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E143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E143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E143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E143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E1437A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E143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E143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E143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E143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E143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E143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E143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E1437A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E143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DE50A3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599DCDF0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15F2606F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E7D2D74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0BE1B87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6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7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7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  <w:bookmarkStart w:id="8" w:name="_GoBack"/>
            <w:bookmarkEnd w:id="8"/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42C1E896" w14:textId="77777777" w:rsidR="00D94D2B" w:rsidRDefault="00D94D2B" w:rsidP="00861D09">
      <w:pPr>
        <w:ind w:firstLine="46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bookmarkStart w:id="9" w:name="_Toc416955831"/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10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CF621E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8046DD3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1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1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名按照</w:t>
      </w:r>
      <w:proofErr w:type="gramEnd"/>
      <w:r>
        <w:rPr>
          <w:rFonts w:hint="eastAsia"/>
        </w:rPr>
        <w:t>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</w:t>
      </w:r>
      <w:proofErr w:type="gramStart"/>
      <w:r>
        <w:rPr>
          <w:rFonts w:hint="eastAsia"/>
        </w:rPr>
        <w:t>用做表</w:t>
      </w:r>
      <w:proofErr w:type="gramEnd"/>
      <w:r>
        <w:rPr>
          <w:rFonts w:hint="eastAsia"/>
        </w:rPr>
        <w:t>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2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2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3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98417" w14:textId="77777777" w:rsidR="00E1437A" w:rsidRDefault="00E1437A">
      <w:pPr>
        <w:ind w:firstLine="460"/>
        <w:rPr>
          <w:rFonts w:hint="eastAsia"/>
        </w:rPr>
      </w:pPr>
    </w:p>
    <w:p w14:paraId="35FD40A5" w14:textId="77777777" w:rsidR="00E1437A" w:rsidRDefault="00E1437A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2705597A" w14:textId="77777777" w:rsidR="00E1437A" w:rsidRDefault="00E1437A">
      <w:pPr>
        <w:ind w:firstLine="460"/>
        <w:rPr>
          <w:rFonts w:hint="eastAsia"/>
        </w:rPr>
      </w:pPr>
    </w:p>
    <w:p w14:paraId="13466DCC" w14:textId="77777777" w:rsidR="00E1437A" w:rsidRDefault="00E1437A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C87AC1" w:rsidRDefault="00C87AC1" w:rsidP="006E0D73">
    <w:pPr>
      <w:pStyle w:val="aa"/>
      <w:ind w:firstLine="400"/>
      <w:rPr>
        <w:rFonts w:hint="eastAsia"/>
      </w:rPr>
    </w:pPr>
  </w:p>
  <w:p w14:paraId="5E3F9B38" w14:textId="77777777" w:rsidR="00C87AC1" w:rsidRDefault="00C87AC1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C87AC1" w:rsidRDefault="00C87AC1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C87AC1" w:rsidRDefault="00C87AC1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6AFB1" w14:textId="77777777" w:rsidR="00E1437A" w:rsidRDefault="00E1437A" w:rsidP="003F7EFF">
      <w:pPr>
        <w:ind w:firstLine="460"/>
        <w:rPr>
          <w:rFonts w:hint="eastAsia"/>
        </w:rPr>
      </w:pPr>
    </w:p>
    <w:p w14:paraId="5F9F1D19" w14:textId="77777777" w:rsidR="00E1437A" w:rsidRDefault="00E1437A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19098AC9" w14:textId="77777777" w:rsidR="00E1437A" w:rsidRDefault="00E1437A">
      <w:pPr>
        <w:ind w:firstLine="460"/>
        <w:rPr>
          <w:rFonts w:hint="eastAsia"/>
        </w:rPr>
      </w:pPr>
    </w:p>
    <w:p w14:paraId="1E1DF6E5" w14:textId="77777777" w:rsidR="00E1437A" w:rsidRDefault="00E1437A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C87AC1" w:rsidRDefault="00C87AC1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C87AC1" w:rsidRDefault="00C87AC1" w:rsidP="00107825">
    <w:pPr>
      <w:ind w:firstLine="460"/>
      <w:rPr>
        <w:rFonts w:hint="eastAsia"/>
      </w:rPr>
    </w:pPr>
  </w:p>
  <w:p w14:paraId="54973B2A" w14:textId="77777777" w:rsidR="00C87AC1" w:rsidRPr="00E97C2E" w:rsidRDefault="00C87AC1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C87AC1" w:rsidRDefault="00C87AC1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9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19"/>
  </w:num>
  <w:num w:numId="15">
    <w:abstractNumId w:val="11"/>
  </w:num>
  <w:num w:numId="16">
    <w:abstractNumId w:val="17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181DC0-7677-4B74-9940-668BC6B9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0</TotalTime>
  <Pages>1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2</cp:revision>
  <dcterms:created xsi:type="dcterms:W3CDTF">2015-04-16T06:26:00Z</dcterms:created>
  <dcterms:modified xsi:type="dcterms:W3CDTF">2015-04-16T06:26:00Z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