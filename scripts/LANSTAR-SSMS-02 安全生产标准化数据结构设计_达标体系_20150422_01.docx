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lastRenderedPageBreak/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539B957C" w14:textId="77777777" w:rsidR="00ED153A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2402967" w:history="1">
        <w:r w:rsidR="00ED153A" w:rsidRPr="00AB7F0F">
          <w:rPr>
            <w:rStyle w:val="ab"/>
            <w:rFonts w:hint="eastAsia"/>
            <w:noProof/>
          </w:rPr>
          <w:t>第</w:t>
        </w:r>
        <w:r w:rsidR="00ED153A" w:rsidRPr="00AB7F0F">
          <w:rPr>
            <w:rStyle w:val="ab"/>
            <w:rFonts w:hint="eastAsia"/>
            <w:noProof/>
          </w:rPr>
          <w:t xml:space="preserve"> 1 </w:t>
        </w:r>
        <w:r w:rsidR="00ED153A" w:rsidRPr="00AB7F0F">
          <w:rPr>
            <w:rStyle w:val="ab"/>
            <w:rFonts w:hint="eastAsia"/>
            <w:noProof/>
          </w:rPr>
          <w:t>章</w:t>
        </w:r>
        <w:r w:rsidR="00ED153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rFonts w:hint="eastAsia"/>
            <w:noProof/>
          </w:rPr>
          <w:t>数据结构模型说明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_Toc422402967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3</w:t>
        </w:r>
        <w:r w:rsidR="00ED153A">
          <w:rPr>
            <w:noProof/>
            <w:webHidden/>
          </w:rPr>
          <w:fldChar w:fldCharType="end"/>
        </w:r>
      </w:hyperlink>
    </w:p>
    <w:p w14:paraId="12C28939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68" w:history="1">
        <w:r w:rsidR="00ED153A" w:rsidRPr="00AB7F0F">
          <w:rPr>
            <w:rStyle w:val="ab"/>
            <w:rFonts w:ascii="黑体"/>
            <w:noProof/>
          </w:rPr>
          <w:t>1.1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rFonts w:hint="eastAsia"/>
            <w:noProof/>
          </w:rPr>
          <w:t>数据关系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_Toc422402968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3</w:t>
        </w:r>
        <w:r w:rsidR="00ED153A">
          <w:rPr>
            <w:noProof/>
            <w:webHidden/>
          </w:rPr>
          <w:fldChar w:fldCharType="end"/>
        </w:r>
      </w:hyperlink>
    </w:p>
    <w:p w14:paraId="4C170BA6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69" w:history="1">
        <w:r w:rsidR="00ED153A" w:rsidRPr="00AB7F0F">
          <w:rPr>
            <w:rStyle w:val="ab"/>
            <w:rFonts w:ascii="黑体"/>
            <w:noProof/>
          </w:rPr>
          <w:t>1.2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rFonts w:hint="eastAsia"/>
            <w:noProof/>
          </w:rPr>
          <w:t>字段类型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_Toc422402969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3</w:t>
        </w:r>
        <w:r w:rsidR="00ED153A">
          <w:rPr>
            <w:noProof/>
            <w:webHidden/>
          </w:rPr>
          <w:fldChar w:fldCharType="end"/>
        </w:r>
      </w:hyperlink>
    </w:p>
    <w:p w14:paraId="2B26C522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0" w:history="1">
        <w:r w:rsidR="00ED153A" w:rsidRPr="00AB7F0F">
          <w:rPr>
            <w:rStyle w:val="ab"/>
            <w:rFonts w:ascii="黑体"/>
            <w:noProof/>
          </w:rPr>
          <w:t>1.3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rFonts w:hint="eastAsia"/>
            <w:noProof/>
          </w:rPr>
          <w:t>固定字段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_Toc422402970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4</w:t>
        </w:r>
        <w:r w:rsidR="00ED153A">
          <w:rPr>
            <w:noProof/>
            <w:webHidden/>
          </w:rPr>
          <w:fldChar w:fldCharType="end"/>
        </w:r>
      </w:hyperlink>
    </w:p>
    <w:p w14:paraId="09657D6D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1" w:history="1">
        <w:r w:rsidR="00ED153A" w:rsidRPr="00AB7F0F">
          <w:rPr>
            <w:rStyle w:val="ab"/>
            <w:rFonts w:ascii="黑体"/>
            <w:noProof/>
          </w:rPr>
          <w:t>1.4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rFonts w:hint="eastAsia"/>
            <w:noProof/>
          </w:rPr>
          <w:t>示例表格</w:t>
        </w:r>
        <w:r w:rsidR="00ED153A" w:rsidRPr="00AB7F0F">
          <w:rPr>
            <w:rStyle w:val="ab"/>
            <w:noProof/>
          </w:rPr>
          <w:t>(</w:t>
        </w:r>
        <w:r w:rsidR="00ED153A" w:rsidRPr="00AB7F0F">
          <w:rPr>
            <w:rStyle w:val="ab"/>
            <w:rFonts w:hint="eastAsia"/>
            <w:noProof/>
          </w:rPr>
          <w:t>供拷贝使用</w:t>
        </w:r>
        <w:r w:rsidR="00ED153A" w:rsidRPr="00AB7F0F">
          <w:rPr>
            <w:rStyle w:val="ab"/>
            <w:noProof/>
          </w:rPr>
          <w:t>)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_Toc422402971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4</w:t>
        </w:r>
        <w:r w:rsidR="00ED153A">
          <w:rPr>
            <w:noProof/>
            <w:webHidden/>
          </w:rPr>
          <w:fldChar w:fldCharType="end"/>
        </w:r>
      </w:hyperlink>
    </w:p>
    <w:p w14:paraId="15896A6F" w14:textId="77777777" w:rsidR="00ED153A" w:rsidRDefault="002E3818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2402972" w:history="1">
        <w:r w:rsidR="00ED153A" w:rsidRPr="00AB7F0F">
          <w:rPr>
            <w:rStyle w:val="ab"/>
            <w:rFonts w:hint="eastAsia"/>
            <w:noProof/>
          </w:rPr>
          <w:t>第</w:t>
        </w:r>
        <w:r w:rsidR="00ED153A" w:rsidRPr="00AB7F0F">
          <w:rPr>
            <w:rStyle w:val="ab"/>
            <w:rFonts w:hint="eastAsia"/>
            <w:noProof/>
          </w:rPr>
          <w:t xml:space="preserve"> 2 </w:t>
        </w:r>
        <w:r w:rsidR="00ED153A" w:rsidRPr="00AB7F0F">
          <w:rPr>
            <w:rStyle w:val="ab"/>
            <w:rFonts w:hint="eastAsia"/>
            <w:noProof/>
          </w:rPr>
          <w:t>章</w:t>
        </w:r>
        <w:r w:rsidR="00ED153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rFonts w:hint="eastAsia"/>
            <w:noProof/>
          </w:rPr>
          <w:t>数据表详细设计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_Toc422402972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6</w:t>
        </w:r>
        <w:r w:rsidR="00ED153A">
          <w:rPr>
            <w:noProof/>
            <w:webHidden/>
          </w:rPr>
          <w:fldChar w:fldCharType="end"/>
        </w:r>
      </w:hyperlink>
    </w:p>
    <w:p w14:paraId="53C4E1C4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3" w:history="1">
        <w:r w:rsidR="00ED153A" w:rsidRPr="00AB7F0F">
          <w:rPr>
            <w:rStyle w:val="ab"/>
            <w:rFonts w:ascii="黑体"/>
            <w:noProof/>
          </w:rPr>
          <w:t>2.1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SYS_TEMPLATE </w:t>
        </w:r>
        <w:r w:rsidR="00ED153A" w:rsidRPr="00AB7F0F">
          <w:rPr>
            <w:rStyle w:val="ab"/>
            <w:rFonts w:hint="eastAsia"/>
            <w:noProof/>
          </w:rPr>
          <w:t>模板管理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_Toc422402973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6</w:t>
        </w:r>
        <w:r w:rsidR="00ED153A">
          <w:rPr>
            <w:noProof/>
            <w:webHidden/>
          </w:rPr>
          <w:fldChar w:fldCharType="end"/>
        </w:r>
      </w:hyperlink>
    </w:p>
    <w:p w14:paraId="4315F3F2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4" w:history="1">
        <w:r w:rsidR="00ED153A" w:rsidRPr="00AB7F0F">
          <w:rPr>
            <w:rStyle w:val="ab"/>
            <w:rFonts w:ascii="黑体"/>
            <w:noProof/>
          </w:rPr>
          <w:t>2.2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SYS_STDTMP_FOLDER </w:t>
        </w:r>
        <w:r w:rsidR="00ED153A" w:rsidRPr="00AB7F0F">
          <w:rPr>
            <w:rStyle w:val="ab"/>
            <w:rFonts w:hint="eastAsia"/>
            <w:noProof/>
          </w:rPr>
          <w:t>达标体系模板文件夹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_Toc422402974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6</w:t>
        </w:r>
        <w:r w:rsidR="00ED153A">
          <w:rPr>
            <w:noProof/>
            <w:webHidden/>
          </w:rPr>
          <w:fldChar w:fldCharType="end"/>
        </w:r>
      </w:hyperlink>
    </w:p>
    <w:p w14:paraId="3C3C594A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5" w:history="1">
        <w:r w:rsidR="00ED153A" w:rsidRPr="00AB7F0F">
          <w:rPr>
            <w:rStyle w:val="ab"/>
            <w:rFonts w:ascii="黑体"/>
            <w:noProof/>
          </w:rPr>
          <w:t>2.3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 </w:t>
        </w:r>
        <w:r w:rsidR="00ED153A" w:rsidRPr="00AB7F0F">
          <w:rPr>
            <w:rStyle w:val="ab"/>
            <w:rFonts w:hint="eastAsia"/>
            <w:noProof/>
          </w:rPr>
          <w:t>达标体系模板文件</w:t>
        </w:r>
        <w:r w:rsidR="00ED153A" w:rsidRPr="00AB7F0F">
          <w:rPr>
            <w:rStyle w:val="ab"/>
            <w:noProof/>
          </w:rPr>
          <w:t>(</w:t>
        </w:r>
        <w:r w:rsidR="00ED153A" w:rsidRPr="00AB7F0F">
          <w:rPr>
            <w:rStyle w:val="ab"/>
            <w:rFonts w:hint="eastAsia"/>
            <w:noProof/>
          </w:rPr>
          <w:t>头</w:t>
        </w:r>
        <w:r w:rsidR="00ED153A" w:rsidRPr="00AB7F0F">
          <w:rPr>
            <w:rStyle w:val="ab"/>
            <w:noProof/>
          </w:rPr>
          <w:t>)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_Toc422402975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6</w:t>
        </w:r>
        <w:r w:rsidR="00ED153A">
          <w:rPr>
            <w:noProof/>
            <w:webHidden/>
          </w:rPr>
          <w:fldChar w:fldCharType="end"/>
        </w:r>
      </w:hyperlink>
    </w:p>
    <w:p w14:paraId="723A4592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6" w:history="1">
        <w:r w:rsidR="00ED153A" w:rsidRPr="00AB7F0F">
          <w:rPr>
            <w:rStyle w:val="ab"/>
            <w:rFonts w:ascii="黑体"/>
            <w:noProof/>
          </w:rPr>
          <w:t>2.4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SYS_STDTMP_FILE_01 </w:t>
        </w:r>
        <w:r w:rsidR="00ED153A" w:rsidRPr="00AB7F0F">
          <w:rPr>
            <w:rStyle w:val="ab"/>
            <w:rFonts w:hint="eastAsia"/>
            <w:noProof/>
          </w:rPr>
          <w:t>达标体系制度文件模板配置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_Toc422402976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7</w:t>
        </w:r>
        <w:r w:rsidR="00ED153A">
          <w:rPr>
            <w:noProof/>
            <w:webHidden/>
          </w:rPr>
          <w:fldChar w:fldCharType="end"/>
        </w:r>
      </w:hyperlink>
    </w:p>
    <w:p w14:paraId="408BDC23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7" w:history="1">
        <w:r w:rsidR="00ED153A" w:rsidRPr="00AB7F0F">
          <w:rPr>
            <w:rStyle w:val="ab"/>
            <w:rFonts w:ascii="黑体"/>
            <w:noProof/>
          </w:rPr>
          <w:t>2.5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SYS_STDTMP_FILE_02 </w:t>
        </w:r>
        <w:r w:rsidR="00ED153A" w:rsidRPr="00AB7F0F">
          <w:rPr>
            <w:rStyle w:val="ab"/>
            <w:rFonts w:hint="eastAsia"/>
            <w:noProof/>
          </w:rPr>
          <w:t>达标体系通知文件模板配置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_Toc422402977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7</w:t>
        </w:r>
        <w:r w:rsidR="00ED153A">
          <w:rPr>
            <w:noProof/>
            <w:webHidden/>
          </w:rPr>
          <w:fldChar w:fldCharType="end"/>
        </w:r>
      </w:hyperlink>
    </w:p>
    <w:p w14:paraId="50890C59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8" w:history="1">
        <w:r w:rsidR="00ED153A" w:rsidRPr="00AB7F0F">
          <w:rPr>
            <w:rStyle w:val="ab"/>
            <w:rFonts w:ascii="黑体"/>
            <w:noProof/>
          </w:rPr>
          <w:t>2.6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SYS_STDTMP_FILE_03 </w:t>
        </w:r>
        <w:r w:rsidR="00ED153A" w:rsidRPr="00AB7F0F">
          <w:rPr>
            <w:rStyle w:val="ab"/>
            <w:rFonts w:hint="eastAsia"/>
            <w:noProof/>
          </w:rPr>
          <w:t>达标体系执行文件模板配置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_Toc422402978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7</w:t>
        </w:r>
        <w:r w:rsidR="00ED153A">
          <w:rPr>
            <w:noProof/>
            <w:webHidden/>
          </w:rPr>
          <w:fldChar w:fldCharType="end"/>
        </w:r>
      </w:hyperlink>
    </w:p>
    <w:p w14:paraId="34AB7FCF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79" w:history="1">
        <w:r w:rsidR="00ED153A" w:rsidRPr="00AB7F0F">
          <w:rPr>
            <w:rStyle w:val="ab"/>
            <w:rFonts w:ascii="黑体"/>
            <w:noProof/>
          </w:rPr>
          <w:t>2.7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SYS_STDTMP_FILE_04 </w:t>
        </w:r>
        <w:r w:rsidR="00ED153A" w:rsidRPr="00AB7F0F">
          <w:rPr>
            <w:rStyle w:val="ab"/>
            <w:rFonts w:hint="eastAsia"/>
            <w:noProof/>
          </w:rPr>
          <w:t>达标体系培训执行文件模板配置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_Toc422402979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8</w:t>
        </w:r>
        <w:r w:rsidR="00ED153A">
          <w:rPr>
            <w:noProof/>
            <w:webHidden/>
          </w:rPr>
          <w:fldChar w:fldCharType="end"/>
        </w:r>
      </w:hyperlink>
    </w:p>
    <w:p w14:paraId="3252FAFF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0" w:history="1">
        <w:r w:rsidR="00ED153A" w:rsidRPr="00AB7F0F">
          <w:rPr>
            <w:rStyle w:val="ab"/>
            <w:rFonts w:ascii="黑体"/>
            <w:strike/>
            <w:noProof/>
          </w:rPr>
          <w:t>2.8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strike/>
            <w:noProof/>
          </w:rPr>
          <w:t xml:space="preserve">SYS_STDTMP_FILE_05 </w:t>
        </w:r>
        <w:r w:rsidR="00ED153A" w:rsidRPr="00AB7F0F">
          <w:rPr>
            <w:rStyle w:val="ab"/>
            <w:rFonts w:hint="eastAsia"/>
            <w:strike/>
            <w:noProof/>
          </w:rPr>
          <w:t>达标体系培训文件模板配置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_Toc422402980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8</w:t>
        </w:r>
        <w:r w:rsidR="00ED153A">
          <w:rPr>
            <w:noProof/>
            <w:webHidden/>
          </w:rPr>
          <w:fldChar w:fldCharType="end"/>
        </w:r>
      </w:hyperlink>
    </w:p>
    <w:p w14:paraId="3473D776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1" w:history="1">
        <w:r w:rsidR="00ED153A" w:rsidRPr="00AB7F0F">
          <w:rPr>
            <w:rStyle w:val="ab"/>
            <w:rFonts w:ascii="黑体"/>
            <w:noProof/>
          </w:rPr>
          <w:t>2.9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SYS_STDTMP_FILE_06 </w:t>
        </w:r>
        <w:r w:rsidR="00ED153A" w:rsidRPr="00AB7F0F">
          <w:rPr>
            <w:rStyle w:val="ab"/>
            <w:rFonts w:hint="eastAsia"/>
            <w:noProof/>
          </w:rPr>
          <w:t>隐患汇总登记台帐模板配置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_Toc422402981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8</w:t>
        </w:r>
        <w:r w:rsidR="00ED153A">
          <w:rPr>
            <w:noProof/>
            <w:webHidden/>
          </w:rPr>
          <w:fldChar w:fldCharType="end"/>
        </w:r>
      </w:hyperlink>
    </w:p>
    <w:p w14:paraId="5B1DA700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2" w:history="1">
        <w:r w:rsidR="00ED153A" w:rsidRPr="00AB7F0F">
          <w:rPr>
            <w:rStyle w:val="ab"/>
            <w:rFonts w:ascii="黑体"/>
            <w:noProof/>
          </w:rPr>
          <w:t>2.10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SYS_STDTMP_FILE_07 </w:t>
        </w:r>
        <w:r w:rsidR="00ED153A" w:rsidRPr="00AB7F0F">
          <w:rPr>
            <w:rStyle w:val="ab"/>
            <w:rFonts w:hint="eastAsia"/>
            <w:noProof/>
          </w:rPr>
          <w:t>特种作业人员持证登记表模板配置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_Toc422402982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9</w:t>
        </w:r>
        <w:r w:rsidR="00ED153A">
          <w:rPr>
            <w:noProof/>
            <w:webHidden/>
          </w:rPr>
          <w:fldChar w:fldCharType="end"/>
        </w:r>
      </w:hyperlink>
    </w:p>
    <w:p w14:paraId="1B9CA2BD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3" w:history="1">
        <w:r w:rsidR="00ED153A" w:rsidRPr="00AB7F0F">
          <w:rPr>
            <w:rStyle w:val="ab"/>
            <w:rFonts w:ascii="黑体"/>
            <w:noProof/>
          </w:rPr>
          <w:t>2.11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SYS_STDTMP_FILE_08 </w:t>
        </w:r>
        <w:r w:rsidR="00ED153A" w:rsidRPr="00AB7F0F">
          <w:rPr>
            <w:rStyle w:val="ab"/>
            <w:rFonts w:hint="eastAsia"/>
            <w:noProof/>
          </w:rPr>
          <w:t>特种设备台账及定期检验记录模板配置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_Toc422402983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9</w:t>
        </w:r>
        <w:r w:rsidR="00ED153A">
          <w:rPr>
            <w:noProof/>
            <w:webHidden/>
          </w:rPr>
          <w:fldChar w:fldCharType="end"/>
        </w:r>
      </w:hyperlink>
    </w:p>
    <w:p w14:paraId="631BEA2D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4" w:history="1">
        <w:r w:rsidR="00ED153A" w:rsidRPr="00AB7F0F">
          <w:rPr>
            <w:rStyle w:val="ab"/>
            <w:rFonts w:ascii="黑体"/>
            <w:noProof/>
          </w:rPr>
          <w:t>2.12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SYS_STDTMP_FILE_09 </w:t>
        </w:r>
        <w:r w:rsidR="00ED153A" w:rsidRPr="00AB7F0F">
          <w:rPr>
            <w:rStyle w:val="ab"/>
            <w:rFonts w:hint="eastAsia"/>
            <w:noProof/>
          </w:rPr>
          <w:t>安全附件定期检查检验记录模板配置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_Toc422402984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10</w:t>
        </w:r>
        <w:r w:rsidR="00ED153A">
          <w:rPr>
            <w:noProof/>
            <w:webHidden/>
          </w:rPr>
          <w:fldChar w:fldCharType="end"/>
        </w:r>
      </w:hyperlink>
    </w:p>
    <w:p w14:paraId="40F39F0F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5" w:history="1">
        <w:r w:rsidR="00ED153A" w:rsidRPr="00AB7F0F">
          <w:rPr>
            <w:rStyle w:val="ab"/>
            <w:rFonts w:ascii="黑体"/>
            <w:noProof/>
          </w:rPr>
          <w:t>2.13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SSM_STDTMP_FOLDER </w:t>
        </w:r>
        <w:r w:rsidR="00ED153A" w:rsidRPr="00AB7F0F">
          <w:rPr>
            <w:rStyle w:val="ab"/>
            <w:rFonts w:hint="eastAsia"/>
            <w:noProof/>
          </w:rPr>
          <w:t>达标体系模板文件夹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_Toc422402985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10</w:t>
        </w:r>
        <w:r w:rsidR="00ED153A">
          <w:rPr>
            <w:noProof/>
            <w:webHidden/>
          </w:rPr>
          <w:fldChar w:fldCharType="end"/>
        </w:r>
      </w:hyperlink>
    </w:p>
    <w:p w14:paraId="5D29CCB4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6" w:history="1">
        <w:r w:rsidR="00ED153A" w:rsidRPr="00AB7F0F">
          <w:rPr>
            <w:rStyle w:val="ab"/>
            <w:rFonts w:ascii="黑体"/>
            <w:noProof/>
          </w:rPr>
          <w:t>2.14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SSM_STDTMP_FILE </w:t>
        </w:r>
        <w:r w:rsidR="00ED153A" w:rsidRPr="00AB7F0F">
          <w:rPr>
            <w:rStyle w:val="ab"/>
            <w:rFonts w:hint="eastAsia"/>
            <w:noProof/>
          </w:rPr>
          <w:t>达标体系模板文件</w:t>
        </w:r>
        <w:r w:rsidR="00ED153A" w:rsidRPr="00AB7F0F">
          <w:rPr>
            <w:rStyle w:val="ab"/>
            <w:noProof/>
          </w:rPr>
          <w:t>(</w:t>
        </w:r>
        <w:r w:rsidR="00ED153A" w:rsidRPr="00AB7F0F">
          <w:rPr>
            <w:rStyle w:val="ab"/>
            <w:rFonts w:hint="eastAsia"/>
            <w:noProof/>
          </w:rPr>
          <w:t>头</w:t>
        </w:r>
        <w:r w:rsidR="00ED153A" w:rsidRPr="00AB7F0F">
          <w:rPr>
            <w:rStyle w:val="ab"/>
            <w:noProof/>
          </w:rPr>
          <w:t>)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_Toc422402986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11</w:t>
        </w:r>
        <w:r w:rsidR="00ED153A">
          <w:rPr>
            <w:noProof/>
            <w:webHidden/>
          </w:rPr>
          <w:fldChar w:fldCharType="end"/>
        </w:r>
      </w:hyperlink>
    </w:p>
    <w:p w14:paraId="279EEF75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7" w:history="1">
        <w:r w:rsidR="00ED153A" w:rsidRPr="00AB7F0F">
          <w:rPr>
            <w:rStyle w:val="ab"/>
            <w:rFonts w:ascii="黑体"/>
            <w:noProof/>
          </w:rPr>
          <w:t>2.15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SYS_STDTMP_FILE_01 </w:t>
        </w:r>
        <w:r w:rsidR="00ED153A" w:rsidRPr="00AB7F0F">
          <w:rPr>
            <w:rStyle w:val="ab"/>
            <w:rFonts w:hint="eastAsia"/>
            <w:noProof/>
          </w:rPr>
          <w:t>达标体系制度文件模板配置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_Toc422402987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11</w:t>
        </w:r>
        <w:r w:rsidR="00ED153A">
          <w:rPr>
            <w:noProof/>
            <w:webHidden/>
          </w:rPr>
          <w:fldChar w:fldCharType="end"/>
        </w:r>
      </w:hyperlink>
    </w:p>
    <w:p w14:paraId="17551BB8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8" w:history="1">
        <w:r w:rsidR="00ED153A" w:rsidRPr="00AB7F0F">
          <w:rPr>
            <w:rStyle w:val="ab"/>
            <w:rFonts w:ascii="黑体"/>
            <w:noProof/>
          </w:rPr>
          <w:t>2.16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SYS_STDTMP_FILE_02 </w:t>
        </w:r>
        <w:r w:rsidR="00ED153A" w:rsidRPr="00AB7F0F">
          <w:rPr>
            <w:rStyle w:val="ab"/>
            <w:rFonts w:hint="eastAsia"/>
            <w:noProof/>
          </w:rPr>
          <w:t>达标体系通知文件模板配置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_Toc422402988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12</w:t>
        </w:r>
        <w:r w:rsidR="00ED153A">
          <w:rPr>
            <w:noProof/>
            <w:webHidden/>
          </w:rPr>
          <w:fldChar w:fldCharType="end"/>
        </w:r>
      </w:hyperlink>
    </w:p>
    <w:p w14:paraId="37152EDF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89" w:history="1">
        <w:r w:rsidR="00ED153A" w:rsidRPr="00AB7F0F">
          <w:rPr>
            <w:rStyle w:val="ab"/>
            <w:rFonts w:ascii="黑体"/>
            <w:noProof/>
          </w:rPr>
          <w:t>2.17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SYS_STDTMP_FILE_03 </w:t>
        </w:r>
        <w:r w:rsidR="00ED153A" w:rsidRPr="00AB7F0F">
          <w:rPr>
            <w:rStyle w:val="ab"/>
            <w:rFonts w:hint="eastAsia"/>
            <w:noProof/>
          </w:rPr>
          <w:t>达标体系执行文件模板配置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_Toc422402989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12</w:t>
        </w:r>
        <w:r w:rsidR="00ED153A">
          <w:rPr>
            <w:noProof/>
            <w:webHidden/>
          </w:rPr>
          <w:fldChar w:fldCharType="end"/>
        </w:r>
      </w:hyperlink>
    </w:p>
    <w:p w14:paraId="42B3F05C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90" w:history="1">
        <w:r w:rsidR="00ED153A" w:rsidRPr="00AB7F0F">
          <w:rPr>
            <w:rStyle w:val="ab"/>
            <w:rFonts w:ascii="黑体"/>
            <w:noProof/>
          </w:rPr>
          <w:t>2.18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SYS_STDTMP_FILE_04 </w:t>
        </w:r>
        <w:r w:rsidR="00ED153A" w:rsidRPr="00AB7F0F">
          <w:rPr>
            <w:rStyle w:val="ab"/>
            <w:rFonts w:hint="eastAsia"/>
            <w:noProof/>
          </w:rPr>
          <w:t>达标体系培训执行文件模板配置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_Toc422402990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12</w:t>
        </w:r>
        <w:r w:rsidR="00ED153A">
          <w:rPr>
            <w:noProof/>
            <w:webHidden/>
          </w:rPr>
          <w:fldChar w:fldCharType="end"/>
        </w:r>
      </w:hyperlink>
    </w:p>
    <w:p w14:paraId="0C18E0FA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91" w:history="1">
        <w:r w:rsidR="00ED153A" w:rsidRPr="00AB7F0F">
          <w:rPr>
            <w:rStyle w:val="ab"/>
            <w:rFonts w:ascii="黑体"/>
            <w:strike/>
            <w:noProof/>
          </w:rPr>
          <w:t>2.19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strike/>
            <w:noProof/>
          </w:rPr>
          <w:t xml:space="preserve">SYS_STDTMP_FILE_05 </w:t>
        </w:r>
        <w:r w:rsidR="00ED153A" w:rsidRPr="00AB7F0F">
          <w:rPr>
            <w:rStyle w:val="ab"/>
            <w:rFonts w:hint="eastAsia"/>
            <w:strike/>
            <w:noProof/>
          </w:rPr>
          <w:t>达标体系培训文件模板配置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_Toc422402991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13</w:t>
        </w:r>
        <w:r w:rsidR="00ED153A">
          <w:rPr>
            <w:noProof/>
            <w:webHidden/>
          </w:rPr>
          <w:fldChar w:fldCharType="end"/>
        </w:r>
      </w:hyperlink>
    </w:p>
    <w:p w14:paraId="317B8B59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92" w:history="1">
        <w:r w:rsidR="00ED153A" w:rsidRPr="00AB7F0F">
          <w:rPr>
            <w:rStyle w:val="ab"/>
            <w:rFonts w:ascii="黑体"/>
            <w:noProof/>
          </w:rPr>
          <w:t>2.20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SYS_STDTMP_FILE_06 </w:t>
        </w:r>
        <w:r w:rsidR="00ED153A" w:rsidRPr="00AB7F0F">
          <w:rPr>
            <w:rStyle w:val="ab"/>
            <w:rFonts w:hint="eastAsia"/>
            <w:noProof/>
          </w:rPr>
          <w:t>隐患汇总登记台帐模板配置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_Toc422402992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13</w:t>
        </w:r>
        <w:r w:rsidR="00ED153A">
          <w:rPr>
            <w:noProof/>
            <w:webHidden/>
          </w:rPr>
          <w:fldChar w:fldCharType="end"/>
        </w:r>
      </w:hyperlink>
    </w:p>
    <w:p w14:paraId="6B9D9578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93" w:history="1">
        <w:r w:rsidR="00ED153A" w:rsidRPr="00AB7F0F">
          <w:rPr>
            <w:rStyle w:val="ab"/>
            <w:rFonts w:ascii="黑体"/>
            <w:noProof/>
          </w:rPr>
          <w:t>2.21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SYS_STDTMP_FILE_07 </w:t>
        </w:r>
        <w:r w:rsidR="00ED153A" w:rsidRPr="00AB7F0F">
          <w:rPr>
            <w:rStyle w:val="ab"/>
            <w:rFonts w:hint="eastAsia"/>
            <w:noProof/>
          </w:rPr>
          <w:t>特种作业人员持证登记表模板配置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_Toc422402993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14</w:t>
        </w:r>
        <w:r w:rsidR="00ED153A">
          <w:rPr>
            <w:noProof/>
            <w:webHidden/>
          </w:rPr>
          <w:fldChar w:fldCharType="end"/>
        </w:r>
      </w:hyperlink>
    </w:p>
    <w:p w14:paraId="177C0905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94" w:history="1">
        <w:r w:rsidR="00ED153A" w:rsidRPr="00AB7F0F">
          <w:rPr>
            <w:rStyle w:val="ab"/>
            <w:rFonts w:ascii="黑体"/>
            <w:noProof/>
          </w:rPr>
          <w:t>2.22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SYS_STDTMP_FILE_08 </w:t>
        </w:r>
        <w:r w:rsidR="00ED153A" w:rsidRPr="00AB7F0F">
          <w:rPr>
            <w:rStyle w:val="ab"/>
            <w:rFonts w:hint="eastAsia"/>
            <w:noProof/>
          </w:rPr>
          <w:t>特种设备台账及定期检验记录模板配置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_Toc422402994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14</w:t>
        </w:r>
        <w:r w:rsidR="00ED153A">
          <w:rPr>
            <w:noProof/>
            <w:webHidden/>
          </w:rPr>
          <w:fldChar w:fldCharType="end"/>
        </w:r>
      </w:hyperlink>
    </w:p>
    <w:p w14:paraId="0C72B200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95" w:history="1">
        <w:r w:rsidR="00ED153A" w:rsidRPr="00AB7F0F">
          <w:rPr>
            <w:rStyle w:val="ab"/>
            <w:rFonts w:ascii="黑体"/>
            <w:noProof/>
          </w:rPr>
          <w:t>2.23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noProof/>
          </w:rPr>
          <w:t xml:space="preserve">SYS_STDTMP_FILE_09 </w:t>
        </w:r>
        <w:r w:rsidR="00ED153A" w:rsidRPr="00AB7F0F">
          <w:rPr>
            <w:rStyle w:val="ab"/>
            <w:rFonts w:hint="eastAsia"/>
            <w:noProof/>
          </w:rPr>
          <w:t>安全附件定期检查检验记录模板配置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_Toc422402995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14</w:t>
        </w:r>
        <w:r w:rsidR="00ED153A">
          <w:rPr>
            <w:noProof/>
            <w:webHidden/>
          </w:rPr>
          <w:fldChar w:fldCharType="end"/>
        </w:r>
      </w:hyperlink>
    </w:p>
    <w:p w14:paraId="272371C8" w14:textId="77777777" w:rsidR="00ED153A" w:rsidRDefault="002E3818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2402996" w:history="1">
        <w:r w:rsidR="00ED153A" w:rsidRPr="00AB7F0F">
          <w:rPr>
            <w:rStyle w:val="ab"/>
            <w:rFonts w:hint="eastAsia"/>
            <w:noProof/>
          </w:rPr>
          <w:t>第</w:t>
        </w:r>
        <w:r w:rsidR="00ED153A" w:rsidRPr="00AB7F0F">
          <w:rPr>
            <w:rStyle w:val="ab"/>
            <w:rFonts w:hint="eastAsia"/>
            <w:noProof/>
          </w:rPr>
          <w:t xml:space="preserve"> 3 </w:t>
        </w:r>
        <w:r w:rsidR="00ED153A" w:rsidRPr="00AB7F0F">
          <w:rPr>
            <w:rStyle w:val="ab"/>
            <w:rFonts w:hint="eastAsia"/>
            <w:noProof/>
          </w:rPr>
          <w:t>章</w:t>
        </w:r>
        <w:r w:rsidR="00ED153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rFonts w:hint="eastAsia"/>
            <w:noProof/>
          </w:rPr>
          <w:t>视图设计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_Toc422402996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16</w:t>
        </w:r>
        <w:r w:rsidR="00ED153A">
          <w:rPr>
            <w:noProof/>
            <w:webHidden/>
          </w:rPr>
          <w:fldChar w:fldCharType="end"/>
        </w:r>
      </w:hyperlink>
    </w:p>
    <w:p w14:paraId="15D0DFF3" w14:textId="77777777" w:rsidR="00ED153A" w:rsidRDefault="002E3818">
      <w:pPr>
        <w:pStyle w:val="2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02997" w:history="1">
        <w:r w:rsidR="00ED153A" w:rsidRPr="00AB7F0F">
          <w:rPr>
            <w:rStyle w:val="ab"/>
            <w:rFonts w:ascii="黑体"/>
            <w:noProof/>
          </w:rPr>
          <w:t>3.1</w:t>
        </w:r>
        <w:r w:rsidR="00ED153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ED153A" w:rsidRPr="00AB7F0F">
          <w:rPr>
            <w:rStyle w:val="ab"/>
            <w:rFonts w:hint="eastAsia"/>
            <w:noProof/>
          </w:rPr>
          <w:t>视图物理名</w:t>
        </w:r>
        <w:r w:rsidR="00ED153A" w:rsidRPr="00AB7F0F">
          <w:rPr>
            <w:rStyle w:val="ab"/>
            <w:noProof/>
          </w:rPr>
          <w:t xml:space="preserve"> </w:t>
        </w:r>
        <w:r w:rsidR="00ED153A" w:rsidRPr="00AB7F0F">
          <w:rPr>
            <w:rStyle w:val="ab"/>
            <w:rFonts w:hint="eastAsia"/>
            <w:noProof/>
          </w:rPr>
          <w:t>视图中文名</w:t>
        </w:r>
        <w:r w:rsidR="00ED153A">
          <w:rPr>
            <w:noProof/>
            <w:webHidden/>
          </w:rPr>
          <w:tab/>
        </w:r>
        <w:r w:rsidR="00ED153A">
          <w:rPr>
            <w:noProof/>
            <w:webHidden/>
          </w:rPr>
          <w:fldChar w:fldCharType="begin"/>
        </w:r>
        <w:r w:rsidR="00ED153A">
          <w:rPr>
            <w:noProof/>
            <w:webHidden/>
          </w:rPr>
          <w:instrText xml:space="preserve"> PAGEREF _Toc422402997 \h </w:instrText>
        </w:r>
        <w:r w:rsidR="00ED153A">
          <w:rPr>
            <w:noProof/>
            <w:webHidden/>
          </w:rPr>
        </w:r>
        <w:r w:rsidR="00ED153A">
          <w:rPr>
            <w:noProof/>
            <w:webHidden/>
          </w:rPr>
          <w:fldChar w:fldCharType="separate"/>
        </w:r>
        <w:r w:rsidR="00ED153A">
          <w:rPr>
            <w:rFonts w:hint="eastAsia"/>
            <w:noProof/>
            <w:webHidden/>
          </w:rPr>
          <w:t>16</w:t>
        </w:r>
        <w:r w:rsidR="00ED153A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0" w:name="_Toc422402967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7931CB0D" w14:textId="77777777" w:rsidR="000A0CDF" w:rsidRDefault="000A0CDF" w:rsidP="00F2066A">
      <w:pPr>
        <w:ind w:firstLine="460"/>
        <w:rPr>
          <w:rFonts w:hint="eastAsia"/>
        </w:rPr>
      </w:pPr>
    </w:p>
    <w:p w14:paraId="77789850" w14:textId="68FE272D" w:rsidR="000A0CDF" w:rsidRDefault="000A0CDF" w:rsidP="00F2066A">
      <w:pPr>
        <w:ind w:firstLine="460"/>
        <w:rPr>
          <w:rFonts w:hint="eastAsia"/>
        </w:rPr>
      </w:pPr>
      <w:r>
        <w:t>系统端达标体系模板规则</w:t>
      </w:r>
      <w:r>
        <w:rPr>
          <w:rFonts w:hint="eastAsia"/>
        </w:rPr>
        <w:t>：</w:t>
      </w:r>
    </w:p>
    <w:p w14:paraId="18C278A5" w14:textId="74B54FF1" w:rsidR="002A3530" w:rsidRDefault="00466AE5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所有</w:t>
      </w:r>
      <w:r w:rsidR="002A3530">
        <w:rPr>
          <w:rFonts w:hint="eastAsia"/>
        </w:rPr>
        <w:t>系统端的</w:t>
      </w:r>
      <w:r>
        <w:rPr>
          <w:rFonts w:hint="eastAsia"/>
        </w:rPr>
        <w:t>模板文件必须添加字段</w:t>
      </w:r>
      <w:r>
        <w:rPr>
          <w:rFonts w:hint="eastAsia"/>
        </w:rPr>
        <w:t>R_TMPFILE</w:t>
      </w:r>
      <w:r>
        <w:rPr>
          <w:rFonts w:hint="eastAsia"/>
        </w:rPr>
        <w:t>（类型</w:t>
      </w:r>
      <w:r>
        <w:rPr>
          <w:rFonts w:hint="eastAsia"/>
        </w:rPr>
        <w:t>INT</w:t>
      </w:r>
      <w:r>
        <w:rPr>
          <w:rFonts w:hint="eastAsia"/>
        </w:rPr>
        <w:t>）</w:t>
      </w:r>
      <w:r w:rsidR="002A3530">
        <w:rPr>
          <w:rFonts w:hint="eastAsia"/>
        </w:rPr>
        <w:t>，用于标识模板文件对应的文件头</w:t>
      </w:r>
      <w:r>
        <w:rPr>
          <w:rFonts w:hint="eastAsia"/>
        </w:rPr>
        <w:t>。</w:t>
      </w:r>
    </w:p>
    <w:p w14:paraId="4E07C781" w14:textId="2E8BE0D0" w:rsidR="002A3530" w:rsidRDefault="002A3530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t>所有系统端的模板文件必须添加字段</w:t>
      </w:r>
      <w:r>
        <w:rPr>
          <w:rFonts w:hint="eastAsia"/>
        </w:rPr>
        <w:t>R_TEMPLATE(</w:t>
      </w:r>
      <w:r>
        <w:rPr>
          <w:rFonts w:hint="eastAsia"/>
        </w:rPr>
        <w:t>类型</w:t>
      </w:r>
      <w:r>
        <w:rPr>
          <w:rFonts w:hint="eastAsia"/>
        </w:rPr>
        <w:t>INT)</w:t>
      </w:r>
      <w:r>
        <w:rPr>
          <w:rFonts w:hint="eastAsia"/>
        </w:rPr>
        <w:t>，用于标识模板文件对应的模板</w:t>
      </w:r>
      <w:r w:rsidR="009200A2">
        <w:rPr>
          <w:rFonts w:hint="eastAsia"/>
        </w:rPr>
        <w:t>，该规则用于快速索引模板的所属</w:t>
      </w:r>
      <w:r>
        <w:rPr>
          <w:rFonts w:hint="eastAsia"/>
        </w:rPr>
        <w:t>模板文件。</w:t>
      </w:r>
    </w:p>
    <w:p w14:paraId="403CD9DA" w14:textId="1FB5818D" w:rsidR="003D5124" w:rsidRDefault="003D5124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t>所有系统端的模板文件必须添加字段</w:t>
      </w:r>
      <w:r>
        <w:rPr>
          <w:rFonts w:hint="eastAsia"/>
        </w:rPr>
        <w:t>R_</w:t>
      </w:r>
      <w:r w:rsidR="00BB77BC">
        <w:t>TMP</w:t>
      </w:r>
      <w:r>
        <w:rPr>
          <w:rFonts w:hint="eastAsia"/>
        </w:rPr>
        <w:t>FOLDER(</w:t>
      </w:r>
      <w:r>
        <w:rPr>
          <w:rFonts w:hint="eastAsia"/>
        </w:rPr>
        <w:t>类型</w:t>
      </w:r>
      <w:r>
        <w:rPr>
          <w:rFonts w:hint="eastAsia"/>
        </w:rPr>
        <w:t>INT)</w:t>
      </w:r>
      <w:r>
        <w:rPr>
          <w:rFonts w:hint="eastAsia"/>
        </w:rPr>
        <w:t>，用于标识模板文件对应的模板</w:t>
      </w:r>
      <w:r w:rsidR="009200A2">
        <w:rPr>
          <w:rFonts w:hint="eastAsia"/>
        </w:rPr>
        <w:t>目录，该规则用于快速索引模板的所属目录</w:t>
      </w:r>
      <w:r>
        <w:rPr>
          <w:rFonts w:hint="eastAsia"/>
        </w:rPr>
        <w:t>。</w:t>
      </w:r>
    </w:p>
    <w:p w14:paraId="0647AC89" w14:textId="77777777" w:rsidR="000A0CDF" w:rsidRDefault="000A0CDF" w:rsidP="000A0CDF">
      <w:pPr>
        <w:ind w:left="220" w:firstLineChars="0"/>
        <w:rPr>
          <w:rFonts w:hint="eastAsia"/>
        </w:rPr>
      </w:pPr>
    </w:p>
    <w:p w14:paraId="0015302E" w14:textId="37479583" w:rsidR="000A0CDF" w:rsidRDefault="000A0CDF" w:rsidP="000A0CDF">
      <w:pPr>
        <w:ind w:left="220" w:firstLineChars="0"/>
        <w:rPr>
          <w:rFonts w:hint="eastAsia"/>
        </w:rPr>
      </w:pPr>
      <w:r>
        <w:rPr>
          <w:rFonts w:hint="eastAsia"/>
        </w:rPr>
        <w:t>企业租户达标体系规则：</w:t>
      </w:r>
    </w:p>
    <w:p w14:paraId="424B864B" w14:textId="7959428F" w:rsidR="00123DB3" w:rsidRDefault="00123DB3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所有租户的文件必须添加字段</w:t>
      </w:r>
      <w:r>
        <w:rPr>
          <w:rFonts w:hint="eastAsia"/>
        </w:rPr>
        <w:t>R_TMPFILE</w:t>
      </w:r>
      <w:r>
        <w:rPr>
          <w:rFonts w:hint="eastAsia"/>
        </w:rPr>
        <w:t>（类型</w:t>
      </w:r>
      <w:r>
        <w:rPr>
          <w:rFonts w:hint="eastAsia"/>
        </w:rPr>
        <w:t>INT</w:t>
      </w:r>
      <w:r>
        <w:rPr>
          <w:rFonts w:hint="eastAsia"/>
        </w:rPr>
        <w:t>），用于标识文件对应的文件头。</w:t>
      </w:r>
    </w:p>
    <w:p w14:paraId="666BCAC7" w14:textId="7F2D2119" w:rsidR="00123DB3" w:rsidRDefault="00123DB3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t>所有</w:t>
      </w:r>
      <w:r>
        <w:rPr>
          <w:rFonts w:hint="eastAsia"/>
        </w:rPr>
        <w:t>租户</w:t>
      </w:r>
      <w:r>
        <w:t>的文件必须添加字段</w:t>
      </w:r>
      <w:r>
        <w:rPr>
          <w:rFonts w:hint="eastAsia"/>
        </w:rPr>
        <w:t>R_TEMPLATE(</w:t>
      </w:r>
      <w:r>
        <w:rPr>
          <w:rFonts w:hint="eastAsia"/>
        </w:rPr>
        <w:t>类型</w:t>
      </w:r>
      <w:r>
        <w:rPr>
          <w:rFonts w:hint="eastAsia"/>
        </w:rPr>
        <w:t>INT)</w:t>
      </w:r>
      <w:r>
        <w:rPr>
          <w:rFonts w:hint="eastAsia"/>
        </w:rPr>
        <w:t>，用于标识文件对应的系统模板，该规则用于快速索引</w:t>
      </w:r>
      <w:proofErr w:type="gramStart"/>
      <w:r>
        <w:rPr>
          <w:rFonts w:hint="eastAsia"/>
        </w:rPr>
        <w:t>应用自</w:t>
      </w:r>
      <w:proofErr w:type="gramEnd"/>
      <w:r>
        <w:rPr>
          <w:rFonts w:hint="eastAsia"/>
        </w:rPr>
        <w:t>模板的文件。</w:t>
      </w:r>
    </w:p>
    <w:p w14:paraId="27E32258" w14:textId="54A939E7" w:rsidR="00B3256C" w:rsidRDefault="00B3256C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t>所有</w:t>
      </w:r>
      <w:r>
        <w:rPr>
          <w:rFonts w:hint="eastAsia"/>
        </w:rPr>
        <w:t>租户</w:t>
      </w:r>
      <w:r>
        <w:t>的文件必须添加字段</w:t>
      </w:r>
      <w:r>
        <w:rPr>
          <w:rFonts w:hint="eastAsia"/>
        </w:rPr>
        <w:t>P_PROFESSION(</w:t>
      </w:r>
      <w:r>
        <w:rPr>
          <w:rFonts w:hint="eastAsia"/>
        </w:rPr>
        <w:t>类型</w:t>
      </w:r>
      <w:r>
        <w:rPr>
          <w:rFonts w:hint="eastAsia"/>
        </w:rPr>
        <w:t>INT)</w:t>
      </w:r>
      <w:r>
        <w:rPr>
          <w:rFonts w:hint="eastAsia"/>
        </w:rPr>
        <w:t>，用于配合</w:t>
      </w:r>
      <w:r>
        <w:rPr>
          <w:rFonts w:hint="eastAsia"/>
        </w:rPr>
        <w:t>R_TEMPLATE</w:t>
      </w:r>
      <w:r>
        <w:rPr>
          <w:rFonts w:hint="eastAsia"/>
        </w:rPr>
        <w:t>标识文件所属的企业文件。</w:t>
      </w:r>
    </w:p>
    <w:p w14:paraId="61845221" w14:textId="672A4604" w:rsidR="00123DB3" w:rsidRDefault="00123DB3" w:rsidP="00501003">
      <w:pPr>
        <w:pStyle w:val="afc"/>
        <w:numPr>
          <w:ilvl w:val="0"/>
          <w:numId w:val="23"/>
        </w:numPr>
        <w:ind w:firstLineChars="0"/>
        <w:rPr>
          <w:rFonts w:hint="eastAsia"/>
        </w:rPr>
      </w:pPr>
      <w:r>
        <w:t>所有</w:t>
      </w:r>
      <w:r>
        <w:rPr>
          <w:rFonts w:hint="eastAsia"/>
        </w:rPr>
        <w:t>租户</w:t>
      </w:r>
      <w:r>
        <w:t>的文件必须添加字段</w:t>
      </w:r>
      <w:r>
        <w:rPr>
          <w:rFonts w:hint="eastAsia"/>
        </w:rPr>
        <w:t>R_</w:t>
      </w:r>
      <w:r>
        <w:t>TMP</w:t>
      </w:r>
      <w:r>
        <w:rPr>
          <w:rFonts w:hint="eastAsia"/>
        </w:rPr>
        <w:t>FOLDER(</w:t>
      </w:r>
      <w:r>
        <w:rPr>
          <w:rFonts w:hint="eastAsia"/>
        </w:rPr>
        <w:t>类型</w:t>
      </w:r>
      <w:r>
        <w:rPr>
          <w:rFonts w:hint="eastAsia"/>
        </w:rPr>
        <w:t>INT)</w:t>
      </w:r>
      <w:r>
        <w:rPr>
          <w:rFonts w:hint="eastAsia"/>
        </w:rPr>
        <w:t>，用于标识文件对应的目录，该规则用于快速索引应用子模板的目录。</w:t>
      </w:r>
    </w:p>
    <w:p w14:paraId="503F81FB" w14:textId="77777777" w:rsidR="000A0CDF" w:rsidRDefault="000A0CDF" w:rsidP="000A0CDF">
      <w:pPr>
        <w:ind w:left="220" w:firstLineChars="0"/>
        <w:rPr>
          <w:rFonts w:hint="eastAsia"/>
        </w:rPr>
      </w:pPr>
    </w:p>
    <w:p w14:paraId="5BCCECC1" w14:textId="6EC5F2E7" w:rsidR="00FC575E" w:rsidRDefault="00FC575E" w:rsidP="000A0CDF">
      <w:pPr>
        <w:ind w:left="220" w:firstLineChars="0"/>
        <w:rPr>
          <w:rFonts w:hint="eastAsia"/>
        </w:rPr>
      </w:pPr>
      <w:r>
        <w:t>企业租户达标体系归档规则</w:t>
      </w:r>
      <w:r>
        <w:rPr>
          <w:rFonts w:hint="eastAsia"/>
        </w:rPr>
        <w:t>：</w:t>
      </w:r>
    </w:p>
    <w:p w14:paraId="3B047F6E" w14:textId="77777777" w:rsidR="00FC575E" w:rsidRPr="00123DB3" w:rsidRDefault="00FC575E" w:rsidP="00501003">
      <w:pPr>
        <w:pStyle w:val="afc"/>
        <w:numPr>
          <w:ilvl w:val="0"/>
          <w:numId w:val="36"/>
        </w:numPr>
        <w:ind w:firstLineChars="0"/>
        <w:rPr>
          <w:rFonts w:hint="eastAsia"/>
        </w:rPr>
      </w:pP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22402968"/>
      <w:r>
        <w:rPr>
          <w:rFonts w:hint="eastAsia"/>
        </w:rPr>
        <w:t>数据关系</w:t>
      </w:r>
      <w:bookmarkEnd w:id="1"/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22402969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4"/>
        <w:gridCol w:w="1624"/>
        <w:gridCol w:w="1796"/>
        <w:gridCol w:w="1683"/>
        <w:gridCol w:w="459"/>
        <w:gridCol w:w="441"/>
        <w:gridCol w:w="1345"/>
        <w:gridCol w:w="2677"/>
      </w:tblGrid>
      <w:tr w:rsidR="003C7D59" w14:paraId="391C838A" w14:textId="77777777" w:rsidTr="00EA3CD0">
        <w:trPr>
          <w:jc w:val="center"/>
        </w:trPr>
        <w:tc>
          <w:tcPr>
            <w:tcW w:w="524" w:type="dxa"/>
            <w:shd w:val="clear" w:color="auto" w:fill="CCCCCC"/>
            <w:vAlign w:val="center"/>
          </w:tcPr>
          <w:p w14:paraId="7177FC8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231FD93C" w14:textId="0E384EB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96" w:type="dxa"/>
            <w:shd w:val="clear" w:color="auto" w:fill="CCCCCC"/>
            <w:vAlign w:val="center"/>
          </w:tcPr>
          <w:p w14:paraId="17DD8587" w14:textId="4D86549E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583E6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C5E84ED" w14:textId="50680EE3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CCCCCC"/>
            <w:vAlign w:val="center"/>
          </w:tcPr>
          <w:p w14:paraId="311E68F1" w14:textId="736DA536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CCCCCC"/>
            <w:vAlign w:val="center"/>
          </w:tcPr>
          <w:p w14:paraId="76ACAE27" w14:textId="1CB5543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CCCCCC"/>
            <w:vAlign w:val="center"/>
          </w:tcPr>
          <w:p w14:paraId="59A20EBE" w14:textId="35691E1F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3C7D59" w14:paraId="292819D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5EF09EB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E5C4C79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5EE781B" w14:textId="3A06923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882557D" w14:textId="1515EC29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16604C" w14:textId="4310077C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4790CD1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2ED732A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6A67BF7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7424892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0273F1AD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0B1F8A" w14:textId="0ED86AC0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6C5B2A0" w14:textId="4C436AD4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626529" w14:textId="0511A036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3C7D5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ECFC93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66E50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A6BF67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1ADACEF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5041C14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4E6F264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AEDA8A4" w14:textId="0CCDF652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1A6B6BE7" w14:textId="4DE21ED3" w:rsidR="00AB688B" w:rsidRPr="002E6739" w:rsidRDefault="00FF7EE5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6174BF8" w14:textId="11059590" w:rsidR="00AB688B" w:rsidRPr="002E6739" w:rsidRDefault="003C7D59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CA34C5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65754F0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0F62603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110BF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58D016E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9B60AF3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7CEE464" w14:textId="5B6469E7" w:rsidR="00AB688B" w:rsidRPr="002E6739" w:rsidRDefault="000475F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071CC18C" w14:textId="284F7424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539DCF1" w14:textId="7F5B7670" w:rsidR="00AB688B" w:rsidRPr="002E6739" w:rsidRDefault="002322E7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7DDF586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20E5C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E1BE3CC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EFF0784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77A080F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20BDF2E" w14:textId="77777777" w:rsidR="00AB688B" w:rsidRPr="002E6739" w:rsidRDefault="00AB688B" w:rsidP="00C64B90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C7DCF2F" w14:textId="645DDA68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182385B" w14:textId="7F90B194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BB8E5AE" w14:textId="36ECF080" w:rsidR="00AB688B" w:rsidRDefault="004A5534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503042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2582AF8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B754183" w14:textId="77777777" w:rsidR="00AB688B" w:rsidRPr="002E6739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4C5F1B20" w14:textId="77777777" w:rsidR="00AB688B" w:rsidRDefault="00AB688B" w:rsidP="00C64B9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56CEB19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380D54E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083ED1F" w14:textId="754269AE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402CABA8" w14:textId="44CA800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CC22D5E" w14:textId="00F2FF2D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5320C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01C490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382A853C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4613A8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06DD03B7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E83FA79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82CA602" w14:textId="0FDD1D38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73E98173" w14:textId="23AB149C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0181A1A" w14:textId="05340BE9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AE4511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C6D0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73105753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4F2EF8E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66DD28C6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5364000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D421231" w14:textId="5657BB91" w:rsidR="00973473" w:rsidRDefault="005F4AF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_CODE</w:t>
            </w:r>
          </w:p>
        </w:tc>
        <w:tc>
          <w:tcPr>
            <w:tcW w:w="1796" w:type="dxa"/>
            <w:shd w:val="clear" w:color="auto" w:fill="auto"/>
            <w:vAlign w:val="center"/>
          </w:tcPr>
          <w:p w14:paraId="6AC0EBF7" w14:textId="7EC381DD" w:rsidR="00973473" w:rsidRDefault="005F4AF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2960D7" w14:textId="2D59F379" w:rsidR="00973473" w:rsidRDefault="005F4AF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C74C01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5FB1897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2CEB1CA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52B78E5B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D59" w14:paraId="4AF8FA35" w14:textId="77777777" w:rsidTr="00EA3CD0">
        <w:trPr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D722D76" w14:textId="77777777" w:rsidR="00973473" w:rsidRPr="002E6739" w:rsidRDefault="00973473" w:rsidP="00973473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046F989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96" w:type="dxa"/>
            <w:shd w:val="clear" w:color="auto" w:fill="auto"/>
            <w:vAlign w:val="center"/>
          </w:tcPr>
          <w:p w14:paraId="2DDFC54D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14:paraId="7CA0EE37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14:paraId="44DFAC9D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3EDEDF5" w14:textId="77777777" w:rsidR="00973473" w:rsidRPr="002E6739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shd w:val="clear" w:color="auto" w:fill="auto"/>
            <w:vAlign w:val="center"/>
          </w:tcPr>
          <w:p w14:paraId="69CEB18F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7" w:type="dxa"/>
            <w:shd w:val="clear" w:color="auto" w:fill="auto"/>
            <w:vAlign w:val="center"/>
          </w:tcPr>
          <w:p w14:paraId="397EA7D2" w14:textId="77777777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22402970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D32D1B" w14:paraId="36A535FD" w14:textId="77777777" w:rsidTr="00130E12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7B6DFFB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45F87D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6905D6E1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01167A2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6C168E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4E312F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265BFA9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31A8DFF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D1B" w14:paraId="4A023CF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14FF47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F9234D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5702D5AE" w14:textId="1BBE8B77" w:rsidR="00D32D1B" w:rsidRPr="002E6739" w:rsidRDefault="00172E08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CC547F" w14:textId="4EA0692B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3D24F47" w14:textId="224BBA71" w:rsidR="00D32D1B" w:rsidRPr="002E6739" w:rsidRDefault="00DE50A3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063800A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D7EDB4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6AF9C0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784B50A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EAC4C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38CAEDD" w14:textId="3AD5672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71D053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F5DD9E8" w14:textId="77777777" w:rsidR="00D32D1B" w:rsidRPr="002E6739" w:rsidRDefault="00284B3D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E7D8BB2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165138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AA7F5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0E475B7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11CBD7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9220604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4DA8F0" w14:textId="27E365C4" w:rsidR="00D32D1B" w:rsidRPr="002E6739" w:rsidRDefault="00D32D1B" w:rsidP="00C87AC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 w:rsidR="008A0D94"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356BEB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1DFC09C" w14:textId="4CF4BD1E" w:rsidR="00D32D1B" w:rsidRPr="002E6739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FECEEBF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8FF990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6603F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1B32845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79CB6E0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69DD188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7C0A93" w14:textId="77777777" w:rsidR="00D32D1B" w:rsidRPr="002E6739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4AE7DC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51BDCA4" w14:textId="0D8B455D" w:rsidR="00D32D1B" w:rsidRPr="002E6739" w:rsidRDefault="00B36579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18EC2C8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7755D03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7DFC61" w14:textId="3507C069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847E93B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135EE47D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C48C41C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E981740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BC0CB1E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E3D01B4" w14:textId="1CDE62CD" w:rsidR="00D32D1B" w:rsidRDefault="00F70B9A" w:rsidP="00F70B9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577655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0781D6A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B0D3EAE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62A6484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14:paraId="0D76A1F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A703C4B" w14:textId="77777777" w:rsidR="00D32D1B" w:rsidRPr="002E6739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EC5DB84" w14:textId="77777777" w:rsidR="00D32D1B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78341BB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17D5044" w14:textId="4E8177F3" w:rsidR="00D32D1B" w:rsidRDefault="008F0F41" w:rsidP="00B3657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 w:rsidR="00B36579"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F7D166C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CD1FF49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F3B4306" w14:textId="77777777" w:rsidR="00D32D1B" w:rsidRPr="002E6739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4F871D2A" w14:textId="77777777" w:rsidR="00D32D1B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2D1B" w:rsidRPr="00DB68A7" w14:paraId="262BC9D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B301BB5" w14:textId="77777777" w:rsidR="00D32D1B" w:rsidRPr="00DB68A7" w:rsidRDefault="00D32D1B" w:rsidP="008B49A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FA3B138" w14:textId="77777777" w:rsidR="00D32D1B" w:rsidRPr="00DB68A7" w:rsidRDefault="00D32D1B" w:rsidP="008F0F4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5D2693D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1C3654" w14:textId="77777777" w:rsidR="00D32D1B" w:rsidRPr="00DB68A7" w:rsidRDefault="008F0F41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95D274E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5B9BFAA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1FABEEB" w14:textId="30DF5C6E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B7AEEE6" w14:textId="77777777" w:rsidR="00D32D1B" w:rsidRPr="00DB68A7" w:rsidRDefault="00D32D1B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206FA88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599865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DC39498" w14:textId="33C4AB6C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F160AD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3284EA8" w14:textId="45838C2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5E48CA" w14:textId="4E5202EF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1B4B58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A2640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87C4D9D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3BA62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37C2" w:rsidRPr="00DB68A7" w14:paraId="5274A1C8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98FB326" w14:textId="77777777" w:rsidR="007437C2" w:rsidRPr="00DB68A7" w:rsidRDefault="007437C2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8D8804A" w14:textId="2CA4803A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4BE554C" w14:textId="117DE103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4DB2A36" w14:textId="252DE178" w:rsidR="007437C2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6EF3F26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3564D00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0D4DBAE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0FC8484" w14:textId="77777777" w:rsidR="007437C2" w:rsidRPr="00DB68A7" w:rsidRDefault="007437C2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BB12482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5A8541C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5AFAB70" w14:textId="23A04466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F160AD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F50A56E" w14:textId="11735289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3E73A37" w14:textId="6BEB9D71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8B10DDF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B6DFF3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35E4238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C344113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7F7B64DB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8EC1B1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4D8529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E45F6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92D3E1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7B32D3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6FD9F69C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7D6ACE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1B3882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DC342E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224DE68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B750FEC" w14:textId="4CCAACF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4F0D044" w14:textId="235EC563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5727A2D" w14:textId="05C71C8B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C5D00A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6CAD23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DF080B8" w14:textId="429EAF1A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E86F7C6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5A16EC36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BD92F34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5F4AB4B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65C2812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7A33D8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323E899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39EE444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1A7BE66" w14:textId="68BE7BFB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B403AA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A3CD0" w:rsidRPr="00DB68A7" w14:paraId="4CDF769F" w14:textId="77777777" w:rsidTr="00130E12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3C70C1C3" w14:textId="77777777" w:rsidR="00EA3CD0" w:rsidRPr="00DB68A7" w:rsidRDefault="00EA3CD0" w:rsidP="00EA3CD0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CC63021" w14:textId="77777777" w:rsidR="00EA3CD0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A31371B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D1BEDD5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37FFB37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FD54A1E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4893245" w14:textId="6EA74CE8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5E5A64F2" w14:textId="77777777" w:rsidR="00EA3CD0" w:rsidRPr="00DB68A7" w:rsidRDefault="00EA3CD0" w:rsidP="00EA3CD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EA3CD0" w:rsidRDefault="00EA3CD0" w:rsidP="00EA3CD0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22402971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501003">
            <w:pPr>
              <w:numPr>
                <w:ilvl w:val="0"/>
                <w:numId w:val="1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22402972"/>
      <w:r>
        <w:rPr>
          <w:rFonts w:hint="eastAsia"/>
        </w:rPr>
        <w:lastRenderedPageBreak/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</w:t>
      </w:r>
      <w:proofErr w:type="gramStart"/>
      <w:r w:rsidR="00F45A56" w:rsidRPr="009B5020">
        <w:rPr>
          <w:rFonts w:hint="eastAsia"/>
        </w:rPr>
        <w:t>空时候</w:t>
      </w:r>
      <w:proofErr w:type="gramEnd"/>
      <w:r w:rsidR="00F45A56" w:rsidRPr="009B5020">
        <w:rPr>
          <w:rFonts w:hint="eastAsia"/>
        </w:rPr>
        <w:t>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0D8A0168" w14:textId="77777777" w:rsidR="00E0194D" w:rsidRDefault="00E0194D" w:rsidP="007C07C9">
      <w:pPr>
        <w:ind w:firstLineChars="0" w:firstLine="0"/>
        <w:rPr>
          <w:rFonts w:hint="eastAsia"/>
        </w:rPr>
      </w:pPr>
    </w:p>
    <w:p w14:paraId="3E099D42" w14:textId="20E84C13" w:rsidR="00D53DAD" w:rsidRDefault="00D53DAD" w:rsidP="00D53DAD">
      <w:pPr>
        <w:pStyle w:val="2"/>
        <w:rPr>
          <w:rFonts w:hint="eastAsia"/>
        </w:rPr>
      </w:pPr>
      <w:bookmarkStart w:id="6" w:name="_Toc422402973"/>
      <w:r>
        <w:rPr>
          <w:rFonts w:hint="eastAsia"/>
        </w:rPr>
        <w:t>SYS</w:t>
      </w:r>
      <w:r w:rsidR="00653EAE">
        <w:t>_TEMPLATE</w:t>
      </w:r>
      <w:r>
        <w:t xml:space="preserve"> </w:t>
      </w:r>
      <w:r>
        <w:rPr>
          <w:rFonts w:hint="eastAsia"/>
        </w:rPr>
        <w:t>模板</w:t>
      </w:r>
      <w:r w:rsidR="00D9466B">
        <w:rPr>
          <w:rFonts w:hint="eastAsia"/>
        </w:rPr>
        <w:t>管理</w:t>
      </w:r>
      <w:bookmarkEnd w:id="6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53DAD" w:rsidRPr="002E6739" w14:paraId="4199EDA6" w14:textId="77777777" w:rsidTr="006C257B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1E2C9D1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4650C6D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39A7F98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91DEDCC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C385D16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957F4BF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E5548D6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8D8008C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53DAD" w:rsidRPr="002E6739" w14:paraId="365F7264" w14:textId="77777777" w:rsidTr="006C257B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493EDDA2" w14:textId="77777777" w:rsidR="00D53DAD" w:rsidRPr="002E6739" w:rsidRDefault="00D53DAD" w:rsidP="00501003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BC97203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4A278E9E" w14:textId="363E1C80" w:rsidR="00D53DAD" w:rsidRPr="002E6739" w:rsidRDefault="00DC3767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971FB5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42A85A90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FA73129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C15CC7B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B527BAD" w14:textId="77777777" w:rsidR="00D53DAD" w:rsidRPr="002E6739" w:rsidRDefault="00D53DAD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A2EE6" w:rsidRPr="002E6739" w14:paraId="309EA16A" w14:textId="77777777" w:rsidTr="006C257B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342BD4BF" w14:textId="77777777" w:rsidR="005A2EE6" w:rsidRPr="002E6739" w:rsidRDefault="005A2EE6" w:rsidP="00501003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08D81F3" w14:textId="0C73A725" w:rsidR="005A2EE6" w:rsidRDefault="005A2EE6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5A2EE6"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FBF0399" w14:textId="64990839" w:rsidR="005A2EE6" w:rsidRDefault="005A2EE6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5A2EE6">
              <w:rPr>
                <w:rFonts w:hint="eastAsia"/>
                <w:sz w:val="18"/>
                <w:szCs w:val="18"/>
              </w:rPr>
              <w:t>模板发布后的中间结果</w:t>
            </w:r>
            <w:bookmarkStart w:id="7" w:name="_GoBack"/>
            <w:bookmarkEnd w:id="7"/>
          </w:p>
        </w:tc>
        <w:tc>
          <w:tcPr>
            <w:tcW w:w="1683" w:type="dxa"/>
            <w:shd w:val="clear" w:color="auto" w:fill="auto"/>
            <w:vAlign w:val="center"/>
          </w:tcPr>
          <w:p w14:paraId="7DF9C085" w14:textId="322021FD" w:rsidR="005A2EE6" w:rsidRDefault="005A2EE6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5A2EE6">
              <w:rPr>
                <w:rFonts w:hint="eastAsia"/>
                <w:sz w:val="18"/>
                <w:szCs w:val="18"/>
              </w:rPr>
              <w:t>LONGTEXT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715BBA81" w14:textId="77777777" w:rsidR="005A2EE6" w:rsidRPr="002E6739" w:rsidRDefault="005A2EE6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70EE15E" w14:textId="77777777" w:rsidR="005A2EE6" w:rsidRPr="002E6739" w:rsidRDefault="005A2EE6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0E8D2C0" w14:textId="77777777" w:rsidR="005A2EE6" w:rsidRPr="002E6739" w:rsidRDefault="005A2EE6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EE9F667" w14:textId="77777777" w:rsidR="005A2EE6" w:rsidRPr="002E6739" w:rsidRDefault="005A2EE6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A0E9F7F" w14:textId="77777777" w:rsidR="00D53DAD" w:rsidRPr="007C07C9" w:rsidRDefault="00D53DAD" w:rsidP="007C07C9">
      <w:pPr>
        <w:ind w:firstLineChars="0" w:firstLine="0"/>
        <w:rPr>
          <w:rFonts w:hint="eastAsia"/>
        </w:rPr>
      </w:pPr>
    </w:p>
    <w:p w14:paraId="4683A01D" w14:textId="77777777" w:rsidR="009D0F9F" w:rsidRDefault="009D0F9F" w:rsidP="009D0F9F">
      <w:pPr>
        <w:pStyle w:val="2"/>
        <w:rPr>
          <w:rFonts w:hint="eastAsia"/>
        </w:rPr>
      </w:pPr>
      <w:bookmarkStart w:id="8" w:name="_Toc422402974"/>
      <w:r>
        <w:rPr>
          <w:rFonts w:hint="eastAsia"/>
        </w:rPr>
        <w:t>SYS</w:t>
      </w:r>
      <w:r>
        <w:t xml:space="preserve">_STDTMP_FOLDER </w:t>
      </w:r>
      <w:r>
        <w:rPr>
          <w:rFonts w:hint="eastAsia"/>
        </w:rPr>
        <w:t>达标体系模板文件夹</w:t>
      </w:r>
      <w:bookmarkEnd w:id="8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9D0F9F" w:rsidRPr="002E6739" w14:paraId="4FC237EF" w14:textId="77777777" w:rsidTr="00AB51C1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2A2605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55A67D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E109E9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E461D31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2DAA9D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9B31438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61B842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8A8D3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D0F9F" w:rsidRPr="002E6739" w14:paraId="0129F379" w14:textId="77777777" w:rsidTr="00AB51C1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68E8A3CA" w14:textId="77777777" w:rsidR="009D0F9F" w:rsidRPr="002E6739" w:rsidRDefault="009D0F9F" w:rsidP="00501003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3FE05FA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DC2CA1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4CF72D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3575EC4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07F5A2BB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57091F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7A9D574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56C6F" w:rsidRPr="002E6739" w14:paraId="2806510C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CA8CF" w14:textId="77777777" w:rsidR="00156C6F" w:rsidRPr="002E6739" w:rsidRDefault="00156C6F" w:rsidP="00501003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4C194" w14:textId="155FF1B5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2FCF7" w14:textId="58E0DC06" w:rsidR="00156C6F" w:rsidRDefault="00AD198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156C6F">
              <w:rPr>
                <w:sz w:val="18"/>
                <w:szCs w:val="18"/>
              </w:rPr>
              <w:t>模板</w:t>
            </w:r>
            <w:r w:rsidR="00156C6F"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F8464" w14:textId="2D7609C3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E97D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2F3C" w14:textId="77777777" w:rsidR="00156C6F" w:rsidRPr="002E6739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EDF0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CBB32" w14:textId="77777777" w:rsidR="00156C6F" w:rsidRDefault="00156C6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06AA1D68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10BF" w14:textId="77777777" w:rsidR="009D0F9F" w:rsidRPr="002E6739" w:rsidRDefault="009D0F9F" w:rsidP="00501003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5342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F578C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E6E5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C3A0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AF56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9E73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F6032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9D0F9F" w:rsidRPr="002E6739" w14:paraId="5A0D72A3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6DDF2" w14:textId="77777777" w:rsidR="009D0F9F" w:rsidRPr="002E6739" w:rsidRDefault="009D0F9F" w:rsidP="00501003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D6B7A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0E3A4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C685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1C224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1D99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528BA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87495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D0F9F" w:rsidRPr="002E6739" w14:paraId="71A7BFD8" w14:textId="77777777" w:rsidTr="00AB51C1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B074" w14:textId="77777777" w:rsidR="009D0F9F" w:rsidRPr="002E6739" w:rsidRDefault="009D0F9F" w:rsidP="00501003">
            <w:pPr>
              <w:numPr>
                <w:ilvl w:val="0"/>
                <w:numId w:val="1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538CB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97BE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1F40" w14:textId="77777777" w:rsidR="009D0F9F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C22E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B6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AB160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9E2C" w14:textId="77777777" w:rsidR="009D0F9F" w:rsidRPr="002E6739" w:rsidRDefault="009D0F9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CB0D261" w14:textId="77777777" w:rsidR="009D0F9F" w:rsidRDefault="009D0F9F" w:rsidP="009D0F9F">
      <w:pPr>
        <w:ind w:firstLineChars="0" w:firstLine="0"/>
        <w:rPr>
          <w:rFonts w:hint="eastAsia"/>
        </w:rPr>
      </w:pPr>
    </w:p>
    <w:p w14:paraId="63B27EB3" w14:textId="7A5426DE" w:rsidR="003F1E3F" w:rsidRDefault="000D3F65" w:rsidP="003F1E3F">
      <w:pPr>
        <w:pStyle w:val="2"/>
        <w:rPr>
          <w:rFonts w:hint="eastAsia"/>
        </w:rPr>
      </w:pPr>
      <w:bookmarkStart w:id="9" w:name="_Toc422402975"/>
      <w:r>
        <w:rPr>
          <w:rFonts w:hint="eastAsia"/>
        </w:rPr>
        <w:t>SYS</w:t>
      </w:r>
      <w:r w:rsidR="003F1E3F">
        <w:t>_STDTMP_</w:t>
      </w:r>
      <w:r w:rsidR="006A6372">
        <w:t>FILE</w:t>
      </w:r>
      <w:r w:rsidR="003F1E3F">
        <w:t xml:space="preserve"> </w:t>
      </w:r>
      <w:r w:rsidR="003F1E3F">
        <w:rPr>
          <w:rFonts w:hint="eastAsia"/>
        </w:rPr>
        <w:t>达标体系模板文件</w:t>
      </w:r>
      <w:r w:rsidR="00DD467F">
        <w:rPr>
          <w:rFonts w:hint="eastAsia"/>
        </w:rPr>
        <w:t>(</w:t>
      </w:r>
      <w:r w:rsidR="00DD467F">
        <w:rPr>
          <w:rFonts w:hint="eastAsia"/>
        </w:rPr>
        <w:t>头</w:t>
      </w:r>
      <w:r w:rsidR="00DD467F">
        <w:rPr>
          <w:rFonts w:hint="eastAsia"/>
        </w:rPr>
        <w:t>)</w:t>
      </w:r>
      <w:bookmarkEnd w:id="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3F1E3F" w:rsidRPr="002E6739" w14:paraId="38D35E7C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1B37AE2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7E12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897E57B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64B6FA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67066C6C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7A4B84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AAFF07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AA86263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F1E3F" w:rsidRPr="002E6739" w14:paraId="6E6E2179" w14:textId="77777777" w:rsidTr="00895FF3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1FDC91D1" w14:textId="77777777" w:rsidR="003F1E3F" w:rsidRPr="002E6739" w:rsidRDefault="003F1E3F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BD2BF70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0F071497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DADA3B9" w14:textId="0C04D67C" w:rsidR="003F1E3F" w:rsidRPr="002E6739" w:rsidRDefault="00AC1889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96EB2E5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6D1C7FF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8F23C16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4FF7BF2E" w14:textId="77777777" w:rsidR="003F1E3F" w:rsidRPr="002E6739" w:rsidRDefault="003F1E3F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1C69181D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CE92" w14:textId="77777777" w:rsidR="00D30A77" w:rsidRPr="002E6739" w:rsidRDefault="00D30A77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C34E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625F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CAF4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B075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4CB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3558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262A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C435C" w:rsidRPr="002E6739" w14:paraId="264FCD0F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53557" w14:textId="77777777" w:rsidR="009C435C" w:rsidRPr="002E6739" w:rsidRDefault="009C435C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C11A3" w14:textId="77777777" w:rsidR="009C435C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D7B8D" w14:textId="77777777" w:rsidR="009C435C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981D3" w14:textId="77777777" w:rsidR="009C435C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65EEE" w14:textId="77777777" w:rsidR="009C435C" w:rsidRPr="002E6739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4C427" w14:textId="77777777" w:rsidR="009C435C" w:rsidRPr="002E6739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5D107" w14:textId="77777777" w:rsidR="009C435C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0D09C" w14:textId="77777777" w:rsidR="009C435C" w:rsidRDefault="009C435C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30A77" w:rsidRPr="002E6739" w14:paraId="29B16DF0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9CCE" w14:textId="77777777" w:rsidR="00D30A77" w:rsidRPr="002E6739" w:rsidRDefault="00D30A77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441EA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E87" w14:textId="784B0CCB" w:rsidR="00D30A77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D30A77">
              <w:rPr>
                <w:rFonts w:hint="eastAsia"/>
                <w:sz w:val="18"/>
                <w:szCs w:val="18"/>
              </w:rPr>
              <w:t>文件夹</w:t>
            </w:r>
            <w:r w:rsidR="00925765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E6470" w14:textId="77777777" w:rsidR="00D30A77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0085C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8C02" w14:textId="77777777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9B7" w14:textId="773BDB89" w:rsidR="00D30A77" w:rsidRPr="002E6739" w:rsidRDefault="00D30A77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47E63" w14:textId="0DB1707A" w:rsidR="00D30A77" w:rsidRPr="002E6739" w:rsidRDefault="00B03ECE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7E9C25B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85A55" w14:textId="77777777" w:rsidR="00925765" w:rsidRPr="002E6739" w:rsidRDefault="00925765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504A" w14:textId="0592ABE6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DF75" w14:textId="1735715F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B444C" w14:textId="7236CC4B" w:rsidR="00925765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0BAC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4AD2F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4CCE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71D0" w14:textId="11AF0B35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925765" w:rsidRPr="002E6739" w14:paraId="402E8A28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64787" w14:textId="77777777" w:rsidR="00925765" w:rsidRPr="002E6739" w:rsidRDefault="00925765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D265" w14:textId="56D86EC3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E4A0D" w14:textId="45F76D96" w:rsidR="00925765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BB00" w14:textId="5BB7AD54" w:rsidR="00925765" w:rsidRDefault="0064568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C697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C75A8" w14:textId="77777777" w:rsidR="00925765" w:rsidRPr="002E6739" w:rsidRDefault="0092576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8FF7" w14:textId="4033ED08" w:rsidR="00925765" w:rsidRPr="002E6739" w:rsidRDefault="00B82F1F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B9B7" w14:textId="0C280C0F" w:rsidR="00925765" w:rsidRPr="002E6739" w:rsidRDefault="001E4967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973473" w:rsidRPr="002E6739" w14:paraId="28A9DC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B613" w14:textId="77777777" w:rsidR="00973473" w:rsidRPr="002E6739" w:rsidRDefault="00973473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2F83C" w14:textId="4697D3BB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B6B1" w14:textId="5E7CF814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742D" w14:textId="71ADD21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FB97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A63D4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4A58D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F94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73473" w:rsidRPr="002E6739" w14:paraId="69E569F3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6EE9" w14:textId="77777777" w:rsidR="00973473" w:rsidRPr="002E6739" w:rsidRDefault="00973473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A6B4" w14:textId="349AF512" w:rsidR="00973473" w:rsidRDefault="0097347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C1ADC" w14:textId="72B5EB3E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 w:rsidR="00545870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119" w14:textId="5230C6D7" w:rsidR="00973473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70A7E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885" w14:textId="77777777" w:rsidR="00973473" w:rsidRPr="002E6739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AA80" w14:textId="77777777" w:rsidR="00973473" w:rsidRDefault="0097347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D593" w14:textId="124E3A6A" w:rsidR="00973473" w:rsidRDefault="00B85CF5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45870" w:rsidRPr="002E6739" w14:paraId="266D50BA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B06A" w14:textId="77777777" w:rsidR="00545870" w:rsidRPr="002E6739" w:rsidRDefault="00545870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FA5E7" w14:textId="4ABEBC85" w:rsidR="00545870" w:rsidRDefault="00545870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C6F21" w14:textId="480EA23C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0127" w14:textId="7472A33F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92FE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78C7" w14:textId="77777777" w:rsidR="00545870" w:rsidRPr="002E6739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9253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370" w14:textId="77777777" w:rsidR="00545870" w:rsidRDefault="00545870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80643" w:rsidRPr="002E6739" w14:paraId="65D77092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CC2F5" w14:textId="77777777" w:rsidR="00380643" w:rsidRPr="002E6739" w:rsidRDefault="00380643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E66E" w14:textId="33AEFADC" w:rsidR="00380643" w:rsidRDefault="00380643" w:rsidP="0097347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7D0FF" w14:textId="0C6833F4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9819B" w14:textId="149DC6A0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EF4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33B6" w14:textId="77777777" w:rsidR="00380643" w:rsidRPr="002E6739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9A71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6CC45" w14:textId="77777777" w:rsidR="00380643" w:rsidRDefault="00380643" w:rsidP="009257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85CF5" w:rsidRPr="002E6739" w14:paraId="1F46CDFB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5E64" w14:textId="77777777" w:rsidR="00B85CF5" w:rsidRPr="002E6739" w:rsidRDefault="00B85CF5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BF02E" w14:textId="7A58D798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9E3FD" w14:textId="634CCBBF" w:rsidR="00B85CF5" w:rsidRDefault="00B85CF5" w:rsidP="009B32E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9B32E3">
              <w:rPr>
                <w:rFonts w:hint="eastAsia"/>
                <w:sz w:val="18"/>
                <w:szCs w:val="18"/>
              </w:rPr>
              <w:t>类型</w:t>
            </w:r>
            <w:r w:rsidR="009B32E3">
              <w:rPr>
                <w:sz w:val="18"/>
                <w:szCs w:val="18"/>
              </w:rPr>
              <w:t>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C1B21" w14:textId="59CB7F5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9FFF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DFC3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42BC8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07FE3" w14:textId="14369196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B85CF5" w:rsidRPr="002E6739" w14:paraId="72CE2816" w14:textId="77777777" w:rsidTr="00D30A77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B304" w14:textId="77777777" w:rsidR="00B85CF5" w:rsidRPr="002E6739" w:rsidRDefault="00B85CF5" w:rsidP="00501003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378" w14:textId="5DD62395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13576" w14:textId="452C229C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  <w:r w:rsidR="009B32E3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EC06" w14:textId="397F6420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77B45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DEC9" w14:textId="77777777" w:rsidR="00B85CF5" w:rsidRPr="002E6739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7AE5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6DAC" w14:textId="77777777" w:rsidR="00B85CF5" w:rsidRDefault="00B85CF5" w:rsidP="00B85CF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4F3301" w14:textId="77777777" w:rsidR="00415679" w:rsidRDefault="00415679" w:rsidP="00415679">
      <w:pPr>
        <w:ind w:firstLine="460"/>
        <w:rPr>
          <w:rFonts w:hint="eastAsia"/>
        </w:rPr>
      </w:pPr>
    </w:p>
    <w:p w14:paraId="0BCA817B" w14:textId="79A5A932" w:rsidR="00C66D96" w:rsidRDefault="00704E45" w:rsidP="00C66D96">
      <w:pPr>
        <w:pStyle w:val="2"/>
        <w:rPr>
          <w:rFonts w:hint="eastAsia"/>
        </w:rPr>
      </w:pPr>
      <w:bookmarkStart w:id="10" w:name="_Toc422402976"/>
      <w:r>
        <w:rPr>
          <w:rFonts w:hint="eastAsia"/>
        </w:rPr>
        <w:lastRenderedPageBreak/>
        <w:t>SYS</w:t>
      </w:r>
      <w:r>
        <w:t>_STDTMP_FILE_</w:t>
      </w:r>
      <w:r w:rsidR="00C66D96">
        <w:t>01</w:t>
      </w:r>
      <w:r>
        <w:t xml:space="preserve"> </w:t>
      </w:r>
      <w:r>
        <w:rPr>
          <w:rFonts w:hint="eastAsia"/>
        </w:rPr>
        <w:t>达标体系制度文件模板</w:t>
      </w:r>
      <w:r w:rsidR="00E61C1D">
        <w:rPr>
          <w:rFonts w:hint="eastAsia"/>
        </w:rPr>
        <w:t>配置</w:t>
      </w:r>
      <w:bookmarkEnd w:id="10"/>
    </w:p>
    <w:p w14:paraId="194D1992" w14:textId="77777777" w:rsid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表</w:t>
      </w:r>
      <w:proofErr w:type="gramStart"/>
      <w:r>
        <w:rPr>
          <w:rFonts w:hint="eastAsia"/>
        </w:rPr>
        <w:t>名按照</w:t>
      </w:r>
      <w:proofErr w:type="gramEnd"/>
      <w:r>
        <w:rPr>
          <w:rFonts w:hint="eastAsia"/>
        </w:rPr>
        <w:t>规则编号，现在先暂时以</w:t>
      </w:r>
      <w:r>
        <w:rPr>
          <w:rFonts w:hint="eastAsia"/>
        </w:rPr>
        <w:t>01</w:t>
      </w:r>
      <w:r>
        <w:rPr>
          <w:rFonts w:hint="eastAsia"/>
        </w:rPr>
        <w:t>来编，后续要以模板名字来编。</w:t>
      </w:r>
    </w:p>
    <w:p w14:paraId="778C8302" w14:textId="3C3A915F" w:rsidR="00F84B17" w:rsidRPr="00F84B17" w:rsidRDefault="00F84B17" w:rsidP="00F84B17">
      <w:pPr>
        <w:ind w:firstLine="460"/>
        <w:rPr>
          <w:rFonts w:hint="eastAsia"/>
        </w:rPr>
      </w:pPr>
      <w:r>
        <w:rPr>
          <w:rFonts w:hint="eastAsia"/>
        </w:rPr>
        <w:t>这个表结构和</w:t>
      </w:r>
      <w:r w:rsidR="00810A17">
        <w:rPr>
          <w:rFonts w:hint="eastAsia"/>
        </w:rPr>
        <w:t>业务表的表结构完全</w:t>
      </w:r>
      <w:r>
        <w:rPr>
          <w:rFonts w:hint="eastAsia"/>
        </w:rPr>
        <w:t>一致，因此可以</w:t>
      </w:r>
      <w:proofErr w:type="gramStart"/>
      <w:r>
        <w:rPr>
          <w:rFonts w:hint="eastAsia"/>
        </w:rPr>
        <w:t>用做表</w:t>
      </w:r>
      <w:proofErr w:type="gramEnd"/>
      <w:r>
        <w:rPr>
          <w:rFonts w:hint="eastAsia"/>
        </w:rPr>
        <w:t>拷贝模板用。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C66D96" w:rsidRPr="002E6739" w14:paraId="0DBF9007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9D49FBA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D005E3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22B2DEF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D8E0E60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DCA7016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A3AD587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E1E9E91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7B60A8D" w14:textId="77777777" w:rsidR="00704E45" w:rsidRPr="002E6739" w:rsidRDefault="00704E45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213BE" w:rsidRPr="002E6739" w14:paraId="0EB0A4A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259AA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6792B" w14:textId="4767B2E8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3391E" w14:textId="1D013A18" w:rsidR="008213BE" w:rsidRDefault="00447A02" w:rsidP="00447A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 w:rsidR="008213BE">
              <w:rPr>
                <w:rFonts w:hint="eastAsia"/>
                <w:sz w:val="18"/>
                <w:szCs w:val="18"/>
              </w:rPr>
              <w:t>模板</w:t>
            </w:r>
            <w:r w:rsidR="00B433C5"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0D37" w14:textId="788CEB9B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EBE3C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A0A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F6E0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3AD6A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54B6" w:rsidRPr="002E6739" w14:paraId="601EBD4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2D595" w14:textId="77777777" w:rsidR="00B054B6" w:rsidRPr="002E6739" w:rsidRDefault="00B054B6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9735" w14:textId="7ED86902" w:rsidR="00B054B6" w:rsidRDefault="00B054B6" w:rsidP="00B054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DC38A" w14:textId="4EACF212" w:rsidR="00B054B6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36591" w14:textId="5BCF819E" w:rsidR="00B054B6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3CBF" w14:textId="77777777" w:rsidR="00B054B6" w:rsidRPr="002E6739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359C3" w14:textId="77777777" w:rsidR="00B054B6" w:rsidRPr="002E6739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7304F" w14:textId="77777777" w:rsidR="00B054B6" w:rsidRPr="002E6739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50F73" w14:textId="77777777" w:rsidR="00B054B6" w:rsidRPr="002E6739" w:rsidRDefault="00B054B6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47A02" w:rsidRPr="002E6739" w14:paraId="4A14BDEC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CA925" w14:textId="77777777" w:rsidR="00447A02" w:rsidRPr="002E6739" w:rsidRDefault="00447A02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1B72C" w14:textId="18C6D543" w:rsidR="00447A02" w:rsidRDefault="00447A02" w:rsidP="00B054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CFECE" w14:textId="7EEBF1CC" w:rsidR="00447A02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0D49" w14:textId="531E792B" w:rsidR="00447A02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28B4D" w14:textId="77777777" w:rsidR="00447A02" w:rsidRPr="002E6739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6E462" w14:textId="77777777" w:rsidR="00447A02" w:rsidRPr="002E6739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47485" w14:textId="77777777" w:rsidR="00447A02" w:rsidRPr="002E6739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E1E4" w14:textId="77777777" w:rsidR="00447A02" w:rsidRPr="002E6739" w:rsidRDefault="00447A02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309FCE31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07856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5292D" w14:textId="24D25A53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6416" w14:textId="34DFF3A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776F" w14:textId="0E93FF4E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FB631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399D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FE46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28CC9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2D60A905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9870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AF4B" w14:textId="4525C56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A957" w14:textId="5513C861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37F6" w14:textId="72FB0CA6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CAB89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D9870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C94B" w14:textId="24212D39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1C76" w14:textId="27D0B35C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8213BE" w:rsidRPr="002E6739" w14:paraId="04238E3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A2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95CA" w14:textId="0C7D871F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3A3B" w14:textId="46B57AAA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B230" w14:textId="3B2FB3C2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396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B3DC4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4DBC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C14B8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68B5941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1123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2FFA" w14:textId="300FF7D0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A4F82" w14:textId="6FA2B456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DEDB" w14:textId="4FED35E9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4CF9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EF5C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65C7D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E680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20D42D7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5F6D0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A68CD" w14:textId="5A3A106C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32EC8" w14:textId="0094E4D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66BE0" w14:textId="6B1BCB45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4A35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95A3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58BD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B504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11B1AD2B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B69D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F816D" w14:textId="2451F4A1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E4A7" w14:textId="77228C5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9B08" w14:textId="036EED3B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5CD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9E1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5CD34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F15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523E033F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516A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E0E4C" w14:textId="300F70D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75BB1" w14:textId="5B69941E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6639" w14:textId="7C6427D3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7923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2B27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F3F53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D29EB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187D5A2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1FCB1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BE82" w14:textId="1BF7A77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183" w14:textId="06E137C9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A1B9" w14:textId="0925D78A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2CD2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3C71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B82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3A3BC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D5DC3" w:rsidRPr="002E6739" w14:paraId="0113E92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5FDD6" w14:textId="77777777" w:rsidR="001D5DC3" w:rsidRPr="002E6739" w:rsidRDefault="001D5DC3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E67E" w14:textId="22CEE527" w:rsidR="001D5DC3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2AE4" w14:textId="5CE5A2F5" w:rsidR="001D5DC3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D5DC3">
              <w:rPr>
                <w:rFonts w:hint="eastAsia"/>
                <w:sz w:val="18"/>
                <w:szCs w:val="18"/>
              </w:rPr>
              <w:t>生效日期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452BB" w14:textId="70A989EF" w:rsidR="001D5DC3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6AAF9" w14:textId="77777777" w:rsidR="001D5DC3" w:rsidRPr="002E6739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9E088" w14:textId="77777777" w:rsidR="001D5DC3" w:rsidRPr="002E6739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7A595" w14:textId="77777777" w:rsidR="001D5DC3" w:rsidRPr="002E6739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83FCA" w14:textId="77777777" w:rsidR="001D5DC3" w:rsidRPr="002E6739" w:rsidRDefault="001D5DC3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46D73BE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569C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4902" w14:textId="14A68F3C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49D42" w14:textId="053F524C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A40D" w14:textId="30BCE6B6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4D9B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06B4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079A" w14:textId="66EF9E92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F5B1E" w14:textId="7A5673CE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8213BE" w:rsidRPr="002E6739" w14:paraId="32022466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142D0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EC26" w14:textId="29929003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2554" w14:textId="1D273C41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D1D8" w14:textId="6944E86D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2C7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0CF6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E08F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8159" w14:textId="7777777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213BE" w:rsidRPr="002E6739" w14:paraId="3B61EEA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8D3" w14:textId="77777777" w:rsidR="008213BE" w:rsidRPr="002E6739" w:rsidRDefault="008213BE" w:rsidP="00501003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D11C5" w14:textId="370CCD7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F9877" w14:textId="2016E8EC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90EA2" w14:textId="29F27948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32B01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8A26" w14:textId="7777777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1A3E6" w14:textId="32F4BEB7" w:rsidR="008213BE" w:rsidRPr="002E6739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B56D" w14:textId="77777777" w:rsidR="008213BE" w:rsidRDefault="008213BE" w:rsidP="008213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1954044" w14:textId="77777777" w:rsidR="00704E45" w:rsidRDefault="00704E45" w:rsidP="00704E45">
      <w:pPr>
        <w:ind w:firstLine="460"/>
        <w:rPr>
          <w:rFonts w:hint="eastAsia"/>
        </w:rPr>
      </w:pPr>
    </w:p>
    <w:p w14:paraId="1A73B890" w14:textId="5518ED3A" w:rsidR="00D44842" w:rsidRDefault="00D44842" w:rsidP="00D44842">
      <w:pPr>
        <w:pStyle w:val="2"/>
        <w:rPr>
          <w:rFonts w:hint="eastAsia"/>
        </w:rPr>
      </w:pPr>
      <w:bookmarkStart w:id="11" w:name="_Toc422402977"/>
      <w:r>
        <w:rPr>
          <w:rFonts w:hint="eastAsia"/>
        </w:rPr>
        <w:t>SYS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11"/>
    </w:p>
    <w:p w14:paraId="0AB3C4D9" w14:textId="390FCCDF" w:rsidR="00D44842" w:rsidRPr="00F84B17" w:rsidRDefault="00D44842" w:rsidP="00D44842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D44842" w:rsidRPr="002E6739" w14:paraId="488E17D8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D937A8C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DD10BCD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7BE8121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26C97AB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B035C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AF8E65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9AA694E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996C847" w14:textId="77777777" w:rsidR="00D44842" w:rsidRPr="002E6739" w:rsidRDefault="00D44842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A1DB1" w:rsidRPr="002E6739" w14:paraId="3E771BAF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99BE0" w14:textId="77777777" w:rsidR="00AA1DB1" w:rsidRPr="002E6739" w:rsidRDefault="00AA1DB1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DD809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5AE2D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7FD8C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68773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72B56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62C93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F54B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A1DB1" w:rsidRPr="002E6739" w14:paraId="184F3E65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DCF74" w14:textId="77777777" w:rsidR="00AA1DB1" w:rsidRPr="002E6739" w:rsidRDefault="00AA1DB1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C8EE6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2EDD7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B143D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45EC6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49A03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534E3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AD377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A1DB1" w:rsidRPr="002E6739" w14:paraId="1850F14F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96B14" w14:textId="77777777" w:rsidR="00AA1DB1" w:rsidRPr="002E6739" w:rsidRDefault="00AA1DB1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DB58E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AF9E2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0F8CB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5453C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DEAB3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1935F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F5BC8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02D4721E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DB9A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F6482" w14:textId="089C6500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FA698" w14:textId="72DB5809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6E71F" w14:textId="63CD4375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D31D4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D7A3E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78067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5CE33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49D41034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9674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A838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6281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D9F0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9551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8290E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D5C0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41485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555A4C19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538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F65F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1A356" w14:textId="0B4EFAE4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C16D" w14:textId="39DFB98A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72BA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E146D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5EAF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7252E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3BDE6970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34A0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93EC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AE9C" w14:textId="1CA4160A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proofErr w:type="gramStart"/>
            <w:r>
              <w:rPr>
                <w:rFonts w:hint="eastAsia"/>
                <w:sz w:val="18"/>
                <w:szCs w:val="18"/>
              </w:rPr>
              <w:t>送部门</w:t>
            </w:r>
            <w:proofErr w:type="gram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6365" w14:textId="37BA3090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19E4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37DE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F2D3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64D1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29F522B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B420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1E5F" w14:textId="3C4191EF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E7D2" w14:textId="1B168C40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E3DCD" w14:textId="2407A8CC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5CB7F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A1CD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0713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0FF5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42CFE91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FBA6A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4E58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7E00" w14:textId="72D0693F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7C5C2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A4B6B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F43B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5434A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34F24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768EB333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C3E85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75A85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70DD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EB23C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B3D6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80551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AF79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6D88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465F8A" w:rsidRPr="002E6739" w14:paraId="442FF647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D9F97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04BA1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24F47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574B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9C5DF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A599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B127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0573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65F8A" w:rsidRPr="002E6739" w14:paraId="395C2BC8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20A" w14:textId="77777777" w:rsidR="00465F8A" w:rsidRPr="002E6739" w:rsidRDefault="00465F8A" w:rsidP="00501003">
            <w:pPr>
              <w:numPr>
                <w:ilvl w:val="0"/>
                <w:numId w:val="2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1B813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FA737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EBB8D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F082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6E6F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995E8" w14:textId="77777777" w:rsidR="00465F8A" w:rsidRPr="002E6739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B4C7" w14:textId="77777777" w:rsidR="00465F8A" w:rsidRDefault="00465F8A" w:rsidP="00465F8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B648ACD" w14:textId="77777777" w:rsidR="00024ECA" w:rsidRDefault="00024ECA" w:rsidP="00692824">
      <w:pPr>
        <w:ind w:firstLineChars="86" w:firstLine="198"/>
        <w:rPr>
          <w:rFonts w:hint="eastAsia"/>
        </w:rPr>
      </w:pPr>
    </w:p>
    <w:p w14:paraId="5A29F52F" w14:textId="4E711A83" w:rsidR="00B733AA" w:rsidRDefault="00B733AA" w:rsidP="00B733AA">
      <w:pPr>
        <w:pStyle w:val="2"/>
        <w:rPr>
          <w:rFonts w:hint="eastAsia"/>
        </w:rPr>
      </w:pPr>
      <w:bookmarkStart w:id="12" w:name="_Toc422402978"/>
      <w:r>
        <w:rPr>
          <w:rFonts w:hint="eastAsia"/>
        </w:rPr>
        <w:t>SYS</w:t>
      </w:r>
      <w:r>
        <w:t xml:space="preserve">_STDTMP_FILE_03 </w:t>
      </w:r>
      <w:r>
        <w:rPr>
          <w:rFonts w:hint="eastAsia"/>
        </w:rPr>
        <w:t>达标体系</w:t>
      </w:r>
      <w:r w:rsidR="00E32C3E">
        <w:rPr>
          <w:rFonts w:hint="eastAsia"/>
        </w:rPr>
        <w:t>执行</w:t>
      </w:r>
      <w:r>
        <w:rPr>
          <w:rFonts w:hint="eastAsia"/>
        </w:rPr>
        <w:t>文件模板配置</w:t>
      </w:r>
      <w:bookmarkEnd w:id="12"/>
    </w:p>
    <w:p w14:paraId="16AFED2F" w14:textId="77777777" w:rsidR="00B733AA" w:rsidRPr="00F84B17" w:rsidRDefault="00B733AA" w:rsidP="00B733A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B733AA" w:rsidRPr="002E6739" w14:paraId="36C63119" w14:textId="77777777" w:rsidTr="00895FF3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62AE72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6F1F2FE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B03ECFD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A78346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563D47F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1DBCB3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81047A9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39A0532" w14:textId="77777777" w:rsidR="00B733AA" w:rsidRPr="002E6739" w:rsidRDefault="00B733AA" w:rsidP="00895FF3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A1DB1" w:rsidRPr="002E6739" w14:paraId="0A36CD7C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120D6" w14:textId="77777777" w:rsidR="00AA1DB1" w:rsidRPr="002E6739" w:rsidRDefault="00AA1DB1" w:rsidP="00501003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59E3E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46499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424A3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E6000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5B13A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CADA6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EA042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A1DB1" w:rsidRPr="002E6739" w14:paraId="1E405C3E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5C8CA" w14:textId="77777777" w:rsidR="00AA1DB1" w:rsidRPr="002E6739" w:rsidRDefault="00AA1DB1" w:rsidP="00501003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4D6D0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18C8E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9F6C2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C3BC8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E3030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B74AF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82FD9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A1DB1" w:rsidRPr="002E6739" w14:paraId="16E985B2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F8A25" w14:textId="77777777" w:rsidR="00AA1DB1" w:rsidRPr="002E6739" w:rsidRDefault="00AA1DB1" w:rsidP="00501003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37C31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039F8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CB497" w14:textId="77777777" w:rsidR="00AA1DB1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8C1FF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735DF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A6482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EA76A" w14:textId="77777777" w:rsidR="00AA1DB1" w:rsidRPr="002E6739" w:rsidRDefault="00AA1DB1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1211DCEA" w14:textId="77777777" w:rsidTr="00895FF3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5DA46" w14:textId="77777777" w:rsidR="00E57BFB" w:rsidRPr="002E6739" w:rsidRDefault="00E57BFB" w:rsidP="00501003">
            <w:pPr>
              <w:numPr>
                <w:ilvl w:val="0"/>
                <w:numId w:val="2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38A65" w14:textId="03FD56BE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10BCD" w14:textId="28F56841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E796A" w14:textId="69AD460D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484FD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EC190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4A17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3C24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38E0385" w14:textId="77777777" w:rsidR="00B733AA" w:rsidRDefault="00B733AA" w:rsidP="00692824">
      <w:pPr>
        <w:ind w:firstLineChars="86" w:firstLine="198"/>
        <w:rPr>
          <w:rFonts w:hint="eastAsia"/>
        </w:rPr>
      </w:pPr>
    </w:p>
    <w:p w14:paraId="2FE73A00" w14:textId="70321552" w:rsidR="007F1918" w:rsidRDefault="007F1918" w:rsidP="007F1918">
      <w:pPr>
        <w:pStyle w:val="2"/>
        <w:rPr>
          <w:rFonts w:hint="eastAsia"/>
        </w:rPr>
      </w:pPr>
      <w:bookmarkStart w:id="13" w:name="_Toc422402979"/>
      <w:r>
        <w:rPr>
          <w:rFonts w:hint="eastAsia"/>
        </w:rPr>
        <w:t>SYS</w:t>
      </w:r>
      <w:r>
        <w:t xml:space="preserve">_STDTMP_FILE_04 </w:t>
      </w:r>
      <w:r>
        <w:rPr>
          <w:rFonts w:hint="eastAsia"/>
        </w:rPr>
        <w:t>达标体系培训</w:t>
      </w:r>
      <w:r w:rsidR="00630A34">
        <w:rPr>
          <w:rFonts w:hint="eastAsia"/>
        </w:rPr>
        <w:t>执行</w:t>
      </w:r>
      <w:r>
        <w:rPr>
          <w:rFonts w:hint="eastAsia"/>
        </w:rPr>
        <w:t>文件模板配置</w:t>
      </w:r>
      <w:bookmarkEnd w:id="13"/>
    </w:p>
    <w:p w14:paraId="54A8CC71" w14:textId="55E9DB78" w:rsidR="007F1918" w:rsidRPr="00F84B17" w:rsidRDefault="00630A34" w:rsidP="007F1918">
      <w:pPr>
        <w:ind w:firstLine="460"/>
        <w:rPr>
          <w:rFonts w:hint="eastAsia"/>
        </w:rPr>
      </w:pP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7F1918" w:rsidRPr="002E6739" w14:paraId="025E7977" w14:textId="77777777" w:rsidTr="007F191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AB7FEF6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FBD237F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60789D8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A3FDA9D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EB2AD40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17AD3F87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C6AD843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9F76159" w14:textId="77777777" w:rsidR="007F1918" w:rsidRPr="002E6739" w:rsidRDefault="007F1918" w:rsidP="007F19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1363B" w:rsidRPr="002E6739" w14:paraId="33D0B42E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566DD" w14:textId="77777777" w:rsidR="00D1363B" w:rsidRPr="002E6739" w:rsidRDefault="00D1363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7F664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42675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41EF6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48FA5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8356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63E47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000F0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1363B" w:rsidRPr="002E6739" w14:paraId="21954CF8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D1D01" w14:textId="77777777" w:rsidR="00D1363B" w:rsidRPr="002E6739" w:rsidRDefault="00D1363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E9676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F2AAD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E16D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8DD61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1905A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BBCCA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66109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1363B" w:rsidRPr="002E6739" w14:paraId="3F2FF740" w14:textId="77777777" w:rsidTr="00736F1D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6907F" w14:textId="77777777" w:rsidR="00D1363B" w:rsidRPr="002E6739" w:rsidRDefault="00D1363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24023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35D0C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58980" w14:textId="77777777" w:rsidR="00D1363B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8BBCE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9B289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336C5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8E6ED" w14:textId="77777777" w:rsidR="00D1363B" w:rsidRPr="002E6739" w:rsidRDefault="00D1363B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57A1308B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66D71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967E" w14:textId="46EC804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735B7" w14:textId="7A02AD43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946F" w14:textId="53BDD262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2FD4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B920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CC3AF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0038" w14:textId="5ED60E36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5B797054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1E681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4B01D" w14:textId="0F17C80E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52CC9" w14:textId="1E62747D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1C92" w14:textId="421BAA1D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8E921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5387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55942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DEC28" w14:textId="3A59F80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E57BFB" w:rsidRPr="002E6739" w14:paraId="20BD169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6764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42D03" w14:textId="5C1A5D08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FA314" w14:textId="339801D2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0320D" w14:textId="698AAC21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D2E6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818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8FFA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6BE5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4B64ED3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7CD9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669FF" w14:textId="75A82E66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D3B52" w14:textId="5009063A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990E7" w14:textId="0540ACA0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8DF22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506CD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AC15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71A8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5B99D6F5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6F88E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A2845" w14:textId="7FA62E0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99E2" w14:textId="3DD86973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7637F" w14:textId="224871EB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0C44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6430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5156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C5085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643AB8F7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0326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97A30" w14:textId="3BD6C78E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2B74" w14:textId="09672C45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CB477" w14:textId="561A081D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42354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2F27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99248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DA6F3" w14:textId="6CC08FFE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E57BFB" w:rsidRPr="002E6739" w14:paraId="6CF81BD1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8F11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16F7F" w14:textId="3260FD8F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1968" w14:textId="75DCAC4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E5C16" w14:textId="5A8BC539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7F65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49DE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D02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6AE0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0EE116A9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1D65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C635D" w14:textId="64CBFA4F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CBF0E" w14:textId="004E9221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2E83" w14:textId="61489EE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73ACB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78178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EBF05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0846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57BFB" w:rsidRPr="002E6739" w14:paraId="796E34EF" w14:textId="77777777" w:rsidTr="007F191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018DC" w14:textId="77777777" w:rsidR="00E57BFB" w:rsidRPr="002E6739" w:rsidRDefault="00E57BFB" w:rsidP="00501003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67AA0" w14:textId="4ACABF19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B29A2" w14:textId="5078D8B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2011" w14:textId="471EC85C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FB74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E4B5C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E76F" w14:textId="77777777" w:rsidR="00E57BFB" w:rsidRPr="002E6739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4D17" w14:textId="77777777" w:rsidR="00E57BFB" w:rsidRDefault="00E57BFB" w:rsidP="00E57BF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440AADA" w14:textId="77777777" w:rsidR="007F1918" w:rsidRDefault="007F1918" w:rsidP="00692824">
      <w:pPr>
        <w:ind w:firstLineChars="86" w:firstLine="198"/>
        <w:rPr>
          <w:rFonts w:hint="eastAsia"/>
        </w:rPr>
      </w:pPr>
    </w:p>
    <w:p w14:paraId="16EEFB77" w14:textId="3DD27A58" w:rsidR="00630A34" w:rsidRPr="00685B68" w:rsidRDefault="00630A34" w:rsidP="00630A34">
      <w:pPr>
        <w:pStyle w:val="2"/>
        <w:rPr>
          <w:rFonts w:hint="eastAsia"/>
          <w:strike/>
        </w:rPr>
      </w:pPr>
      <w:bookmarkStart w:id="14" w:name="_Toc422402980"/>
      <w:r w:rsidRPr="00685B68">
        <w:rPr>
          <w:rFonts w:hint="eastAsia"/>
          <w:strike/>
        </w:rPr>
        <w:t>SYS</w:t>
      </w:r>
      <w:r w:rsidRPr="00685B68">
        <w:rPr>
          <w:strike/>
        </w:rPr>
        <w:t xml:space="preserve">_STDTMP_FILE_05 </w:t>
      </w:r>
      <w:r w:rsidRPr="00685B68">
        <w:rPr>
          <w:rFonts w:hint="eastAsia"/>
          <w:strike/>
        </w:rPr>
        <w:t>达标体系培训文件模板配置</w:t>
      </w:r>
      <w:bookmarkEnd w:id="14"/>
    </w:p>
    <w:p w14:paraId="6931D2D4" w14:textId="3A827170" w:rsidR="00630A34" w:rsidRPr="00685B68" w:rsidRDefault="00630A34" w:rsidP="00630A34">
      <w:pPr>
        <w:ind w:firstLine="460"/>
        <w:rPr>
          <w:rFonts w:hint="eastAsia"/>
          <w:strike/>
        </w:rPr>
      </w:pPr>
      <w:r w:rsidRPr="00685B68">
        <w:rPr>
          <w:rFonts w:hint="eastAsia"/>
          <w:strike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630A34" w:rsidRPr="00685B68" w14:paraId="2D150E0C" w14:textId="77777777" w:rsidTr="006C257B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771FD9C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B1B2769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4BC3A389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B65A80C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5EC8FB3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F51C0D7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E5FA07E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59CD7F1" w14:textId="77777777" w:rsidR="00630A34" w:rsidRPr="00685B68" w:rsidRDefault="00630A34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备注</w:t>
            </w:r>
          </w:p>
        </w:tc>
      </w:tr>
      <w:tr w:rsidR="00FF1337" w:rsidRPr="00685B68" w14:paraId="7E9FE1BD" w14:textId="77777777" w:rsidTr="006C257B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89F81" w14:textId="77777777" w:rsidR="00FF1337" w:rsidRPr="00685B68" w:rsidRDefault="00FF1337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BD3BA" w14:textId="1F637BB9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68BCB" w14:textId="468E3CA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模板</w:t>
            </w:r>
            <w:r w:rsidRPr="00685B68">
              <w:rPr>
                <w:rFonts w:hint="eastAsia"/>
                <w:strike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C316" w14:textId="59B9A15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strike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02C1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05ED5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2FE79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53C8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  <w:tr w:rsidR="00FF1337" w:rsidRPr="00685B68" w14:paraId="2AAF79D5" w14:textId="77777777" w:rsidTr="006C257B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7CBF6" w14:textId="77777777" w:rsidR="00FF1337" w:rsidRPr="00685B68" w:rsidRDefault="00FF1337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71DD" w14:textId="3ED2FBC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4E86E" w14:textId="3F11D1FE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57FD4" w14:textId="29B1C8CE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C6E1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B57B7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0E73D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3F9B6" w14:textId="77777777" w:rsidR="00FF1337" w:rsidRPr="00685B68" w:rsidRDefault="00FF1337" w:rsidP="00FF133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</w:tbl>
    <w:p w14:paraId="1078B10C" w14:textId="1F79F516" w:rsidR="003E0F71" w:rsidRDefault="003E0F71" w:rsidP="003E0F71">
      <w:pPr>
        <w:pStyle w:val="2"/>
        <w:rPr>
          <w:rFonts w:hint="eastAsia"/>
        </w:rPr>
      </w:pPr>
      <w:bookmarkStart w:id="15" w:name="_Toc422402981"/>
      <w:r>
        <w:rPr>
          <w:rFonts w:hint="eastAsia"/>
        </w:rPr>
        <w:t>SYS</w:t>
      </w:r>
      <w:r>
        <w:t>_STDTMP_FILE_06</w:t>
      </w:r>
      <w:r w:rsidR="00812498">
        <w:t xml:space="preserve"> </w:t>
      </w:r>
      <w:r w:rsidRPr="003E0F71">
        <w:rPr>
          <w:rFonts w:hint="eastAsia"/>
        </w:rPr>
        <w:t>隐患汇总登记台帐</w:t>
      </w:r>
      <w:r>
        <w:rPr>
          <w:rFonts w:hint="eastAsia"/>
        </w:rPr>
        <w:t>模板配置</w:t>
      </w:r>
      <w:bookmarkEnd w:id="15"/>
    </w:p>
    <w:p w14:paraId="04C4EEA2" w14:textId="77777777" w:rsidR="00EB131E" w:rsidRDefault="00EB131E" w:rsidP="000710A9">
      <w:pPr>
        <w:ind w:firstLineChars="0" w:firstLine="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71"/>
        <w:gridCol w:w="2302"/>
        <w:gridCol w:w="1620"/>
        <w:gridCol w:w="1683"/>
        <w:gridCol w:w="457"/>
        <w:gridCol w:w="443"/>
        <w:gridCol w:w="1192"/>
        <w:gridCol w:w="2381"/>
      </w:tblGrid>
      <w:tr w:rsidR="000710A9" w:rsidRPr="002E6739" w14:paraId="71D4DB75" w14:textId="77777777" w:rsidTr="006641AB">
        <w:trPr>
          <w:jc w:val="center"/>
        </w:trPr>
        <w:tc>
          <w:tcPr>
            <w:tcW w:w="471" w:type="dxa"/>
            <w:shd w:val="clear" w:color="auto" w:fill="CCCCCC"/>
            <w:vAlign w:val="center"/>
          </w:tcPr>
          <w:p w14:paraId="797B74A5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shd w:val="clear" w:color="auto" w:fill="CCCCCC"/>
            <w:vAlign w:val="center"/>
          </w:tcPr>
          <w:p w14:paraId="1036DA67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20" w:type="dxa"/>
            <w:shd w:val="clear" w:color="auto" w:fill="CCCCCC"/>
            <w:vAlign w:val="center"/>
          </w:tcPr>
          <w:p w14:paraId="236549A8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FC77A42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7" w:type="dxa"/>
            <w:shd w:val="clear" w:color="auto" w:fill="CCCCCC"/>
            <w:vAlign w:val="center"/>
          </w:tcPr>
          <w:p w14:paraId="22AA3A14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7782CDBB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192" w:type="dxa"/>
            <w:shd w:val="clear" w:color="auto" w:fill="CCCCCC"/>
            <w:vAlign w:val="center"/>
          </w:tcPr>
          <w:p w14:paraId="701B6F2C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81" w:type="dxa"/>
            <w:shd w:val="clear" w:color="auto" w:fill="CCCCCC"/>
            <w:vAlign w:val="center"/>
          </w:tcPr>
          <w:p w14:paraId="6784EF15" w14:textId="77777777" w:rsidR="000710A9" w:rsidRPr="002E6739" w:rsidRDefault="000710A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641AB" w:rsidRPr="002E6739" w14:paraId="2C3CB3D0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07C0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A081F" w14:textId="28F6CFF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67004" w14:textId="324DDDDF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32BA" w14:textId="34C4D3DF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AEB5B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3B72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7579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8540A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2AADD06B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53AE8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1BF1C" w14:textId="7E00E88D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D4D12" w14:textId="03E66190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27258" w14:textId="38397A00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99B2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1B9F9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8760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3B11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70E77963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0D3EC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EDEA6" w14:textId="100A1DAE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5EF2" w14:textId="6F216138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73F2F" w14:textId="6E9B8658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BCAD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011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43A0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F4C1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639BF7BD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D2A7B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39BE7" w14:textId="7CB0FA6A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0EA58" w14:textId="2C83B529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存在问题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B34DF" w14:textId="53C9BB16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80F14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7315B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D47A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921B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19E9386F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B0489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9CAAC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E63A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D0C53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E8A0C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2A33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B1E16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E0DE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6939CA77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6AD0E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9A471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638EC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2A693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D445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4CACD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4EFAA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B3AC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5033E89E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46EF2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13565" w14:textId="726FD42E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4AB8" w14:textId="7D959100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14565" w14:textId="7948998D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85B68">
              <w:rPr>
                <w:rFonts w:hint="eastAsia"/>
                <w:sz w:val="18"/>
                <w:szCs w:val="18"/>
              </w:rPr>
              <w:t>隐患类型</w:t>
            </w:r>
            <w:r w:rsidRPr="00685B68">
              <w:rPr>
                <w:rFonts w:hint="eastAsia"/>
                <w:sz w:val="18"/>
                <w:szCs w:val="18"/>
              </w:rPr>
              <w:t>(</w:t>
            </w:r>
            <w:r w:rsidRPr="00685B68">
              <w:rPr>
                <w:rFonts w:hint="eastAsia"/>
                <w:sz w:val="18"/>
                <w:szCs w:val="18"/>
              </w:rPr>
              <w:t>预防、纠正</w:t>
            </w:r>
            <w:r w:rsidRPr="00685B6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FF149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83CD6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2A3E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5A2D1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7F58C4E7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149B8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60D54" w14:textId="0B86CD1B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A4886" w14:textId="2A8B909F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870F6">
              <w:rPr>
                <w:rFonts w:hint="eastAsia"/>
                <w:sz w:val="18"/>
                <w:szCs w:val="18"/>
              </w:rPr>
              <w:t>隐患所在区域</w:t>
            </w:r>
            <w:r w:rsidRPr="000870F6">
              <w:rPr>
                <w:rFonts w:hint="eastAsia"/>
                <w:sz w:val="18"/>
                <w:szCs w:val="18"/>
              </w:rPr>
              <w:t>/</w:t>
            </w:r>
            <w:r w:rsidRPr="000870F6"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D23EE" w14:textId="4737F55C" w:rsidR="006641AB" w:rsidRPr="00685B68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846FC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367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E7C6C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82B7A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39B477BA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91497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7CB23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AEDE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隐患等级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5A7B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11DB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EBBA6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17691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E796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隐患等级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 w:rsidR="006641AB" w:rsidRPr="002E6739" w14:paraId="5FFA6B69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F874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56AD5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MEASURE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04E6A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整改措施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F49A" w14:textId="2C155B9A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08559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732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BED7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41AF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092E66CF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8FA9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F0B2E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RESPONSIBLE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CB3D0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整改负责人（部门）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AECB5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7B3CB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5CF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16BD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302C6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081A938F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AD6DC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19097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3E0F71">
              <w:rPr>
                <w:rFonts w:hint="eastAsia"/>
                <w:sz w:val="18"/>
                <w:szCs w:val="18"/>
              </w:rPr>
              <w:t>RECTIFICATION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49C17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要求整改日期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F0C8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5D4A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B62F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02082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BC3FD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03BC4581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35A65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FD6B2" w14:textId="00542E92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C_PLANT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C23D5" w14:textId="26626BB5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治理方案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792EB" w14:textId="0845F802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C3AD4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9C1B7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95622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293A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4D792262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72CA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B737E" w14:textId="08CCDA70" w:rsidR="006641AB" w:rsidRPr="002820A6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C_ACCEPTANCE_DEPT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A86E3" w14:textId="63874106" w:rsidR="006641AB" w:rsidRPr="002820A6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验收部门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56B56" w14:textId="56D6767E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396EA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14C39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60FE9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D1205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6DE5F6F0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95D5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0181F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A2DF6" w14:textId="77777777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验收人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201E5" w14:textId="77777777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F8BA1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665F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01DE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82D7E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167E95E4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D44A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7FF4A" w14:textId="532AEBFC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T_ACCEPTANCE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97CA6" w14:textId="7F7AC8DD" w:rsidR="006641AB" w:rsidRPr="003E0F71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验收时间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F99B6" w14:textId="2478C5AA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B7CD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027C3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23A14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B1418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41AB" w:rsidRPr="002E6739" w14:paraId="2804EE6E" w14:textId="77777777" w:rsidTr="006641A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4F164" w14:textId="77777777" w:rsidR="006641AB" w:rsidRPr="002E6739" w:rsidRDefault="006641AB" w:rsidP="00501003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D4831" w14:textId="603BC3B5" w:rsidR="006641AB" w:rsidRPr="002F198D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B_FINISH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768DA" w14:textId="205588C8" w:rsidR="006641AB" w:rsidRPr="002F198D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隐患闭环情况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4026" w14:textId="0C6D3015" w:rsidR="006641AB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FBA3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688C0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8E1E7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F1E93" w14:textId="77777777" w:rsidR="006641AB" w:rsidRPr="002E6739" w:rsidRDefault="006641AB" w:rsidP="006641A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B9B504B" w14:textId="77777777" w:rsidR="00D37BAE" w:rsidRPr="00BA1FDF" w:rsidRDefault="00D37BAE" w:rsidP="00D37BAE">
      <w:pPr>
        <w:ind w:firstLine="460"/>
        <w:rPr>
          <w:rFonts w:hint="eastAsia"/>
        </w:rPr>
      </w:pPr>
    </w:p>
    <w:p w14:paraId="39A02055" w14:textId="1B293562" w:rsidR="006C257B" w:rsidRDefault="006C257B" w:rsidP="006C257B">
      <w:pPr>
        <w:pStyle w:val="2"/>
        <w:rPr>
          <w:rFonts w:hint="eastAsia"/>
        </w:rPr>
      </w:pPr>
      <w:bookmarkStart w:id="16" w:name="_Toc422402982"/>
      <w:r>
        <w:rPr>
          <w:rFonts w:hint="eastAsia"/>
        </w:rPr>
        <w:t>SYS</w:t>
      </w:r>
      <w:r>
        <w:t xml:space="preserve">_STDTMP_FILE_07 </w:t>
      </w:r>
      <w:r>
        <w:t>特种作业人员持证登记表</w:t>
      </w:r>
      <w:r>
        <w:rPr>
          <w:rFonts w:hint="eastAsia"/>
        </w:rPr>
        <w:t>模板配置</w:t>
      </w:r>
      <w:bookmarkEnd w:id="16"/>
    </w:p>
    <w:p w14:paraId="4F0536CB" w14:textId="77777777" w:rsidR="006C257B" w:rsidRPr="00BA1FDF" w:rsidRDefault="006C257B" w:rsidP="006C257B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3"/>
        <w:gridCol w:w="1986"/>
        <w:gridCol w:w="1676"/>
        <w:gridCol w:w="1676"/>
        <w:gridCol w:w="461"/>
        <w:gridCol w:w="445"/>
        <w:gridCol w:w="1262"/>
        <w:gridCol w:w="2550"/>
      </w:tblGrid>
      <w:tr w:rsidR="006C257B" w:rsidRPr="002E6739" w14:paraId="5BEB18FE" w14:textId="77777777" w:rsidTr="006C257B">
        <w:trPr>
          <w:jc w:val="center"/>
        </w:trPr>
        <w:tc>
          <w:tcPr>
            <w:tcW w:w="493" w:type="dxa"/>
            <w:shd w:val="clear" w:color="auto" w:fill="CCCCCC"/>
            <w:vAlign w:val="center"/>
          </w:tcPr>
          <w:p w14:paraId="1613E264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CCCCCC"/>
            <w:vAlign w:val="center"/>
          </w:tcPr>
          <w:p w14:paraId="13E0C53C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0FB5D66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63ADA49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AD50042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877A05F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2" w:type="dxa"/>
            <w:shd w:val="clear" w:color="auto" w:fill="CCCCCC"/>
            <w:vAlign w:val="center"/>
          </w:tcPr>
          <w:p w14:paraId="10501F6D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0" w:type="dxa"/>
            <w:shd w:val="clear" w:color="auto" w:fill="CCCCCC"/>
            <w:vAlign w:val="center"/>
          </w:tcPr>
          <w:p w14:paraId="6CD253F0" w14:textId="77777777" w:rsidR="006C257B" w:rsidRPr="002E6739" w:rsidRDefault="006C257B" w:rsidP="006C257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D0789" w:rsidRPr="002E6739" w14:paraId="09CEEF13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BD62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05522" w14:textId="71E3A195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CED9" w14:textId="4B48BADE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217F9" w14:textId="68220D2C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8DB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77CC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6A54E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04CCB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6F29CF76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C4B83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9D4CD" w14:textId="7D604891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B22F" w14:textId="71CCDEFB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19CA0" w14:textId="5B932A35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28104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C3697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72B4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4165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2810DF66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BFEEE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FAC1A" w14:textId="37C72A2A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A51C2" w14:textId="6EA97136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F8A65" w14:textId="75690A4B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158A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02898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4AC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B7BFF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533507BB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671E2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BDDF8" w14:textId="22B73802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F3806" w14:textId="4ED37B6F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54295" w14:textId="77777777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8001B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8EB9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1F8C3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117A5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458AF6D9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7543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D6D7F" w14:textId="0E444C44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E7907" w14:textId="5B5A3A82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5DDDA" w14:textId="44B50495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EC02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6CD49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E4B14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304C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6FDFEFD4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BF734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77AEE" w14:textId="7D0099A3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3CBA9" w14:textId="4BA1E5B3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EC02" w14:textId="40DE22B9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2EBDB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165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7C829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6C994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49D8486F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CB147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9F7D0" w14:textId="69EC64F0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CCB0" w14:textId="16800943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身份证号码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D6BF4" w14:textId="2CE93E94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35EAF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440C1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1C9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64C41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2C078D5E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FAD9C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3E0A3" w14:textId="743F5831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D9212" w14:textId="1AAB8A93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所在部门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B9F9" w14:textId="7CD8CBDF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03B7C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6B61A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4C3D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8B729" w14:textId="400469E9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3513AA08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71116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74CD6" w14:textId="6AB67AF9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WORKTYPE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B9166" w14:textId="012FBC44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5BFDD" w14:textId="45F172D4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E318A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F5413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927AF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422B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5038DE0A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EC48E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58A7" w14:textId="66B9CD8F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_AUTH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A2B6" w14:textId="77B57630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发证机关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EE1C2" w14:textId="0940CF32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78772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148D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553E5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03689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5DC5EEF0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B0F48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61B58" w14:textId="7973AA64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CERT_</w:t>
            </w: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3BECF" w14:textId="5602935E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取证时间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DBBF" w14:textId="24121563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A1258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E7949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ABA6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001C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6DD3E90C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C52F2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6B4A8" w14:textId="655CC20D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C_CERT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D40FC" w14:textId="31EE4518" w:rsidR="007D0789" w:rsidRPr="003E0F71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证书编号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2E6FB" w14:textId="64CB35AE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3E028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B487B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86A61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5E0F5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D0789" w:rsidRPr="002E6739" w14:paraId="1BDD533D" w14:textId="77777777" w:rsidTr="006C257B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DC475" w14:textId="77777777" w:rsidR="007D0789" w:rsidRPr="002E6739" w:rsidRDefault="007D0789" w:rsidP="00501003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881C" w14:textId="309F1020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T_CERT_</w:t>
            </w: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05836" w14:textId="6096BFD1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复审时间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F8BD" w14:textId="62D72F52" w:rsidR="007D078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764CB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29C6F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81C40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0997E" w14:textId="77777777" w:rsidR="007D0789" w:rsidRPr="002E6739" w:rsidRDefault="007D0789" w:rsidP="007D078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24C286A" w14:textId="12DE35BE" w:rsidR="001A4C69" w:rsidRDefault="001A4C69" w:rsidP="001A4C69">
      <w:pPr>
        <w:pStyle w:val="2"/>
        <w:rPr>
          <w:rFonts w:hint="eastAsia"/>
        </w:rPr>
      </w:pPr>
      <w:bookmarkStart w:id="17" w:name="_Toc422402983"/>
      <w:r>
        <w:rPr>
          <w:rFonts w:hint="eastAsia"/>
        </w:rPr>
        <w:t>SYS</w:t>
      </w:r>
      <w:r>
        <w:t xml:space="preserve">_STDTMP_FILE_08 </w:t>
      </w:r>
      <w:r>
        <w:t>特种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台账及定期检验</w:t>
      </w:r>
      <w:proofErr w:type="gramEnd"/>
      <w:r>
        <w:rPr>
          <w:rFonts w:hint="eastAsia"/>
        </w:rPr>
        <w:t>记录模板配置</w:t>
      </w:r>
      <w:bookmarkEnd w:id="17"/>
    </w:p>
    <w:p w14:paraId="7EB7355C" w14:textId="77777777" w:rsidR="001A4C69" w:rsidRPr="00BA1FDF" w:rsidRDefault="001A4C69" w:rsidP="001A4C69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1A4C69" w:rsidRPr="002E6739" w14:paraId="7ACAFE43" w14:textId="77777777" w:rsidTr="00474120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5586F5DE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359331C5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6AE93086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EF77C58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4769F297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468C74A7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156416CB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3BCB2158" w14:textId="77777777" w:rsidR="001A4C69" w:rsidRPr="002E6739" w:rsidRDefault="001A4C69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3788F" w:rsidRPr="002E6739" w14:paraId="348F818E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9539D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990DE" w14:textId="55F719FA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75E87" w14:textId="0B2EAEC1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23EA1" w14:textId="38E17D8B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97B4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C50DA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69C27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5FA9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11A33F9C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4CDC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4538A" w14:textId="3D9A0CD8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5A7C7" w14:textId="59EBA205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2648C" w14:textId="3FB374B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80DD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91AF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D9390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2B694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3DF4EB1C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17AE1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E753" w14:textId="629103E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E2FF8" w14:textId="704F2E3F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2E9B" w14:textId="28AE20B9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FF7A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BB72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D2616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ADD34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15B0D6BD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F00B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A8619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75E74" w14:textId="0FFCCD80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F4341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420E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32C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ECA5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65C53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22A3C12F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ACA6E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4B986" w14:textId="42EAC59D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NO_REG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E222B" w14:textId="65942874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登记证号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1B951" w14:textId="6C29DA20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F2F44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5318C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AACC9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38EA2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739176CB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6E3DD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09389" w14:textId="6BFF3F15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8F186" w14:textId="1594C6B1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53CF" w14:textId="3AA5B29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9F38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07F3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E81BA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3C7B6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55FCCC24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73652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BA2E9" w14:textId="41F10FE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MAKE_UNIT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5842F" w14:textId="28835C06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制造单位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DA1C" w14:textId="111F7E3C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8589C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3CDA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74B6B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01A3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6381FDD0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BFC23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48C6D" w14:textId="62A8CC15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C16E7" w14:textId="59E856A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76592" w14:textId="0E007871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08116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4E3D0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46C9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6C86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38BE6A32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059B7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EBD1C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9D024" w14:textId="761C2ED4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使用部门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29706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7F85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0EFF3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226FF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F103A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26B5A1E4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9DB86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75EA7" w14:textId="768C5126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6DE45" w14:textId="0425A8B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9E05A" w14:textId="1206819F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83A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7AF4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B27C1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0FA77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05C7B7BE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CD401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E3462" w14:textId="2337E43B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C5D8F" w14:textId="5C963516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DF523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236C7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C3BE6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2A49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445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72FD4319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7852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89471" w14:textId="5A8CE934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84CC" w14:textId="5585B6CA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A6679" w14:textId="77777777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9D3B2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B4629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F4074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6667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3B25B118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4136F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A852F" w14:textId="46ADAC3E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194B" w14:textId="695DFED6" w:rsidR="0013788F" w:rsidRPr="003E0F71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B1516" w14:textId="59BD89B8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A15E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F6BB6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419C9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DE060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3788F" w:rsidRPr="002E6739" w14:paraId="1A8BA925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C70D" w14:textId="77777777" w:rsidR="0013788F" w:rsidRPr="002E6739" w:rsidRDefault="0013788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C15B0" w14:textId="62E1CCA0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8E439" w14:textId="7F6BF986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05AC" w14:textId="159FDA8F" w:rsidR="0013788F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E5C5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97309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EFCA8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F9173" w14:textId="77777777" w:rsidR="0013788F" w:rsidRPr="002E6739" w:rsidRDefault="0013788F" w:rsidP="0013788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CC04505" w14:textId="3F636659" w:rsidR="00474120" w:rsidRDefault="00474120" w:rsidP="00474120">
      <w:pPr>
        <w:pStyle w:val="2"/>
        <w:rPr>
          <w:rFonts w:hint="eastAsia"/>
        </w:rPr>
      </w:pPr>
      <w:bookmarkStart w:id="18" w:name="_Toc422402984"/>
      <w:r>
        <w:rPr>
          <w:rFonts w:hint="eastAsia"/>
        </w:rPr>
        <w:t>SYS</w:t>
      </w:r>
      <w:r>
        <w:t xml:space="preserve">_STDTMP_FILE_09 </w:t>
      </w:r>
      <w:r>
        <w:t>安全附件定期检查检验记录</w:t>
      </w:r>
      <w:r>
        <w:rPr>
          <w:rFonts w:hint="eastAsia"/>
        </w:rPr>
        <w:t>模板配置</w:t>
      </w:r>
      <w:bookmarkEnd w:id="18"/>
    </w:p>
    <w:p w14:paraId="07249CCC" w14:textId="77777777" w:rsidR="00474120" w:rsidRPr="00BA1FDF" w:rsidRDefault="00474120" w:rsidP="00474120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474120" w:rsidRPr="002E6739" w14:paraId="0A20E7AB" w14:textId="77777777" w:rsidTr="00474120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229FF8A1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6E120D01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4589DB5F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54B196AA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3BEDD8B7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E9FBFF8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41945E9E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73FE9ED9" w14:textId="77777777" w:rsidR="00474120" w:rsidRPr="002E6739" w:rsidRDefault="00474120" w:rsidP="00736F1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64AC" w:rsidRPr="002E6739" w14:paraId="6FF84A45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42FEA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EDE9A" w14:textId="10DCD4E9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E956F" w14:textId="7D56C0D6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94D9" w14:textId="611B2C5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61449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0AFD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356E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A2208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0ED1FCD5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77F18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3A2F8" w14:textId="6A8100C9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FE99F" w14:textId="72081088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25753" w14:textId="3A6F38BA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CC778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28E7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6E561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AB4AD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0C9B2D9C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F4FFC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28AE" w14:textId="57E01335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13C2F" w14:textId="4A4DB7B6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E878F" w14:textId="228DAAB1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33110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DFF46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CAEF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40470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33BABD21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63034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40D89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82805" w14:textId="458E8988" w:rsidR="005E64AC" w:rsidRPr="003E0F71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安全附件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2D32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6A7C9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FB4F1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D631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FEFAF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75770156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D7EE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198DB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E9C4" w14:textId="744C9ECE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1E6BC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D8EA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6FDD5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48156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2997D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153B9166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0A08D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BF55F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1278A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68D70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CACEC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2AC28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34CE1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1F1E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47798493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5C52E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485B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B24F" w14:textId="3ECBD7A6" w:rsidR="005E64AC" w:rsidRPr="003E0F71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所属特种设备安装位置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3663A" w14:textId="747A0254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59DA2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D0C52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E6FA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D0B4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05D6ECD8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FC68F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1168A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AADFB" w14:textId="455507AF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16E24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B53DC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D17A2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06D4E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1FCD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1F699C7C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A75B4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23163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D893D" w14:textId="77777777" w:rsidR="005E64AC" w:rsidRPr="003E0F71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6E71C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D2A6A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0E71E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F5618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6BBA6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752F5259" w14:textId="77777777" w:rsidTr="00736F1D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72F3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8B46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2E2B5" w14:textId="77777777" w:rsidR="005E64AC" w:rsidRPr="003E0F71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01146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363E5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C549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6A76E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2212B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7FA29622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4F7F8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9C468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07F0D" w14:textId="77777777" w:rsidR="005E64AC" w:rsidRPr="003E0F71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71B8C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88D39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8280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12437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74945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64AC" w:rsidRPr="002E6739" w14:paraId="35A556F9" w14:textId="77777777" w:rsidTr="00474120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68DCA" w14:textId="77777777" w:rsidR="005E64AC" w:rsidRPr="002E6739" w:rsidRDefault="005E64AC" w:rsidP="00501003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468A" w14:textId="65B395B2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0F2E6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3486F" w14:textId="77777777" w:rsidR="005E64AC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8CDD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EB926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1CFDA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FD182" w14:textId="77777777" w:rsidR="005E64AC" w:rsidRPr="002E6739" w:rsidRDefault="005E64AC" w:rsidP="005E64AC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30653EB" w14:textId="77777777" w:rsidR="00474120" w:rsidRDefault="00474120" w:rsidP="00474120">
      <w:pPr>
        <w:ind w:firstLineChars="86" w:firstLine="198"/>
        <w:rPr>
          <w:rFonts w:hint="eastAsia"/>
        </w:rPr>
      </w:pPr>
    </w:p>
    <w:p w14:paraId="7AE4A50A" w14:textId="77777777" w:rsidR="001A4C69" w:rsidRDefault="001A4C69" w:rsidP="001A4C69">
      <w:pPr>
        <w:ind w:firstLineChars="86" w:firstLine="198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50B02070" w14:textId="77777777" w:rsidTr="00FE6198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0A08EEA9" w14:textId="77777777" w:rsidR="005E5F98" w:rsidRPr="002E6739" w:rsidRDefault="005E5F98" w:rsidP="00501003">
            <w:pPr>
              <w:numPr>
                <w:ilvl w:val="0"/>
                <w:numId w:val="1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13B880E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283681B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E1A910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6C3BCEE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4D7D67A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5EFF707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088AD23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FD93DF6" w14:textId="77777777" w:rsidR="005E5F98" w:rsidRPr="007C07C9" w:rsidRDefault="005E5F98" w:rsidP="005E5F98">
      <w:pPr>
        <w:ind w:firstLineChars="0" w:firstLine="0"/>
        <w:rPr>
          <w:rFonts w:hint="eastAsia"/>
        </w:rPr>
      </w:pPr>
    </w:p>
    <w:p w14:paraId="1C2AAE9B" w14:textId="50054788" w:rsidR="005E5F98" w:rsidRDefault="005E5F98" w:rsidP="005E5F98">
      <w:pPr>
        <w:pStyle w:val="2"/>
        <w:rPr>
          <w:rFonts w:hint="eastAsia"/>
        </w:rPr>
      </w:pPr>
      <w:bookmarkStart w:id="19" w:name="_Toc422402985"/>
      <w:r>
        <w:rPr>
          <w:rFonts w:hint="eastAsia"/>
        </w:rPr>
        <w:t>SSM</w:t>
      </w:r>
      <w:r>
        <w:t xml:space="preserve">_STDTMP_FOLDER </w:t>
      </w:r>
      <w:r>
        <w:rPr>
          <w:rFonts w:hint="eastAsia"/>
        </w:rPr>
        <w:t>达标体系模板文件夹</w:t>
      </w:r>
      <w:bookmarkEnd w:id="19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40D183D5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C79388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17AE3D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2849E6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4BDBEB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E496E0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20E172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19BC1A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F613F9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2E3BCF3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B766" w14:textId="77777777" w:rsidR="005E5F98" w:rsidRPr="002E6739" w:rsidRDefault="005E5F98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7C6B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FC56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4051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3F79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DD9C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7BE0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197D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3C9F811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38405" w14:textId="77777777" w:rsidR="005E5F98" w:rsidRPr="002E6739" w:rsidRDefault="005E5F98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C64D1" w14:textId="4E286343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49E30" w14:textId="464BB0CE" w:rsidR="005E5F98" w:rsidRDefault="00B234E0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55F5F" w14:textId="1F577937" w:rsidR="005E5F98" w:rsidRDefault="00416B8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8816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80CC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E098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0497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E1DF9" w:rsidRPr="002E6739" w14:paraId="74CF002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CF79" w14:textId="77777777" w:rsidR="00BE1DF9" w:rsidRPr="002E6739" w:rsidRDefault="00BE1DF9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3791" w14:textId="44455911" w:rsidR="00BE1DF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R_SOURCE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06AA7" w14:textId="236964F5" w:rsidR="00BE1DF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E1DF9">
              <w:rPr>
                <w:rFonts w:hint="eastAsia"/>
                <w:sz w:val="18"/>
                <w:szCs w:val="18"/>
              </w:rPr>
              <w:t>来源</w:t>
            </w:r>
            <w:r w:rsidRPr="00BE1DF9">
              <w:rPr>
                <w:rFonts w:hint="eastAsia"/>
                <w:sz w:val="18"/>
                <w:szCs w:val="18"/>
              </w:rPr>
              <w:t>SID</w:t>
            </w:r>
            <w:r w:rsidRPr="00BE1DF9">
              <w:rPr>
                <w:rFonts w:hint="eastAsia"/>
                <w:sz w:val="18"/>
                <w:szCs w:val="18"/>
              </w:rPr>
              <w:t>，记录</w:t>
            </w:r>
            <w:proofErr w:type="gramStart"/>
            <w:r w:rsidRPr="00BE1DF9">
              <w:rPr>
                <w:rFonts w:hint="eastAsia"/>
                <w:sz w:val="18"/>
                <w:szCs w:val="18"/>
              </w:rPr>
              <w:t>复制自哪</w:t>
            </w:r>
            <w:proofErr w:type="gramEnd"/>
            <w:r w:rsidRPr="00BE1DF9">
              <w:rPr>
                <w:rFonts w:hint="eastAsia"/>
                <w:sz w:val="18"/>
                <w:szCs w:val="18"/>
              </w:rPr>
              <w:t>条记录。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84C41" w14:textId="30E79B01" w:rsidR="00BE1DF9" w:rsidRDefault="00524CE5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22D4F" w14:textId="77777777" w:rsidR="00BE1DF9" w:rsidRPr="002E673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1056C" w14:textId="77777777" w:rsidR="00BE1DF9" w:rsidRPr="002E673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9ABEC" w14:textId="77777777" w:rsidR="00BE1DF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52C3E" w14:textId="77777777" w:rsidR="00BE1DF9" w:rsidRDefault="00BE1DF9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6466" w:rsidRPr="002E6739" w14:paraId="7B004C6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B076A" w14:textId="77777777" w:rsidR="00896466" w:rsidRPr="002E6739" w:rsidRDefault="00896466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84733" w14:textId="24AAA447" w:rsidR="00896466" w:rsidRDefault="00896466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96466">
              <w:rPr>
                <w:rFonts w:hint="eastAsia"/>
                <w:sz w:val="18"/>
                <w:szCs w:val="18"/>
              </w:rPr>
              <w:t>N_COUNT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03342" w14:textId="11B6F63D" w:rsidR="00896466" w:rsidRPr="00BE1DF9" w:rsidRDefault="00196C3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96C34">
              <w:rPr>
                <w:rFonts w:hint="eastAsia"/>
                <w:sz w:val="18"/>
                <w:szCs w:val="18"/>
              </w:rPr>
              <w:t>记录文件数量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B72F8" w14:textId="3311399C" w:rsidR="00896466" w:rsidRDefault="00196C3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8802" w14:textId="77777777" w:rsidR="00896466" w:rsidRPr="002E6739" w:rsidRDefault="00896466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C8E90" w14:textId="77777777" w:rsidR="00896466" w:rsidRPr="002E6739" w:rsidRDefault="00896466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62259" w14:textId="77777777" w:rsidR="00896466" w:rsidRDefault="00896466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089B9" w14:textId="77777777" w:rsidR="00896466" w:rsidRDefault="00896466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0869E29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9CB06" w14:textId="77777777" w:rsidR="005E5F98" w:rsidRPr="002E6739" w:rsidRDefault="005E5F98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E6EB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910A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CCA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4528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D9E5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3F0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EDE1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896466" w:rsidRPr="002E6739" w14:paraId="0F0E174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6AB89" w14:textId="77777777" w:rsidR="00896466" w:rsidRPr="002E6739" w:rsidRDefault="00896466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F6CE7" w14:textId="310D3F0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1B45B" w14:textId="6437CF4D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0EA1D" w14:textId="4C189C0E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23953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DD002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1D908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FEEEF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6466" w:rsidRPr="002E6739" w14:paraId="3667DFBA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62EA4" w14:textId="77777777" w:rsidR="00896466" w:rsidRPr="002E6739" w:rsidRDefault="00896466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8327B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5578C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C7EE9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D7D72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25F39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BDB42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74CBE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96466" w:rsidRPr="002E6739" w14:paraId="4780D6A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EC015" w14:textId="77777777" w:rsidR="00896466" w:rsidRPr="002E6739" w:rsidRDefault="00896466" w:rsidP="00501003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BB37B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144F5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4B97" w14:textId="77777777" w:rsidR="00896466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39880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E4CA2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E8611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2240" w14:textId="77777777" w:rsidR="00896466" w:rsidRPr="002E6739" w:rsidRDefault="00896466" w:rsidP="0089646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4B6AF30" w14:textId="77777777" w:rsidR="005E5F98" w:rsidRDefault="005E5F98" w:rsidP="005E5F98">
      <w:pPr>
        <w:ind w:firstLineChars="0" w:firstLine="0"/>
        <w:rPr>
          <w:rFonts w:hint="eastAsia"/>
        </w:rPr>
      </w:pPr>
    </w:p>
    <w:p w14:paraId="5F6B8FF7" w14:textId="210E17E4" w:rsidR="005E5F98" w:rsidRDefault="00040F3E" w:rsidP="005E5F98">
      <w:pPr>
        <w:pStyle w:val="2"/>
        <w:rPr>
          <w:rFonts w:hint="eastAsia"/>
        </w:rPr>
      </w:pPr>
      <w:bookmarkStart w:id="20" w:name="_Toc422402986"/>
      <w:r>
        <w:rPr>
          <w:rFonts w:hint="eastAsia"/>
        </w:rPr>
        <w:lastRenderedPageBreak/>
        <w:t>SSM</w:t>
      </w:r>
      <w:r w:rsidR="005E5F98">
        <w:t xml:space="preserve">_STDTMP_FILE </w:t>
      </w:r>
      <w:r w:rsidR="005E5F98">
        <w:rPr>
          <w:rFonts w:hint="eastAsia"/>
        </w:rPr>
        <w:t>达标体系模板文件</w:t>
      </w:r>
      <w:r w:rsidR="005E5F98">
        <w:rPr>
          <w:rFonts w:hint="eastAsia"/>
        </w:rPr>
        <w:t>(</w:t>
      </w:r>
      <w:r w:rsidR="005E5F98">
        <w:rPr>
          <w:rFonts w:hint="eastAsia"/>
        </w:rPr>
        <w:t>头</w:t>
      </w:r>
      <w:r w:rsidR="005E5F98">
        <w:rPr>
          <w:rFonts w:hint="eastAsia"/>
        </w:rPr>
        <w:t>)</w:t>
      </w:r>
      <w:bookmarkEnd w:id="20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3F4086BE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C7ED42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89E3C8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983F44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63E682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32FB59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856CFC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56CEDC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EEB2D9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F492C" w:rsidRPr="002E6739" w14:paraId="3DF2D9C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3A37" w14:textId="77777777" w:rsidR="00DF492C" w:rsidRPr="002E6739" w:rsidRDefault="00DF492C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74ED5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82F27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5A29E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4AC2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D9A1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5D792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BCCF7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F492C" w:rsidRPr="002E6739" w14:paraId="19D9E28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A5E8C" w14:textId="77777777" w:rsidR="00DF492C" w:rsidRPr="002E6739" w:rsidRDefault="00DF492C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9E8DE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7557A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71871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168E9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A5E2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2B707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45EEA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42AFA" w:rsidRPr="002E6739" w14:paraId="3C9E9D2A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9549B" w14:textId="77777777" w:rsidR="00842AFA" w:rsidRPr="002E6739" w:rsidRDefault="00842AFA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FB0CD" w14:textId="77777777" w:rsidR="00842AFA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E70ED" w14:textId="77777777" w:rsidR="00842AFA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F26BC" w14:textId="77777777" w:rsidR="00842AFA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DF734" w14:textId="77777777" w:rsidR="00842AFA" w:rsidRPr="002E6739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157F1" w14:textId="77777777" w:rsidR="00842AFA" w:rsidRPr="002E6739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7680F" w14:textId="77777777" w:rsidR="00842AFA" w:rsidRPr="002E6739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C112" w14:textId="77777777" w:rsidR="00842AFA" w:rsidRPr="002E6739" w:rsidRDefault="00842AF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DF492C" w:rsidRPr="002E6739" w14:paraId="3C69FA0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DF1C3" w14:textId="77777777" w:rsidR="00DF492C" w:rsidRPr="002E6739" w:rsidRDefault="00DF492C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0A992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R_SOURCE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616CF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E1DF9">
              <w:rPr>
                <w:rFonts w:hint="eastAsia"/>
                <w:sz w:val="18"/>
                <w:szCs w:val="18"/>
              </w:rPr>
              <w:t>来源</w:t>
            </w:r>
            <w:r w:rsidRPr="00BE1DF9">
              <w:rPr>
                <w:rFonts w:hint="eastAsia"/>
                <w:sz w:val="18"/>
                <w:szCs w:val="18"/>
              </w:rPr>
              <w:t>SID</w:t>
            </w:r>
            <w:r w:rsidRPr="00BE1DF9">
              <w:rPr>
                <w:rFonts w:hint="eastAsia"/>
                <w:sz w:val="18"/>
                <w:szCs w:val="18"/>
              </w:rPr>
              <w:t>，记录</w:t>
            </w:r>
            <w:proofErr w:type="gramStart"/>
            <w:r w:rsidRPr="00BE1DF9">
              <w:rPr>
                <w:rFonts w:hint="eastAsia"/>
                <w:sz w:val="18"/>
                <w:szCs w:val="18"/>
              </w:rPr>
              <w:t>复制自哪</w:t>
            </w:r>
            <w:proofErr w:type="gramEnd"/>
            <w:r w:rsidRPr="00BE1DF9">
              <w:rPr>
                <w:rFonts w:hint="eastAsia"/>
                <w:sz w:val="18"/>
                <w:szCs w:val="18"/>
              </w:rPr>
              <w:t>条记录。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5FC0F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3A4D7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79A55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87AA1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564D5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F492C" w:rsidRPr="002E6739" w14:paraId="42522A4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A80D1" w14:textId="77777777" w:rsidR="00DF492C" w:rsidRPr="002E6739" w:rsidRDefault="00DF492C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C9F53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96466">
              <w:rPr>
                <w:rFonts w:hint="eastAsia"/>
                <w:sz w:val="18"/>
                <w:szCs w:val="18"/>
              </w:rPr>
              <w:t>N_COUNT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92557" w14:textId="77777777" w:rsidR="00DF492C" w:rsidRPr="00BE1DF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96C34">
              <w:rPr>
                <w:rFonts w:hint="eastAsia"/>
                <w:sz w:val="18"/>
                <w:szCs w:val="18"/>
              </w:rPr>
              <w:t>记录文件数量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A73EA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DB4D7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F9E54" w14:textId="77777777" w:rsidR="00DF492C" w:rsidRPr="002E6739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9F108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84C3" w14:textId="77777777" w:rsidR="00DF492C" w:rsidRDefault="00DF492C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33D81658" w14:textId="77777777" w:rsidTr="00FE6198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97E0A28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63585FE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5064ADD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16DC10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2A943FE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1463760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6B2C0F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52A2350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CD2950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038A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A893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FEDA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C3F1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D03A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24DF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32B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11A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9A1937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95D65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0CF4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C734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ED27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C119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CA8B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0ADD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9467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5E5F98" w:rsidRPr="002E6739" w14:paraId="30195F0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2C0E0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E356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39D1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D575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66F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7F5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486A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F944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5E5F98" w:rsidRPr="002E6739" w14:paraId="3B0E3FD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FA8EC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0389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8681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867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92E9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E1D7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D55A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C492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17A3B5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3240C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AAD9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31DE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FE87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4D44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0552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825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B3C0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5E5F98" w:rsidRPr="002E6739" w14:paraId="277B568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98EB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1716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7290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E7B8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306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ACB8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E250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E449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2B5C368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2B5C2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3A8F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6159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770D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FBA6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F996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DBC6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23C3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E59CAB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40C18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0B9A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F19B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文件类型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9E6A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293D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DC27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B487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8F91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5E5F98" w:rsidRPr="002E6739" w14:paraId="17C668C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3A282" w14:textId="77777777" w:rsidR="005E5F98" w:rsidRPr="002E6739" w:rsidRDefault="005E5F98" w:rsidP="00501003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13C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A1FE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文件类型名称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77E0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A652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6584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E1C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738A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1AEF7B5" w14:textId="77777777" w:rsidR="005E5F98" w:rsidRDefault="005E5F98" w:rsidP="005E5F98">
      <w:pPr>
        <w:ind w:firstLine="460"/>
        <w:rPr>
          <w:rFonts w:hint="eastAsia"/>
        </w:rPr>
      </w:pPr>
    </w:p>
    <w:p w14:paraId="2061AAEE" w14:textId="45DB733D" w:rsidR="005E5F98" w:rsidRDefault="00066373" w:rsidP="005E5F98">
      <w:pPr>
        <w:pStyle w:val="2"/>
        <w:rPr>
          <w:rFonts w:hint="eastAsia"/>
        </w:rPr>
      </w:pPr>
      <w:bookmarkStart w:id="21" w:name="_Toc422402987"/>
      <w:r>
        <w:rPr>
          <w:rFonts w:hint="eastAsia"/>
        </w:rPr>
        <w:t>SSM</w:t>
      </w:r>
      <w:r w:rsidR="005E5F98">
        <w:t xml:space="preserve">_STDTMP_FILE_01 </w:t>
      </w:r>
      <w:r w:rsidR="005E5F98">
        <w:rPr>
          <w:rFonts w:hint="eastAsia"/>
        </w:rPr>
        <w:t>达标体系制度文件模板配置</w:t>
      </w:r>
      <w:bookmarkEnd w:id="21"/>
    </w:p>
    <w:p w14:paraId="08CC3453" w14:textId="1AD0D1D7" w:rsidR="005E5F98" w:rsidRPr="00F84B17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054E4F54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1D00186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27B5603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4380EC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9C572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9C8C2C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5E5CC1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BD3B9B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04888B2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169735B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5F0EE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8A2C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91DE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2BE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A99B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8801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6AE3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69FA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B2BE37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5615C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4EE1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041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99E5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CA4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C678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D710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4F29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898042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27784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FE5A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5A2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4965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91B7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0831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307A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8EE3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125F7" w:rsidRPr="002E6739" w14:paraId="2DD7D4A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A6960" w14:textId="77777777" w:rsidR="008125F7" w:rsidRPr="002E6739" w:rsidRDefault="008125F7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793D" w14:textId="77777777" w:rsidR="008125F7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129E" w14:textId="77777777" w:rsidR="008125F7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02218" w14:textId="77777777" w:rsidR="008125F7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8E5BD" w14:textId="77777777" w:rsidR="008125F7" w:rsidRPr="002E6739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2303E" w14:textId="77777777" w:rsidR="008125F7" w:rsidRPr="002E6739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1974A" w14:textId="77777777" w:rsidR="008125F7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5A06B" w14:textId="77777777" w:rsidR="008125F7" w:rsidRDefault="008125F7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F1A26D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56C1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122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AA0D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842A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0BFA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5471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59DB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F62B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3825D1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21B8B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77F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1273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AAB4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94FA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2A95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7545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C1A8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5E5F98" w:rsidRPr="002E6739" w14:paraId="316FC01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965EF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87F5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99CF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6CB2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D605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54E6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DC81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2122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498AA8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9A666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161B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D4D1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449D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BF1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8947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56AC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E5FA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723BEE3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3494C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FC84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3BD5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463A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F4FA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FF28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78FE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8D54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41CD44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FC9B9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61C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6B3A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75FD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4A83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5985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276C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3CF8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BE76F6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82253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99A0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6CA2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5D1E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3147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4E8E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DCC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6EE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9C9D70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89436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AA97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42FD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D383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30E7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EB2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40D4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EB81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6F25FB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BCF49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BFAE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4A85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D5DC3">
              <w:rPr>
                <w:rFonts w:hint="eastAsia"/>
                <w:sz w:val="18"/>
                <w:szCs w:val="18"/>
              </w:rPr>
              <w:t>生效日期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BBFB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6B7B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267B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1532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F2B0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392E26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F353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C91D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2D08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6771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3F2C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6212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1982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2C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5E5F98" w:rsidRPr="002E6739" w14:paraId="49F11DE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423F1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3B9E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B02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E06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86CA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DC95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2EE8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62AB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25D261A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5BB1B" w14:textId="77777777" w:rsidR="005E5F98" w:rsidRPr="002E6739" w:rsidRDefault="005E5F98" w:rsidP="00501003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C28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E154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2F7A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441C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C1CE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7B5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E071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2F855C0" w14:textId="77777777" w:rsidR="005E5F98" w:rsidRDefault="005E5F98" w:rsidP="005E5F98">
      <w:pPr>
        <w:ind w:firstLine="460"/>
        <w:rPr>
          <w:rFonts w:hint="eastAsia"/>
        </w:rPr>
      </w:pPr>
    </w:p>
    <w:p w14:paraId="79F9B260" w14:textId="5255D89E" w:rsidR="006122C3" w:rsidRDefault="006122C3" w:rsidP="006122C3">
      <w:pPr>
        <w:pStyle w:val="2"/>
        <w:rPr>
          <w:rFonts w:hint="eastAsia"/>
        </w:rPr>
      </w:pPr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>_STDTMP_FILE_01</w:t>
      </w:r>
      <w:r>
        <w:rPr>
          <w:rFonts w:hint="eastAsia"/>
        </w:rPr>
        <w:t>_ITEM</w:t>
      </w:r>
      <w:r>
        <w:t xml:space="preserve"> </w:t>
      </w:r>
      <w:r>
        <w:rPr>
          <w:rFonts w:hint="eastAsia"/>
        </w:rPr>
        <w:t>达标体系制度文件模板配置</w:t>
      </w:r>
    </w:p>
    <w:p w14:paraId="705C67BC" w14:textId="0D734954" w:rsidR="006122C3" w:rsidRPr="00F84B17" w:rsidRDefault="006122C3" w:rsidP="006122C3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6122C3" w:rsidRPr="002E6739" w14:paraId="283E1C4D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4049DCC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0265062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38E69F10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270EC07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11B7965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560D0204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C133AA1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8BD10E7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122C3" w:rsidRPr="002E6739" w14:paraId="25120AD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7A28" w14:textId="77777777" w:rsidR="006122C3" w:rsidRPr="002E6739" w:rsidRDefault="006122C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B359C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47CDD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6DFF0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9AFC3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8A0CF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DFE4A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13599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122C3" w:rsidRPr="002E6739" w14:paraId="320A20A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5E4C5" w14:textId="77777777" w:rsidR="006122C3" w:rsidRPr="002E6739" w:rsidRDefault="006122C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6222B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9CC34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B8EAD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D6DFF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19FBC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9CFCE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5E9E1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122C3" w:rsidRPr="002E6739" w14:paraId="68BB0A8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26355" w14:textId="77777777" w:rsidR="006122C3" w:rsidRPr="002E6739" w:rsidRDefault="006122C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9901E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A9960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AE6D8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6C6C1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3D599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0F3E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B45D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122C3" w:rsidRPr="002E6739" w14:paraId="34A8CD6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0E152" w14:textId="77777777" w:rsidR="006122C3" w:rsidRPr="002E6739" w:rsidRDefault="006122C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0EAAB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780D5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635A2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461EB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D3496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72B84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D5CAA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66373" w:rsidRPr="002E6739" w14:paraId="79E28FB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61D6D" w14:textId="77777777" w:rsidR="00066373" w:rsidRPr="002E6739" w:rsidRDefault="0006637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39A17" w14:textId="1EFD7DA3" w:rsidR="00066373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66373">
              <w:rPr>
                <w:rFonts w:hint="eastAsia"/>
                <w:sz w:val="18"/>
                <w:szCs w:val="18"/>
              </w:rPr>
              <w:t>R_TMPFILE_01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B46BC" w14:textId="7AD6D4CF" w:rsidR="00066373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对应的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872B" w14:textId="7DC9A749" w:rsidR="00066373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F5389" w14:textId="77777777" w:rsidR="00066373" w:rsidRPr="002E6739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4A395" w14:textId="77777777" w:rsidR="00066373" w:rsidRPr="002E6739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46BC9" w14:textId="77777777" w:rsidR="00066373" w:rsidRDefault="0006637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E400" w14:textId="77D92FBD" w:rsidR="00066373" w:rsidRDefault="00066373" w:rsidP="007D6D4C">
            <w:pPr>
              <w:adjustRightInd w:val="0"/>
              <w:snapToGrid w:val="0"/>
              <w:spacing w:beforeLines="10" w:before="31" w:line="240" w:lineRule="auto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 w:rsidR="007D6D4C">
              <w:rPr>
                <w:rFonts w:hint="eastAsia"/>
              </w:rPr>
              <w:t>SSM</w:t>
            </w:r>
            <w:r w:rsidR="007D6D4C">
              <w:t>_STDTMP_FILE_01</w:t>
            </w:r>
            <w:r w:rsidR="007D6D4C">
              <w:t>表</w:t>
            </w:r>
          </w:p>
        </w:tc>
      </w:tr>
      <w:tr w:rsidR="006122C3" w:rsidRPr="002E6739" w14:paraId="3C57DAA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C0A88" w14:textId="77777777" w:rsidR="006122C3" w:rsidRPr="002E6739" w:rsidRDefault="006122C3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ECC1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390CA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665C7" w14:textId="77777777" w:rsidR="006122C3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B7FAD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DD768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D7629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0ABD" w14:textId="77777777" w:rsidR="006122C3" w:rsidRPr="002E6739" w:rsidRDefault="006122C3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D4F44" w:rsidRPr="002E6739" w14:paraId="6C87703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730D" w14:textId="77777777" w:rsidR="00AD4F44" w:rsidRPr="002E6739" w:rsidRDefault="00AD4F44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28301" w14:textId="53CE5D12" w:rsid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AD4F44">
              <w:rPr>
                <w:rFonts w:hint="eastAsia"/>
                <w:sz w:val="18"/>
                <w:szCs w:val="18"/>
              </w:rPr>
              <w:t>T_DATE_01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88990" w14:textId="4C5B37D4" w:rsidR="00AD4F44" w:rsidRP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年审日期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4F1A" w14:textId="62799A87" w:rsid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1609B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3CAB7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48EFF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E8F2D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D4F44" w:rsidRPr="002E6739" w14:paraId="77B80CA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3AFB8" w14:textId="77777777" w:rsidR="00AD4F44" w:rsidRPr="002E6739" w:rsidRDefault="00AD4F44" w:rsidP="00501003">
            <w:pPr>
              <w:numPr>
                <w:ilvl w:val="0"/>
                <w:numId w:val="3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8FEC9" w14:textId="6ACB73E8" w:rsidR="00AD4F44" w:rsidRP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C_COMMENT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32FCC" w14:textId="1A2A7F7F" w:rsid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D8997" w14:textId="6B69FA7C" w:rsidR="00AD4F44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42F95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25D24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C0B24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42E7B" w14:textId="77777777" w:rsidR="00AD4F44" w:rsidRPr="002E6739" w:rsidRDefault="00AD4F4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9E2CEA7" w14:textId="77777777" w:rsidR="006122C3" w:rsidRDefault="006122C3" w:rsidP="005E5F98">
      <w:pPr>
        <w:ind w:firstLine="460"/>
        <w:rPr>
          <w:rFonts w:hint="eastAsia"/>
        </w:rPr>
      </w:pPr>
    </w:p>
    <w:p w14:paraId="5BFE6EAE" w14:textId="130404A9" w:rsidR="005E5F98" w:rsidRDefault="005E5F98" w:rsidP="005E5F98">
      <w:pPr>
        <w:pStyle w:val="2"/>
        <w:rPr>
          <w:rFonts w:hint="eastAsia"/>
        </w:rPr>
      </w:pPr>
      <w:bookmarkStart w:id="22" w:name="_Toc422402988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_STDTMP_FILE_02 </w:t>
      </w:r>
      <w:r>
        <w:rPr>
          <w:rFonts w:hint="eastAsia"/>
        </w:rPr>
        <w:t>达标体系通知文件模板配置</w:t>
      </w:r>
      <w:bookmarkEnd w:id="22"/>
    </w:p>
    <w:p w14:paraId="4AE8F170" w14:textId="77777777" w:rsidR="005E5F98" w:rsidRPr="00F84B17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646E1CAB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58322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72D1D61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770EF9C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4916E2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A3BE22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565FC20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2A3EB9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59230F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468A572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EC640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8884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1BFF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E90A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0C87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736A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7773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5195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03408DA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E5B9E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D9E2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261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642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1084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7AEC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84B4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DA85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2940AC0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78E18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318A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642D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E3EF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1766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8E30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5C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DABB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B157F" w:rsidRPr="002E6739" w14:paraId="306131D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EC347" w14:textId="77777777" w:rsidR="000B157F" w:rsidRPr="002E6739" w:rsidRDefault="000B157F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66749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55C52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398EA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5520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479E1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46AA2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B7DAE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257B26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42C6F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9786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548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4259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334E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13EF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A24E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DC0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2EB139A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488AA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BBAC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90FA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B403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AFB5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9C48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61DA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D68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814783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E61C3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4D5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97BE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2BFE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803B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3495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066F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BEB7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FF826F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49CDC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29DA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7FC7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proofErr w:type="gramStart"/>
            <w:r>
              <w:rPr>
                <w:rFonts w:hint="eastAsia"/>
                <w:sz w:val="18"/>
                <w:szCs w:val="18"/>
              </w:rPr>
              <w:t>送部门</w:t>
            </w:r>
            <w:proofErr w:type="gram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E575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9C8A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26D0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E7E2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9ECA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1701A94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AE3CF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26A7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C4C0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C68E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412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04A1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619E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C2A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29477E0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716FA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9520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CD54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DB1A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4E60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9615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8861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E379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658255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A10FB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A497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25E9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364F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56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777C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ABD7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39CE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5E5F98" w:rsidRPr="002E6739" w14:paraId="6295C49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E1E87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5EE4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3978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7E4B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D0FF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B93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347F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C0E8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28BC40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594F" w14:textId="77777777" w:rsidR="005E5F98" w:rsidRPr="002E6739" w:rsidRDefault="005E5F98" w:rsidP="00501003">
            <w:pPr>
              <w:numPr>
                <w:ilvl w:val="0"/>
                <w:numId w:val="3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2EDD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BF9A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612C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B273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C81C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AD75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381E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EC0819" w14:textId="77777777" w:rsidR="005E5F98" w:rsidRDefault="005E5F98" w:rsidP="005E5F98">
      <w:pPr>
        <w:ind w:firstLineChars="86" w:firstLine="198"/>
        <w:rPr>
          <w:rFonts w:hint="eastAsia"/>
        </w:rPr>
      </w:pPr>
    </w:p>
    <w:p w14:paraId="37FF92D4" w14:textId="7F50BF6B" w:rsidR="005E5F98" w:rsidRDefault="005E5F98" w:rsidP="005E5F98">
      <w:pPr>
        <w:pStyle w:val="2"/>
        <w:rPr>
          <w:rFonts w:hint="eastAsia"/>
        </w:rPr>
      </w:pPr>
      <w:bookmarkStart w:id="23" w:name="_Toc422402989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_STDTMP_FILE_03 </w:t>
      </w:r>
      <w:r>
        <w:rPr>
          <w:rFonts w:hint="eastAsia"/>
        </w:rPr>
        <w:t>达标体系执行文件模板配置</w:t>
      </w:r>
      <w:bookmarkEnd w:id="23"/>
    </w:p>
    <w:p w14:paraId="62B0B07F" w14:textId="77777777" w:rsidR="005E5F98" w:rsidRPr="00F84B17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4C4A2E10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F6FDE0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71A600A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87494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B74164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F8783F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DDD95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65E6E2A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592D03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7CD455D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5E71D" w14:textId="77777777" w:rsidR="005E5F98" w:rsidRPr="002E6739" w:rsidRDefault="005E5F98" w:rsidP="00501003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0326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793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B88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4D77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A50D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BF77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3BE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196EF1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F5281" w14:textId="77777777" w:rsidR="005E5F98" w:rsidRPr="002E6739" w:rsidRDefault="005E5F98" w:rsidP="00501003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D20D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29DD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D4B7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50DB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03A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750D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6278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5EA935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FDE43" w14:textId="77777777" w:rsidR="005E5F98" w:rsidRPr="002E6739" w:rsidRDefault="005E5F98" w:rsidP="00501003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E890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CBA5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4CCA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B2B7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F01B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1BDF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2A46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B157F" w:rsidRPr="002E6739" w14:paraId="567D246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FEF3A" w14:textId="77777777" w:rsidR="000B157F" w:rsidRPr="002E6739" w:rsidRDefault="000B157F" w:rsidP="00501003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974E9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6FD9D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4A41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4767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FF35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F54FD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C6BB8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D7844C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30462" w14:textId="77777777" w:rsidR="005E5F98" w:rsidRPr="002E6739" w:rsidRDefault="005E5F98" w:rsidP="00501003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C220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6AB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6B21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C3A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D8B3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2F45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4269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9F476F1" w14:textId="77777777" w:rsidR="005E5F98" w:rsidRDefault="005E5F98" w:rsidP="005E5F98">
      <w:pPr>
        <w:ind w:firstLineChars="86" w:firstLine="198"/>
        <w:rPr>
          <w:rFonts w:hint="eastAsia"/>
        </w:rPr>
      </w:pPr>
    </w:p>
    <w:p w14:paraId="5283C8CD" w14:textId="5A26D1F5" w:rsidR="005E5F98" w:rsidRDefault="005E5F98" w:rsidP="005E5F98">
      <w:pPr>
        <w:pStyle w:val="2"/>
        <w:rPr>
          <w:rFonts w:hint="eastAsia"/>
        </w:rPr>
      </w:pPr>
      <w:bookmarkStart w:id="24" w:name="_Toc422402990"/>
      <w:r>
        <w:rPr>
          <w:rFonts w:hint="eastAsia"/>
        </w:rPr>
        <w:lastRenderedPageBreak/>
        <w:t>S</w:t>
      </w:r>
      <w:r w:rsidR="00066373">
        <w:rPr>
          <w:rFonts w:hint="eastAsia"/>
        </w:rPr>
        <w:t>SM</w:t>
      </w:r>
      <w:r>
        <w:t xml:space="preserve">_STDTMP_FILE_04 </w:t>
      </w:r>
      <w:r>
        <w:rPr>
          <w:rFonts w:hint="eastAsia"/>
        </w:rPr>
        <w:t>达标体系培训执行文件模板配置</w:t>
      </w:r>
      <w:bookmarkEnd w:id="24"/>
    </w:p>
    <w:p w14:paraId="24BB44BB" w14:textId="77777777" w:rsidR="005E5F98" w:rsidRPr="00F84B17" w:rsidRDefault="005E5F98" w:rsidP="005E5F98">
      <w:pPr>
        <w:ind w:firstLine="460"/>
        <w:rPr>
          <w:rFonts w:hint="eastAsia"/>
        </w:rPr>
      </w:pP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2E6739" w14:paraId="5E7F52C2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3F486EC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8CDE47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DC36B5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CFA0A4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1F6A053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4156CF5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3A5D3DE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61DC0E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1BC0435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6D6AF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6DB3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5303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86AC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52D3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52F6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9B0F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75C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367831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4D685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68BB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A34A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2063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4496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02EA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ADF1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E2D9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00E5B33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C307D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D1B4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C53F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E67D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2DB5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5FEA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67F1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77BC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9D60A5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8A73D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47E5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ABC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A1E4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8336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E2C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4FF7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9FB2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B157F" w:rsidRPr="002E6739" w14:paraId="704D84C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0970B" w14:textId="77777777" w:rsidR="000B157F" w:rsidRPr="002E6739" w:rsidRDefault="000B157F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F4B66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700E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3A76C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AA802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C4366" w14:textId="77777777" w:rsidR="000B157F" w:rsidRPr="002E6739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25E65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C2753" w14:textId="77777777" w:rsidR="000B157F" w:rsidRDefault="000B157F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E20C11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6DA3C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EFF9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0553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2078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6C89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B065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E8F7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1D47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5E5F98" w:rsidRPr="002E6739" w14:paraId="713CD15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C1307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2C98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B60D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0106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1D42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581E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4BC8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06EF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506A48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8D75E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B114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2D2B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AB55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B6B9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ABD3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AE15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4B81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D567E5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4035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60C7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8270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F6CC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BD6C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C09C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0F86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7709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056CC82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A69CA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9201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18EB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CD35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416F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2706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E00D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4375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5E5F98" w:rsidRPr="002E6739" w14:paraId="5832C47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719B8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27F5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CCC4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4BFB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CA59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9ED2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C7DD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548B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3102D5C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96A5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F1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A378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12C3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9B1E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A39F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F87B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7158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4DB0E8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F3FE7" w14:textId="77777777" w:rsidR="005E5F98" w:rsidRPr="002E6739" w:rsidRDefault="005E5F98" w:rsidP="00501003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3654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0040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7F1E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76DC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B3CB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6098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79AD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CA3420" w14:textId="77777777" w:rsidR="005E5F98" w:rsidRDefault="005E5F98" w:rsidP="005E5F98">
      <w:pPr>
        <w:ind w:firstLineChars="86" w:firstLine="198"/>
        <w:rPr>
          <w:rFonts w:hint="eastAsia"/>
        </w:rPr>
      </w:pPr>
    </w:p>
    <w:p w14:paraId="523EA7F6" w14:textId="536E9EFE" w:rsidR="005E5F98" w:rsidRPr="00685B68" w:rsidRDefault="005E5F98" w:rsidP="005E5F98">
      <w:pPr>
        <w:pStyle w:val="2"/>
        <w:rPr>
          <w:rFonts w:hint="eastAsia"/>
          <w:strike/>
        </w:rPr>
      </w:pPr>
      <w:bookmarkStart w:id="25" w:name="_Toc422402991"/>
      <w:r w:rsidRPr="00685B68">
        <w:rPr>
          <w:rFonts w:hint="eastAsia"/>
          <w:strike/>
        </w:rPr>
        <w:t>S</w:t>
      </w:r>
      <w:r w:rsidR="00066373">
        <w:rPr>
          <w:rFonts w:hint="eastAsia"/>
        </w:rPr>
        <w:t>SM</w:t>
      </w:r>
      <w:r w:rsidRPr="00685B68">
        <w:rPr>
          <w:strike/>
        </w:rPr>
        <w:t xml:space="preserve">_STDTMP_FILE_05 </w:t>
      </w:r>
      <w:r w:rsidRPr="00685B68">
        <w:rPr>
          <w:rFonts w:hint="eastAsia"/>
          <w:strike/>
        </w:rPr>
        <w:t>达标体系培训文件模板配置</w:t>
      </w:r>
      <w:bookmarkEnd w:id="25"/>
    </w:p>
    <w:p w14:paraId="48BE576B" w14:textId="77777777" w:rsidR="005E5F98" w:rsidRPr="00685B68" w:rsidRDefault="005E5F98" w:rsidP="005E5F98">
      <w:pPr>
        <w:ind w:firstLine="460"/>
        <w:rPr>
          <w:rFonts w:hint="eastAsia"/>
          <w:strike/>
        </w:rPr>
      </w:pPr>
      <w:r w:rsidRPr="00685B68">
        <w:rPr>
          <w:rFonts w:hint="eastAsia"/>
          <w:strike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5E5F98" w:rsidRPr="00685B68" w14:paraId="40826841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92C6F8C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8C0393B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1607171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3BECA9D5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13C298C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C12992D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708B51D3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2BCF0869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备注</w:t>
            </w:r>
          </w:p>
        </w:tc>
      </w:tr>
      <w:tr w:rsidR="005E5F98" w:rsidRPr="00685B68" w14:paraId="131AAE3A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663B9" w14:textId="77777777" w:rsidR="005E5F98" w:rsidRPr="00685B68" w:rsidRDefault="005E5F98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8F71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7B6B8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模板</w:t>
            </w:r>
            <w:r w:rsidRPr="00685B68">
              <w:rPr>
                <w:rFonts w:hint="eastAsia"/>
                <w:strike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946D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strike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FDC83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B48EF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9CD45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9EBD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  <w:tr w:rsidR="005E5F98" w:rsidRPr="00685B68" w14:paraId="3B83C64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A9A53" w14:textId="77777777" w:rsidR="005E5F98" w:rsidRPr="00685B68" w:rsidRDefault="005E5F98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F1EEC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2031F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EBB3B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18526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DDDEB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7556A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4A391" w14:textId="77777777" w:rsidR="005E5F98" w:rsidRPr="00685B6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</w:tbl>
    <w:p w14:paraId="495A21AD" w14:textId="373BBA4E" w:rsidR="005E5F98" w:rsidRDefault="005E5F98" w:rsidP="005E5F98">
      <w:pPr>
        <w:pStyle w:val="2"/>
        <w:rPr>
          <w:rFonts w:hint="eastAsia"/>
        </w:rPr>
      </w:pPr>
      <w:bookmarkStart w:id="26" w:name="_Toc422402992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_STDTMP_FILE_06 </w:t>
      </w:r>
      <w:r w:rsidRPr="003E0F71">
        <w:rPr>
          <w:rFonts w:hint="eastAsia"/>
        </w:rPr>
        <w:t>隐患汇总登记台帐</w:t>
      </w:r>
      <w:r>
        <w:rPr>
          <w:rFonts w:hint="eastAsia"/>
        </w:rPr>
        <w:t>模板配置</w:t>
      </w:r>
      <w:bookmarkEnd w:id="26"/>
    </w:p>
    <w:p w14:paraId="21CAD72C" w14:textId="77777777" w:rsidR="005E5F98" w:rsidRDefault="005E5F98" w:rsidP="005E5F98">
      <w:pPr>
        <w:ind w:firstLineChars="0" w:firstLine="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71"/>
        <w:gridCol w:w="2302"/>
        <w:gridCol w:w="1620"/>
        <w:gridCol w:w="1683"/>
        <w:gridCol w:w="457"/>
        <w:gridCol w:w="443"/>
        <w:gridCol w:w="1192"/>
        <w:gridCol w:w="2381"/>
      </w:tblGrid>
      <w:tr w:rsidR="005E5F98" w:rsidRPr="002E6739" w14:paraId="4DD25439" w14:textId="77777777" w:rsidTr="00FE6198">
        <w:trPr>
          <w:jc w:val="center"/>
        </w:trPr>
        <w:tc>
          <w:tcPr>
            <w:tcW w:w="471" w:type="dxa"/>
            <w:shd w:val="clear" w:color="auto" w:fill="CCCCCC"/>
            <w:vAlign w:val="center"/>
          </w:tcPr>
          <w:p w14:paraId="7DAD66F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shd w:val="clear" w:color="auto" w:fill="CCCCCC"/>
            <w:vAlign w:val="center"/>
          </w:tcPr>
          <w:p w14:paraId="0054ADA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20" w:type="dxa"/>
            <w:shd w:val="clear" w:color="auto" w:fill="CCCCCC"/>
            <w:vAlign w:val="center"/>
          </w:tcPr>
          <w:p w14:paraId="4B9602D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4F77D3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7" w:type="dxa"/>
            <w:shd w:val="clear" w:color="auto" w:fill="CCCCCC"/>
            <w:vAlign w:val="center"/>
          </w:tcPr>
          <w:p w14:paraId="358ACAE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289683F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192" w:type="dxa"/>
            <w:shd w:val="clear" w:color="auto" w:fill="CCCCCC"/>
            <w:vAlign w:val="center"/>
          </w:tcPr>
          <w:p w14:paraId="31516D3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81" w:type="dxa"/>
            <w:shd w:val="clear" w:color="auto" w:fill="CCCCCC"/>
            <w:vAlign w:val="center"/>
          </w:tcPr>
          <w:p w14:paraId="1BD8236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398452D3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5DE95" w14:textId="77777777" w:rsidR="005E5F98" w:rsidRPr="002E6739" w:rsidRDefault="005E5F98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8C5B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67B56" w14:textId="77777777" w:rsidR="005E5F98" w:rsidRPr="003E0F71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7B5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98F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52C0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5F33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381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4F5AA97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A305C" w14:textId="77777777" w:rsidR="005E5F98" w:rsidRPr="002E6739" w:rsidRDefault="005E5F98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E0CB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BAE4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26F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9B24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8CC4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2412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B0C5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1CCEF55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E5126" w14:textId="77777777" w:rsidR="005E5F98" w:rsidRPr="002E6739" w:rsidRDefault="005E5F98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C070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68ADC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9E24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B8FA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2877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3572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3C0E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28287CA4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AAF64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795C0" w14:textId="4DAEA0BB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8BB7F" w14:textId="3F590578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DBB53" w14:textId="553396C6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81DDF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EA8C3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D15E1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5F29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24B2B384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6624C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F653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7733E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存在问题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CE7FD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CC647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F64E4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432A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36EE8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2633AA09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DA4BE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60C67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69D2B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8349E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75B82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E3B74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BB7F1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7A7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4EB1153C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EDD95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76D75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ECA31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F857C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09314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74679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7727E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FF9D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4DCBB3A5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86DFE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0A940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9DF61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B71FE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85B68">
              <w:rPr>
                <w:rFonts w:hint="eastAsia"/>
                <w:sz w:val="18"/>
                <w:szCs w:val="18"/>
              </w:rPr>
              <w:t>隐患类型</w:t>
            </w:r>
            <w:r w:rsidRPr="00685B68">
              <w:rPr>
                <w:rFonts w:hint="eastAsia"/>
                <w:sz w:val="18"/>
                <w:szCs w:val="18"/>
              </w:rPr>
              <w:t>(</w:t>
            </w:r>
            <w:r w:rsidRPr="00685B68">
              <w:rPr>
                <w:rFonts w:hint="eastAsia"/>
                <w:sz w:val="18"/>
                <w:szCs w:val="18"/>
              </w:rPr>
              <w:t>预防、纠正</w:t>
            </w:r>
            <w:r w:rsidRPr="00685B6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0EA61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C3B31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7AA3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A74B2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1BD79FAB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798C3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C1FD3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D90DC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870F6">
              <w:rPr>
                <w:rFonts w:hint="eastAsia"/>
                <w:sz w:val="18"/>
                <w:szCs w:val="18"/>
              </w:rPr>
              <w:t>隐患所在区域</w:t>
            </w:r>
            <w:r w:rsidRPr="000870F6">
              <w:rPr>
                <w:rFonts w:hint="eastAsia"/>
                <w:sz w:val="18"/>
                <w:szCs w:val="18"/>
              </w:rPr>
              <w:t>/</w:t>
            </w:r>
            <w:r w:rsidRPr="000870F6"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B0C08" w14:textId="77777777" w:rsidR="00B357BE" w:rsidRPr="00685B68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6D05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811B0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B619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C5AE4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46EAD839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5177F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33BB3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636B2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隐患等级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CF705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D6909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35F87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48F0A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05A08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隐患等级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 w:rsidR="00B357BE" w:rsidRPr="002E6739" w14:paraId="30BC5760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5CB2A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FD689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MEASURE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61C2A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整改措施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33B4A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8363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B5051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52E15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5C2B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19EC36A6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0D6BD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AFAD6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RESPONSIBLE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5A5FA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整改负责人（部门）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D578B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41C4F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A7A5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071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7906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30670ECF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92B01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37309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3E0F71">
              <w:rPr>
                <w:rFonts w:hint="eastAsia"/>
                <w:sz w:val="18"/>
                <w:szCs w:val="18"/>
              </w:rPr>
              <w:t>RECTIFICATION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0DBCD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要求整改日期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1A27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4815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7443E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C69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CF81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3307123E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DD5C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BFB2D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C_PLANT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F9E6E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治理方案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D9478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57408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4D8E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91F5E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550BD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5DD4630B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3951D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C430A" w14:textId="77777777" w:rsidR="00B357BE" w:rsidRPr="002820A6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C_ACCEPTANCE_DEPT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4B7BE" w14:textId="77777777" w:rsidR="00B357BE" w:rsidRPr="002820A6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验收部门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9B715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19047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899A2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AAB47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98AF2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72B07E95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88406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DAAA6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8A5A8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验收人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7E18B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45E3A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FA18D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566D3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6AD3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7333C8A3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50546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8450B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T_ACCEPTANCE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D7F27" w14:textId="77777777" w:rsidR="00B357BE" w:rsidRPr="003E0F71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验收时间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D1F0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9A4B3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04FE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71C53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68546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357BE" w:rsidRPr="002E6739" w14:paraId="4C4D1677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4F8F2" w14:textId="77777777" w:rsidR="00B357BE" w:rsidRPr="002E6739" w:rsidRDefault="00B357BE" w:rsidP="00501003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F2CC2" w14:textId="77777777" w:rsidR="00B357BE" w:rsidRPr="002F198D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B_FINISH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50E4E" w14:textId="77777777" w:rsidR="00B357BE" w:rsidRPr="002F198D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隐患闭环情况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9B88" w14:textId="77777777" w:rsidR="00B357BE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5780B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AE3FC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917E8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7058F" w14:textId="77777777" w:rsidR="00B357BE" w:rsidRPr="002E6739" w:rsidRDefault="00B357BE" w:rsidP="00B357B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463B310" w14:textId="77777777" w:rsidR="005E5F98" w:rsidRPr="00BA1FDF" w:rsidRDefault="005E5F98" w:rsidP="005E5F98">
      <w:pPr>
        <w:ind w:firstLine="460"/>
        <w:rPr>
          <w:rFonts w:hint="eastAsia"/>
        </w:rPr>
      </w:pPr>
    </w:p>
    <w:p w14:paraId="3FD952DD" w14:textId="1C6FBBD1" w:rsidR="005E5F98" w:rsidRDefault="005E5F98" w:rsidP="005E5F98">
      <w:pPr>
        <w:pStyle w:val="2"/>
        <w:rPr>
          <w:rFonts w:hint="eastAsia"/>
        </w:rPr>
      </w:pPr>
      <w:bookmarkStart w:id="27" w:name="_Toc422402993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_STDTMP_FILE_07 </w:t>
      </w:r>
      <w:r>
        <w:t>特种作业人员持证登记表</w:t>
      </w:r>
      <w:r>
        <w:rPr>
          <w:rFonts w:hint="eastAsia"/>
        </w:rPr>
        <w:t>模板配置</w:t>
      </w:r>
      <w:bookmarkEnd w:id="27"/>
    </w:p>
    <w:p w14:paraId="0F4CD143" w14:textId="77777777" w:rsidR="005E5F98" w:rsidRPr="00BA1FDF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3"/>
        <w:gridCol w:w="1986"/>
        <w:gridCol w:w="1676"/>
        <w:gridCol w:w="1676"/>
        <w:gridCol w:w="461"/>
        <w:gridCol w:w="445"/>
        <w:gridCol w:w="1262"/>
        <w:gridCol w:w="2550"/>
      </w:tblGrid>
      <w:tr w:rsidR="005E5F98" w:rsidRPr="002E6739" w14:paraId="2577FC26" w14:textId="77777777" w:rsidTr="00FE6198">
        <w:trPr>
          <w:jc w:val="center"/>
        </w:trPr>
        <w:tc>
          <w:tcPr>
            <w:tcW w:w="493" w:type="dxa"/>
            <w:shd w:val="clear" w:color="auto" w:fill="CCCCCC"/>
            <w:vAlign w:val="center"/>
          </w:tcPr>
          <w:p w14:paraId="1104BD2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CCCCCC"/>
            <w:vAlign w:val="center"/>
          </w:tcPr>
          <w:p w14:paraId="7DDA25E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4ED4F2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0F039B8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1871B77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5D98705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2" w:type="dxa"/>
            <w:shd w:val="clear" w:color="auto" w:fill="CCCCCC"/>
            <w:vAlign w:val="center"/>
          </w:tcPr>
          <w:p w14:paraId="3C1B0CE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0" w:type="dxa"/>
            <w:shd w:val="clear" w:color="auto" w:fill="CCCCCC"/>
            <w:vAlign w:val="center"/>
          </w:tcPr>
          <w:p w14:paraId="74CADC7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2B4FBBEB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105AA" w14:textId="77777777" w:rsidR="005E5F98" w:rsidRPr="002E6739" w:rsidRDefault="005E5F98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305A7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CA8A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F692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16D8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34B4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C222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7554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A97DD1E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8FD84" w14:textId="77777777" w:rsidR="005E5F98" w:rsidRPr="002E6739" w:rsidRDefault="005E5F98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26DF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0B135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B255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4F6F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3329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8313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579A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65B3091C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ABA9D" w14:textId="77777777" w:rsidR="005E5F98" w:rsidRPr="002E6739" w:rsidRDefault="005E5F98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5F66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A66F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D0F9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CB38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F41F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376D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3716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73F13104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D62D8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5B53D" w14:textId="01ABA46D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6A48C" w14:textId="30CF8A45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38253" w14:textId="24F8340A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B8079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5F0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6447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C9D0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C3335B5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15EF3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59B5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24EE5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96E5F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21C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8C56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8FE4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F635A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95308DE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03B91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A14B5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962FC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72183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D486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F588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42D6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E93A5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55A071DD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80403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EDF5A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B47B3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8D39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88C7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7305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64CB9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A411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0B6DD35F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D08F4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D1EB4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FC3B7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身份证号码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44C00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4740B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48DE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E04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FBF0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08C7F0C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2AB4C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23688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2FAE4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所在部门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FBD7D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55B3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A5D0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0A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664F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1C2DB114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BA10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8D553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WORKTYPE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C9F00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CB8A4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425F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0A1D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E52C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B998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76318F8E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F085C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07ED3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_AUTH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E307A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发证机关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6B1A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94A3F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24E2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CB3A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45805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5D4EC1B4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D2F52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D5CFE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CERT_</w:t>
            </w: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54DF1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取证时间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C164D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07CA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A4C0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2DDFD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B170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4850676E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9FAA5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672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C_CERT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3901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证书编号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D90F0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E1C2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B039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C37A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5FB8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70941BF1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CAFB7" w14:textId="77777777" w:rsidR="004B789F" w:rsidRPr="002E6739" w:rsidRDefault="004B789F" w:rsidP="00501003">
            <w:pPr>
              <w:numPr>
                <w:ilvl w:val="0"/>
                <w:numId w:val="3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DE7A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T_CERT_</w:t>
            </w: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BF7C3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复审时间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CB95F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060EF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3683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128E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BBFA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D00E82E" w14:textId="5CE813D1" w:rsidR="005E5F98" w:rsidRDefault="005E5F98" w:rsidP="005E5F98">
      <w:pPr>
        <w:pStyle w:val="2"/>
        <w:rPr>
          <w:rFonts w:hint="eastAsia"/>
        </w:rPr>
      </w:pPr>
      <w:bookmarkStart w:id="28" w:name="_Toc422402994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_STDTMP_FILE_08 </w:t>
      </w:r>
      <w:r>
        <w:t>特种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台账及定期检验</w:t>
      </w:r>
      <w:proofErr w:type="gramEnd"/>
      <w:r>
        <w:rPr>
          <w:rFonts w:hint="eastAsia"/>
        </w:rPr>
        <w:t>记录模板配置</w:t>
      </w:r>
      <w:bookmarkEnd w:id="28"/>
    </w:p>
    <w:p w14:paraId="26D821D3" w14:textId="77777777" w:rsidR="005E5F98" w:rsidRPr="00BA1FDF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5E5F98" w:rsidRPr="002E6739" w14:paraId="3468608D" w14:textId="77777777" w:rsidTr="00FE6198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4C9671E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429C3AA7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7E82F80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172ED5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31078ADB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966B72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448CE5A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6C52829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0E7C45B5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CD392" w14:textId="77777777" w:rsidR="005E5F98" w:rsidRPr="002E6739" w:rsidRDefault="005E5F98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536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5FF5E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2AEA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275D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0602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65D5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8896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10D98AC9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AEBF2" w14:textId="77777777" w:rsidR="005E5F98" w:rsidRPr="002E6739" w:rsidRDefault="005E5F98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A8FC8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AE8EF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70DA4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306E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B7EF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391E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1AE5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4AF64890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DF254" w14:textId="77777777" w:rsidR="005E5F98" w:rsidRPr="002E6739" w:rsidRDefault="005E5F98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62190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248C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E243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F9DAE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FE7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E13E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A9D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385E76DE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518B5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19C2A" w14:textId="55A839A1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0CAE0" w14:textId="31B7C0C9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3E87D" w14:textId="716BBD0D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AD995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9D84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A3F7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233EA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55315B5B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AA3A3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4908F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AB0D1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E06EE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CE3D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D1029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CE2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DD50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54355DFC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AA3A6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4FF3C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NO_REG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051CD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登记证号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EF75F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4BF7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13A4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582A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C1E5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5FD047E0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366B0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7351E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DAF2B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5D459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017FF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57E4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788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ED43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3E6ABA6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24CEB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DA677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MAKE_UNIT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80DEE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制造单位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B301C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19B6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3BA9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9727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A247D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1B768824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C9C8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0ECA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29057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827C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A024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59470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C6D3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5EF3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F5EBF1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19649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F33C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146A9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使用部门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0892D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5DA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40B5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3A2E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D6EC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4F8486C8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60BE1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2A2DD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EAFE2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E4266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61FF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52990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84331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68C6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0CAC646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3982D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1B0F2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DE909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1F627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D27FC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3C504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9F57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5C86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2E2ED42C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4E0FE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849BE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1ACDB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11531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6C527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64688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C8F5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3144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3CC29EAF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E5BAC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FBE75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A7AB3" w14:textId="77777777" w:rsidR="004B789F" w:rsidRPr="003E0F71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209F5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C92E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6C700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D03F2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D368D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789F" w:rsidRPr="002E6739" w14:paraId="625B27E1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E62CA" w14:textId="77777777" w:rsidR="004B789F" w:rsidRPr="002E6739" w:rsidRDefault="004B789F" w:rsidP="00501003">
            <w:pPr>
              <w:numPr>
                <w:ilvl w:val="0"/>
                <w:numId w:val="2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0903D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A381E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7CD70" w14:textId="77777777" w:rsidR="004B789F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102F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B0623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728BB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7ABB" w14:textId="77777777" w:rsidR="004B789F" w:rsidRPr="002E6739" w:rsidRDefault="004B789F" w:rsidP="004B789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E15DBAC" w14:textId="7E2ED6DD" w:rsidR="005E5F98" w:rsidRDefault="005E5F98" w:rsidP="005E5F98">
      <w:pPr>
        <w:pStyle w:val="2"/>
        <w:rPr>
          <w:rFonts w:hint="eastAsia"/>
        </w:rPr>
      </w:pPr>
      <w:bookmarkStart w:id="29" w:name="_Toc422402995"/>
      <w:r>
        <w:rPr>
          <w:rFonts w:hint="eastAsia"/>
        </w:rPr>
        <w:t>S</w:t>
      </w:r>
      <w:r w:rsidR="00066373">
        <w:rPr>
          <w:rFonts w:hint="eastAsia"/>
        </w:rPr>
        <w:t>SM</w:t>
      </w:r>
      <w:r>
        <w:t xml:space="preserve">_STDTMP_FILE_09 </w:t>
      </w:r>
      <w:r>
        <w:t>安全附件定期检查检验记录</w:t>
      </w:r>
      <w:r>
        <w:rPr>
          <w:rFonts w:hint="eastAsia"/>
        </w:rPr>
        <w:t>模板配置</w:t>
      </w:r>
      <w:bookmarkEnd w:id="29"/>
    </w:p>
    <w:p w14:paraId="079935C5" w14:textId="77777777" w:rsidR="005E5F98" w:rsidRPr="00BA1FDF" w:rsidRDefault="005E5F98" w:rsidP="005E5F98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5E5F98" w:rsidRPr="002E6739" w14:paraId="53F4B2EC" w14:textId="77777777" w:rsidTr="00FE6198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1BB089B4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5E9F8EA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2A2FF1A9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C56B03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74B232C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353A4A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6ADFC3A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2562A22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E5F98" w:rsidRPr="002E6739" w14:paraId="0D4050E6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0FD5F" w14:textId="77777777" w:rsidR="005E5F98" w:rsidRPr="002E6739" w:rsidRDefault="005E5F98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5061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7A5CD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09692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D248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E049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2D046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CE8EA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16717A5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C2CA4" w14:textId="77777777" w:rsidR="005E5F98" w:rsidRPr="002E6739" w:rsidRDefault="005E5F98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98C6A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634B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A3B91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0550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4AD85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1B0E3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BF20C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E5F98" w:rsidRPr="002E6739" w14:paraId="561F5C38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6BF7" w14:textId="77777777" w:rsidR="005E5F98" w:rsidRPr="002E6739" w:rsidRDefault="005E5F98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0A3D9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A6963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9E596" w14:textId="77777777" w:rsidR="005E5F98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9979D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A4012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8CAE1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BF97F" w14:textId="77777777" w:rsidR="005E5F98" w:rsidRPr="002E6739" w:rsidRDefault="005E5F98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48B8381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D5C9F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6F57D" w14:textId="60D00649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478F5" w14:textId="278E07DF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0F97D" w14:textId="0ED0B854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009E0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7AB91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DC7AC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1DDD5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49900D3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1BD71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D5D83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92CAD" w14:textId="77777777" w:rsidR="00D2122E" w:rsidRPr="003E0F71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安全附件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3CAA1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15DE8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3179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2BE89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44BE3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2827197F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706D0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D36A0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56287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1BD0B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E2D55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DE3A7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36C56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0405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2DF9D50E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9E357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38860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3A9CF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495D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1C1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8B8F8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CB532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0145C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227EC4A6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F4670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E140D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3F6A4" w14:textId="77777777" w:rsidR="00D2122E" w:rsidRPr="003E0F71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所属特种设备安装位置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9A2BB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4BFC4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DA841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CAEBD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5C6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31BF0AE7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AE23A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5C7AC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A1462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CDA08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23F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C53A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528D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DD4F2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6A3B8501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2023C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C61C3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F1E87" w14:textId="77777777" w:rsidR="00D2122E" w:rsidRPr="003E0F71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2ECB8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03A36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63510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E5BA3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E5839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4DBE885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A72C6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1CF9F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701B9" w14:textId="77777777" w:rsidR="00D2122E" w:rsidRPr="003E0F71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9CC88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84B54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ED21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FCBCC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A3777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2F1AA188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C069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F3C36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5A2B6" w14:textId="77777777" w:rsidR="00D2122E" w:rsidRPr="003E0F71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D159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F03C5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07E80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1B77D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8F8B9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2122E" w:rsidRPr="002E6739" w14:paraId="64B95CF0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3AD75" w14:textId="77777777" w:rsidR="00D2122E" w:rsidRPr="002E6739" w:rsidRDefault="00D2122E" w:rsidP="00501003">
            <w:pPr>
              <w:numPr>
                <w:ilvl w:val="0"/>
                <w:numId w:val="3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22D2F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C2914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FA3" w14:textId="77777777" w:rsidR="00D2122E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5EDFE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828CD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204F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E3663" w14:textId="77777777" w:rsidR="00D2122E" w:rsidRPr="002E6739" w:rsidRDefault="00D2122E" w:rsidP="00D2122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5A06D96" w14:textId="77777777" w:rsidR="006C257B" w:rsidRDefault="006C257B" w:rsidP="006C257B">
      <w:pPr>
        <w:ind w:firstLineChars="86" w:firstLine="198"/>
        <w:rPr>
          <w:rFonts w:hint="eastAsia"/>
        </w:rPr>
      </w:pPr>
    </w:p>
    <w:p w14:paraId="10081170" w14:textId="2FC97845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t>SSM</w:t>
      </w:r>
      <w:r>
        <w:t>_STDTMP_FOLDER</w:t>
      </w:r>
      <w:r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达标体系模板文件夹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8"/>
        <w:gridCol w:w="1947"/>
        <w:gridCol w:w="1696"/>
        <w:gridCol w:w="1656"/>
        <w:gridCol w:w="460"/>
        <w:gridCol w:w="444"/>
        <w:gridCol w:w="1273"/>
        <w:gridCol w:w="2575"/>
      </w:tblGrid>
      <w:tr w:rsidR="00E9312A" w:rsidRPr="002E6739" w14:paraId="78332029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2091AEE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0FF0D7FA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59A3A6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8C0790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AF01765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7BE88A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38E795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BD0E6C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9312A" w:rsidRPr="002E6739" w14:paraId="6BEA2A5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5AEFE" w14:textId="77777777" w:rsidR="00E9312A" w:rsidRPr="002E6739" w:rsidRDefault="00E9312A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727E8" w14:textId="374F35C4" w:rsidR="00E9312A" w:rsidRDefault="00F44C0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2BCC1" w14:textId="1876FD80" w:rsidR="00E9312A" w:rsidRDefault="00F44C0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03145" w14:textId="27E7C8A8" w:rsidR="00E9312A" w:rsidRDefault="00F44C04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F195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B8FB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473E2" w14:textId="77777777" w:rsidR="00E9312A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E853C" w14:textId="77777777" w:rsidR="00E9312A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B02ACE" w:rsidRPr="002E6739" w14:paraId="4FC8981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22F66" w14:textId="77777777" w:rsidR="00B02ACE" w:rsidRPr="002E6739" w:rsidRDefault="00B02ACE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1592F" w14:textId="6DE6484F" w:rsidR="00B02ACE" w:rsidRPr="00F44C04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7471A" w14:textId="4C480D3A" w:rsidR="00B02ACE" w:rsidRPr="00F44C04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F80FF" w14:textId="033058BE" w:rsidR="00B02ACE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47439" w14:textId="77777777" w:rsidR="00B02ACE" w:rsidRPr="002E6739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BBAC0" w14:textId="77777777" w:rsidR="00B02ACE" w:rsidRPr="002E6739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81DF5" w14:textId="77777777" w:rsidR="00B02ACE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22169" w14:textId="77777777" w:rsidR="00B02ACE" w:rsidRDefault="00B02ACE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3378AC4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DFFA7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54DA1" w14:textId="672CB9F9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020E2" w14:textId="39E76A3C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A60A2" w14:textId="7DE36565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9FB39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816A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C92D4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9A840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6FA5001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7E3EA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F4F6A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67351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2D427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9AF5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28B17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E9BEA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4070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2C74191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293A2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676C3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R_SOURCE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C033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E1DF9">
              <w:rPr>
                <w:rFonts w:hint="eastAsia"/>
                <w:sz w:val="18"/>
                <w:szCs w:val="18"/>
              </w:rPr>
              <w:t>来源</w:t>
            </w:r>
            <w:r w:rsidRPr="00BE1DF9">
              <w:rPr>
                <w:rFonts w:hint="eastAsia"/>
                <w:sz w:val="18"/>
                <w:szCs w:val="18"/>
              </w:rPr>
              <w:t>SID</w:t>
            </w:r>
            <w:r w:rsidRPr="00BE1DF9">
              <w:rPr>
                <w:rFonts w:hint="eastAsia"/>
                <w:sz w:val="18"/>
                <w:szCs w:val="18"/>
              </w:rPr>
              <w:t>，记录</w:t>
            </w:r>
            <w:proofErr w:type="gramStart"/>
            <w:r w:rsidRPr="00BE1DF9">
              <w:rPr>
                <w:rFonts w:hint="eastAsia"/>
                <w:sz w:val="18"/>
                <w:szCs w:val="18"/>
              </w:rPr>
              <w:t>复制自哪</w:t>
            </w:r>
            <w:proofErr w:type="gramEnd"/>
            <w:r w:rsidRPr="00BE1DF9">
              <w:rPr>
                <w:rFonts w:hint="eastAsia"/>
                <w:sz w:val="18"/>
                <w:szCs w:val="18"/>
              </w:rPr>
              <w:t>条记录。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84890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45C4F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60BAF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AFFE8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83E1F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288BD13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405BC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F0D6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96466">
              <w:rPr>
                <w:rFonts w:hint="eastAsia"/>
                <w:sz w:val="18"/>
                <w:szCs w:val="18"/>
              </w:rPr>
              <w:t>N_COUNT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01F2E" w14:textId="77777777" w:rsidR="00F44C04" w:rsidRPr="00BE1DF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96C34">
              <w:rPr>
                <w:rFonts w:hint="eastAsia"/>
                <w:sz w:val="18"/>
                <w:szCs w:val="18"/>
              </w:rPr>
              <w:t>记录文件数量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8EE98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6109D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373F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C280E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97575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02694B9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5D7F1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9EB6E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99B40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父文件夹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5BA3F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6CE1E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E1676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0843C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DC3B2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表示根目录</w:t>
            </w:r>
          </w:p>
        </w:tc>
      </w:tr>
      <w:tr w:rsidR="00F44C04" w:rsidRPr="002E6739" w14:paraId="57586838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5EE72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9584B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D0DA9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1F31F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C739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FC32D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F7DB9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6FD19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6194BE5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318C3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9EAAD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CAFCF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848B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6BB5C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EA3CB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E87C1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AA4E6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44C04" w:rsidRPr="002E6739" w14:paraId="25CA2B4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788BF" w14:textId="77777777" w:rsidR="00F44C04" w:rsidRPr="002E6739" w:rsidRDefault="00F44C04" w:rsidP="00501003">
            <w:pPr>
              <w:numPr>
                <w:ilvl w:val="0"/>
                <w:numId w:val="3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5B924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C_LOGO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C64EF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图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E9E9" w14:textId="77777777" w:rsidR="00F44C04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25541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D6EA3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A3CC0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99446" w14:textId="77777777" w:rsidR="00F44C04" w:rsidRPr="002E6739" w:rsidRDefault="00F44C04" w:rsidP="00F44C0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7EC1C10" w14:textId="77777777" w:rsidR="00E9312A" w:rsidRDefault="00E9312A" w:rsidP="00E9312A">
      <w:pPr>
        <w:ind w:firstLineChars="0" w:firstLine="0"/>
        <w:rPr>
          <w:rFonts w:hint="eastAsia"/>
        </w:rPr>
      </w:pPr>
    </w:p>
    <w:p w14:paraId="17FD6BA7" w14:textId="047264DD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t>SSM</w:t>
      </w:r>
      <w:r>
        <w:t>_STDTMP_FILE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达标体系模板文件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4"/>
        <w:gridCol w:w="1947"/>
        <w:gridCol w:w="1680"/>
        <w:gridCol w:w="1653"/>
        <w:gridCol w:w="459"/>
        <w:gridCol w:w="443"/>
        <w:gridCol w:w="1259"/>
        <w:gridCol w:w="2614"/>
      </w:tblGrid>
      <w:tr w:rsidR="00E9312A" w:rsidRPr="002E6739" w14:paraId="644BAD3E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017B75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8E15DF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58DFCDF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CEC42E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2ECFAC8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70198BC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F13627A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45B5A36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058C03F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C2289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AD39" w14:textId="05D0C851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33A2D" w14:textId="35A18160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B9B59" w14:textId="0FED1153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39EB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CB63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7066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CFCD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CCFE51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740D6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F2775" w14:textId="14BE61A4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9ABEA" w14:textId="66B484CD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505DF" w14:textId="36579D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F425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1911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939F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17B3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D5BA94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20E25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58D7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1CB6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</w:t>
            </w:r>
            <w:r>
              <w:rPr>
                <w:sz w:val="18"/>
                <w:szCs w:val="18"/>
              </w:rPr>
              <w:t>模板</w:t>
            </w:r>
            <w:r>
              <w:rPr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503E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E52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AC50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5C92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1CF5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D3CA03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C185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1ABA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446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0CA9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9761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3819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FF4E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CA0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3A7221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C4B7B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8892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32E8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BFCA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975A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45F5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B53B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7B8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4B5018" w:rsidRPr="002E6739" w14:paraId="6ED6965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47DFC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2296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R_SOURCE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A396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E1DF9">
              <w:rPr>
                <w:rFonts w:hint="eastAsia"/>
                <w:sz w:val="18"/>
                <w:szCs w:val="18"/>
              </w:rPr>
              <w:t>来源</w:t>
            </w:r>
            <w:r w:rsidRPr="00BE1DF9">
              <w:rPr>
                <w:rFonts w:hint="eastAsia"/>
                <w:sz w:val="18"/>
                <w:szCs w:val="18"/>
              </w:rPr>
              <w:t>SID</w:t>
            </w:r>
            <w:r w:rsidRPr="00BE1DF9">
              <w:rPr>
                <w:rFonts w:hint="eastAsia"/>
                <w:sz w:val="18"/>
                <w:szCs w:val="18"/>
              </w:rPr>
              <w:t>，记录</w:t>
            </w:r>
            <w:proofErr w:type="gramStart"/>
            <w:r w:rsidRPr="00BE1DF9">
              <w:rPr>
                <w:rFonts w:hint="eastAsia"/>
                <w:sz w:val="18"/>
                <w:szCs w:val="18"/>
              </w:rPr>
              <w:t>复制自哪</w:t>
            </w:r>
            <w:proofErr w:type="gramEnd"/>
            <w:r w:rsidRPr="00BE1DF9">
              <w:rPr>
                <w:rFonts w:hint="eastAsia"/>
                <w:sz w:val="18"/>
                <w:szCs w:val="18"/>
              </w:rPr>
              <w:t>条记录。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8924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0D62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49BF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22A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A861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CDA264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16E3A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87F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96466">
              <w:rPr>
                <w:rFonts w:hint="eastAsia"/>
                <w:sz w:val="18"/>
                <w:szCs w:val="18"/>
              </w:rPr>
              <w:t>N_COUNT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7029" w14:textId="77777777" w:rsidR="004B5018" w:rsidRPr="00BE1DF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96C34">
              <w:rPr>
                <w:rFonts w:hint="eastAsia"/>
                <w:sz w:val="18"/>
                <w:szCs w:val="18"/>
              </w:rPr>
              <w:t>记录文件数量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5AA8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C3B3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609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EF9E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67D8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7F94A60" w14:textId="77777777" w:rsidTr="00FE6198">
        <w:trPr>
          <w:jc w:val="center"/>
        </w:trPr>
        <w:tc>
          <w:tcPr>
            <w:tcW w:w="510" w:type="dxa"/>
            <w:shd w:val="clear" w:color="auto" w:fill="auto"/>
            <w:vAlign w:val="center"/>
          </w:tcPr>
          <w:p w14:paraId="27FBCFF5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auto"/>
            <w:vAlign w:val="center"/>
          </w:tcPr>
          <w:p w14:paraId="0265B32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shd w:val="clear" w:color="auto" w:fill="auto"/>
            <w:vAlign w:val="center"/>
          </w:tcPr>
          <w:p w14:paraId="129603F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238BD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shd w:val="clear" w:color="auto" w:fill="auto"/>
            <w:vAlign w:val="center"/>
          </w:tcPr>
          <w:p w14:paraId="0EB9089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vAlign w:val="center"/>
          </w:tcPr>
          <w:p w14:paraId="6B8BF70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7391984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shd w:val="clear" w:color="auto" w:fill="auto"/>
            <w:vAlign w:val="center"/>
          </w:tcPr>
          <w:p w14:paraId="338B744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F026EF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6F249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990D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67C6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F107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7CD5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E801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3DBC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22AD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415E84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8EDE6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B727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3E86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所属文件夹名称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7535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60D7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FC10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C52D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3490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页面上表示所属分类</w:t>
            </w:r>
          </w:p>
        </w:tc>
      </w:tr>
      <w:tr w:rsidR="004B5018" w:rsidRPr="002E6739" w14:paraId="3D50700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D28B0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EBE8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</w:t>
            </w:r>
            <w:r>
              <w:rPr>
                <w:sz w:val="18"/>
                <w:szCs w:val="18"/>
              </w:rPr>
              <w:t>REMIND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1268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是否提醒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D3D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E03C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3664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414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C5E0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提醒，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不提醒</w:t>
            </w:r>
          </w:p>
        </w:tc>
      </w:tr>
      <w:tr w:rsidR="004B5018" w:rsidRPr="002E6739" w14:paraId="0DCCD00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6F145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2C26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8B73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更新周期（数量）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C17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2FD4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C36B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9F6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E667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549506A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44667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8BF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EBB6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814E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64AB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C364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C053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FC21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见参数：</w:t>
            </w:r>
            <w:r>
              <w:rPr>
                <w:rFonts w:hint="eastAsia"/>
                <w:sz w:val="18"/>
                <w:szCs w:val="18"/>
              </w:rPr>
              <w:t>STDTMP_CYCLE</w:t>
            </w:r>
          </w:p>
        </w:tc>
      </w:tr>
      <w:tr w:rsidR="004B5018" w:rsidRPr="002E6739" w14:paraId="008E15A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E0864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4DF1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S_CYCLE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E30A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周期单位名称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DF16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1E73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0D03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0017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5941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FEB11D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0D04D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3FBC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C_EXP</w:t>
            </w:r>
            <w:r>
              <w:rPr>
                <w:sz w:val="18"/>
                <w:szCs w:val="18"/>
              </w:rPr>
              <w:t>LAIN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E01F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政策解读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F2FE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CDD4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2918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6285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3BF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5A6C77B8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8DA33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78FA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DB05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文件类型</w:t>
            </w:r>
            <w:r>
              <w:rPr>
                <w:sz w:val="18"/>
                <w:szCs w:val="18"/>
              </w:rPr>
              <w:t>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2AA7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234D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1793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30DE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99DE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专门的类管理</w:t>
            </w:r>
          </w:p>
        </w:tc>
      </w:tr>
      <w:tr w:rsidR="004B5018" w:rsidRPr="002E6739" w14:paraId="111477B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9B9E5" w14:textId="77777777" w:rsidR="004B5018" w:rsidRPr="002E6739" w:rsidRDefault="004B5018" w:rsidP="00501003">
            <w:pPr>
              <w:numPr>
                <w:ilvl w:val="0"/>
                <w:numId w:val="3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D36D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CEBB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文件类型名称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B5B4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A0C3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4384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FFDF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DF3F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9415111" w14:textId="77777777" w:rsidR="00E9312A" w:rsidRDefault="00E9312A" w:rsidP="00E9312A">
      <w:pPr>
        <w:ind w:firstLine="460"/>
        <w:rPr>
          <w:rFonts w:hint="eastAsia"/>
        </w:rPr>
      </w:pPr>
    </w:p>
    <w:p w14:paraId="39CFCBBF" w14:textId="33942B28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t>SSM</w:t>
      </w:r>
      <w:r>
        <w:t>_STDTMP_FILE_01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达标体系制度文件模板配置</w:t>
      </w:r>
    </w:p>
    <w:p w14:paraId="73C83EAB" w14:textId="77777777" w:rsidR="00E9312A" w:rsidRPr="00F84B17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5"/>
        <w:gridCol w:w="1947"/>
        <w:gridCol w:w="1663"/>
        <w:gridCol w:w="1677"/>
        <w:gridCol w:w="460"/>
        <w:gridCol w:w="443"/>
        <w:gridCol w:w="1260"/>
        <w:gridCol w:w="2604"/>
      </w:tblGrid>
      <w:tr w:rsidR="00E9312A" w:rsidRPr="002E6739" w14:paraId="241EA9A0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4190F9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3079170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3074962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03B1E5C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AC914A7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F2A333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0FAC78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FC643A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25F26BE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95D07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2A3FE" w14:textId="5C84DB7E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A27EF" w14:textId="6FE56A14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ABB70" w14:textId="4F238464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599B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60B9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8910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0914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05F34B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2EC2B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B1B51" w14:textId="209AC560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3C945" w14:textId="6C92AD91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D238C" w14:textId="52198EA2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996A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4D0D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BC77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8BB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C1579F5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E2316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4D32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5D9B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ED53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952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4711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CE6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6220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E23A61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4840C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A843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2E1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513F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B4B3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0383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996A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499F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BEF7D0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8C3BC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9E04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E13F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063C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00DC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E42C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45C7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C972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A843D6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D12F2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CA2B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BD17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F09B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54CC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8C8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F7BF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2EFB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DF7D6D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F859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B521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009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B4CF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5F3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2FB5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956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FE8E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91C276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C568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420E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B_CONTROL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F8DB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是否受控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BB39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57E1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3619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4D0D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C141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受控，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非受控</w:t>
            </w:r>
          </w:p>
        </w:tc>
      </w:tr>
      <w:tr w:rsidR="004B5018" w:rsidRPr="002E6739" w14:paraId="7D8E049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05ADA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657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455D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DBC0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2FE6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5C50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65B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E5AC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F0EAD88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430A9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BA89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0C4D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B2C5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1CC9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B0C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44F6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71A7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5EF367D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408B6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EDA7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0422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监督部门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A51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46C8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4010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789A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7F8E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596A33B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475DB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A33F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869A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编制日期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A7DE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D6E3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A4FF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30C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AAE3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FAEDAF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FEFF7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5BEC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5CA2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审核日期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890B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544F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40C0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4C6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88F5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DEAE62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3D71A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FED5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0135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批准日期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E56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81A9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172E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172B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AA0E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FB8A2B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31A6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69D5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T_DATE_04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E41E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1D5DC3">
              <w:rPr>
                <w:rFonts w:hint="eastAsia"/>
                <w:sz w:val="18"/>
                <w:szCs w:val="18"/>
              </w:rPr>
              <w:t>生效日期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3498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7CD1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4463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6C22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292D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41B954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81BEF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4493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8741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AF61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FB8B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EB8C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256E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D65E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4B5018" w:rsidRPr="002E6739" w14:paraId="3F03E198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9B0F6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698C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A6E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5219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6708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C5C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D3C2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88E9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C99B43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65C7" w14:textId="77777777" w:rsidR="004B5018" w:rsidRPr="002E6739" w:rsidRDefault="004B5018" w:rsidP="00501003">
            <w:pPr>
              <w:numPr>
                <w:ilvl w:val="0"/>
                <w:numId w:val="40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749C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7146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60EC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1C90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9D82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521A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928A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FA25247" w14:textId="77777777" w:rsidR="00E9312A" w:rsidRDefault="00E9312A" w:rsidP="00E9312A">
      <w:pPr>
        <w:ind w:firstLine="460"/>
        <w:rPr>
          <w:rFonts w:hint="eastAsia"/>
        </w:rPr>
      </w:pPr>
    </w:p>
    <w:p w14:paraId="113B5A84" w14:textId="56487233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lastRenderedPageBreak/>
        <w:t>SSM</w:t>
      </w:r>
      <w:r>
        <w:t>_STDTMP_FILE_01</w:t>
      </w:r>
      <w:r>
        <w:rPr>
          <w:rFonts w:hint="eastAsia"/>
        </w:rPr>
        <w:t>_ITEM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达标体系制度文件模板配置</w:t>
      </w:r>
    </w:p>
    <w:p w14:paraId="2D0C4302" w14:textId="77777777" w:rsidR="00E9312A" w:rsidRPr="00F84B17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7"/>
        <w:gridCol w:w="1947"/>
        <w:gridCol w:w="1636"/>
        <w:gridCol w:w="1675"/>
        <w:gridCol w:w="458"/>
        <w:gridCol w:w="443"/>
        <w:gridCol w:w="1240"/>
        <w:gridCol w:w="2663"/>
      </w:tblGrid>
      <w:tr w:rsidR="00E9312A" w:rsidRPr="002E6739" w14:paraId="4A227CB6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4A73816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4C378EC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0A6C492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773EF1C5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44CE10E5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06B049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149D2307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B558028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0F65CC9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8CDBC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96AE8" w14:textId="53ACC2E4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7164D" w14:textId="25BD7860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F87E1" w14:textId="70BFC2A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789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BE98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411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C55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768A18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B5289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A49E2" w14:textId="079B8153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11D18" w14:textId="73BCFBFB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61230" w14:textId="341BBA2E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487A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46E0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E48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7991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F1B45A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72776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1AF7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41FC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4B33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C4A9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5E47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959E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ADC1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12BE3E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56C9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D051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9BD7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6643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F275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4DF2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2EB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0D6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B80814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21DEF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3229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27B6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58C6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91DF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E996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062C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B56D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075901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C5995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58C6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8657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997D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203F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003A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42C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4E5E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6949AF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47CEB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92BA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66373">
              <w:rPr>
                <w:rFonts w:hint="eastAsia"/>
                <w:sz w:val="18"/>
                <w:szCs w:val="18"/>
              </w:rPr>
              <w:t>R_TMPFILE_01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D395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对应的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D2F2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774C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400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C18F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5A05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关联</w:t>
            </w:r>
            <w:r>
              <w:rPr>
                <w:rFonts w:hint="eastAsia"/>
              </w:rPr>
              <w:t>SSM</w:t>
            </w:r>
            <w:r>
              <w:t>_STDTMP_FILE_01</w:t>
            </w:r>
            <w:r>
              <w:t>表</w:t>
            </w:r>
          </w:p>
        </w:tc>
      </w:tr>
      <w:tr w:rsidR="004B5018" w:rsidRPr="002E6739" w14:paraId="24881BC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AF25D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CFC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0A24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D1C4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1F3D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F74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EDC5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70FD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076C7D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E6542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F3EC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AD4F44">
              <w:rPr>
                <w:rFonts w:hint="eastAsia"/>
                <w:sz w:val="18"/>
                <w:szCs w:val="18"/>
              </w:rPr>
              <w:t>T_DATE_01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88C7F" w14:textId="77777777" w:rsidR="004B5018" w:rsidRPr="00AD4F44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年审日期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2B80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BDBB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89AC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7817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E87A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96A50D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D6976" w14:textId="77777777" w:rsidR="004B5018" w:rsidRPr="002E6739" w:rsidRDefault="004B5018" w:rsidP="00501003">
            <w:pPr>
              <w:numPr>
                <w:ilvl w:val="0"/>
                <w:numId w:val="4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38BFC" w14:textId="77777777" w:rsidR="004B5018" w:rsidRPr="00AD4F44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C_COMMENT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44A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B6E3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F0CE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E5E6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915A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1496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EACCA3D" w14:textId="77777777" w:rsidR="00E9312A" w:rsidRDefault="00E9312A" w:rsidP="00E9312A">
      <w:pPr>
        <w:ind w:firstLine="460"/>
        <w:rPr>
          <w:rFonts w:hint="eastAsia"/>
        </w:rPr>
      </w:pPr>
    </w:p>
    <w:p w14:paraId="15D7301F" w14:textId="3451F21C" w:rsidR="00E9312A" w:rsidRDefault="00E9312A" w:rsidP="00E9312A">
      <w:pPr>
        <w:pStyle w:val="2"/>
        <w:ind w:firstLine="683"/>
        <w:rPr>
          <w:rFonts w:hint="eastAsia"/>
        </w:rPr>
      </w:pPr>
      <w:r>
        <w:rPr>
          <w:rFonts w:hint="eastAsia"/>
        </w:rPr>
        <w:t>SSM</w:t>
      </w:r>
      <w:r>
        <w:t>_STDTMP_FILE_02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达标体系通知文件模板配置</w:t>
      </w:r>
    </w:p>
    <w:p w14:paraId="7B5DE44F" w14:textId="77777777" w:rsidR="00E9312A" w:rsidRPr="00F84B17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5"/>
        <w:gridCol w:w="1947"/>
        <w:gridCol w:w="1663"/>
        <w:gridCol w:w="1677"/>
        <w:gridCol w:w="460"/>
        <w:gridCol w:w="443"/>
        <w:gridCol w:w="1260"/>
        <w:gridCol w:w="2604"/>
      </w:tblGrid>
      <w:tr w:rsidR="00E9312A" w:rsidRPr="002E6739" w14:paraId="7E20C975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5C0C9CB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AE5EA2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1155D9A7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58BA7B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79AE25B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28E8EE1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0B01B1E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5B12DFC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1FA7617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5D02E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03E4B" w14:textId="08DE329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284F5" w14:textId="4F47769D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3904E" w14:textId="039E41E0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3F05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89BB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B82F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D223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2775FA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2D2B6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6FD6" w14:textId="6951E3DF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1537D" w14:textId="059FD661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CA7B8" w14:textId="5FEFFE16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B185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451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1114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3BF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6D7C13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D95B9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5BCB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6730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7C19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75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EB74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AC54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E6F7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7DD983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C144C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3A61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8B3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45BB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ECDF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1A60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B0DB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A280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D21A3C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628E3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B664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0900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1761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D2B2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C366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EF33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565D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E63338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5EB7B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798C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4AD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F86A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C794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5416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F77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565E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4356FE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5987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0577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7B49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7C83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8CB2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5B96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7A83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E595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B4D3C8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41929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624F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5074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5DA3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0F6C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8DE5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61DC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105E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1E13CB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6C773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E758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  <w:r>
              <w:rPr>
                <w:sz w:val="18"/>
                <w:szCs w:val="18"/>
              </w:rPr>
              <w:t>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F5B2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363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5AAF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D63E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DA2E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E5A0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8DB8B1A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27DA9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BA60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_DEPT_02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DD22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  <w:proofErr w:type="gramStart"/>
            <w:r>
              <w:rPr>
                <w:rFonts w:hint="eastAsia"/>
                <w:sz w:val="18"/>
                <w:szCs w:val="18"/>
              </w:rPr>
              <w:t>送部门</w:t>
            </w:r>
            <w:proofErr w:type="gramEnd"/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14E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0258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D9C8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B3FC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BD4B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E4F91F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44780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D84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C_DEPT_03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139B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抄送部门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103F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201A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7603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801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B9B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FF63EB3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EE367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6EC5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DATE_01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4A9A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E524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2E2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28F9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AA21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A16B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8E59B6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03929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DB58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A01D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文件状态编码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664D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232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8E00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7AFE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3392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</w:t>
            </w:r>
            <w:r>
              <w:rPr>
                <w:sz w:val="18"/>
                <w:szCs w:val="18"/>
              </w:rPr>
              <w:t>TYPE_</w:t>
            </w:r>
            <w:r>
              <w:rPr>
                <w:rFonts w:hint="eastAsia"/>
                <w:sz w:val="18"/>
                <w:szCs w:val="18"/>
              </w:rPr>
              <w:t>01</w:t>
            </w:r>
          </w:p>
        </w:tc>
      </w:tr>
      <w:tr w:rsidR="004B5018" w:rsidRPr="002E6739" w14:paraId="05E1A8B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68528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386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_SATUS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4B93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文件状态名称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14F7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33B3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3676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38E2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1219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2F7E5D8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35E89" w14:textId="77777777" w:rsidR="004B5018" w:rsidRPr="002E6739" w:rsidRDefault="004B5018" w:rsidP="00501003">
            <w:pPr>
              <w:numPr>
                <w:ilvl w:val="0"/>
                <w:numId w:val="4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E7B9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N_TIMES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9520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修订次数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D03D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9A13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A2E0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43F6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EDC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DD60DE2" w14:textId="77777777" w:rsidR="00E9312A" w:rsidRDefault="00E9312A" w:rsidP="00E9312A">
      <w:pPr>
        <w:ind w:firstLineChars="86" w:firstLine="198"/>
        <w:rPr>
          <w:rFonts w:hint="eastAsia"/>
        </w:rPr>
      </w:pPr>
    </w:p>
    <w:p w14:paraId="37DF5FC8" w14:textId="46C1DF02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t>SSM</w:t>
      </w:r>
      <w:r>
        <w:t>_STDTMP_FILE_03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达标体系执行文件模板配置</w:t>
      </w:r>
    </w:p>
    <w:p w14:paraId="0F6A5CD7" w14:textId="77777777" w:rsidR="00E9312A" w:rsidRPr="00F84B17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8"/>
        <w:gridCol w:w="1947"/>
        <w:gridCol w:w="1686"/>
        <w:gridCol w:w="1658"/>
        <w:gridCol w:w="460"/>
        <w:gridCol w:w="444"/>
        <w:gridCol w:w="1275"/>
        <w:gridCol w:w="2581"/>
      </w:tblGrid>
      <w:tr w:rsidR="00E9312A" w:rsidRPr="002E6739" w14:paraId="6821C556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E786E22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6D25F9D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64EFD30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F7F867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3A57462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412BDAE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4A78BBD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14CBC3C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2CBF22D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A15F1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88C7A" w14:textId="1145CB0D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1FA90" w14:textId="3D8B6C18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642C7" w14:textId="28BE9B4E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C855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330A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EB7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D17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6E65524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AC014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78DCA" w14:textId="3358B6DC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76602" w14:textId="6D6BE040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13CA9" w14:textId="5E86D848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0E26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98BE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9605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6BE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D629EF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689A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5DF8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CC9A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111D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7315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993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EBF2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9064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C90566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6D62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6018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6338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26E9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9A6C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90F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617B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B17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673362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0B43E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F992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0C7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2EE6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BAE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F602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8740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85C2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7CD3A4E2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25488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1CCB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80E5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8C87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AFE3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788C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628D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A441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AB7A86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97393" w14:textId="77777777" w:rsidR="004B5018" w:rsidRPr="002E6739" w:rsidRDefault="004B5018" w:rsidP="00501003">
            <w:pPr>
              <w:numPr>
                <w:ilvl w:val="0"/>
                <w:numId w:val="4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3C9D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1EA4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4BA9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64FB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D608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BBE6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36BB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2C4C40D" w14:textId="77777777" w:rsidR="00E9312A" w:rsidRDefault="00E9312A" w:rsidP="00E9312A">
      <w:pPr>
        <w:ind w:firstLineChars="86" w:firstLine="198"/>
        <w:rPr>
          <w:rFonts w:hint="eastAsia"/>
        </w:rPr>
      </w:pPr>
    </w:p>
    <w:p w14:paraId="21A1DC86" w14:textId="16952A78" w:rsidR="00E9312A" w:rsidRDefault="00E9312A" w:rsidP="00E9312A">
      <w:pPr>
        <w:pStyle w:val="2"/>
        <w:ind w:firstLine="683"/>
        <w:rPr>
          <w:rFonts w:hint="eastAsia"/>
        </w:rPr>
      </w:pPr>
      <w:r>
        <w:rPr>
          <w:rFonts w:hint="eastAsia"/>
        </w:rPr>
        <w:t>SSM</w:t>
      </w:r>
      <w:r>
        <w:t>_STDTMP_FILE_04</w:t>
      </w:r>
      <w:r w:rsidR="008C4ECE">
        <w:rPr>
          <w:rFonts w:hint="eastAsia"/>
        </w:rPr>
        <w:t>_ARCH</w:t>
      </w:r>
      <w:r>
        <w:t xml:space="preserve"> </w:t>
      </w:r>
      <w:r>
        <w:rPr>
          <w:rFonts w:hint="eastAsia"/>
        </w:rPr>
        <w:t>达标体系培训执行文件模板配置</w:t>
      </w:r>
    </w:p>
    <w:p w14:paraId="5995C430" w14:textId="77777777" w:rsidR="00E9312A" w:rsidRPr="00F84B17" w:rsidRDefault="00E9312A" w:rsidP="00E9312A">
      <w:pPr>
        <w:ind w:firstLine="460"/>
        <w:rPr>
          <w:rFonts w:hint="eastAsia"/>
        </w:rPr>
      </w:pP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执行文件进行处理。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4"/>
        <w:gridCol w:w="1947"/>
        <w:gridCol w:w="1664"/>
        <w:gridCol w:w="1677"/>
        <w:gridCol w:w="460"/>
        <w:gridCol w:w="443"/>
        <w:gridCol w:w="1260"/>
        <w:gridCol w:w="2604"/>
      </w:tblGrid>
      <w:tr w:rsidR="00E9312A" w:rsidRPr="002E6739" w14:paraId="0CA3F9F3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61945887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13150CE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299C0BC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627C845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5DED0C0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9F2C13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20EADA3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6CC2EA5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B5018" w:rsidRPr="002E6739" w14:paraId="5CDCAC4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DAA99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6695B" w14:textId="7C995A18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47D42" w14:textId="22223EEF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2578" w14:textId="16D5262D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833E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CE1F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4A20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8F1B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CBAD5A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65B5D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BAF7C" w14:textId="0A264D8A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2ACD" w14:textId="7A795BA8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EAC9A" w14:textId="1CBE2289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0574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115A4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7D5B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DF27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5299F90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88E90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1CF0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0198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0560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0A89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0EAEC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13B7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26AD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3215B6F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B08B0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93CA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992A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D3B9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A91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6990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9E06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201F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1DDE3F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D85EA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764F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9DE8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D53A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5EE2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E577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D348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5453B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76FC149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04EFB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2C68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61C1B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F81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AAB1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1E97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76EB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EA06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06FE58B1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EACC9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7833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2D4C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9249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E8AD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C12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EE2B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C4F6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4DFCE2D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D3BF7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25F6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1CE4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2481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36D5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B98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7A9D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490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培训文件的标题</w:t>
            </w:r>
          </w:p>
        </w:tc>
      </w:tr>
      <w:tr w:rsidR="004B5018" w:rsidRPr="002E6739" w14:paraId="0551183A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80BE7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D920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8132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37544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6913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E9B5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A2BB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5CB9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689FB457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B210B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F70C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C_USER_01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6243C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教育人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8F68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56B23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BE100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39B2F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5404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12E2BCF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6518F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3C0A1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1A69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培训地点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1FC3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513A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FF9C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E614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6785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E2770A9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89ED6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2D5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15165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C68EF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2591D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1818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309A2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573C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FILE_TYPE_02</w:t>
            </w:r>
          </w:p>
        </w:tc>
      </w:tr>
      <w:tr w:rsidR="004B5018" w:rsidRPr="002E6739" w14:paraId="1C2CE31C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9D54B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8662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S_TYPE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4B49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培训种类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0384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_VALUE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BE3B7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BE136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BA6AA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59DA0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55381D3D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176CD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750D8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5350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11D1D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69425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E5741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6019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83223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B5018" w:rsidRPr="002E6739" w14:paraId="357D724E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693AA" w14:textId="77777777" w:rsidR="004B5018" w:rsidRPr="002E6739" w:rsidRDefault="004B5018" w:rsidP="00501003">
            <w:pPr>
              <w:numPr>
                <w:ilvl w:val="0"/>
                <w:numId w:val="44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BBDD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C_USER_02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DEBB2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7CD4E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BE14E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F6179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B4DC8" w14:textId="77777777" w:rsidR="004B5018" w:rsidRPr="002E6739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397A6" w14:textId="77777777" w:rsidR="004B5018" w:rsidRDefault="004B5018" w:rsidP="004B501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896DA40" w14:textId="77777777" w:rsidR="00E9312A" w:rsidRDefault="00E9312A" w:rsidP="00E9312A">
      <w:pPr>
        <w:ind w:firstLineChars="86" w:firstLine="198"/>
        <w:rPr>
          <w:rFonts w:hint="eastAsia"/>
        </w:rPr>
      </w:pPr>
    </w:p>
    <w:p w14:paraId="3E3FA0C4" w14:textId="77777777" w:rsidR="00E9312A" w:rsidRPr="00685B68" w:rsidRDefault="00E9312A" w:rsidP="00E9312A">
      <w:pPr>
        <w:pStyle w:val="2"/>
        <w:rPr>
          <w:rFonts w:hint="eastAsia"/>
          <w:strike/>
        </w:rPr>
      </w:pPr>
      <w:r w:rsidRPr="00685B68">
        <w:rPr>
          <w:rFonts w:hint="eastAsia"/>
          <w:strike/>
        </w:rPr>
        <w:t>S</w:t>
      </w:r>
      <w:r>
        <w:rPr>
          <w:rFonts w:hint="eastAsia"/>
        </w:rPr>
        <w:t>SM</w:t>
      </w:r>
      <w:r w:rsidRPr="00685B68">
        <w:rPr>
          <w:strike/>
        </w:rPr>
        <w:t xml:space="preserve">_STDTMP_FILE_05 </w:t>
      </w:r>
      <w:r w:rsidRPr="00685B68">
        <w:rPr>
          <w:rFonts w:hint="eastAsia"/>
          <w:strike/>
        </w:rPr>
        <w:t>达标体系培训文件模板配置</w:t>
      </w:r>
    </w:p>
    <w:p w14:paraId="2A075F0A" w14:textId="77777777" w:rsidR="00E9312A" w:rsidRPr="00685B68" w:rsidRDefault="00E9312A" w:rsidP="00E9312A">
      <w:pPr>
        <w:ind w:firstLine="460"/>
        <w:rPr>
          <w:rFonts w:hint="eastAsia"/>
          <w:strike/>
        </w:rPr>
      </w:pPr>
      <w:r w:rsidRPr="00685B68">
        <w:rPr>
          <w:rFonts w:hint="eastAsia"/>
          <w:strike/>
        </w:rPr>
        <w:t>培训文件，主要是计划类型的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0"/>
        <w:gridCol w:w="1737"/>
        <w:gridCol w:w="1736"/>
        <w:gridCol w:w="1683"/>
        <w:gridCol w:w="462"/>
        <w:gridCol w:w="445"/>
        <w:gridCol w:w="1309"/>
        <w:gridCol w:w="2667"/>
      </w:tblGrid>
      <w:tr w:rsidR="00E9312A" w:rsidRPr="00685B68" w14:paraId="4F10FD3C" w14:textId="77777777" w:rsidTr="00FE6198">
        <w:trPr>
          <w:jc w:val="center"/>
        </w:trPr>
        <w:tc>
          <w:tcPr>
            <w:tcW w:w="510" w:type="dxa"/>
            <w:shd w:val="clear" w:color="auto" w:fill="CCCCCC"/>
            <w:vAlign w:val="center"/>
          </w:tcPr>
          <w:p w14:paraId="77D5C252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shd w:val="clear" w:color="auto" w:fill="CCCCCC"/>
            <w:vAlign w:val="center"/>
          </w:tcPr>
          <w:p w14:paraId="5E8CACC3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物理名</w:t>
            </w:r>
          </w:p>
        </w:tc>
        <w:tc>
          <w:tcPr>
            <w:tcW w:w="1736" w:type="dxa"/>
            <w:shd w:val="clear" w:color="auto" w:fill="CCCCCC"/>
            <w:vAlign w:val="center"/>
          </w:tcPr>
          <w:p w14:paraId="55CCA11C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264D9B12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数据类型</w:t>
            </w:r>
          </w:p>
        </w:tc>
        <w:tc>
          <w:tcPr>
            <w:tcW w:w="462" w:type="dxa"/>
            <w:shd w:val="clear" w:color="auto" w:fill="CCCCCC"/>
            <w:vAlign w:val="center"/>
          </w:tcPr>
          <w:p w14:paraId="0A42CA99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3F6306E1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空</w:t>
            </w:r>
          </w:p>
        </w:tc>
        <w:tc>
          <w:tcPr>
            <w:tcW w:w="1309" w:type="dxa"/>
            <w:shd w:val="clear" w:color="auto" w:fill="CCCCCC"/>
            <w:vAlign w:val="center"/>
          </w:tcPr>
          <w:p w14:paraId="550BC186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默认值</w:t>
            </w:r>
          </w:p>
        </w:tc>
        <w:tc>
          <w:tcPr>
            <w:tcW w:w="2667" w:type="dxa"/>
            <w:shd w:val="clear" w:color="auto" w:fill="CCCCCC"/>
            <w:vAlign w:val="center"/>
          </w:tcPr>
          <w:p w14:paraId="3F0C1F13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trike/>
                <w:sz w:val="18"/>
                <w:szCs w:val="18"/>
              </w:rPr>
            </w:pPr>
            <w:r w:rsidRPr="00685B68">
              <w:rPr>
                <w:rFonts w:hint="eastAsia"/>
                <w:b/>
                <w:strike/>
                <w:sz w:val="18"/>
                <w:szCs w:val="18"/>
              </w:rPr>
              <w:t>备注</w:t>
            </w:r>
          </w:p>
        </w:tc>
      </w:tr>
      <w:tr w:rsidR="00E9312A" w:rsidRPr="00685B68" w14:paraId="0F6DA266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FBEC3" w14:textId="77777777" w:rsidR="00E9312A" w:rsidRPr="00685B68" w:rsidRDefault="00E9312A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6221F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R_TMPFILE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7CC96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模板</w:t>
            </w:r>
            <w:r w:rsidRPr="00685B68">
              <w:rPr>
                <w:rFonts w:hint="eastAsia"/>
                <w:strike/>
                <w:sz w:val="18"/>
                <w:szCs w:val="18"/>
              </w:rPr>
              <w:t>ID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081B6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strike/>
                <w:sz w:val="18"/>
                <w:szCs w:val="18"/>
              </w:rPr>
              <w:t>SID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D208D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67765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F440B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2387B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  <w:tr w:rsidR="00E9312A" w:rsidRPr="00685B68" w14:paraId="64DA9E2B" w14:textId="77777777" w:rsidTr="00FE6198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BE31D" w14:textId="77777777" w:rsidR="00E9312A" w:rsidRPr="00685B68" w:rsidRDefault="00E9312A" w:rsidP="00501003">
            <w:pPr>
              <w:numPr>
                <w:ilvl w:val="0"/>
                <w:numId w:val="1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4DB5B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FE370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50E10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  <w:r w:rsidRPr="00685B68">
              <w:rPr>
                <w:rFonts w:hint="eastAsia"/>
                <w:strike/>
                <w:sz w:val="18"/>
                <w:szCs w:val="18"/>
              </w:rPr>
              <w:t>C_</w:t>
            </w:r>
            <w:r w:rsidRPr="00685B68">
              <w:rPr>
                <w:strike/>
                <w:sz w:val="18"/>
                <w:szCs w:val="18"/>
              </w:rPr>
              <w:t>NAME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581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1F998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14438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2BF89" w14:textId="77777777" w:rsidR="00E9312A" w:rsidRPr="00685B68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trike/>
                <w:sz w:val="18"/>
                <w:szCs w:val="18"/>
              </w:rPr>
            </w:pPr>
          </w:p>
        </w:tc>
      </w:tr>
    </w:tbl>
    <w:p w14:paraId="31F2C8B0" w14:textId="738AEFCB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t>SSM</w:t>
      </w:r>
      <w:r>
        <w:t>_STDTMP_FILE_06</w:t>
      </w:r>
      <w:r w:rsidR="008C4ECE">
        <w:rPr>
          <w:rFonts w:hint="eastAsia"/>
        </w:rPr>
        <w:t>_ARCH</w:t>
      </w:r>
      <w:r>
        <w:t xml:space="preserve"> </w:t>
      </w:r>
      <w:r w:rsidRPr="003E0F71">
        <w:rPr>
          <w:rFonts w:hint="eastAsia"/>
        </w:rPr>
        <w:t>隐患汇总登记台帐</w:t>
      </w:r>
      <w:r>
        <w:rPr>
          <w:rFonts w:hint="eastAsia"/>
        </w:rPr>
        <w:t>模板配置</w:t>
      </w:r>
    </w:p>
    <w:p w14:paraId="4A09E573" w14:textId="77777777" w:rsidR="00E9312A" w:rsidRDefault="00E9312A" w:rsidP="00E9312A">
      <w:pPr>
        <w:ind w:firstLineChars="0" w:firstLine="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71"/>
        <w:gridCol w:w="2302"/>
        <w:gridCol w:w="1620"/>
        <w:gridCol w:w="1683"/>
        <w:gridCol w:w="457"/>
        <w:gridCol w:w="443"/>
        <w:gridCol w:w="1192"/>
        <w:gridCol w:w="2381"/>
      </w:tblGrid>
      <w:tr w:rsidR="00E9312A" w:rsidRPr="002E6739" w14:paraId="5E085E72" w14:textId="77777777" w:rsidTr="00FE6198">
        <w:trPr>
          <w:jc w:val="center"/>
        </w:trPr>
        <w:tc>
          <w:tcPr>
            <w:tcW w:w="471" w:type="dxa"/>
            <w:shd w:val="clear" w:color="auto" w:fill="CCCCCC"/>
            <w:vAlign w:val="center"/>
          </w:tcPr>
          <w:p w14:paraId="78B43AA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shd w:val="clear" w:color="auto" w:fill="CCCCCC"/>
            <w:vAlign w:val="center"/>
          </w:tcPr>
          <w:p w14:paraId="353A01C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20" w:type="dxa"/>
            <w:shd w:val="clear" w:color="auto" w:fill="CCCCCC"/>
            <w:vAlign w:val="center"/>
          </w:tcPr>
          <w:p w14:paraId="0D62769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56BABF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7" w:type="dxa"/>
            <w:shd w:val="clear" w:color="auto" w:fill="CCCCCC"/>
            <w:vAlign w:val="center"/>
          </w:tcPr>
          <w:p w14:paraId="5EB1C06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64302CA7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192" w:type="dxa"/>
            <w:shd w:val="clear" w:color="auto" w:fill="CCCCCC"/>
            <w:vAlign w:val="center"/>
          </w:tcPr>
          <w:p w14:paraId="272DE3B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81" w:type="dxa"/>
            <w:shd w:val="clear" w:color="auto" w:fill="CCCCCC"/>
            <w:vAlign w:val="center"/>
          </w:tcPr>
          <w:p w14:paraId="26852C7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04A7E" w:rsidRPr="002E6739" w14:paraId="48DFC62D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B0CC3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558A7" w14:textId="17439921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6C0E7" w14:textId="17564721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34DA4" w14:textId="63F3830B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396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4564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E5DA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C69B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156A9DB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E04F3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9CD8" w14:textId="0FF736D5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DD7A6" w14:textId="19FF4A32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6B23B" w14:textId="71CE1835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3A6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C76E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94ED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2AF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535AC6A8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C2D9C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E6642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5A860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956C6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2B2F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94B3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70C3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B88C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1165B80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3F3D2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DA27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FA87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D91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92A9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3C2C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39FD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9FC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DB25B17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11EE9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8937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E22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4CC8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1561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FB9F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393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679F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5E4A5F9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D5114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C504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139E5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6C85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0D7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A5B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ADBB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A94A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C131179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03837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9926F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3A136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存在问题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C7C3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7387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A37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5DB1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2AB5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3493637F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24114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741F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XAMINER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A157E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76A2C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10D4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80B5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8675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25BA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B40E72A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CD7B4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BE2B1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T_EXAMIN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7306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检查时间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D750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FBB8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9FB0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0960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8A43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AE139FB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1028A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B182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AC74A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5F6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685B68">
              <w:rPr>
                <w:rFonts w:hint="eastAsia"/>
                <w:sz w:val="18"/>
                <w:szCs w:val="18"/>
              </w:rPr>
              <w:t>隐患类型</w:t>
            </w:r>
            <w:r w:rsidRPr="00685B68">
              <w:rPr>
                <w:rFonts w:hint="eastAsia"/>
                <w:sz w:val="18"/>
                <w:szCs w:val="18"/>
              </w:rPr>
              <w:t>(</w:t>
            </w:r>
            <w:r w:rsidRPr="00685B68">
              <w:rPr>
                <w:rFonts w:hint="eastAsia"/>
                <w:sz w:val="18"/>
                <w:szCs w:val="18"/>
              </w:rPr>
              <w:t>预防、纠正</w:t>
            </w:r>
            <w:r w:rsidRPr="00685B6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43C6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DC9F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9789F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543A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0C76FAD8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A23A2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5C257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D37D6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0870F6">
              <w:rPr>
                <w:rFonts w:hint="eastAsia"/>
                <w:sz w:val="18"/>
                <w:szCs w:val="18"/>
              </w:rPr>
              <w:t>隐患所在区域</w:t>
            </w:r>
            <w:r w:rsidRPr="000870F6">
              <w:rPr>
                <w:rFonts w:hint="eastAsia"/>
                <w:sz w:val="18"/>
                <w:szCs w:val="18"/>
              </w:rPr>
              <w:t>/</w:t>
            </w:r>
            <w:r w:rsidRPr="000870F6">
              <w:rPr>
                <w:rFonts w:hint="eastAsia"/>
                <w:sz w:val="18"/>
                <w:szCs w:val="18"/>
              </w:rPr>
              <w:t>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3B103" w14:textId="77777777" w:rsidR="00804A7E" w:rsidRPr="00685B68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A704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1D90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0238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FFC8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AA21584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1EE5C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21A9C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_LEVEL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AEAF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隐患等级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14B8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AB58F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4080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5405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729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隐患等级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 w:rsidR="00804A7E" w:rsidRPr="002E6739" w14:paraId="05983115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57EC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9D2F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MEASURE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E826D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整改措施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E7ABF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7C17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6928F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129A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6C96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12FCC17E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FB7DD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D6CD5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RESPONSIBLE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EF29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整改负责人（部门）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7D22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2A3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A80D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D157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E396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3E2FB920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7C489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B735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3E0F71">
              <w:rPr>
                <w:rFonts w:hint="eastAsia"/>
                <w:sz w:val="18"/>
                <w:szCs w:val="18"/>
              </w:rPr>
              <w:t>RECTIFICATION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5AE73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要求整改日期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2285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1DAF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ABF6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E965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A1DA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19A53BEE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DE255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0AB5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C_PLANT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95DD4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820A6">
              <w:rPr>
                <w:rFonts w:hint="eastAsia"/>
                <w:sz w:val="18"/>
                <w:szCs w:val="18"/>
              </w:rPr>
              <w:t>治理方案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15D38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E09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20A5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3DE2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E9EF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1C364AA1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8D6E6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933A9" w14:textId="77777777" w:rsidR="00804A7E" w:rsidRPr="002820A6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C_ACCEPTANCE_DEPT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FA8D9" w14:textId="77777777" w:rsidR="00804A7E" w:rsidRPr="002820A6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8A01DC">
              <w:rPr>
                <w:rFonts w:hint="eastAsia"/>
                <w:sz w:val="18"/>
                <w:szCs w:val="18"/>
              </w:rPr>
              <w:t>验收部门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D4720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VARCHAR(300)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E7C9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F01F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B79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226C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69D9C1DD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9CE04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14CE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Pr="003E0F71">
              <w:rPr>
                <w:rFonts w:hint="eastAsia"/>
                <w:sz w:val="18"/>
                <w:szCs w:val="18"/>
              </w:rPr>
              <w:t>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8DB7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E0F71">
              <w:rPr>
                <w:rFonts w:hint="eastAsia"/>
                <w:sz w:val="18"/>
                <w:szCs w:val="18"/>
              </w:rPr>
              <w:t>验收人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C528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64BC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6B3A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66EF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B27F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18AC7DB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F3AE3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2FD1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T_ACCEPTANCE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53BE5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验收时间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78B6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C6FC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9BC8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3461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4A42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32DD549E" w14:textId="77777777" w:rsidTr="00FE6198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20C46" w14:textId="77777777" w:rsidR="00804A7E" w:rsidRPr="002E6739" w:rsidRDefault="00804A7E" w:rsidP="00501003">
            <w:pPr>
              <w:numPr>
                <w:ilvl w:val="0"/>
                <w:numId w:val="4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DD309" w14:textId="77777777" w:rsidR="00804A7E" w:rsidRPr="002F198D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B_FINISH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5F8FB" w14:textId="77777777" w:rsidR="00804A7E" w:rsidRPr="002F198D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F198D">
              <w:rPr>
                <w:rFonts w:hint="eastAsia"/>
                <w:sz w:val="18"/>
                <w:szCs w:val="18"/>
              </w:rPr>
              <w:t>隐患闭环情况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D8090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CHAR(1)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9E3D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71B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3F9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F1E6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0040205" w14:textId="77777777" w:rsidR="00E9312A" w:rsidRPr="00BA1FDF" w:rsidRDefault="00E9312A" w:rsidP="00E9312A">
      <w:pPr>
        <w:ind w:firstLine="460"/>
        <w:rPr>
          <w:rFonts w:hint="eastAsia"/>
        </w:rPr>
      </w:pPr>
    </w:p>
    <w:p w14:paraId="64CE64BD" w14:textId="341E3369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t>SSM</w:t>
      </w:r>
      <w:r>
        <w:t>_STDTMP_FILE_07</w:t>
      </w:r>
      <w:r w:rsidR="008C4ECE">
        <w:rPr>
          <w:rFonts w:hint="eastAsia"/>
        </w:rPr>
        <w:t>_ARCH</w:t>
      </w:r>
      <w:r>
        <w:t xml:space="preserve"> </w:t>
      </w:r>
      <w:r>
        <w:t>特种作业人员持证登记表</w:t>
      </w:r>
      <w:r>
        <w:rPr>
          <w:rFonts w:hint="eastAsia"/>
        </w:rPr>
        <w:t>模板配置</w:t>
      </w:r>
    </w:p>
    <w:p w14:paraId="5CFB884A" w14:textId="77777777" w:rsidR="00E9312A" w:rsidRPr="00BA1FDF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3"/>
        <w:gridCol w:w="1986"/>
        <w:gridCol w:w="1676"/>
        <w:gridCol w:w="1676"/>
        <w:gridCol w:w="461"/>
        <w:gridCol w:w="445"/>
        <w:gridCol w:w="1262"/>
        <w:gridCol w:w="2550"/>
      </w:tblGrid>
      <w:tr w:rsidR="00E9312A" w:rsidRPr="002E6739" w14:paraId="6003249E" w14:textId="77777777" w:rsidTr="00FE6198">
        <w:trPr>
          <w:jc w:val="center"/>
        </w:trPr>
        <w:tc>
          <w:tcPr>
            <w:tcW w:w="493" w:type="dxa"/>
            <w:shd w:val="clear" w:color="auto" w:fill="CCCCCC"/>
            <w:vAlign w:val="center"/>
          </w:tcPr>
          <w:p w14:paraId="38A872B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shd w:val="clear" w:color="auto" w:fill="CCCCCC"/>
            <w:vAlign w:val="center"/>
          </w:tcPr>
          <w:p w14:paraId="3145F60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63FB533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6" w:type="dxa"/>
            <w:shd w:val="clear" w:color="auto" w:fill="CCCCCC"/>
            <w:vAlign w:val="center"/>
          </w:tcPr>
          <w:p w14:paraId="3BB3359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651B19C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5BB8A4CF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2" w:type="dxa"/>
            <w:shd w:val="clear" w:color="auto" w:fill="CCCCCC"/>
            <w:vAlign w:val="center"/>
          </w:tcPr>
          <w:p w14:paraId="559777E8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50" w:type="dxa"/>
            <w:shd w:val="clear" w:color="auto" w:fill="CCCCCC"/>
            <w:vAlign w:val="center"/>
          </w:tcPr>
          <w:p w14:paraId="2EDFEFE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04A7E" w:rsidRPr="002E6739" w14:paraId="5A3C18F9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928A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D73B3" w14:textId="7EBDF004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C8361" w14:textId="57ADB6C6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8E28D" w14:textId="3E49A45E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80B8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FC8E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5E5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E5B2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06D6476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D5CBB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B3B4A" w14:textId="2A338D35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E590E" w14:textId="16BCE2AE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B3964" w14:textId="6750D811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579D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0C02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903F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0C7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00F491B3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0A7F9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8EED8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FCA2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C2E57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A7B2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4305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F158D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AB8E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8903064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62558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365F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C1849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C9B0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38A8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6E92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ABA1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2883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121C2021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D760C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67ECF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B738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B37C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81A0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A2EC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0FAF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8561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28B9C509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94F0E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AA759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2E450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DA8F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774F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E861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AE4D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9E6D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549F7D2B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8B891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D8BC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77FB2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AB0ED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21EB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1D35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5573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E18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13AE6D1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1B523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EC360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A148A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2C3B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BAF5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3086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492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1796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4E5FCC1A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5B293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0724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S_SEX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D6643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8E8F7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</w:t>
            </w:r>
            <w:r>
              <w:rPr>
                <w:sz w:val="18"/>
                <w:szCs w:val="18"/>
              </w:rPr>
              <w:t>VALUE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E104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3C87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D5D9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0DDF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AF2218C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5D2BC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243EC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49577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身份证号码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6E32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136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6ED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4137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A92E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06206791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DE734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B8CB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2CFC8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所在部门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EA11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59A25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73C9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CE4D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4FB7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3D9D700C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1DCE6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3860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WORKTYPE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38607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工种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99B7F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F58FC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5B382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454A6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036A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6B51A4EA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04BDB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B060C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_AUTH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CD01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发证机关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C869E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51A8F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8E4E0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121D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255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7DCCEFEE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0A044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122E7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CERT_</w:t>
            </w: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4B55C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取证时间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E622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CAA4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29FD7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ABFAB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7BE51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6C913A38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D7ABE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A997A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C_CERT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E979E" w14:textId="77777777" w:rsidR="00804A7E" w:rsidRPr="003E0F71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证书编号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B4804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67D18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F20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727D3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F9A5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04A7E" w:rsidRPr="002E6739" w14:paraId="03D535B2" w14:textId="77777777" w:rsidTr="00FE6198">
        <w:trPr>
          <w:jc w:val="center"/>
        </w:trPr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37A25" w14:textId="77777777" w:rsidR="00804A7E" w:rsidRPr="002E6739" w:rsidRDefault="00804A7E" w:rsidP="00501003">
            <w:pPr>
              <w:numPr>
                <w:ilvl w:val="0"/>
                <w:numId w:val="4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1A466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T_CERT_</w:t>
            </w:r>
            <w:r>
              <w:rPr>
                <w:sz w:val="18"/>
                <w:szCs w:val="18"/>
              </w:rPr>
              <w:t>REVIEW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B76B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复审时间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55FF5" w14:textId="77777777" w:rsidR="00804A7E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F1CE9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4E77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1A63E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3475A" w14:textId="77777777" w:rsidR="00804A7E" w:rsidRPr="002E6739" w:rsidRDefault="00804A7E" w:rsidP="00804A7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57993A8" w14:textId="05A715F2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t>SSM</w:t>
      </w:r>
      <w:r>
        <w:t>_STDTMP_FILE_08</w:t>
      </w:r>
      <w:r w:rsidR="008C4ECE">
        <w:rPr>
          <w:rFonts w:hint="eastAsia"/>
        </w:rPr>
        <w:t>_ARCH</w:t>
      </w:r>
      <w:r>
        <w:t xml:space="preserve"> </w:t>
      </w:r>
      <w:r>
        <w:t>特种</w:t>
      </w:r>
      <w:r>
        <w:rPr>
          <w:rFonts w:hint="eastAsia"/>
        </w:rPr>
        <w:t>设备</w:t>
      </w:r>
      <w:proofErr w:type="gramStart"/>
      <w:r>
        <w:rPr>
          <w:rFonts w:hint="eastAsia"/>
        </w:rPr>
        <w:t>台账及定期检验</w:t>
      </w:r>
      <w:proofErr w:type="gramEnd"/>
      <w:r>
        <w:rPr>
          <w:rFonts w:hint="eastAsia"/>
        </w:rPr>
        <w:t>记录模板配置</w:t>
      </w:r>
    </w:p>
    <w:p w14:paraId="44224B07" w14:textId="77777777" w:rsidR="00E9312A" w:rsidRPr="00BA1FDF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E9312A" w:rsidRPr="002E6739" w14:paraId="08C0F980" w14:textId="77777777" w:rsidTr="00FE6198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72A531D1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46751CC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15DEEAAC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23DD882D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04BDE8F6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049EEB3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5FB1E87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472F9DA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06097" w:rsidRPr="002E6739" w14:paraId="1D895BCD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6574E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0295F" w14:textId="10B7DACE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FF9C7" w14:textId="7851D3E5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E2016" w14:textId="763AE7D5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1A8D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6E01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01CD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E297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3ED3969B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163C6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D5368" w14:textId="4CDCC918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5AAA1" w14:textId="4D1B7B2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FAC72" w14:textId="3250746A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74F9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5BE0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71E4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0810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450AF0B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05C71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75D0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99B4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5FD2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DBAA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D76D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4494E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D083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2F86E5B9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83860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78CA0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A901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7BF5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5454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F7D4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4CC8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72D7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251FB32F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7C159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156B0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7723C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6288A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DE73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BDB7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FE80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464E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02D8068C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9CD91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0160E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B03E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0C50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4564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F5B8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7338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12BB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0B44885F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FD944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EC63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72BE2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B5943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C493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18FB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2EC9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B54E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42E46658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05A4F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5729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NO_REG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93E21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登记证号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151D4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D03B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505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D74B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468C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5F9A41CD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725D2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2B9B1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A6AF5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规格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60090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059B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DE32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E85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1530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54F49493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B39A7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F8FE3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MAKE_UNIT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FD798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制造单位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EE425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3381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B52E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8102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096C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26AE328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AE28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A1DCE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6498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02DF0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F4539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F916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A9D6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6134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46164DE1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4630C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8713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C2B1D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使用部门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ED31A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53E9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E54B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5872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378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49E517AB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67DEA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9574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6B78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C9E3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ED02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4C4D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FF699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40F8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0893BF80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9E298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6DB8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FA820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19950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505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D7E2E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E987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C847E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654B0B03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6504B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308F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BCA7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1331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3D8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EDF5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3C0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EDB2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5B50A45C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5EBD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93AA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CB34C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74A24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379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A1D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C394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D65A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B64D76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3337" w14:textId="77777777" w:rsidR="00A06097" w:rsidRPr="002E6739" w:rsidRDefault="00A06097" w:rsidP="00501003">
            <w:pPr>
              <w:numPr>
                <w:ilvl w:val="0"/>
                <w:numId w:val="4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9DFE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D1163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BD0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0D35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89EF9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A5A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AC06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6A7B6DF" w14:textId="76018D5F" w:rsidR="00E9312A" w:rsidRDefault="00E9312A" w:rsidP="00E9312A">
      <w:pPr>
        <w:pStyle w:val="2"/>
        <w:rPr>
          <w:rFonts w:hint="eastAsia"/>
        </w:rPr>
      </w:pPr>
      <w:r>
        <w:rPr>
          <w:rFonts w:hint="eastAsia"/>
        </w:rPr>
        <w:t>SSM</w:t>
      </w:r>
      <w:r>
        <w:t>_STDTMP_FILE_09</w:t>
      </w:r>
      <w:r w:rsidR="008C4ECE">
        <w:rPr>
          <w:rFonts w:hint="eastAsia"/>
        </w:rPr>
        <w:t>_ARCH</w:t>
      </w:r>
      <w:r>
        <w:t xml:space="preserve"> </w:t>
      </w:r>
      <w:r>
        <w:t>安全附件定期检查检验记录</w:t>
      </w:r>
      <w:r>
        <w:rPr>
          <w:rFonts w:hint="eastAsia"/>
        </w:rPr>
        <w:t>模板配置</w:t>
      </w:r>
    </w:p>
    <w:p w14:paraId="4B1F74FC" w14:textId="77777777" w:rsidR="00E9312A" w:rsidRPr="00BA1FDF" w:rsidRDefault="00E9312A" w:rsidP="00E9312A">
      <w:pPr>
        <w:ind w:firstLine="460"/>
        <w:rPr>
          <w:rFonts w:hint="eastAsia"/>
        </w:rPr>
      </w:pP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9"/>
        <w:gridCol w:w="1982"/>
        <w:gridCol w:w="1653"/>
        <w:gridCol w:w="1761"/>
        <w:gridCol w:w="461"/>
        <w:gridCol w:w="445"/>
        <w:gridCol w:w="1247"/>
        <w:gridCol w:w="2511"/>
      </w:tblGrid>
      <w:tr w:rsidR="00E9312A" w:rsidRPr="002E6739" w14:paraId="40119E02" w14:textId="77777777" w:rsidTr="00FE6198">
        <w:trPr>
          <w:jc w:val="center"/>
        </w:trPr>
        <w:tc>
          <w:tcPr>
            <w:tcW w:w="489" w:type="dxa"/>
            <w:shd w:val="clear" w:color="auto" w:fill="CCCCCC"/>
            <w:vAlign w:val="center"/>
          </w:tcPr>
          <w:p w14:paraId="10D7B793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shd w:val="clear" w:color="auto" w:fill="CCCCCC"/>
            <w:vAlign w:val="center"/>
          </w:tcPr>
          <w:p w14:paraId="3EAA3594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53" w:type="dxa"/>
            <w:shd w:val="clear" w:color="auto" w:fill="CCCCCC"/>
            <w:vAlign w:val="center"/>
          </w:tcPr>
          <w:p w14:paraId="22D64AE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12054FF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1" w:type="dxa"/>
            <w:shd w:val="clear" w:color="auto" w:fill="CCCCCC"/>
            <w:vAlign w:val="center"/>
          </w:tcPr>
          <w:p w14:paraId="70D9D02E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5" w:type="dxa"/>
            <w:shd w:val="clear" w:color="auto" w:fill="CCCCCC"/>
            <w:vAlign w:val="center"/>
          </w:tcPr>
          <w:p w14:paraId="6F1474E9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7" w:type="dxa"/>
            <w:shd w:val="clear" w:color="auto" w:fill="CCCCCC"/>
            <w:vAlign w:val="center"/>
          </w:tcPr>
          <w:p w14:paraId="7ED606C0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11" w:type="dxa"/>
            <w:shd w:val="clear" w:color="auto" w:fill="CCCCCC"/>
            <w:vAlign w:val="center"/>
          </w:tcPr>
          <w:p w14:paraId="73CDFA8B" w14:textId="77777777" w:rsidR="00E9312A" w:rsidRPr="002E6739" w:rsidRDefault="00E9312A" w:rsidP="00FE619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06097" w:rsidRPr="002E6739" w14:paraId="089578E6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B99D3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90A6B" w14:textId="37A6C03B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191C0" w14:textId="1329636A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F44C04">
              <w:rPr>
                <w:rFonts w:hint="eastAsia"/>
                <w:sz w:val="18"/>
                <w:szCs w:val="18"/>
              </w:rPr>
              <w:t>归档用主键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1354A" w14:textId="35D7940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616B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3867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9437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EF33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FA2FD2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AB6F7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F847" w14:textId="2A56A510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N_ARCH_VERSION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66766" w14:textId="59072C74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2ACE">
              <w:rPr>
                <w:rFonts w:hint="eastAsia"/>
                <w:sz w:val="18"/>
                <w:szCs w:val="18"/>
              </w:rPr>
              <w:t>归档版本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9A951" w14:textId="03414F96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16C9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04A8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7FD2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882E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84D275C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781C6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A7AF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R_TMPFILE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C679E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所属模板文件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E4F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016B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4912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041F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00D5B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1B6FC7A4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BE351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C6DA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_TMP</w:t>
            </w:r>
            <w:r>
              <w:rPr>
                <w:rFonts w:hint="eastAsia"/>
                <w:sz w:val="18"/>
                <w:szCs w:val="18"/>
              </w:rPr>
              <w:t>FOLDER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831C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所属模板目录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9A40A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6CED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9618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F289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5440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2F9355AD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AA52A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EF3C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R_TEMPLATE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B09F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所属模板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AE994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FB53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8191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8130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DB9F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0B77B9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A2BE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22525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P_PROFESSION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7D94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所属专业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754A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77F0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1331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2DE3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4A9E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53FB4BFE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DBDFB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E1A7B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AA16C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安全附件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F83AC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B5CB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09C7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E6B3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4513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1CDED72D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39E5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CF23C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C_SPEC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5E527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型号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4DEA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EDCE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D45C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B0EF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985C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0E0FF39D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19AB0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81465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_NO_FACTORY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36B51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出厂编号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8C962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28EF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375D1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BB5D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B7D39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0F182624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183E9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E4C1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C_DEPT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B303A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所属特种设备安装位置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621B9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88B5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5D62E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6734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08EE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E381763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BF936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4670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TEST_LAST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6724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BAEDC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0258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BC22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4D29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F1AE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29FDC2DA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61A64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F37A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TEST_NEXT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807BF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下次检验日期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DF5B1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74FD5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E71A0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9D96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5E27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316EE702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8F3F3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36115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NO_REP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381F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检验报告编号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5E0C4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CA16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9FE2F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92944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0E787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72684843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0FDB7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1FB9E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TEST_CON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EC7B2" w14:textId="77777777" w:rsidR="00A06097" w:rsidRPr="003E0F71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检验结论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FD5B3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60C4C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720A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DA679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85CAD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06097" w:rsidRPr="002E6739" w14:paraId="380CF774" w14:textId="77777777" w:rsidTr="00FE6198">
        <w:trPr>
          <w:jc w:val="center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9365E" w14:textId="77777777" w:rsidR="00A06097" w:rsidRPr="002E6739" w:rsidRDefault="00A06097" w:rsidP="00501003">
            <w:pPr>
              <w:numPr>
                <w:ilvl w:val="0"/>
                <w:numId w:val="4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769B8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C_TEST_UNIT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FB32D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检验单位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99E6F" w14:textId="77777777" w:rsidR="00A06097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0)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00766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8D6A8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FB582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32B33" w14:textId="77777777" w:rsidR="00A06097" w:rsidRPr="002E6739" w:rsidRDefault="00A06097" w:rsidP="00A06097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47DF242" w14:textId="77777777" w:rsidR="00E9312A" w:rsidRDefault="00E9312A" w:rsidP="00E9312A">
      <w:pPr>
        <w:ind w:firstLineChars="86" w:firstLine="198"/>
        <w:rPr>
          <w:rFonts w:hint="eastAsia"/>
        </w:rPr>
      </w:pPr>
    </w:p>
    <w:p w14:paraId="0D1E83F1" w14:textId="77777777" w:rsidR="00D37BAE" w:rsidRDefault="00D37BAE" w:rsidP="00692824">
      <w:pPr>
        <w:ind w:firstLineChars="86" w:firstLine="198"/>
        <w:rPr>
          <w:rFonts w:hint="eastAsia"/>
        </w:rPr>
      </w:pPr>
    </w:p>
    <w:p w14:paraId="4B2DA15B" w14:textId="77777777" w:rsidR="00A24DE1" w:rsidRDefault="00A24DE1" w:rsidP="00A24DE1">
      <w:pPr>
        <w:pStyle w:val="1"/>
        <w:rPr>
          <w:rFonts w:hint="eastAsia"/>
        </w:rPr>
      </w:pPr>
      <w:bookmarkStart w:id="30" w:name="_Toc422402996"/>
      <w:r>
        <w:rPr>
          <w:rFonts w:hint="eastAsia"/>
        </w:rPr>
        <w:lastRenderedPageBreak/>
        <w:t>视图设计</w:t>
      </w:r>
      <w:bookmarkEnd w:id="30"/>
    </w:p>
    <w:p w14:paraId="3093F374" w14:textId="77777777" w:rsidR="00A24DE1" w:rsidRDefault="002A0834" w:rsidP="002A0834">
      <w:pPr>
        <w:pStyle w:val="2"/>
        <w:rPr>
          <w:rFonts w:hint="eastAsia"/>
        </w:rPr>
      </w:pPr>
      <w:bookmarkStart w:id="31" w:name="_Toc422402997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bookmarkEnd w:id="31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4802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10405" w14:textId="77777777" w:rsidR="002E3818" w:rsidRDefault="002E3818">
      <w:pPr>
        <w:ind w:firstLine="460"/>
        <w:rPr>
          <w:rFonts w:hint="eastAsia"/>
        </w:rPr>
      </w:pPr>
    </w:p>
    <w:p w14:paraId="70D422EF" w14:textId="77777777" w:rsidR="002E3818" w:rsidRDefault="002E3818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48DDC6E1" w14:textId="77777777" w:rsidR="002E3818" w:rsidRDefault="002E3818">
      <w:pPr>
        <w:ind w:firstLine="460"/>
        <w:rPr>
          <w:rFonts w:hint="eastAsia"/>
        </w:rPr>
      </w:pPr>
    </w:p>
    <w:p w14:paraId="7F237934" w14:textId="77777777" w:rsidR="002E3818" w:rsidRDefault="002E3818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FE6198" w:rsidRDefault="00FE6198" w:rsidP="006E0D73">
    <w:pPr>
      <w:pStyle w:val="aa"/>
      <w:ind w:firstLine="400"/>
      <w:rPr>
        <w:rFonts w:hint="eastAsia"/>
      </w:rPr>
    </w:pPr>
  </w:p>
  <w:p w14:paraId="5E3F9B38" w14:textId="77777777" w:rsidR="00FE6198" w:rsidRDefault="00FE6198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FE6198" w:rsidRDefault="00FE6198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FE6198" w:rsidRDefault="00FE6198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6DFE2" w14:textId="77777777" w:rsidR="002E3818" w:rsidRDefault="002E3818" w:rsidP="003F7EFF">
      <w:pPr>
        <w:ind w:firstLine="460"/>
        <w:rPr>
          <w:rFonts w:hint="eastAsia"/>
        </w:rPr>
      </w:pPr>
    </w:p>
    <w:p w14:paraId="6B97B3F8" w14:textId="77777777" w:rsidR="002E3818" w:rsidRDefault="002E3818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7434C956" w14:textId="77777777" w:rsidR="002E3818" w:rsidRDefault="002E3818">
      <w:pPr>
        <w:ind w:firstLine="460"/>
        <w:rPr>
          <w:rFonts w:hint="eastAsia"/>
        </w:rPr>
      </w:pPr>
    </w:p>
    <w:p w14:paraId="281CE753" w14:textId="77777777" w:rsidR="002E3818" w:rsidRDefault="002E3818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FE6198" w:rsidRDefault="00FE6198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3B2A" w14:textId="77777777" w:rsidR="00FE6198" w:rsidRPr="00E97C2E" w:rsidRDefault="00FE6198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FE6198" w:rsidRDefault="00FE6198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223C2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76EDF"/>
    <w:multiLevelType w:val="hybridMultilevel"/>
    <w:tmpl w:val="AA60983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843B8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37744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C75CE2"/>
    <w:multiLevelType w:val="hybridMultilevel"/>
    <w:tmpl w:val="0ECAAF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F35942"/>
    <w:multiLevelType w:val="hybridMultilevel"/>
    <w:tmpl w:val="4612902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026087"/>
    <w:multiLevelType w:val="hybridMultilevel"/>
    <w:tmpl w:val="BFC0B932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9" w15:restartNumberingAfterBreak="0">
    <w:nsid w:val="19EA6984"/>
    <w:multiLevelType w:val="hybridMultilevel"/>
    <w:tmpl w:val="7D909472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C214A1"/>
    <w:multiLevelType w:val="hybridMultilevel"/>
    <w:tmpl w:val="4612902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2" w15:restartNumberingAfterBreak="0">
    <w:nsid w:val="1E3C19F0"/>
    <w:multiLevelType w:val="hybridMultilevel"/>
    <w:tmpl w:val="30B29A7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226EC9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37D33E4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C10593"/>
    <w:multiLevelType w:val="hybridMultilevel"/>
    <w:tmpl w:val="AA60983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8" w15:restartNumberingAfterBreak="0">
    <w:nsid w:val="2E2C173D"/>
    <w:multiLevelType w:val="hybridMultilevel"/>
    <w:tmpl w:val="5686BA7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6C6CC3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2B2D96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B530A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8140B7"/>
    <w:multiLevelType w:val="hybridMultilevel"/>
    <w:tmpl w:val="AA60983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438A59CA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6B64F5"/>
    <w:multiLevelType w:val="hybridMultilevel"/>
    <w:tmpl w:val="A194240C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8CA2926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4C04770F"/>
    <w:multiLevelType w:val="hybridMultilevel"/>
    <w:tmpl w:val="AA60983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33" w15:restartNumberingAfterBreak="0">
    <w:nsid w:val="538E2A49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4AA4D23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D43966"/>
    <w:multiLevelType w:val="hybridMultilevel"/>
    <w:tmpl w:val="CA56EB4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0F01F3A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18D2229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1BA5BB3"/>
    <w:multiLevelType w:val="hybridMultilevel"/>
    <w:tmpl w:val="625492C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4AB494F"/>
    <w:multiLevelType w:val="hybridMultilevel"/>
    <w:tmpl w:val="CA56EB4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8EB558F"/>
    <w:multiLevelType w:val="hybridMultilevel"/>
    <w:tmpl w:val="30B29A74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D25CA6"/>
    <w:multiLevelType w:val="hybridMultilevel"/>
    <w:tmpl w:val="6054E4D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3" w15:restartNumberingAfterBreak="0">
    <w:nsid w:val="7445409A"/>
    <w:multiLevelType w:val="hybridMultilevel"/>
    <w:tmpl w:val="0EFEA6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70F4F35"/>
    <w:multiLevelType w:val="hybridMultilevel"/>
    <w:tmpl w:val="BCF23E2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83B3483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B956646"/>
    <w:multiLevelType w:val="hybridMultilevel"/>
    <w:tmpl w:val="981E23F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42386D"/>
    <w:multiLevelType w:val="hybridMultilevel"/>
    <w:tmpl w:val="B666E122"/>
    <w:lvl w:ilvl="0" w:tplc="0409000B">
      <w:start w:val="1"/>
      <w:numFmt w:val="bullet"/>
      <w:lvlText w:val=""/>
      <w:lvlJc w:val="left"/>
      <w:pPr>
        <w:ind w:left="8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42"/>
  </w:num>
  <w:num w:numId="4">
    <w:abstractNumId w:val="28"/>
  </w:num>
  <w:num w:numId="5">
    <w:abstractNumId w:val="32"/>
  </w:num>
  <w:num w:numId="6">
    <w:abstractNumId w:val="11"/>
  </w:num>
  <w:num w:numId="7">
    <w:abstractNumId w:val="25"/>
  </w:num>
  <w:num w:numId="8">
    <w:abstractNumId w:val="24"/>
  </w:num>
  <w:num w:numId="9">
    <w:abstractNumId w:val="8"/>
  </w:num>
  <w:num w:numId="10">
    <w:abstractNumId w:val="5"/>
  </w:num>
  <w:num w:numId="11">
    <w:abstractNumId w:val="20"/>
  </w:num>
  <w:num w:numId="12">
    <w:abstractNumId w:val="15"/>
  </w:num>
  <w:num w:numId="13">
    <w:abstractNumId w:val="44"/>
  </w:num>
  <w:num w:numId="14">
    <w:abstractNumId w:val="29"/>
  </w:num>
  <w:num w:numId="15">
    <w:abstractNumId w:val="38"/>
  </w:num>
  <w:num w:numId="16">
    <w:abstractNumId w:val="22"/>
  </w:num>
  <w:num w:numId="17">
    <w:abstractNumId w:val="41"/>
  </w:num>
  <w:num w:numId="18">
    <w:abstractNumId w:val="0"/>
  </w:num>
  <w:num w:numId="19">
    <w:abstractNumId w:val="13"/>
  </w:num>
  <w:num w:numId="20">
    <w:abstractNumId w:val="37"/>
  </w:num>
  <w:num w:numId="21">
    <w:abstractNumId w:val="19"/>
  </w:num>
  <w:num w:numId="22">
    <w:abstractNumId w:val="2"/>
  </w:num>
  <w:num w:numId="23">
    <w:abstractNumId w:val="47"/>
  </w:num>
  <w:num w:numId="24">
    <w:abstractNumId w:val="43"/>
  </w:num>
  <w:num w:numId="25">
    <w:abstractNumId w:val="27"/>
  </w:num>
  <w:num w:numId="26">
    <w:abstractNumId w:val="18"/>
  </w:num>
  <w:num w:numId="27">
    <w:abstractNumId w:val="26"/>
  </w:num>
  <w:num w:numId="28">
    <w:abstractNumId w:val="35"/>
  </w:num>
  <w:num w:numId="29">
    <w:abstractNumId w:val="31"/>
  </w:num>
  <w:num w:numId="30">
    <w:abstractNumId w:val="10"/>
  </w:num>
  <w:num w:numId="31">
    <w:abstractNumId w:val="9"/>
  </w:num>
  <w:num w:numId="32">
    <w:abstractNumId w:val="40"/>
  </w:num>
  <w:num w:numId="33">
    <w:abstractNumId w:val="21"/>
  </w:num>
  <w:num w:numId="34">
    <w:abstractNumId w:val="36"/>
  </w:num>
  <w:num w:numId="35">
    <w:abstractNumId w:val="45"/>
  </w:num>
  <w:num w:numId="36">
    <w:abstractNumId w:val="4"/>
  </w:num>
  <w:num w:numId="37">
    <w:abstractNumId w:val="1"/>
  </w:num>
  <w:num w:numId="38">
    <w:abstractNumId w:val="34"/>
  </w:num>
  <w:num w:numId="39">
    <w:abstractNumId w:val="39"/>
  </w:num>
  <w:num w:numId="40">
    <w:abstractNumId w:val="23"/>
  </w:num>
  <w:num w:numId="41">
    <w:abstractNumId w:val="16"/>
  </w:num>
  <w:num w:numId="42">
    <w:abstractNumId w:val="6"/>
  </w:num>
  <w:num w:numId="43">
    <w:abstractNumId w:val="7"/>
  </w:num>
  <w:num w:numId="44">
    <w:abstractNumId w:val="12"/>
  </w:num>
  <w:num w:numId="45">
    <w:abstractNumId w:val="3"/>
  </w:num>
  <w:num w:numId="46">
    <w:abstractNumId w:val="14"/>
  </w:num>
  <w:num w:numId="47">
    <w:abstractNumId w:val="33"/>
  </w:num>
  <w:num w:numId="48">
    <w:abstractNumId w:val="4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0BA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56D2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1FD3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0F3E"/>
    <w:rsid w:val="000422AA"/>
    <w:rsid w:val="0004378D"/>
    <w:rsid w:val="00043F1B"/>
    <w:rsid w:val="00043F28"/>
    <w:rsid w:val="00043FCE"/>
    <w:rsid w:val="000443EF"/>
    <w:rsid w:val="00044446"/>
    <w:rsid w:val="0004538E"/>
    <w:rsid w:val="0004541C"/>
    <w:rsid w:val="00045A42"/>
    <w:rsid w:val="00045B3A"/>
    <w:rsid w:val="00045E36"/>
    <w:rsid w:val="00046A58"/>
    <w:rsid w:val="00046AF2"/>
    <w:rsid w:val="00047162"/>
    <w:rsid w:val="000474FA"/>
    <w:rsid w:val="000475F7"/>
    <w:rsid w:val="00047685"/>
    <w:rsid w:val="0004771D"/>
    <w:rsid w:val="00047C1B"/>
    <w:rsid w:val="00047CF0"/>
    <w:rsid w:val="00050A0E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5A8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373"/>
    <w:rsid w:val="00066678"/>
    <w:rsid w:val="00066701"/>
    <w:rsid w:val="0006714F"/>
    <w:rsid w:val="0006742F"/>
    <w:rsid w:val="00067973"/>
    <w:rsid w:val="00071099"/>
    <w:rsid w:val="000710A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870F6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CDF"/>
    <w:rsid w:val="000A0E57"/>
    <w:rsid w:val="000A1858"/>
    <w:rsid w:val="000A1AD6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57F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45D0"/>
    <w:rsid w:val="000C4764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3F65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29D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DB3"/>
    <w:rsid w:val="00123F93"/>
    <w:rsid w:val="001247EA"/>
    <w:rsid w:val="00124F01"/>
    <w:rsid w:val="001255D2"/>
    <w:rsid w:val="00125ABF"/>
    <w:rsid w:val="00125DD8"/>
    <w:rsid w:val="00126196"/>
    <w:rsid w:val="0013040B"/>
    <w:rsid w:val="00130886"/>
    <w:rsid w:val="0013099B"/>
    <w:rsid w:val="00130B43"/>
    <w:rsid w:val="00130E12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88F"/>
    <w:rsid w:val="00137BB8"/>
    <w:rsid w:val="00140EB5"/>
    <w:rsid w:val="00141F4F"/>
    <w:rsid w:val="001427C1"/>
    <w:rsid w:val="0014309B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B49"/>
    <w:rsid w:val="00153086"/>
    <w:rsid w:val="00153BCE"/>
    <w:rsid w:val="00154316"/>
    <w:rsid w:val="001544DA"/>
    <w:rsid w:val="00155529"/>
    <w:rsid w:val="00155588"/>
    <w:rsid w:val="00156C6F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AA2"/>
    <w:rsid w:val="00174FA0"/>
    <w:rsid w:val="00175E52"/>
    <w:rsid w:val="00175E6D"/>
    <w:rsid w:val="0017643E"/>
    <w:rsid w:val="0017683F"/>
    <w:rsid w:val="00176D15"/>
    <w:rsid w:val="001770EF"/>
    <w:rsid w:val="001772B4"/>
    <w:rsid w:val="00177408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1CD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407"/>
    <w:rsid w:val="00196A06"/>
    <w:rsid w:val="00196C34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69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59D"/>
    <w:rsid w:val="001D5DC3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4967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AB7"/>
    <w:rsid w:val="001F2BE7"/>
    <w:rsid w:val="001F2EDC"/>
    <w:rsid w:val="001F3246"/>
    <w:rsid w:val="001F3C18"/>
    <w:rsid w:val="001F494A"/>
    <w:rsid w:val="001F4A81"/>
    <w:rsid w:val="001F4C01"/>
    <w:rsid w:val="001F53C0"/>
    <w:rsid w:val="001F5691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92E"/>
    <w:rsid w:val="00201CAA"/>
    <w:rsid w:val="00201EB0"/>
    <w:rsid w:val="00202CEC"/>
    <w:rsid w:val="00202F35"/>
    <w:rsid w:val="0020308D"/>
    <w:rsid w:val="002030F0"/>
    <w:rsid w:val="00203375"/>
    <w:rsid w:val="002036B9"/>
    <w:rsid w:val="002037E3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2E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0A6"/>
    <w:rsid w:val="002823EC"/>
    <w:rsid w:val="00282430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530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414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0951"/>
    <w:rsid w:val="002E15FD"/>
    <w:rsid w:val="002E186E"/>
    <w:rsid w:val="002E1A7B"/>
    <w:rsid w:val="002E1BCA"/>
    <w:rsid w:val="002E1E23"/>
    <w:rsid w:val="002E2861"/>
    <w:rsid w:val="002E2CB6"/>
    <w:rsid w:val="002E3048"/>
    <w:rsid w:val="002E381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98D"/>
    <w:rsid w:val="002F1DCC"/>
    <w:rsid w:val="002F24B0"/>
    <w:rsid w:val="002F2863"/>
    <w:rsid w:val="002F2BF0"/>
    <w:rsid w:val="002F2C6A"/>
    <w:rsid w:val="002F3133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8B1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4E66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643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03F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3CE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7AE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53B2"/>
    <w:rsid w:val="003C6180"/>
    <w:rsid w:val="003C6312"/>
    <w:rsid w:val="003C770A"/>
    <w:rsid w:val="003C7D59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124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0F71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1E3F"/>
    <w:rsid w:val="003F2162"/>
    <w:rsid w:val="003F262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77A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6B8C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B88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02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95"/>
    <w:rsid w:val="00454A0C"/>
    <w:rsid w:val="0045539D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5F8A"/>
    <w:rsid w:val="004665D7"/>
    <w:rsid w:val="004667C7"/>
    <w:rsid w:val="00466AE5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4120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87"/>
    <w:rsid w:val="004802F2"/>
    <w:rsid w:val="004803B8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8746C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534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018"/>
    <w:rsid w:val="004B55D9"/>
    <w:rsid w:val="004B55E1"/>
    <w:rsid w:val="004B5993"/>
    <w:rsid w:val="004B6E45"/>
    <w:rsid w:val="004B6F1B"/>
    <w:rsid w:val="004B7847"/>
    <w:rsid w:val="004B789F"/>
    <w:rsid w:val="004C0669"/>
    <w:rsid w:val="004C0C4C"/>
    <w:rsid w:val="004C1D22"/>
    <w:rsid w:val="004C1D24"/>
    <w:rsid w:val="004C3FE4"/>
    <w:rsid w:val="004C4B5C"/>
    <w:rsid w:val="004C4F85"/>
    <w:rsid w:val="004C4FCD"/>
    <w:rsid w:val="004C5603"/>
    <w:rsid w:val="004C5D69"/>
    <w:rsid w:val="004C5FA2"/>
    <w:rsid w:val="004C6583"/>
    <w:rsid w:val="004C68ED"/>
    <w:rsid w:val="004C6A02"/>
    <w:rsid w:val="004C6C3B"/>
    <w:rsid w:val="004C749A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D0"/>
    <w:rsid w:val="004E3CF5"/>
    <w:rsid w:val="004E3FEF"/>
    <w:rsid w:val="004E4EE8"/>
    <w:rsid w:val="004E54D8"/>
    <w:rsid w:val="004E5C19"/>
    <w:rsid w:val="004E5CF5"/>
    <w:rsid w:val="004E63FE"/>
    <w:rsid w:val="004E67E5"/>
    <w:rsid w:val="004E6F3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03"/>
    <w:rsid w:val="00501022"/>
    <w:rsid w:val="00501CEB"/>
    <w:rsid w:val="005020A0"/>
    <w:rsid w:val="005025B9"/>
    <w:rsid w:val="005025FC"/>
    <w:rsid w:val="00503664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CE5"/>
    <w:rsid w:val="00524FC5"/>
    <w:rsid w:val="005250B4"/>
    <w:rsid w:val="0052623F"/>
    <w:rsid w:val="00526954"/>
    <w:rsid w:val="0052697F"/>
    <w:rsid w:val="00526A35"/>
    <w:rsid w:val="0052710F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39CA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1994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870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2F0E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1ED3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7CB"/>
    <w:rsid w:val="0058783B"/>
    <w:rsid w:val="005878A1"/>
    <w:rsid w:val="00587AA7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2EE6"/>
    <w:rsid w:val="005A328F"/>
    <w:rsid w:val="005A3882"/>
    <w:rsid w:val="005A39D2"/>
    <w:rsid w:val="005A4064"/>
    <w:rsid w:val="005A4432"/>
    <w:rsid w:val="005A5605"/>
    <w:rsid w:val="005A572A"/>
    <w:rsid w:val="005A577A"/>
    <w:rsid w:val="005A5942"/>
    <w:rsid w:val="005A5EBB"/>
    <w:rsid w:val="005A626F"/>
    <w:rsid w:val="005A62FA"/>
    <w:rsid w:val="005A6699"/>
    <w:rsid w:val="005A72D1"/>
    <w:rsid w:val="005A7547"/>
    <w:rsid w:val="005A75AE"/>
    <w:rsid w:val="005A7678"/>
    <w:rsid w:val="005A7A71"/>
    <w:rsid w:val="005A7DD1"/>
    <w:rsid w:val="005A7DF7"/>
    <w:rsid w:val="005A7E22"/>
    <w:rsid w:val="005A7FBC"/>
    <w:rsid w:val="005B057A"/>
    <w:rsid w:val="005B137D"/>
    <w:rsid w:val="005B261E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D0135"/>
    <w:rsid w:val="005D0801"/>
    <w:rsid w:val="005D0A3A"/>
    <w:rsid w:val="005D0B21"/>
    <w:rsid w:val="005D0BD9"/>
    <w:rsid w:val="005D0CAB"/>
    <w:rsid w:val="005D12D8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DA9"/>
    <w:rsid w:val="005E1943"/>
    <w:rsid w:val="005E1D07"/>
    <w:rsid w:val="005E1F72"/>
    <w:rsid w:val="005E1F94"/>
    <w:rsid w:val="005E277A"/>
    <w:rsid w:val="005E2A06"/>
    <w:rsid w:val="005E2A47"/>
    <w:rsid w:val="005E2BD8"/>
    <w:rsid w:val="005E3221"/>
    <w:rsid w:val="005E3241"/>
    <w:rsid w:val="005E32D9"/>
    <w:rsid w:val="005E38AD"/>
    <w:rsid w:val="005E3C2E"/>
    <w:rsid w:val="005E3D57"/>
    <w:rsid w:val="005E4FC8"/>
    <w:rsid w:val="005E5A86"/>
    <w:rsid w:val="005E5D70"/>
    <w:rsid w:val="005E5F98"/>
    <w:rsid w:val="005E643C"/>
    <w:rsid w:val="005E64A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AF3"/>
    <w:rsid w:val="005F4CF8"/>
    <w:rsid w:val="005F4D6C"/>
    <w:rsid w:val="005F4F57"/>
    <w:rsid w:val="005F5271"/>
    <w:rsid w:val="005F5319"/>
    <w:rsid w:val="005F5B56"/>
    <w:rsid w:val="005F68DF"/>
    <w:rsid w:val="005F6F3B"/>
    <w:rsid w:val="005F78AE"/>
    <w:rsid w:val="005F7B38"/>
    <w:rsid w:val="005F7B89"/>
    <w:rsid w:val="006001D2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2C3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403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566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A34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3C"/>
    <w:rsid w:val="006453D0"/>
    <w:rsid w:val="00645683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BE8"/>
    <w:rsid w:val="00653EAE"/>
    <w:rsid w:val="00654019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1AB"/>
    <w:rsid w:val="006649CC"/>
    <w:rsid w:val="00664DB8"/>
    <w:rsid w:val="0066620B"/>
    <w:rsid w:val="00666837"/>
    <w:rsid w:val="00666995"/>
    <w:rsid w:val="00666ABC"/>
    <w:rsid w:val="006672DA"/>
    <w:rsid w:val="00667FF2"/>
    <w:rsid w:val="00670145"/>
    <w:rsid w:val="0067023C"/>
    <w:rsid w:val="006702B3"/>
    <w:rsid w:val="006706CB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5CC"/>
    <w:rsid w:val="00683895"/>
    <w:rsid w:val="00683FE4"/>
    <w:rsid w:val="006849FC"/>
    <w:rsid w:val="00684ABD"/>
    <w:rsid w:val="00684E4B"/>
    <w:rsid w:val="00685669"/>
    <w:rsid w:val="00685B68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82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372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57B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9E"/>
    <w:rsid w:val="0070121A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4E45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5E89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2A82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F23"/>
    <w:rsid w:val="007349CD"/>
    <w:rsid w:val="00734A4E"/>
    <w:rsid w:val="00735755"/>
    <w:rsid w:val="00735A29"/>
    <w:rsid w:val="007361E9"/>
    <w:rsid w:val="007364B8"/>
    <w:rsid w:val="00736F1D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C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6E8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5FF1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11C3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21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87579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986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7C9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B57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789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4C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1918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A7E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A17"/>
    <w:rsid w:val="00810F92"/>
    <w:rsid w:val="008110AF"/>
    <w:rsid w:val="0081151B"/>
    <w:rsid w:val="0081152D"/>
    <w:rsid w:val="008117E0"/>
    <w:rsid w:val="00811904"/>
    <w:rsid w:val="00811D7E"/>
    <w:rsid w:val="00812498"/>
    <w:rsid w:val="008125F7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46"/>
    <w:rsid w:val="00816892"/>
    <w:rsid w:val="00816D2A"/>
    <w:rsid w:val="00816E7B"/>
    <w:rsid w:val="00816E9A"/>
    <w:rsid w:val="00816F41"/>
    <w:rsid w:val="0081709D"/>
    <w:rsid w:val="008202BD"/>
    <w:rsid w:val="008213BE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04DE"/>
    <w:rsid w:val="008414D1"/>
    <w:rsid w:val="0084175B"/>
    <w:rsid w:val="008423F8"/>
    <w:rsid w:val="008428DC"/>
    <w:rsid w:val="00842AFA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4E52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944"/>
    <w:rsid w:val="00880E38"/>
    <w:rsid w:val="00881780"/>
    <w:rsid w:val="00881E0E"/>
    <w:rsid w:val="00882214"/>
    <w:rsid w:val="00882EE7"/>
    <w:rsid w:val="00883452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5FF3"/>
    <w:rsid w:val="00896095"/>
    <w:rsid w:val="00896466"/>
    <w:rsid w:val="00896717"/>
    <w:rsid w:val="00897630"/>
    <w:rsid w:val="00897E75"/>
    <w:rsid w:val="008A0111"/>
    <w:rsid w:val="008A01DC"/>
    <w:rsid w:val="008A07D5"/>
    <w:rsid w:val="008A0AC1"/>
    <w:rsid w:val="008A0C0D"/>
    <w:rsid w:val="008A0C63"/>
    <w:rsid w:val="008A0D94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24F"/>
    <w:rsid w:val="008C02D4"/>
    <w:rsid w:val="008C0406"/>
    <w:rsid w:val="008C1956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4ECE"/>
    <w:rsid w:val="008C5081"/>
    <w:rsid w:val="008C55F5"/>
    <w:rsid w:val="008C5ECB"/>
    <w:rsid w:val="008C76A1"/>
    <w:rsid w:val="008C7B5C"/>
    <w:rsid w:val="008D0E4B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6577"/>
    <w:rsid w:val="008E66DD"/>
    <w:rsid w:val="008E6AF7"/>
    <w:rsid w:val="008E6D73"/>
    <w:rsid w:val="008F012B"/>
    <w:rsid w:val="008F020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57A"/>
    <w:rsid w:val="008F7725"/>
    <w:rsid w:val="008F78A4"/>
    <w:rsid w:val="008F7BD9"/>
    <w:rsid w:val="00900197"/>
    <w:rsid w:val="0090077C"/>
    <w:rsid w:val="00900F84"/>
    <w:rsid w:val="009018D8"/>
    <w:rsid w:val="00902225"/>
    <w:rsid w:val="009023FB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0A2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76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864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73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2E3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35C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0F9F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7D6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78D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AA4"/>
    <w:rsid w:val="009F6E42"/>
    <w:rsid w:val="009F7147"/>
    <w:rsid w:val="009F7C0D"/>
    <w:rsid w:val="009F7DF0"/>
    <w:rsid w:val="009F7EA3"/>
    <w:rsid w:val="00A001F5"/>
    <w:rsid w:val="00A008E6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4EFD"/>
    <w:rsid w:val="00A055AD"/>
    <w:rsid w:val="00A056C1"/>
    <w:rsid w:val="00A05BB8"/>
    <w:rsid w:val="00A06097"/>
    <w:rsid w:val="00A065AE"/>
    <w:rsid w:val="00A075D8"/>
    <w:rsid w:val="00A07FA1"/>
    <w:rsid w:val="00A10273"/>
    <w:rsid w:val="00A11119"/>
    <w:rsid w:val="00A11310"/>
    <w:rsid w:val="00A126A8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2ACB"/>
    <w:rsid w:val="00A236B9"/>
    <w:rsid w:val="00A24C4F"/>
    <w:rsid w:val="00A24DE1"/>
    <w:rsid w:val="00A24DFD"/>
    <w:rsid w:val="00A24EF7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34E8"/>
    <w:rsid w:val="00A34004"/>
    <w:rsid w:val="00A3421E"/>
    <w:rsid w:val="00A35A26"/>
    <w:rsid w:val="00A35E55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9A5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16"/>
    <w:rsid w:val="00A775C0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4DDC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3855"/>
    <w:rsid w:val="00A940C7"/>
    <w:rsid w:val="00A94630"/>
    <w:rsid w:val="00A953F8"/>
    <w:rsid w:val="00A9563D"/>
    <w:rsid w:val="00A95740"/>
    <w:rsid w:val="00A95744"/>
    <w:rsid w:val="00A95794"/>
    <w:rsid w:val="00A9596E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1DB1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1C1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4FC"/>
    <w:rsid w:val="00AC1889"/>
    <w:rsid w:val="00AC1DE1"/>
    <w:rsid w:val="00AC1FC3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985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4F44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490B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3B0B"/>
    <w:rsid w:val="00AF52A5"/>
    <w:rsid w:val="00AF60D7"/>
    <w:rsid w:val="00AF6150"/>
    <w:rsid w:val="00AF6774"/>
    <w:rsid w:val="00AF67D0"/>
    <w:rsid w:val="00AF6DB3"/>
    <w:rsid w:val="00AF733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CE"/>
    <w:rsid w:val="00B02AD7"/>
    <w:rsid w:val="00B0310A"/>
    <w:rsid w:val="00B033D8"/>
    <w:rsid w:val="00B03414"/>
    <w:rsid w:val="00B03997"/>
    <w:rsid w:val="00B03ECE"/>
    <w:rsid w:val="00B04183"/>
    <w:rsid w:val="00B04234"/>
    <w:rsid w:val="00B044C7"/>
    <w:rsid w:val="00B045B1"/>
    <w:rsid w:val="00B04EDF"/>
    <w:rsid w:val="00B054B6"/>
    <w:rsid w:val="00B0557D"/>
    <w:rsid w:val="00B0564B"/>
    <w:rsid w:val="00B05FA1"/>
    <w:rsid w:val="00B075F3"/>
    <w:rsid w:val="00B07B0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4E0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56C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7BE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3C5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3AA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2F1F"/>
    <w:rsid w:val="00B83803"/>
    <w:rsid w:val="00B83E8F"/>
    <w:rsid w:val="00B846C6"/>
    <w:rsid w:val="00B846DC"/>
    <w:rsid w:val="00B84B6E"/>
    <w:rsid w:val="00B85827"/>
    <w:rsid w:val="00B85CF5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1540"/>
    <w:rsid w:val="00BA1F56"/>
    <w:rsid w:val="00BA1F88"/>
    <w:rsid w:val="00BA1FDF"/>
    <w:rsid w:val="00BA27E1"/>
    <w:rsid w:val="00BA2CAC"/>
    <w:rsid w:val="00BA33CC"/>
    <w:rsid w:val="00BA3418"/>
    <w:rsid w:val="00BA3E82"/>
    <w:rsid w:val="00BA4852"/>
    <w:rsid w:val="00BA4BD7"/>
    <w:rsid w:val="00BA5402"/>
    <w:rsid w:val="00BA5589"/>
    <w:rsid w:val="00BA565C"/>
    <w:rsid w:val="00BA6244"/>
    <w:rsid w:val="00BA7659"/>
    <w:rsid w:val="00BA7CB4"/>
    <w:rsid w:val="00BB0079"/>
    <w:rsid w:val="00BB0368"/>
    <w:rsid w:val="00BB08ED"/>
    <w:rsid w:val="00BB0E83"/>
    <w:rsid w:val="00BB0EA5"/>
    <w:rsid w:val="00BB2D30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B77BC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37D"/>
    <w:rsid w:val="00BE07EB"/>
    <w:rsid w:val="00BE0A52"/>
    <w:rsid w:val="00BE0B81"/>
    <w:rsid w:val="00BE153D"/>
    <w:rsid w:val="00BE1B72"/>
    <w:rsid w:val="00BE1DF9"/>
    <w:rsid w:val="00BE2344"/>
    <w:rsid w:val="00BE2423"/>
    <w:rsid w:val="00BE33CF"/>
    <w:rsid w:val="00BE362B"/>
    <w:rsid w:val="00BE36A5"/>
    <w:rsid w:val="00BE3C02"/>
    <w:rsid w:val="00BE41A3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EC2"/>
    <w:rsid w:val="00C11FCD"/>
    <w:rsid w:val="00C12067"/>
    <w:rsid w:val="00C125BB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61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B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6D96"/>
    <w:rsid w:val="00C6735D"/>
    <w:rsid w:val="00C705C0"/>
    <w:rsid w:val="00C70945"/>
    <w:rsid w:val="00C70A88"/>
    <w:rsid w:val="00C70F93"/>
    <w:rsid w:val="00C71386"/>
    <w:rsid w:val="00C71394"/>
    <w:rsid w:val="00C7234A"/>
    <w:rsid w:val="00C72484"/>
    <w:rsid w:val="00C73216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2E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87AC1"/>
    <w:rsid w:val="00C87B28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B3F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841"/>
    <w:rsid w:val="00CA7FBA"/>
    <w:rsid w:val="00CB05F4"/>
    <w:rsid w:val="00CB0DE9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7E3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600A"/>
    <w:rsid w:val="00CE77C8"/>
    <w:rsid w:val="00CE7B66"/>
    <w:rsid w:val="00CE7EB0"/>
    <w:rsid w:val="00CE7ED1"/>
    <w:rsid w:val="00CE7F00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7A1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363B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22E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A77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BAE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842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4A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AD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294"/>
    <w:rsid w:val="00D60602"/>
    <w:rsid w:val="00D606FC"/>
    <w:rsid w:val="00D610BC"/>
    <w:rsid w:val="00D625BD"/>
    <w:rsid w:val="00D62BBE"/>
    <w:rsid w:val="00D62D8F"/>
    <w:rsid w:val="00D6327C"/>
    <w:rsid w:val="00D635C2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1820"/>
    <w:rsid w:val="00D93362"/>
    <w:rsid w:val="00D93794"/>
    <w:rsid w:val="00D93A78"/>
    <w:rsid w:val="00D93F00"/>
    <w:rsid w:val="00D94202"/>
    <w:rsid w:val="00D94435"/>
    <w:rsid w:val="00D9459B"/>
    <w:rsid w:val="00D9466B"/>
    <w:rsid w:val="00D94A70"/>
    <w:rsid w:val="00D94D2B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B5B"/>
    <w:rsid w:val="00DC2EF9"/>
    <w:rsid w:val="00DC31B4"/>
    <w:rsid w:val="00DC3767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67F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E28"/>
    <w:rsid w:val="00DE2394"/>
    <w:rsid w:val="00DE2480"/>
    <w:rsid w:val="00DE2604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92C"/>
    <w:rsid w:val="00DF4A09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94D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37A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F99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759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C3E"/>
    <w:rsid w:val="00E32D02"/>
    <w:rsid w:val="00E336CE"/>
    <w:rsid w:val="00E3467F"/>
    <w:rsid w:val="00E3501B"/>
    <w:rsid w:val="00E35039"/>
    <w:rsid w:val="00E352B5"/>
    <w:rsid w:val="00E356C1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BFB"/>
    <w:rsid w:val="00E57E43"/>
    <w:rsid w:val="00E60A1C"/>
    <w:rsid w:val="00E60BCE"/>
    <w:rsid w:val="00E60FC0"/>
    <w:rsid w:val="00E614B8"/>
    <w:rsid w:val="00E61C1D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83F"/>
    <w:rsid w:val="00E918C0"/>
    <w:rsid w:val="00E91CB5"/>
    <w:rsid w:val="00E91F6D"/>
    <w:rsid w:val="00E9209F"/>
    <w:rsid w:val="00E92156"/>
    <w:rsid w:val="00E9262E"/>
    <w:rsid w:val="00E9312A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CD0"/>
    <w:rsid w:val="00EA3E0D"/>
    <w:rsid w:val="00EA52D3"/>
    <w:rsid w:val="00EA5964"/>
    <w:rsid w:val="00EA5DC5"/>
    <w:rsid w:val="00EA5F1A"/>
    <w:rsid w:val="00EA68B4"/>
    <w:rsid w:val="00EA6A44"/>
    <w:rsid w:val="00EA6C3E"/>
    <w:rsid w:val="00EA71A7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131E"/>
    <w:rsid w:val="00EB23B4"/>
    <w:rsid w:val="00EB3066"/>
    <w:rsid w:val="00EB34A1"/>
    <w:rsid w:val="00EB3CA5"/>
    <w:rsid w:val="00EB42BF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408C"/>
    <w:rsid w:val="00EC4D2F"/>
    <w:rsid w:val="00EC54D7"/>
    <w:rsid w:val="00EC57A0"/>
    <w:rsid w:val="00EC58C5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53A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60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4E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0AD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4C04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6E1"/>
    <w:rsid w:val="00F50728"/>
    <w:rsid w:val="00F508F7"/>
    <w:rsid w:val="00F50987"/>
    <w:rsid w:val="00F50C5C"/>
    <w:rsid w:val="00F51283"/>
    <w:rsid w:val="00F51A8F"/>
    <w:rsid w:val="00F51CA1"/>
    <w:rsid w:val="00F51FD5"/>
    <w:rsid w:val="00F528C2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B9A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B17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4F6A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12C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75E"/>
    <w:rsid w:val="00FC583B"/>
    <w:rsid w:val="00FC6080"/>
    <w:rsid w:val="00FC6782"/>
    <w:rsid w:val="00FC6987"/>
    <w:rsid w:val="00FC6EA3"/>
    <w:rsid w:val="00FC71BC"/>
    <w:rsid w:val="00FC78D2"/>
    <w:rsid w:val="00FD03F4"/>
    <w:rsid w:val="00FD08C2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198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337"/>
    <w:rsid w:val="00FF1883"/>
    <w:rsid w:val="00FF1A93"/>
    <w:rsid w:val="00FF1D99"/>
    <w:rsid w:val="00FF2256"/>
    <w:rsid w:val="00FF268B"/>
    <w:rsid w:val="00FF2AD0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EE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ED153A"/>
    <w:pPr>
      <w:tabs>
        <w:tab w:val="left" w:pos="1200"/>
        <w:tab w:val="right" w:leader="dot" w:pos="10456"/>
      </w:tabs>
      <w:spacing w:line="240" w:lineRule="auto"/>
      <w:ind w:left="238" w:firstLine="400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</w:tblPr>
    <w:tcPr>
      <w:shd w:val="clear" w:color="auto" w:fill="auto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bottom w:w="2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  <w:style w:type="paragraph" w:styleId="afc">
    <w:name w:val="List Paragraph"/>
    <w:basedOn w:val="a6"/>
    <w:uiPriority w:val="34"/>
    <w:qFormat/>
    <w:rsid w:val="002A353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11537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4CC032-2FC2-4165-9E24-3ED1FD9D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408</TotalTime>
  <Pages>1</Pages>
  <Words>2913</Words>
  <Characters>16605</Characters>
  <Application>Microsoft Office Word</Application>
  <DocSecurity>0</DocSecurity>
  <Lines>138</Lines>
  <Paragraphs>38</Paragraphs>
  <ScaleCrop>false</ScaleCrop>
  <Company/>
  <LinksUpToDate>false</LinksUpToDate>
  <CharactersWithSpaces>19480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张铮彬</cp:lastModifiedBy>
  <cp:revision>88</cp:revision>
  <dcterms:created xsi:type="dcterms:W3CDTF">2015-06-04T13:59:00Z</dcterms:created>
  <dcterms:modified xsi:type="dcterms:W3CDTF">2015-06-29T07:14:00Z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