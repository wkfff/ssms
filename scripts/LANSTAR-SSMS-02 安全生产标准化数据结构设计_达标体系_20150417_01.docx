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25751" w14:textId="77777777" w:rsidR="00E8348B" w:rsidRPr="009E0596" w:rsidRDefault="00E8348B" w:rsidP="00107825">
      <w:pPr>
        <w:ind w:firstLine="460"/>
        <w:jc w:val="right"/>
        <w:rPr>
          <w:rFonts w:hint="eastAsia"/>
          <w:kern w:val="0"/>
        </w:rPr>
      </w:pPr>
    </w:p>
    <w:p w14:paraId="63EC7918" w14:textId="77777777" w:rsidR="007C4DDB" w:rsidRDefault="007C4DDB" w:rsidP="00BD62C4">
      <w:pPr>
        <w:pStyle w:val="ae"/>
        <w:spacing w:line="240" w:lineRule="atLeast"/>
        <w:ind w:left="0" w:firstLineChars="0" w:firstLine="0"/>
        <w:jc w:val="center"/>
        <w:rPr>
          <w:rFonts w:ascii="Arial" w:eastAsia="Arial" w:hAnsi="Arial"/>
          <w:sz w:val="52"/>
          <w:szCs w:val="52"/>
        </w:rPr>
      </w:pPr>
    </w:p>
    <w:p w14:paraId="01EE702E" w14:textId="77777777" w:rsidR="006531F2" w:rsidRPr="00865C1C" w:rsidRDefault="006E50DD" w:rsidP="008423F8">
      <w:pPr>
        <w:pStyle w:val="ae"/>
        <w:spacing w:line="240" w:lineRule="atLeast"/>
        <w:ind w:left="0" w:firstLineChars="0" w:firstLine="0"/>
        <w:rPr>
          <w:rFonts w:ascii="楷体" w:eastAsia="楷体" w:hAnsi="楷体"/>
          <w:sz w:val="52"/>
          <w:szCs w:val="52"/>
        </w:rPr>
      </w:pPr>
      <w:r>
        <w:rPr>
          <w:rFonts w:ascii="楷体" w:eastAsia="楷体" w:hAnsi="楷体" w:hint="eastAsia"/>
          <w:sz w:val="52"/>
          <w:szCs w:val="52"/>
        </w:rPr>
        <w:t>安全生产标准化管理系统</w:t>
      </w:r>
    </w:p>
    <w:p w14:paraId="33523BC0" w14:textId="77777777" w:rsidR="00AE16CD" w:rsidRPr="008F4DFE" w:rsidRDefault="00377232" w:rsidP="008423F8">
      <w:pPr>
        <w:pStyle w:val="ae"/>
        <w:pBdr>
          <w:bottom w:val="single" w:sz="6" w:space="1" w:color="auto"/>
        </w:pBdr>
        <w:spacing w:line="240" w:lineRule="atLeast"/>
        <w:ind w:left="0" w:firstLineChars="0" w:firstLine="0"/>
        <w:rPr>
          <w:rFonts w:ascii="Arial" w:eastAsia="Arial" w:hAnsi="Arial"/>
          <w:szCs w:val="72"/>
        </w:rPr>
      </w:pPr>
      <w:r>
        <w:rPr>
          <w:rFonts w:ascii="Arial" w:eastAsia="Arial" w:hAnsi="Arial" w:hint="eastAsia"/>
          <w:szCs w:val="72"/>
        </w:rPr>
        <w:t>数据结构设计文档</w:t>
      </w:r>
    </w:p>
    <w:p w14:paraId="74CB0094" w14:textId="77777777" w:rsidR="008423F8" w:rsidRDefault="008423F8" w:rsidP="008423F8">
      <w:pPr>
        <w:ind w:firstLine="460"/>
        <w:jc w:val="right"/>
        <w:rPr>
          <w:rFonts w:hint="eastAsia"/>
        </w:rPr>
      </w:pPr>
      <w:r>
        <w:rPr>
          <w:rFonts w:hint="eastAsia"/>
        </w:rPr>
        <w:t>文档编号：</w:t>
      </w:r>
      <w:r w:rsidR="006E50DD">
        <w:rPr>
          <w:rFonts w:hint="eastAsia"/>
        </w:rPr>
        <w:t>L</w:t>
      </w:r>
      <w:r w:rsidR="006E50DD">
        <w:t>ANSTAR-SSMS</w:t>
      </w:r>
      <w:r>
        <w:rPr>
          <w:rFonts w:hint="eastAsia"/>
        </w:rPr>
        <w:t>-0</w:t>
      </w:r>
      <w:r w:rsidR="00377232">
        <w:rPr>
          <w:rFonts w:hint="eastAsia"/>
        </w:rPr>
        <w:t>2</w:t>
      </w:r>
    </w:p>
    <w:p w14:paraId="2AE217B7" w14:textId="77777777" w:rsidR="008423F8" w:rsidRDefault="006E50DD" w:rsidP="008423F8">
      <w:pPr>
        <w:wordWrap w:val="0"/>
        <w:ind w:firstLine="460"/>
        <w:jc w:val="right"/>
        <w:rPr>
          <w:rFonts w:hint="eastAsia"/>
        </w:rPr>
      </w:pPr>
      <w:r>
        <w:rPr>
          <w:rFonts w:hint="eastAsia"/>
        </w:rPr>
        <w:t>版权所有</w:t>
      </w:r>
      <w:r>
        <w:rPr>
          <w:rFonts w:hint="eastAsia"/>
        </w:rPr>
        <w:t xml:space="preserve"> @2015 </w:t>
      </w:r>
      <w:r>
        <w:rPr>
          <w:rFonts w:hint="eastAsia"/>
        </w:rPr>
        <w:t>福州蓝石电子有限公司</w:t>
      </w:r>
    </w:p>
    <w:p w14:paraId="3EB49B53" w14:textId="77777777" w:rsidR="00E8348B" w:rsidRDefault="00E8348B" w:rsidP="00107825">
      <w:pPr>
        <w:ind w:firstLine="460"/>
        <w:rPr>
          <w:rFonts w:hint="eastAsia"/>
        </w:rPr>
      </w:pPr>
    </w:p>
    <w:p w14:paraId="31B7A2CF" w14:textId="77777777" w:rsidR="00E8348B" w:rsidRDefault="00E8348B" w:rsidP="00107825">
      <w:pPr>
        <w:ind w:firstLine="460"/>
        <w:rPr>
          <w:rFonts w:hint="eastAsia"/>
        </w:rPr>
      </w:pPr>
    </w:p>
    <w:p w14:paraId="6CEDA900" w14:textId="77777777" w:rsidR="00A032C0" w:rsidRDefault="00A032C0" w:rsidP="00107825">
      <w:pPr>
        <w:ind w:firstLine="460"/>
        <w:rPr>
          <w:rFonts w:hint="eastAsia"/>
        </w:rPr>
      </w:pPr>
    </w:p>
    <w:p w14:paraId="747961FA" w14:textId="77777777" w:rsidR="00BD543F" w:rsidRDefault="00BD543F" w:rsidP="00107825">
      <w:pPr>
        <w:ind w:firstLine="460"/>
        <w:rPr>
          <w:rFonts w:hint="eastAsia"/>
        </w:rPr>
      </w:pPr>
    </w:p>
    <w:p w14:paraId="6FB0B31F" w14:textId="77777777" w:rsidR="00BD543F" w:rsidRDefault="00BD543F" w:rsidP="00107825">
      <w:pPr>
        <w:ind w:firstLine="460"/>
        <w:rPr>
          <w:rFonts w:hint="eastAsia"/>
        </w:rPr>
      </w:pPr>
    </w:p>
    <w:p w14:paraId="68D49D7A" w14:textId="77777777" w:rsidR="008F4DFE" w:rsidRDefault="008F4DFE" w:rsidP="00107825">
      <w:pPr>
        <w:ind w:firstLine="460"/>
        <w:rPr>
          <w:rFonts w:hint="eastAsia"/>
        </w:rPr>
      </w:pPr>
    </w:p>
    <w:p w14:paraId="3FAA3CD8" w14:textId="77777777" w:rsidR="006821D5" w:rsidRDefault="006821D5" w:rsidP="00107825">
      <w:pPr>
        <w:ind w:firstLine="460"/>
        <w:rPr>
          <w:rFonts w:hint="eastAsia"/>
        </w:rPr>
      </w:pPr>
    </w:p>
    <w:p w14:paraId="00ECF70D" w14:textId="77777777" w:rsidR="006821D5" w:rsidRDefault="006821D5" w:rsidP="00107825">
      <w:pPr>
        <w:ind w:firstLine="460"/>
        <w:rPr>
          <w:rFonts w:hint="eastAsia"/>
        </w:rPr>
      </w:pPr>
    </w:p>
    <w:p w14:paraId="1DCE5344" w14:textId="77777777" w:rsidR="006821D5" w:rsidRDefault="006821D5" w:rsidP="00107825">
      <w:pPr>
        <w:ind w:firstLine="460"/>
        <w:rPr>
          <w:rFonts w:hint="eastAsia"/>
        </w:rPr>
      </w:pPr>
    </w:p>
    <w:p w14:paraId="0F5D0B42" w14:textId="77777777" w:rsidR="006821D5" w:rsidRDefault="006821D5" w:rsidP="00107825">
      <w:pPr>
        <w:ind w:firstLine="460"/>
        <w:rPr>
          <w:rFonts w:hint="eastAsia"/>
        </w:rPr>
      </w:pPr>
    </w:p>
    <w:p w14:paraId="7F85A0C0" w14:textId="77777777" w:rsidR="006821D5" w:rsidRDefault="006821D5" w:rsidP="00107825">
      <w:pPr>
        <w:ind w:firstLine="460"/>
        <w:rPr>
          <w:rFonts w:hint="eastAsia"/>
        </w:rPr>
      </w:pPr>
    </w:p>
    <w:p w14:paraId="4474F008" w14:textId="77777777" w:rsidR="00202F35" w:rsidRDefault="00202F35" w:rsidP="00107825">
      <w:pPr>
        <w:ind w:firstLine="460"/>
        <w:rPr>
          <w:rFonts w:hint="eastAsia"/>
        </w:rPr>
      </w:pPr>
    </w:p>
    <w:p w14:paraId="552931F4" w14:textId="77777777" w:rsidR="00202F35" w:rsidRDefault="00202F35" w:rsidP="00107825">
      <w:pPr>
        <w:ind w:firstLine="460"/>
        <w:rPr>
          <w:rFonts w:hint="eastAsia"/>
        </w:rPr>
      </w:pPr>
    </w:p>
    <w:p w14:paraId="286E4FAF" w14:textId="77777777" w:rsidR="00202F35" w:rsidRDefault="00202F35" w:rsidP="00107825">
      <w:pPr>
        <w:ind w:firstLine="460"/>
        <w:rPr>
          <w:rFonts w:hint="eastAsia"/>
        </w:rPr>
      </w:pPr>
    </w:p>
    <w:p w14:paraId="2AF3B196" w14:textId="77777777" w:rsidR="006821D5" w:rsidRDefault="006821D5" w:rsidP="00B7698E">
      <w:pPr>
        <w:spacing w:line="240" w:lineRule="auto"/>
        <w:ind w:firstLine="460"/>
        <w:rPr>
          <w:rFonts w:hint="eastAsia"/>
        </w:rPr>
      </w:pPr>
    </w:p>
    <w:tbl>
      <w:tblPr>
        <w:tblW w:w="1013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C0" w:firstRow="0" w:lastRow="1" w:firstColumn="1" w:lastColumn="1" w:noHBand="0" w:noVBand="0"/>
      </w:tblPr>
      <w:tblGrid>
        <w:gridCol w:w="1767"/>
        <w:gridCol w:w="1701"/>
        <w:gridCol w:w="6662"/>
      </w:tblGrid>
      <w:tr w:rsidR="000A04FD" w14:paraId="05C410A9" w14:textId="77777777" w:rsidTr="00F36A68">
        <w:tc>
          <w:tcPr>
            <w:tcW w:w="1767" w:type="dxa"/>
          </w:tcPr>
          <w:p w14:paraId="61F08621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14:paraId="63569A7F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</w:p>
        </w:tc>
        <w:tc>
          <w:tcPr>
            <w:tcW w:w="6662" w:type="dxa"/>
          </w:tcPr>
          <w:p w14:paraId="0C71D34E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0A04FD" w14:paraId="7CBC714A" w14:textId="77777777" w:rsidTr="00F36A68">
        <w:trPr>
          <w:trHeight w:val="58"/>
        </w:trPr>
        <w:tc>
          <w:tcPr>
            <w:tcW w:w="1767" w:type="dxa"/>
          </w:tcPr>
          <w:p w14:paraId="4DBFD52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编制</w:t>
            </w:r>
          </w:p>
        </w:tc>
        <w:tc>
          <w:tcPr>
            <w:tcW w:w="1701" w:type="dxa"/>
          </w:tcPr>
          <w:p w14:paraId="5360DDA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4624617A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56131577" w14:textId="77777777" w:rsidTr="00F36A68">
        <w:tc>
          <w:tcPr>
            <w:tcW w:w="1767" w:type="dxa"/>
          </w:tcPr>
          <w:p w14:paraId="64531A4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校核</w:t>
            </w:r>
          </w:p>
        </w:tc>
        <w:tc>
          <w:tcPr>
            <w:tcW w:w="1701" w:type="dxa"/>
          </w:tcPr>
          <w:p w14:paraId="6323A29B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6921F07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64DF7048" w14:textId="77777777" w:rsidTr="00F36A68">
        <w:tc>
          <w:tcPr>
            <w:tcW w:w="1767" w:type="dxa"/>
          </w:tcPr>
          <w:p w14:paraId="352B695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审查</w:t>
            </w:r>
          </w:p>
        </w:tc>
        <w:tc>
          <w:tcPr>
            <w:tcW w:w="1701" w:type="dxa"/>
          </w:tcPr>
          <w:p w14:paraId="5D7448A0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51131A29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4ED8CFD7" w14:textId="77777777" w:rsidTr="00F36A68">
        <w:tc>
          <w:tcPr>
            <w:tcW w:w="1767" w:type="dxa"/>
          </w:tcPr>
          <w:p w14:paraId="6AE36EBE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批准</w:t>
            </w:r>
          </w:p>
        </w:tc>
        <w:tc>
          <w:tcPr>
            <w:tcW w:w="1701" w:type="dxa"/>
          </w:tcPr>
          <w:p w14:paraId="321C6124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05C76E2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</w:tbl>
    <w:p w14:paraId="6EAA3B80" w14:textId="77777777" w:rsidR="006821D5" w:rsidRDefault="006821D5" w:rsidP="00972899">
      <w:pPr>
        <w:ind w:firstLine="460"/>
        <w:rPr>
          <w:rFonts w:hint="eastAsia"/>
        </w:rPr>
      </w:pPr>
    </w:p>
    <w:p w14:paraId="13B999E2" w14:textId="77777777" w:rsidR="00EA3E0D" w:rsidRPr="007713F4" w:rsidRDefault="00550E4B" w:rsidP="000A04FD">
      <w:pPr>
        <w:ind w:firstLine="462"/>
        <w:jc w:val="center"/>
        <w:rPr>
          <w:rFonts w:hint="eastAsia"/>
          <w:b/>
        </w:rPr>
      </w:pPr>
      <w:r w:rsidRPr="00BD62C4">
        <w:rPr>
          <w:rFonts w:eastAsia="Calibri"/>
          <w:b/>
        </w:rPr>
        <w:br w:type="page"/>
      </w:r>
      <w:r w:rsidR="00EA3E0D" w:rsidRPr="007713F4">
        <w:rPr>
          <w:rFonts w:hint="eastAsia"/>
          <w:b/>
        </w:rPr>
        <w:t>目</w:t>
      </w:r>
      <w:r w:rsidR="007713F4">
        <w:rPr>
          <w:rFonts w:hint="eastAsia"/>
          <w:b/>
        </w:rPr>
        <w:t xml:space="preserve">     </w:t>
      </w:r>
      <w:r w:rsidR="00EA3E0D" w:rsidRPr="007713F4">
        <w:rPr>
          <w:rFonts w:hint="eastAsia"/>
          <w:b/>
        </w:rPr>
        <w:t>录</w:t>
      </w:r>
    </w:p>
    <w:p w14:paraId="15445B21" w14:textId="77777777" w:rsidR="00EA3CD0" w:rsidRDefault="00DA002F">
      <w:pPr>
        <w:pStyle w:val="13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16955823" w:history="1">
        <w:r w:rsidR="00EA3CD0" w:rsidRPr="00AC4E70">
          <w:rPr>
            <w:rStyle w:val="ab"/>
            <w:rFonts w:hint="eastAsia"/>
            <w:noProof/>
          </w:rPr>
          <w:t>第</w:t>
        </w:r>
        <w:r w:rsidR="00EA3CD0" w:rsidRPr="00AC4E70">
          <w:rPr>
            <w:rStyle w:val="ab"/>
            <w:rFonts w:hint="eastAsia"/>
            <w:noProof/>
          </w:rPr>
          <w:t xml:space="preserve"> 1 </w:t>
        </w:r>
        <w:r w:rsidR="00EA3CD0" w:rsidRPr="00AC4E70">
          <w:rPr>
            <w:rStyle w:val="ab"/>
            <w:rFonts w:hint="eastAsia"/>
            <w:noProof/>
          </w:rPr>
          <w:t>章</w:t>
        </w:r>
        <w:r w:rsidR="00EA3C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EA3CD0" w:rsidRPr="00AC4E70">
          <w:rPr>
            <w:rStyle w:val="ab"/>
            <w:rFonts w:hint="eastAsia"/>
            <w:noProof/>
          </w:rPr>
          <w:t>数据结构模型说明</w:t>
        </w:r>
        <w:r w:rsidR="00EA3CD0">
          <w:rPr>
            <w:noProof/>
            <w:webHidden/>
          </w:rPr>
          <w:tab/>
        </w:r>
        <w:r w:rsidR="00EA3CD0">
          <w:rPr>
            <w:noProof/>
            <w:webHidden/>
          </w:rPr>
          <w:fldChar w:fldCharType="begin"/>
        </w:r>
        <w:r w:rsidR="00EA3CD0">
          <w:rPr>
            <w:noProof/>
            <w:webHidden/>
          </w:rPr>
          <w:instrText xml:space="preserve"> PAGEREF _Toc416955823 \h </w:instrText>
        </w:r>
        <w:r w:rsidR="00EA3CD0">
          <w:rPr>
            <w:noProof/>
            <w:webHidden/>
          </w:rPr>
        </w:r>
        <w:r w:rsidR="00EA3CD0">
          <w:rPr>
            <w:noProof/>
            <w:webHidden/>
          </w:rPr>
          <w:fldChar w:fldCharType="separate"/>
        </w:r>
        <w:r w:rsidR="00EA3CD0">
          <w:rPr>
            <w:rFonts w:hint="eastAsia"/>
            <w:noProof/>
            <w:webHidden/>
          </w:rPr>
          <w:t>3</w:t>
        </w:r>
        <w:r w:rsidR="00EA3CD0">
          <w:rPr>
            <w:noProof/>
            <w:webHidden/>
          </w:rPr>
          <w:fldChar w:fldCharType="end"/>
        </w:r>
      </w:hyperlink>
    </w:p>
    <w:p w14:paraId="7A68C133" w14:textId="77777777" w:rsidR="00EA3CD0" w:rsidRDefault="00A24EF7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4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1.1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数据关系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_Toc416955824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3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1FC8C06C" w14:textId="77777777" w:rsidR="00EA3CD0" w:rsidRDefault="00A24EF7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5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1.2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字段类型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_Toc416955825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3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38AA6E7" w14:textId="77777777" w:rsidR="00EA3CD0" w:rsidRDefault="00A24EF7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6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1.3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固定字段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_Toc416955826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3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2931EA8C" w14:textId="77777777" w:rsidR="00EA3CD0" w:rsidRDefault="00A24EF7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7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1.4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示例表格</w:t>
        </w:r>
        <w:r w:rsidR="00EA3CD0" w:rsidRPr="00BA5402">
          <w:rPr>
            <w:rStyle w:val="ab"/>
            <w:caps/>
            <w:smallCaps w:val="0"/>
            <w:noProof/>
          </w:rPr>
          <w:t>(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供拷贝使用</w:t>
        </w:r>
        <w:r w:rsidR="00EA3CD0" w:rsidRPr="00BA5402">
          <w:rPr>
            <w:rStyle w:val="ab"/>
            <w:caps/>
            <w:smallCaps w:val="0"/>
            <w:noProof/>
          </w:rPr>
          <w:t>)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_Toc416955827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4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AFFD5CC" w14:textId="77777777" w:rsidR="00EA3CD0" w:rsidRDefault="00A24EF7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955828" w:history="1">
        <w:r w:rsidR="00EA3CD0" w:rsidRPr="00AC4E70">
          <w:rPr>
            <w:rStyle w:val="ab"/>
            <w:rFonts w:hint="eastAsia"/>
            <w:noProof/>
          </w:rPr>
          <w:t>第</w:t>
        </w:r>
        <w:r w:rsidR="00EA3CD0" w:rsidRPr="00AC4E70">
          <w:rPr>
            <w:rStyle w:val="ab"/>
            <w:rFonts w:hint="eastAsia"/>
            <w:noProof/>
          </w:rPr>
          <w:t xml:space="preserve"> 2 </w:t>
        </w:r>
        <w:r w:rsidR="00EA3CD0" w:rsidRPr="00AC4E70">
          <w:rPr>
            <w:rStyle w:val="ab"/>
            <w:rFonts w:hint="eastAsia"/>
            <w:noProof/>
          </w:rPr>
          <w:t>章</w:t>
        </w:r>
        <w:r w:rsidR="00EA3C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EA3CD0" w:rsidRPr="00AC4E70">
          <w:rPr>
            <w:rStyle w:val="ab"/>
            <w:rFonts w:hint="eastAsia"/>
            <w:noProof/>
          </w:rPr>
          <w:t>数据表详细设计</w:t>
        </w:r>
        <w:r w:rsidR="00EA3CD0">
          <w:rPr>
            <w:noProof/>
            <w:webHidden/>
          </w:rPr>
          <w:tab/>
        </w:r>
        <w:r w:rsidR="00EA3CD0">
          <w:rPr>
            <w:noProof/>
            <w:webHidden/>
          </w:rPr>
          <w:fldChar w:fldCharType="begin"/>
        </w:r>
        <w:r w:rsidR="00EA3CD0">
          <w:rPr>
            <w:noProof/>
            <w:webHidden/>
          </w:rPr>
          <w:instrText xml:space="preserve"> PAGEREF _Toc416955828 \h </w:instrText>
        </w:r>
        <w:r w:rsidR="00EA3CD0">
          <w:rPr>
            <w:noProof/>
            <w:webHidden/>
          </w:rPr>
        </w:r>
        <w:r w:rsidR="00EA3CD0">
          <w:rPr>
            <w:noProof/>
            <w:webHidden/>
          </w:rPr>
          <w:fldChar w:fldCharType="separate"/>
        </w:r>
        <w:r w:rsidR="00EA3CD0">
          <w:rPr>
            <w:rFonts w:hint="eastAsia"/>
            <w:noProof/>
            <w:webHidden/>
          </w:rPr>
          <w:t>5</w:t>
        </w:r>
        <w:r w:rsidR="00EA3CD0">
          <w:rPr>
            <w:noProof/>
            <w:webHidden/>
          </w:rPr>
          <w:fldChar w:fldCharType="end"/>
        </w:r>
      </w:hyperlink>
    </w:p>
    <w:p w14:paraId="43B9E440" w14:textId="77777777" w:rsidR="00EA3CD0" w:rsidRDefault="00A24EF7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9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2.1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SYS_ATTACH_TEXT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系统大文本表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_Toc416955829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5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4D764FE1" w14:textId="77777777" w:rsidR="00EA3CD0" w:rsidRDefault="00A24EF7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0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2.2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SYS_ATTACH_FILE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系统附件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_Toc416955830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5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4EE34267" w14:textId="77777777" w:rsidR="00EA3CD0" w:rsidRDefault="00A24EF7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1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2.3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SYS_STDTMP_FOLDER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达标体系模板文件夹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_Toc416955831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5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F77572F" w14:textId="77777777" w:rsidR="00EA3CD0" w:rsidRDefault="00A24EF7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2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2.4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达标体系模板文件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_Toc416955832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6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2058AA40" w14:textId="77777777" w:rsidR="00EA3CD0" w:rsidRDefault="00A24EF7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3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2.5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SYS_STDTMP_FILE_01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达标体系制度文件模板配置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_Toc416955833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6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04881C9D" w14:textId="77777777" w:rsidR="00EA3CD0" w:rsidRDefault="00A24EF7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4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2.6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SYS_STDTMP_FILE_02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达标体系通知文件模板配置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_Toc416955834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7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4BE71D2" w14:textId="77777777" w:rsidR="00EA3CD0" w:rsidRDefault="00A24EF7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5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2.7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SYS_STDTMP_FILE_03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达标体系执行文件模板配置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_Toc416955835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7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49218DBC" w14:textId="77777777" w:rsidR="00EA3CD0" w:rsidRDefault="00A24EF7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955836" w:history="1">
        <w:r w:rsidR="00EA3CD0" w:rsidRPr="00AC4E70">
          <w:rPr>
            <w:rStyle w:val="ab"/>
            <w:rFonts w:hint="eastAsia"/>
            <w:noProof/>
          </w:rPr>
          <w:t>第</w:t>
        </w:r>
        <w:r w:rsidR="00EA3CD0" w:rsidRPr="00AC4E70">
          <w:rPr>
            <w:rStyle w:val="ab"/>
            <w:rFonts w:hint="eastAsia"/>
            <w:noProof/>
          </w:rPr>
          <w:t xml:space="preserve"> 3 </w:t>
        </w:r>
        <w:r w:rsidR="00EA3CD0" w:rsidRPr="00AC4E70">
          <w:rPr>
            <w:rStyle w:val="ab"/>
            <w:rFonts w:hint="eastAsia"/>
            <w:noProof/>
          </w:rPr>
          <w:t>章</w:t>
        </w:r>
        <w:r w:rsidR="00EA3C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EA3CD0" w:rsidRPr="00AC4E70">
          <w:rPr>
            <w:rStyle w:val="ab"/>
            <w:rFonts w:hint="eastAsia"/>
            <w:noProof/>
          </w:rPr>
          <w:t>视图设计</w:t>
        </w:r>
        <w:r w:rsidR="00EA3CD0">
          <w:rPr>
            <w:noProof/>
            <w:webHidden/>
          </w:rPr>
          <w:tab/>
        </w:r>
        <w:r w:rsidR="00EA3CD0">
          <w:rPr>
            <w:noProof/>
            <w:webHidden/>
          </w:rPr>
          <w:fldChar w:fldCharType="begin"/>
        </w:r>
        <w:r w:rsidR="00EA3CD0">
          <w:rPr>
            <w:noProof/>
            <w:webHidden/>
          </w:rPr>
          <w:instrText xml:space="preserve"> PAGEREF _Toc416955836 \h </w:instrText>
        </w:r>
        <w:r w:rsidR="00EA3CD0">
          <w:rPr>
            <w:noProof/>
            <w:webHidden/>
          </w:rPr>
        </w:r>
        <w:r w:rsidR="00EA3CD0">
          <w:rPr>
            <w:noProof/>
            <w:webHidden/>
          </w:rPr>
          <w:fldChar w:fldCharType="separate"/>
        </w:r>
        <w:r w:rsidR="00EA3CD0">
          <w:rPr>
            <w:rFonts w:hint="eastAsia"/>
            <w:noProof/>
            <w:webHidden/>
          </w:rPr>
          <w:t>8</w:t>
        </w:r>
        <w:r w:rsidR="00EA3CD0">
          <w:rPr>
            <w:noProof/>
            <w:webHidden/>
          </w:rPr>
          <w:fldChar w:fldCharType="end"/>
        </w:r>
      </w:hyperlink>
    </w:p>
    <w:p w14:paraId="2747364C" w14:textId="77777777" w:rsidR="00EA3CD0" w:rsidRDefault="00A24EF7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7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3.1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视图物理名</w:t>
        </w:r>
        <w:r w:rsidR="00EA3CD0" w:rsidRPr="00BA5402">
          <w:rPr>
            <w:rStyle w:val="ab"/>
            <w:caps/>
            <w:smallCaps w:val="0"/>
            <w:noProof/>
          </w:rPr>
          <w:t xml:space="preserve">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视图中文名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_Toc416955837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8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5871D081" w14:textId="77777777" w:rsidR="00793A6E" w:rsidRPr="00B71085" w:rsidRDefault="00DA002F" w:rsidP="00DA002F">
      <w:pPr>
        <w:ind w:firstLineChars="0"/>
        <w:rPr>
          <w:rFonts w:hint="eastAsia"/>
        </w:rPr>
      </w:pPr>
      <w:r>
        <w:rPr>
          <w:b/>
          <w:bCs/>
          <w:caps/>
          <w:sz w:val="20"/>
          <w:szCs w:val="20"/>
        </w:rPr>
        <w:fldChar w:fldCharType="end"/>
      </w:r>
    </w:p>
    <w:p w14:paraId="2158DCAD" w14:textId="77777777" w:rsidR="00EA3E0D" w:rsidRDefault="00C50F9F" w:rsidP="008A10F6">
      <w:pPr>
        <w:pStyle w:val="1"/>
        <w:rPr>
          <w:rFonts w:hint="eastAsia"/>
        </w:rPr>
      </w:pPr>
      <w:r>
        <w:rPr>
          <w:rFonts w:hint="eastAsia"/>
        </w:rPr>
        <w:t xml:space="preserve"> </w:t>
      </w:r>
      <w:bookmarkStart w:id="0" w:name="_Toc416955823"/>
      <w:r w:rsidR="00AD1C7F">
        <w:rPr>
          <w:rFonts w:hint="eastAsia"/>
        </w:rPr>
        <w:t>数据结构模型</w:t>
      </w:r>
      <w:r w:rsidR="00484CDE">
        <w:rPr>
          <w:rFonts w:hint="eastAsia"/>
        </w:rPr>
        <w:t>说明</w:t>
      </w:r>
      <w:bookmarkEnd w:id="0"/>
    </w:p>
    <w:p w14:paraId="69169D54" w14:textId="77777777" w:rsidR="00F2066A" w:rsidRPr="00F2066A" w:rsidRDefault="00F2066A" w:rsidP="00F2066A">
      <w:pPr>
        <w:ind w:firstLine="460"/>
        <w:rPr>
          <w:rFonts w:hint="eastAsia"/>
        </w:rPr>
      </w:pPr>
      <w:r>
        <w:rPr>
          <w:rFonts w:hint="eastAsia"/>
        </w:rPr>
        <w:t>本章主要用来描述后续</w:t>
      </w:r>
      <w:r w:rsidR="00535740">
        <w:rPr>
          <w:rFonts w:hint="eastAsia"/>
        </w:rPr>
        <w:t>表之间的关系，</w:t>
      </w:r>
      <w:r w:rsidR="00F176AC">
        <w:rPr>
          <w:rFonts w:hint="eastAsia"/>
        </w:rPr>
        <w:t>并按照业务规则进行归类说明。</w:t>
      </w:r>
    </w:p>
    <w:p w14:paraId="239EA078" w14:textId="77777777" w:rsidR="00AC74BA" w:rsidRDefault="00B820CA" w:rsidP="00383847">
      <w:pPr>
        <w:pStyle w:val="2"/>
        <w:rPr>
          <w:rFonts w:hint="eastAsia"/>
        </w:rPr>
      </w:pPr>
      <w:bookmarkStart w:id="1" w:name="_Toc416955824"/>
      <w:r>
        <w:rPr>
          <w:rFonts w:hint="eastAsia"/>
        </w:rPr>
        <w:t>数据关系</w:t>
      </w:r>
      <w:bookmarkEnd w:id="1"/>
    </w:p>
    <w:p w14:paraId="7A52EF3F" w14:textId="77777777" w:rsidR="006E388F" w:rsidRDefault="006E388F" w:rsidP="007D1094">
      <w:pPr>
        <w:ind w:firstLine="460"/>
        <w:rPr>
          <w:rFonts w:hint="eastAsia"/>
        </w:rPr>
      </w:pPr>
    </w:p>
    <w:p w14:paraId="02397632" w14:textId="535A3273" w:rsidR="00AB688B" w:rsidRDefault="00AB688B" w:rsidP="00AB688B">
      <w:pPr>
        <w:pStyle w:val="2"/>
        <w:rPr>
          <w:rFonts w:hint="eastAsia"/>
        </w:rPr>
      </w:pPr>
      <w:bookmarkStart w:id="2" w:name="_Toc416955825"/>
      <w:r>
        <w:rPr>
          <w:rFonts w:hint="eastAsia"/>
        </w:rPr>
        <w:t>字段类型</w:t>
      </w:r>
      <w:bookmarkEnd w:id="2"/>
    </w:p>
    <w:p w14:paraId="6590D81C" w14:textId="77777777" w:rsidR="00162B1F" w:rsidRPr="00E250A5" w:rsidRDefault="00162B1F" w:rsidP="00162B1F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0BFA25C" w14:textId="6401847B" w:rsidR="00162B1F" w:rsidRDefault="00162B1F" w:rsidP="00162B1F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数据结构设计字段类型与数据库字段类型的对照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"/>
        <w:gridCol w:w="1624"/>
        <w:gridCol w:w="1796"/>
        <w:gridCol w:w="1683"/>
        <w:gridCol w:w="459"/>
        <w:gridCol w:w="441"/>
        <w:gridCol w:w="1345"/>
        <w:gridCol w:w="2677"/>
      </w:tblGrid>
      <w:tr w:rsidR="003C7D59" w14:paraId="391C838A" w14:textId="77777777" w:rsidTr="00EA3CD0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14:paraId="7177FC8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CCCCCC"/>
            <w:vAlign w:val="center"/>
          </w:tcPr>
          <w:p w14:paraId="231FD93C" w14:textId="0E384EB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设计类型</w:t>
            </w:r>
          </w:p>
        </w:tc>
        <w:tc>
          <w:tcPr>
            <w:tcW w:w="1796" w:type="dxa"/>
            <w:shd w:val="clear" w:color="auto" w:fill="CCCCCC"/>
            <w:vAlign w:val="center"/>
          </w:tcPr>
          <w:p w14:paraId="17DD8587" w14:textId="4D86549E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8583E66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9" w:type="dxa"/>
            <w:shd w:val="clear" w:color="auto" w:fill="CCCCCC"/>
            <w:vAlign w:val="center"/>
          </w:tcPr>
          <w:p w14:paraId="5C5E84ED" w14:textId="50680EE3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CCCCCC"/>
            <w:vAlign w:val="center"/>
          </w:tcPr>
          <w:p w14:paraId="311E68F1" w14:textId="736DA536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CCCCCC"/>
            <w:vAlign w:val="center"/>
          </w:tcPr>
          <w:p w14:paraId="76ACAE27" w14:textId="1CB5543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CCCCCC"/>
            <w:vAlign w:val="center"/>
          </w:tcPr>
          <w:p w14:paraId="59A20EBE" w14:textId="35691E1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</w:tr>
      <w:tr w:rsidR="003C7D59" w14:paraId="292819D6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5EF09EB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E5C4C79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5EE781B" w14:textId="3A06923C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82557D" w14:textId="1515EC29" w:rsidR="00AB688B" w:rsidRPr="002E6739" w:rsidRDefault="003C7D59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INT(11)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2B16604C" w14:textId="4310077C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4790CD1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02ED732A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6A67BF7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57424892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273F1AD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350B1F8A" w14:textId="0ED86AC0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6C5B2A0" w14:textId="4C436AD4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名称字段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9626529" w14:textId="0511A036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C7D59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ECFC93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466E50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7A6BF67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1ADACEF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45041C14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4E6F264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4AEDA8A4" w14:textId="0CCDF652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1A6B6BE7" w14:textId="4DE21ED3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描述字段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6174BF8" w14:textId="11059590" w:rsidR="00AB688B" w:rsidRPr="002E6739" w:rsidRDefault="003C7D59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6CA34C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65754F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0F62603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4C110BF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58D016E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9B60AF3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67CEE464" w14:textId="5B6469E7" w:rsidR="00AB688B" w:rsidRPr="002E6739" w:rsidRDefault="000475F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71CC18C" w14:textId="284F7424" w:rsidR="00AB688B" w:rsidRPr="002E6739" w:rsidRDefault="002322E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539DCF1" w14:textId="7F5B7670" w:rsidR="00AB688B" w:rsidRPr="002E6739" w:rsidRDefault="002322E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47DDF586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920E5C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6E1BE3CC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3EFF0784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77A080F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20BDF2E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C7DCF2F" w14:textId="645DDA68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6182385B" w14:textId="7F90B194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布尔值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BB8E5AE" w14:textId="36ECF080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5F50304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2582AF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2B754183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4C5F1B20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656CEB1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380D54E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6083ED1F" w14:textId="754269AE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402CABA8" w14:textId="44CA800D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CC22D5E" w14:textId="00F2FF2D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05320C1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01C4907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382A853C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24613A8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06DD03B7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E83FA79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482CA602" w14:textId="0FDD1D38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73E98173" w14:textId="23AB149C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181A1A" w14:textId="05340BE9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7AE4511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39C6D0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73105753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4F2EF8E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66DD28C6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5364000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D421231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96" w:type="dxa"/>
            <w:shd w:val="clear" w:color="auto" w:fill="auto"/>
            <w:vAlign w:val="center"/>
          </w:tcPr>
          <w:p w14:paraId="6AC0EBF7" w14:textId="32B2D3C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83" w:type="dxa"/>
            <w:shd w:val="clear" w:color="auto" w:fill="auto"/>
            <w:vAlign w:val="center"/>
          </w:tcPr>
          <w:p w14:paraId="062960D7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14:paraId="7C74C01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5FB1897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2CEB1CAB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2B78E5B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4AF8FA35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D722D76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3046F989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96" w:type="dxa"/>
            <w:shd w:val="clear" w:color="auto" w:fill="auto"/>
            <w:vAlign w:val="center"/>
          </w:tcPr>
          <w:p w14:paraId="2DDFC54D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83" w:type="dxa"/>
            <w:shd w:val="clear" w:color="auto" w:fill="auto"/>
            <w:vAlign w:val="center"/>
          </w:tcPr>
          <w:p w14:paraId="7CA0EE37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14:paraId="44DFAC9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3EDEDF5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69CEB18F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397EA7D2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AB13C38" w14:textId="77777777" w:rsidR="00D14EFB" w:rsidRDefault="00D14EFB" w:rsidP="007D1094">
      <w:pPr>
        <w:ind w:firstLine="460"/>
        <w:rPr>
          <w:rFonts w:hint="eastAsia"/>
        </w:rPr>
      </w:pPr>
    </w:p>
    <w:p w14:paraId="6F954F27" w14:textId="77777777" w:rsidR="00D32D1B" w:rsidRDefault="00D32D1B">
      <w:pPr>
        <w:pStyle w:val="2"/>
        <w:rPr>
          <w:rFonts w:hint="eastAsia"/>
        </w:rPr>
      </w:pPr>
      <w:bookmarkStart w:id="3" w:name="_Toc416955826"/>
      <w:r>
        <w:t>固定字段</w:t>
      </w:r>
      <w:bookmarkEnd w:id="3"/>
    </w:p>
    <w:p w14:paraId="4E0A768A" w14:textId="77777777" w:rsidR="00D32D1B" w:rsidRPr="00E250A5" w:rsidRDefault="00D32D1B" w:rsidP="00D32D1B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2727137" w14:textId="15AD160A" w:rsidR="00D32D1B" w:rsidRDefault="00D32D1B" w:rsidP="00D32D1B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所有的</w:t>
      </w:r>
      <w:r w:rsidR="008F0F41">
        <w:rPr>
          <w:rFonts w:hint="eastAsia"/>
        </w:rPr>
        <w:t>基础</w:t>
      </w:r>
      <w:r>
        <w:rPr>
          <w:rFonts w:hint="eastAsia"/>
        </w:rPr>
        <w:t>表</w:t>
      </w:r>
      <w:r w:rsidR="008F0F41">
        <w:rPr>
          <w:rFonts w:hint="eastAsia"/>
        </w:rPr>
        <w:t>（关系表不用）</w:t>
      </w:r>
      <w:r>
        <w:rPr>
          <w:rFonts w:hint="eastAsia"/>
        </w:rPr>
        <w:t>中均添加以下字段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2"/>
        <w:gridCol w:w="1557"/>
        <w:gridCol w:w="1473"/>
        <w:gridCol w:w="1683"/>
        <w:gridCol w:w="453"/>
        <w:gridCol w:w="441"/>
        <w:gridCol w:w="2342"/>
        <w:gridCol w:w="2148"/>
      </w:tblGrid>
      <w:tr w:rsidR="00D32D1B" w14:paraId="36A535FD" w14:textId="77777777" w:rsidTr="00DE50A3">
        <w:trPr>
          <w:jc w:val="center"/>
        </w:trPr>
        <w:tc>
          <w:tcPr>
            <w:tcW w:w="452" w:type="dxa"/>
            <w:shd w:val="clear" w:color="auto" w:fill="CCCCCC"/>
            <w:vAlign w:val="center"/>
          </w:tcPr>
          <w:p w14:paraId="7B6DFFB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CCCCCC"/>
            <w:vAlign w:val="center"/>
          </w:tcPr>
          <w:p w14:paraId="45F87DF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473" w:type="dxa"/>
            <w:shd w:val="clear" w:color="auto" w:fill="CCCCCC"/>
            <w:vAlign w:val="center"/>
          </w:tcPr>
          <w:p w14:paraId="6905D6E1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01167A2" w14:textId="77777777" w:rsidR="00D32D1B" w:rsidRPr="002E6739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3" w:type="dxa"/>
            <w:shd w:val="clear" w:color="auto" w:fill="CCCCCC"/>
            <w:vAlign w:val="center"/>
          </w:tcPr>
          <w:p w14:paraId="56C168E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1" w:type="dxa"/>
            <w:shd w:val="clear" w:color="auto" w:fill="CCCCCC"/>
            <w:vAlign w:val="center"/>
          </w:tcPr>
          <w:p w14:paraId="54E312F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2342" w:type="dxa"/>
            <w:shd w:val="clear" w:color="auto" w:fill="CCCCCC"/>
            <w:vAlign w:val="center"/>
          </w:tcPr>
          <w:p w14:paraId="265BFA9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48" w:type="dxa"/>
            <w:shd w:val="clear" w:color="auto" w:fill="CCCCCC"/>
            <w:vAlign w:val="center"/>
          </w:tcPr>
          <w:p w14:paraId="31A8DFF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32D1B" w14:paraId="4A023CFE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B14FF47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F9234D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5702D5AE" w14:textId="1BBE8B77" w:rsidR="00D32D1B" w:rsidRPr="002E6739" w:rsidRDefault="00172E08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2CC547F" w14:textId="4EA0692B" w:rsidR="00D32D1B" w:rsidRPr="002E6739" w:rsidRDefault="00DE50A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13D24F47" w14:textId="224BBA71" w:rsidR="00D32D1B" w:rsidRPr="002E6739" w:rsidRDefault="00DE50A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1" w:type="dxa"/>
            <w:shd w:val="clear" w:color="auto" w:fill="auto"/>
            <w:vAlign w:val="center"/>
          </w:tcPr>
          <w:p w14:paraId="063800AF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D7EDB4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6AF9C0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784B50A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2EAC4CC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38CAEDD" w14:textId="3AD56729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rPr>
                <w:sz w:val="18"/>
                <w:szCs w:val="18"/>
              </w:rPr>
              <w:t>CREAT</w:t>
            </w:r>
            <w:r w:rsidR="008A0D94">
              <w:rPr>
                <w:sz w:val="18"/>
                <w:szCs w:val="18"/>
              </w:rPr>
              <w:t>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71D0537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5DD9E8" w14:textId="77777777" w:rsidR="00D32D1B" w:rsidRPr="002E6739" w:rsidRDefault="00284B3D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E7D8BB2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165138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DAA7F5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0E475B7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11CBD7B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9220604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94DA8F0" w14:textId="27E365C4" w:rsidR="00D32D1B" w:rsidRPr="002E6739" w:rsidRDefault="00D32D1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S_CREAT</w:t>
            </w:r>
            <w:r w:rsidR="008A0D94">
              <w:rPr>
                <w:sz w:val="18"/>
                <w:szCs w:val="18"/>
              </w:rPr>
              <w:t>E</w:t>
            </w:r>
            <w:bookmarkStart w:id="4" w:name="_GoBack"/>
            <w:bookmarkEnd w:id="4"/>
          </w:p>
        </w:tc>
        <w:tc>
          <w:tcPr>
            <w:tcW w:w="1473" w:type="dxa"/>
            <w:shd w:val="clear" w:color="auto" w:fill="auto"/>
            <w:vAlign w:val="center"/>
          </w:tcPr>
          <w:p w14:paraId="0356BEB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DFC09C" w14:textId="4CF4BD1E" w:rsidR="00D32D1B" w:rsidRPr="002E6739" w:rsidRDefault="008F0F41" w:rsidP="00B3657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B36579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6FECEEBF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F8FF990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016603F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1B3284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79CB6E06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69DD188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F7C0A93" w14:textId="77777777" w:rsidR="00D32D1B" w:rsidRPr="002E6739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4AE7DC6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51BDCA4" w14:textId="0D8B455D" w:rsidR="00D32D1B" w:rsidRPr="002E6739" w:rsidRDefault="00B365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18EC2C8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7755D03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C7DFC61" w14:textId="3507C069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847E93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35EE47D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0C48C41C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5E981740" w14:textId="77777777" w:rsidR="00D32D1B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BC0CB1E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E3D01B4" w14:textId="77777777" w:rsidR="00D32D1B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577655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0781D6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B0D3EAE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362A6484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0D76A1F6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A703C4B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EC5DB84" w14:textId="77777777" w:rsidR="00D32D1B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78341BB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17D5044" w14:textId="4E8177F3" w:rsidR="00D32D1B" w:rsidRDefault="008F0F41" w:rsidP="00B3657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B36579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F7D166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CD1FF4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F3B4306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F871D2A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:rsidRPr="00DB68A7" w14:paraId="262BC9DE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B301BB5" w14:textId="77777777" w:rsidR="00D32D1B" w:rsidRPr="00DB68A7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FA3B138" w14:textId="77777777" w:rsidR="00D32D1B" w:rsidRPr="00DB68A7" w:rsidRDefault="00D32D1B" w:rsidP="008F0F4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5D2693D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1C3654" w14:textId="77777777" w:rsidR="00D32D1B" w:rsidRPr="00DB68A7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TIMESTAMP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95D274E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5B9BFAA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1FABEEB" w14:textId="30DF5C6E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2B7AEEE6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206FA888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2599865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DC39498" w14:textId="3E7D2D74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_TANENT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23284EA8" w14:textId="45838C26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C5E48CA" w14:textId="4E5202EF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81B4B58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A26404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87C4D9D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3BA62DF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4BB12482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65A8541C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5AFAB70" w14:textId="0BE1B87A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_TANENT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3F50A56E" w14:textId="11735289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租户类型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3E73A37" w14:textId="6BEB9D71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8B10DDF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B6DFF33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35E4238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C344113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7F7B64DB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8EC1B1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4D85292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N_STATE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49E45F6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92D3E12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7B32D3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FD9F69C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17D6ACE5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1B3882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5ADC342E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224DE6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B750FEC" w14:textId="4CCAACF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B_DELETE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4F0D044" w14:textId="235EC563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删除标志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727A2D" w14:textId="05C71C8B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3C5D00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6CAD23E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DF080B8" w14:textId="429EAF1A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3E86F7C6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5A16EC36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BD92F34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5F4AB4B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65C2812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87A33D8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323E899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39EE44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51A7BE66" w14:textId="68BE7BFB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B403AA7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4CDF769F" w14:textId="77777777" w:rsidTr="00DE50A3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C70C1C3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4CC63021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N_VERSION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A31371B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D1BEDD5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37FFB37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FD54A1E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4893245" w14:textId="6EA74CE8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5E5A64F2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2E4BF65" w14:textId="77777777" w:rsidR="00EA3CD0" w:rsidRDefault="00EA3CD0" w:rsidP="00EA3CD0">
      <w:pPr>
        <w:ind w:firstLine="460"/>
        <w:rPr>
          <w:rFonts w:hint="eastAsia"/>
        </w:rPr>
      </w:pPr>
    </w:p>
    <w:p w14:paraId="4C8F6CDE" w14:textId="77777777" w:rsidR="003A6444" w:rsidRDefault="003A6444">
      <w:pPr>
        <w:pStyle w:val="2"/>
        <w:rPr>
          <w:rFonts w:hint="eastAsia"/>
        </w:rPr>
      </w:pPr>
      <w:bookmarkStart w:id="5" w:name="_Toc416955827"/>
      <w:r>
        <w:t>示例表格</w:t>
      </w:r>
      <w:r>
        <w:rPr>
          <w:rFonts w:hint="eastAsia"/>
        </w:rPr>
        <w:t>(</w:t>
      </w:r>
      <w:r>
        <w:t>供拷贝使用</w:t>
      </w:r>
      <w:r>
        <w:rPr>
          <w:rFonts w:hint="eastAsia"/>
        </w:rPr>
        <w:t>)</w:t>
      </w:r>
      <w:bookmarkEnd w:id="5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3"/>
        <w:gridCol w:w="1636"/>
        <w:gridCol w:w="1832"/>
        <w:gridCol w:w="1518"/>
        <w:gridCol w:w="465"/>
        <w:gridCol w:w="447"/>
        <w:gridCol w:w="1375"/>
        <w:gridCol w:w="2743"/>
      </w:tblGrid>
      <w:tr w:rsidR="003A6444" w14:paraId="40E1E382" w14:textId="77777777" w:rsidTr="008B49A6">
        <w:trPr>
          <w:jc w:val="center"/>
        </w:trPr>
        <w:tc>
          <w:tcPr>
            <w:tcW w:w="533" w:type="dxa"/>
            <w:shd w:val="clear" w:color="auto" w:fill="CCCCCC"/>
            <w:vAlign w:val="center"/>
          </w:tcPr>
          <w:p w14:paraId="35505F2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675E77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32" w:type="dxa"/>
            <w:shd w:val="clear" w:color="auto" w:fill="CCCCCC"/>
            <w:vAlign w:val="center"/>
          </w:tcPr>
          <w:p w14:paraId="2E0A873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18" w:type="dxa"/>
            <w:shd w:val="clear" w:color="auto" w:fill="CCCCCC"/>
            <w:vAlign w:val="center"/>
          </w:tcPr>
          <w:p w14:paraId="64F314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5" w:type="dxa"/>
            <w:shd w:val="clear" w:color="auto" w:fill="CCCCCC"/>
            <w:vAlign w:val="center"/>
          </w:tcPr>
          <w:p w14:paraId="5C6AA2A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01EDBAE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75" w:type="dxa"/>
            <w:shd w:val="clear" w:color="auto" w:fill="CCCCCC"/>
            <w:vAlign w:val="center"/>
          </w:tcPr>
          <w:p w14:paraId="1828F80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43" w:type="dxa"/>
            <w:shd w:val="clear" w:color="auto" w:fill="CCCCCC"/>
            <w:vAlign w:val="center"/>
          </w:tcPr>
          <w:p w14:paraId="76C00DE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A6444" w14:paraId="1B24D542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34E1B97C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29599EB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503EBE5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1218CDA6" w14:textId="77777777" w:rsidR="003A6444" w:rsidRPr="002E6739" w:rsidRDefault="009328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5" w:type="dxa"/>
            <w:shd w:val="clear" w:color="auto" w:fill="auto"/>
            <w:vAlign w:val="center"/>
          </w:tcPr>
          <w:p w14:paraId="5C961C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7" w:type="dxa"/>
            <w:shd w:val="clear" w:color="auto" w:fill="auto"/>
            <w:vAlign w:val="center"/>
          </w:tcPr>
          <w:p w14:paraId="05BF8BF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0689F9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8BFA4D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109A1076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F15FB12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94DE74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CAEBE3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6C38CD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6FEAD3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3479E5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D91A85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7F4422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49B2C9B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17626E2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BE5F6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E5FC2B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ABD13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2AD553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EABB1F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4BD7426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C1B0BA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3058C5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00B2AD2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776A5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DB589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73C48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C47471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57EDAE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5E9FB2F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FA0B32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78A0CF4E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6E6207A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578C29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CEAFCB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3ABF6A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0CDEF9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76E5D6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001626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4028CF2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9E51013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C3DDAFF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C07459F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E06CE9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262F3013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7B54007F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0A3FF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99121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1580C8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1B840BC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A686DC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6909D9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FA3A1E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E945456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B742D0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2EF36F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1C4CD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EBBB26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2DA1547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4983701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E82D88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CB8E7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3C93A95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7D3B5BD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FEFCC4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D7DB27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A3448D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DE6370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6F03BB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4EF0CF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1D0B56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1ECBCBD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B57E36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5BAC5C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94205F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4EC723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D6745C1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3DA6807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CD5B5E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DAF2A57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3F82EE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32B87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8053B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1BCC8061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0F65BF4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DEBE3D8" w14:textId="77777777" w:rsidR="003A6444" w:rsidRPr="003A6444" w:rsidRDefault="003A6444" w:rsidP="003A6444">
      <w:pPr>
        <w:ind w:firstLine="460"/>
        <w:rPr>
          <w:rFonts w:hint="eastAsia"/>
        </w:rPr>
      </w:pPr>
    </w:p>
    <w:p w14:paraId="2D908A12" w14:textId="77777777" w:rsidR="00FE1B05" w:rsidRDefault="00036041" w:rsidP="00EE6C93">
      <w:pPr>
        <w:pStyle w:val="1"/>
        <w:rPr>
          <w:rFonts w:hint="eastAsia"/>
        </w:rPr>
      </w:pPr>
      <w:bookmarkStart w:id="6" w:name="_Toc416955828"/>
      <w:r>
        <w:rPr>
          <w:rFonts w:hint="eastAsia"/>
        </w:rPr>
        <w:t>数据表详细设计</w:t>
      </w:r>
      <w:bookmarkEnd w:id="6"/>
    </w:p>
    <w:p w14:paraId="1D0D9BA6" w14:textId="77777777" w:rsidR="00347475" w:rsidRPr="009B5020" w:rsidRDefault="00C930E0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为了便于自动生成相应表，请按照下列规则</w:t>
      </w:r>
      <w:r w:rsidR="00347475" w:rsidRPr="009B5020">
        <w:rPr>
          <w:rFonts w:hint="eastAsia"/>
        </w:rPr>
        <w:t>设计</w:t>
      </w:r>
      <w:r w:rsidRPr="009B5020">
        <w:rPr>
          <w:rFonts w:hint="eastAsia"/>
        </w:rPr>
        <w:t>表</w:t>
      </w:r>
      <w:r w:rsidR="00347475" w:rsidRPr="009B5020">
        <w:rPr>
          <w:rFonts w:hint="eastAsia"/>
        </w:rPr>
        <w:t>：</w:t>
      </w:r>
    </w:p>
    <w:p w14:paraId="2E18F13E" w14:textId="77777777" w:rsidR="00347475" w:rsidRPr="009B5020" w:rsidRDefault="00347475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1</w:t>
      </w:r>
      <w:r w:rsidRPr="009B5020">
        <w:rPr>
          <w:rFonts w:hint="eastAsia"/>
        </w:rPr>
        <w:t>）、表一律用二级标题</w:t>
      </w:r>
      <w:r w:rsidR="00172DD6" w:rsidRPr="009B5020">
        <w:rPr>
          <w:rFonts w:hint="eastAsia"/>
        </w:rPr>
        <w:t>，表物理名和中文名中加“</w:t>
      </w:r>
      <w:r w:rsidR="00172DD6" w:rsidRPr="009B5020">
        <w:rPr>
          <w:rFonts w:hint="eastAsia"/>
        </w:rPr>
        <w:t xml:space="preserve"> </w:t>
      </w:r>
      <w:r w:rsidR="00172DD6" w:rsidRPr="009B5020">
        <w:rPr>
          <w:rFonts w:hint="eastAsia"/>
        </w:rPr>
        <w:t>”分隔</w:t>
      </w:r>
    </w:p>
    <w:p w14:paraId="0DEBAB5F" w14:textId="77777777" w:rsidR="00B7576E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2</w:t>
      </w:r>
      <w:r w:rsidRPr="009B5020">
        <w:rPr>
          <w:rFonts w:hint="eastAsia"/>
        </w:rPr>
        <w:t>）、列定义中“键”指是否关键字</w:t>
      </w:r>
    </w:p>
    <w:p w14:paraId="251A18CE" w14:textId="77777777" w:rsidR="008259EB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3</w:t>
      </w:r>
      <w:r w:rsidRPr="009B5020">
        <w:rPr>
          <w:rFonts w:hint="eastAsia"/>
        </w:rPr>
        <w:t>）、列定义中“空”</w:t>
      </w:r>
      <w:r w:rsidR="00F45A56" w:rsidRPr="009B5020">
        <w:rPr>
          <w:rFonts w:hint="eastAsia"/>
        </w:rPr>
        <w:t>只有在非空时候才需要加“</w:t>
      </w:r>
      <w:r w:rsidR="00F45A56" w:rsidRPr="009B5020">
        <w:rPr>
          <w:rFonts w:hint="eastAsia"/>
        </w:rPr>
        <w:t>N</w:t>
      </w:r>
      <w:r w:rsidR="00F45A56" w:rsidRPr="009B5020">
        <w:rPr>
          <w:rFonts w:hint="eastAsia"/>
        </w:rPr>
        <w:t>”，否则留白</w:t>
      </w:r>
    </w:p>
    <w:p w14:paraId="753660A3" w14:textId="77777777" w:rsidR="006C5B05" w:rsidRPr="009B5020" w:rsidRDefault="006C5B05" w:rsidP="006C5B05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4</w:t>
      </w:r>
      <w:r w:rsidRPr="009B5020">
        <w:rPr>
          <w:rFonts w:hint="eastAsia"/>
        </w:rPr>
        <w:t>）、尽量使用单一关键字，少用复合关键字，内部生成的关键字一律使用“</w:t>
      </w:r>
      <w:r w:rsidRPr="009B5020">
        <w:rPr>
          <w:rFonts w:hint="eastAsia"/>
        </w:rPr>
        <w:t>SID</w:t>
      </w:r>
      <w:r w:rsidRPr="009B5020">
        <w:rPr>
          <w:rFonts w:hint="eastAsia"/>
        </w:rPr>
        <w:t>”作为主键名</w:t>
      </w:r>
    </w:p>
    <w:p w14:paraId="4571010B" w14:textId="2532D3BD" w:rsidR="00861D09" w:rsidRDefault="000D3F65" w:rsidP="00861D09">
      <w:pPr>
        <w:pStyle w:val="2"/>
        <w:rPr>
          <w:rFonts w:hint="eastAsia"/>
        </w:rPr>
      </w:pPr>
      <w:bookmarkStart w:id="7" w:name="_Toc416955829"/>
      <w:r>
        <w:rPr>
          <w:rFonts w:hint="eastAsia"/>
        </w:rPr>
        <w:t>SYS</w:t>
      </w:r>
      <w:r w:rsidR="00861D09">
        <w:t>_</w:t>
      </w:r>
      <w:r w:rsidR="009D0F9F">
        <w:t>ATTACH</w:t>
      </w:r>
      <w:r w:rsidR="006835CC">
        <w:t>_</w:t>
      </w:r>
      <w:r w:rsidR="009D0F9F">
        <w:t>TEXT</w:t>
      </w:r>
      <w:r w:rsidR="006835CC">
        <w:t xml:space="preserve"> </w:t>
      </w:r>
      <w:r w:rsidR="00FB112C">
        <w:t>系统大文本表</w:t>
      </w:r>
      <w:bookmarkEnd w:id="7"/>
    </w:p>
    <w:p w14:paraId="118EE41E" w14:textId="2764ACB3" w:rsidR="005B261E" w:rsidRPr="005B261E" w:rsidRDefault="005B261E" w:rsidP="005B261E">
      <w:pPr>
        <w:ind w:firstLine="460"/>
        <w:rPr>
          <w:rFonts w:hint="eastAsia"/>
        </w:rPr>
      </w:pPr>
      <w:r>
        <w:t>存放富文本内容</w:t>
      </w:r>
      <w:r w:rsidR="009F478D">
        <w:rPr>
          <w:rFonts w:hint="eastAsia"/>
        </w:rPr>
        <w:t>。该系统表要随着租户库</w:t>
      </w:r>
      <w:r w:rsidR="00E356C1">
        <w:rPr>
          <w:rFonts w:hint="eastAsia"/>
        </w:rPr>
        <w:t>拷贝。</w:t>
      </w:r>
      <w:r w:rsidR="0048746C">
        <w:rPr>
          <w:rFonts w:hint="eastAsia"/>
        </w:rPr>
        <w:t>对于租户的正文，存在租户对应数据库的表中。对于系统的正文</w:t>
      </w:r>
      <w:r w:rsidR="000474FA">
        <w:rPr>
          <w:rFonts w:hint="eastAsia"/>
        </w:rPr>
        <w:t>，则存在系统库</w:t>
      </w:r>
      <w:r w:rsidR="0048746C">
        <w:rPr>
          <w:rFonts w:hint="eastAsia"/>
        </w:rPr>
        <w:t>的表中。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861D09" w:rsidRPr="002E6739" w14:paraId="42A2ADFA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1B41DDF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8ECED79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445F2342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D86ED3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5A2051F1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24F47AB8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5214BB7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06876D0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61D09" w:rsidRPr="002E6739" w14:paraId="6BF5D28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5F9344C" w14:textId="77777777" w:rsidR="00861D09" w:rsidRPr="002E6739" w:rsidRDefault="00861D09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4584616" w14:textId="0E663B2E" w:rsidR="00861D09" w:rsidRPr="002E6739" w:rsidRDefault="00895FF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R_TABLE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985AB35" w14:textId="1B4B5B75" w:rsidR="00861D09" w:rsidRPr="002E6739" w:rsidRDefault="00895FF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805FBC7" w14:textId="0FDDF99E" w:rsidR="00861D09" w:rsidRPr="002E6739" w:rsidRDefault="00895FF3" w:rsidP="00C57C4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VARCHAR(32)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898CDF2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9218FC9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795E7CF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CEAEF94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C14FC" w:rsidRPr="002E6739" w14:paraId="7723B6DA" w14:textId="77777777" w:rsidTr="00AC14FC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CD58B" w14:textId="77777777" w:rsidR="00AC14FC" w:rsidRPr="002E6739" w:rsidRDefault="00AC14FC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93087" w14:textId="40B04B51" w:rsidR="00AC14FC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R_SID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78EC6" w14:textId="67E215E0" w:rsidR="00AC14FC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对应记录编号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D12B3" w14:textId="7680A4A9" w:rsidR="00AC14FC" w:rsidRDefault="00C87B2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355E4" w14:textId="77777777" w:rsidR="00AC14FC" w:rsidRPr="002E6739" w:rsidRDefault="00AC14FC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2BEC8" w14:textId="77777777" w:rsidR="00AC14FC" w:rsidRPr="002E6739" w:rsidRDefault="00AC14FC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DC5E9" w14:textId="1836E2D2" w:rsidR="00AC14FC" w:rsidRPr="002E6739" w:rsidRDefault="00AC14FC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E71E1" w14:textId="0CA85CFF" w:rsidR="00AC14FC" w:rsidRPr="002E6739" w:rsidRDefault="00AC14FC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95FF3" w:rsidRPr="002E6739" w14:paraId="4AE23DDA" w14:textId="77777777" w:rsidTr="00AC14FC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6E692" w14:textId="77777777" w:rsidR="00895FF3" w:rsidRPr="002E6739" w:rsidRDefault="00895FF3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85372" w14:textId="646BB0E1" w:rsidR="00895FF3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R_FIELD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5FF2C" w14:textId="12078ECA" w:rsidR="00895FF3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对应字段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B351D" w14:textId="6B4DE638" w:rsidR="00895FF3" w:rsidRDefault="00FD08C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(32)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19CBB" w14:textId="77777777" w:rsidR="00895FF3" w:rsidRPr="002E6739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6B43C" w14:textId="77777777" w:rsidR="00895FF3" w:rsidRPr="002E6739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D36D8" w14:textId="77777777" w:rsidR="00895FF3" w:rsidRPr="002E6739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DB629" w14:textId="5BCD2AEB" w:rsidR="00895FF3" w:rsidRPr="002E6739" w:rsidRDefault="00FD08C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虚字段，就好像为表增加了一个额外的字段。</w:t>
            </w:r>
          </w:p>
        </w:tc>
      </w:tr>
      <w:tr w:rsidR="007516E8" w:rsidRPr="002E6739" w14:paraId="6D339273" w14:textId="77777777" w:rsidTr="00AC14FC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1AFB8" w14:textId="77777777" w:rsidR="007516E8" w:rsidRPr="002E6739" w:rsidRDefault="007516E8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EF44C" w14:textId="6B19472B" w:rsidR="007516E8" w:rsidRDefault="00816846" w:rsidP="004E6F3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EC1E7" w14:textId="0A973B3D" w:rsidR="007516E8" w:rsidRDefault="00816846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1A0E5" w14:textId="4241CAC5" w:rsidR="007516E8" w:rsidRDefault="00816846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65332" w14:textId="77777777" w:rsidR="007516E8" w:rsidRPr="002E6739" w:rsidRDefault="007516E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2957C" w14:textId="77777777" w:rsidR="007516E8" w:rsidRPr="002E6739" w:rsidRDefault="007516E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D743C" w14:textId="77777777" w:rsidR="007516E8" w:rsidRPr="002E6739" w:rsidRDefault="007516E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118DD" w14:textId="77777777" w:rsidR="007516E8" w:rsidRPr="002E6739" w:rsidRDefault="007516E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E1B59C1" w14:textId="77777777" w:rsidR="00861D09" w:rsidRDefault="00861D09" w:rsidP="00861D09">
      <w:pPr>
        <w:ind w:firstLine="460"/>
        <w:rPr>
          <w:rFonts w:hint="eastAsia"/>
        </w:rPr>
      </w:pPr>
    </w:p>
    <w:p w14:paraId="24048C60" w14:textId="6073E8F8" w:rsidR="00D94D2B" w:rsidRDefault="00D94D2B" w:rsidP="00D94D2B">
      <w:pPr>
        <w:pStyle w:val="2"/>
        <w:rPr>
          <w:rFonts w:hint="eastAsia"/>
        </w:rPr>
      </w:pPr>
      <w:bookmarkStart w:id="8" w:name="_Toc416955830"/>
      <w:r>
        <w:rPr>
          <w:rFonts w:hint="eastAsia"/>
        </w:rPr>
        <w:t>SYS</w:t>
      </w:r>
      <w:r>
        <w:t>_ATTACH_</w:t>
      </w:r>
      <w:r w:rsidR="00793986">
        <w:t>FILE</w:t>
      </w:r>
      <w:r>
        <w:t xml:space="preserve"> </w:t>
      </w:r>
      <w:r>
        <w:t>系统</w:t>
      </w:r>
      <w:r w:rsidR="00793986">
        <w:t>附件</w:t>
      </w:r>
      <w:bookmarkEnd w:id="8"/>
    </w:p>
    <w:p w14:paraId="5D89F618" w14:textId="77777777" w:rsidR="00D94D2B" w:rsidRPr="005B261E" w:rsidRDefault="00D94D2B" w:rsidP="00D94D2B">
      <w:pPr>
        <w:ind w:firstLine="460"/>
        <w:rPr>
          <w:rFonts w:hint="eastAsia"/>
        </w:rPr>
      </w:pPr>
      <w:r>
        <w:t>存放富文本内容</w:t>
      </w:r>
      <w:r>
        <w:rPr>
          <w:rFonts w:hint="eastAsia"/>
        </w:rPr>
        <w:t>。该系统表要随着租户库拷贝。对于租户的正文，存在租户对应数据库的表中。对于系统的正文，则存在系统库的表中。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7"/>
        <w:gridCol w:w="1766"/>
        <w:gridCol w:w="1729"/>
        <w:gridCol w:w="1683"/>
        <w:gridCol w:w="462"/>
        <w:gridCol w:w="445"/>
        <w:gridCol w:w="1303"/>
        <w:gridCol w:w="2654"/>
      </w:tblGrid>
      <w:tr w:rsidR="00D94D2B" w:rsidRPr="002E6739" w14:paraId="68F17448" w14:textId="77777777" w:rsidTr="00787579">
        <w:trPr>
          <w:jc w:val="center"/>
        </w:trPr>
        <w:tc>
          <w:tcPr>
            <w:tcW w:w="507" w:type="dxa"/>
            <w:shd w:val="clear" w:color="auto" w:fill="CCCCCC"/>
            <w:vAlign w:val="center"/>
          </w:tcPr>
          <w:p w14:paraId="10B2F1E7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shd w:val="clear" w:color="auto" w:fill="CCCCCC"/>
            <w:vAlign w:val="center"/>
          </w:tcPr>
          <w:p w14:paraId="3BF6F612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29" w:type="dxa"/>
            <w:shd w:val="clear" w:color="auto" w:fill="CCCCCC"/>
            <w:vAlign w:val="center"/>
          </w:tcPr>
          <w:p w14:paraId="0C4AF180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321F70A0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7B307BA5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0E045AC3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3" w:type="dxa"/>
            <w:shd w:val="clear" w:color="auto" w:fill="CCCCCC"/>
            <w:vAlign w:val="center"/>
          </w:tcPr>
          <w:p w14:paraId="581A9B05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54" w:type="dxa"/>
            <w:shd w:val="clear" w:color="auto" w:fill="CCCCCC"/>
            <w:vAlign w:val="center"/>
          </w:tcPr>
          <w:p w14:paraId="0FB9E0CB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94D2B" w:rsidRPr="002E6739" w14:paraId="6F716DD6" w14:textId="77777777" w:rsidTr="00787579">
        <w:trPr>
          <w:jc w:val="center"/>
        </w:trPr>
        <w:tc>
          <w:tcPr>
            <w:tcW w:w="507" w:type="dxa"/>
            <w:shd w:val="clear" w:color="auto" w:fill="auto"/>
            <w:vAlign w:val="center"/>
          </w:tcPr>
          <w:p w14:paraId="1206D243" w14:textId="77777777" w:rsidR="00D94D2B" w:rsidRPr="002E6739" w:rsidRDefault="00D94D2B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14:paraId="2ABD2198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R_TABLE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34BE821C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92475D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VARCHAR(32)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5C87070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58E2E42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shd w:val="clear" w:color="auto" w:fill="auto"/>
            <w:vAlign w:val="center"/>
          </w:tcPr>
          <w:p w14:paraId="6A91954E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shd w:val="clear" w:color="auto" w:fill="auto"/>
            <w:vAlign w:val="center"/>
          </w:tcPr>
          <w:p w14:paraId="6E19D0F0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94D2B" w:rsidRPr="002E6739" w14:paraId="619839AB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FA53F" w14:textId="77777777" w:rsidR="00D94D2B" w:rsidRPr="002E6739" w:rsidRDefault="00D94D2B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3617E" w14:textId="77777777" w:rsidR="00D94D2B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R_SID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FDF22" w14:textId="77777777" w:rsidR="00D94D2B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对应记录编号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01CAD" w14:textId="77777777" w:rsidR="00D94D2B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90677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9F977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43C32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62EA4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38AD" w:rsidRPr="002E6739" w14:paraId="618B7EAD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AA8CB" w14:textId="77777777" w:rsidR="005E38AD" w:rsidRPr="002E6739" w:rsidRDefault="005E38AD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A4258" w14:textId="6430E46B" w:rsidR="005E38AD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C_INNER_NAME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01890" w14:textId="220889C1" w:rsidR="005E38AD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内部文件名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B2A0D" w14:textId="6F4A5A4A" w:rsidR="005E38AD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8F11E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6CED0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8D3EA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65D06" w14:textId="51C42168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不含扩展名</w:t>
            </w:r>
          </w:p>
        </w:tc>
      </w:tr>
      <w:tr w:rsidR="00D94D2B" w:rsidRPr="002E6739" w14:paraId="6908CFA1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2A58C" w14:textId="77777777" w:rsidR="00D94D2B" w:rsidRPr="002E6739" w:rsidRDefault="00D94D2B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5CA0B" w14:textId="7F44183D" w:rsidR="00D94D2B" w:rsidRDefault="00D94D2B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="005E38AD">
              <w:rPr>
                <w:sz w:val="18"/>
                <w:szCs w:val="18"/>
              </w:rPr>
              <w:t>OUTER_NAME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4EE34" w14:textId="3C9962F1" w:rsidR="00D94D2B" w:rsidRDefault="005E38AD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外部文件名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2EB13" w14:textId="1F9E34A3" w:rsidR="00D94D2B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11BDB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6863D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8984C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74FB0" w14:textId="49EC5157" w:rsidR="00D94D2B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不含扩展名</w:t>
            </w:r>
          </w:p>
        </w:tc>
      </w:tr>
      <w:tr w:rsidR="005E38AD" w:rsidRPr="002E6739" w14:paraId="78484CDB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787F3" w14:textId="77777777" w:rsidR="005E38AD" w:rsidRPr="002E6739" w:rsidRDefault="005E38AD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73BA3" w14:textId="4D781ACB" w:rsidR="005E38AD" w:rsidRDefault="005E38AD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_EXT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7A532" w14:textId="49D17016" w:rsidR="005E38AD" w:rsidRDefault="005E38AD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扩展名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945DB" w14:textId="02C5E532" w:rsidR="005E38AD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9C277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63C41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2481B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4FA05" w14:textId="7707C612" w:rsidR="005E38AD" w:rsidRPr="002E6739" w:rsidRDefault="00A77516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带“</w:t>
            </w:r>
            <w:r w:rsidR="000110BA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”</w:t>
            </w:r>
          </w:p>
        </w:tc>
      </w:tr>
      <w:tr w:rsidR="005339CA" w:rsidRPr="002E6739" w14:paraId="61DEAFDB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90641" w14:textId="77777777" w:rsidR="005339CA" w:rsidRPr="002E6739" w:rsidRDefault="005339CA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1DCE8" w14:textId="370D4165" w:rsidR="005339CA" w:rsidRDefault="005339CA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N_LENGTH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47C55" w14:textId="1D666497" w:rsidR="005339CA" w:rsidRDefault="005339CA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文件大小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2B0BB" w14:textId="7F20F0BA" w:rsidR="005339CA" w:rsidRDefault="005339C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</w:t>
            </w:r>
            <w:r>
              <w:rPr>
                <w:sz w:val="18"/>
                <w:szCs w:val="18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2C654" w14:textId="77777777" w:rsidR="005339CA" w:rsidRPr="002E6739" w:rsidRDefault="005339C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F80E7" w14:textId="77777777" w:rsidR="005339CA" w:rsidRPr="002E6739" w:rsidRDefault="005339C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0BF1D" w14:textId="77777777" w:rsidR="005339CA" w:rsidRPr="002E6739" w:rsidRDefault="005339C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080EC" w14:textId="6F2E2B65" w:rsidR="000110BA" w:rsidRPr="002E6739" w:rsidRDefault="000110B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KB</w:t>
            </w:r>
          </w:p>
        </w:tc>
      </w:tr>
      <w:tr w:rsidR="00C47161" w:rsidRPr="002E6739" w14:paraId="21A7A62C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C36AD" w14:textId="3171A0AF" w:rsidR="00C47161" w:rsidRPr="002E6739" w:rsidRDefault="00C47161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A934B" w14:textId="379E9A49" w:rsidR="00C47161" w:rsidRDefault="00C47161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C_PATH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1753F" w14:textId="3577D982" w:rsidR="00C47161" w:rsidRDefault="00BB2D30" w:rsidP="0061403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物理</w:t>
            </w:r>
            <w:r w:rsidR="00C47161">
              <w:rPr>
                <w:rFonts w:hint="eastAsia"/>
                <w:sz w:val="18"/>
                <w:szCs w:val="18"/>
              </w:rPr>
              <w:t>路径</w:t>
            </w:r>
            <w:r>
              <w:rPr>
                <w:rFonts w:hint="eastAsia"/>
                <w:sz w:val="18"/>
                <w:szCs w:val="18"/>
              </w:rPr>
              <w:t>，使用相对定位</w:t>
            </w:r>
            <w:r w:rsidR="0061403D">
              <w:rPr>
                <w:rFonts w:hint="eastAsia"/>
                <w:sz w:val="18"/>
                <w:szCs w:val="18"/>
              </w:rPr>
              <w:t>表示目录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BB2ED" w14:textId="163BD966" w:rsidR="00C47161" w:rsidRPr="00C93B3F" w:rsidRDefault="00B07B03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FILE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BFB0D" w14:textId="77777777" w:rsidR="00C47161" w:rsidRPr="002E6739" w:rsidRDefault="00C47161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AEA1B" w14:textId="77777777" w:rsidR="00C47161" w:rsidRPr="002E6739" w:rsidRDefault="00C47161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3D31F" w14:textId="77777777" w:rsidR="00C47161" w:rsidRPr="002E6739" w:rsidRDefault="00C47161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70069" w14:textId="279963E4" w:rsidR="00C47161" w:rsidRPr="002E6739" w:rsidRDefault="00C93B3F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不包含文件名</w:t>
            </w:r>
            <w:r w:rsidR="00755FF1">
              <w:rPr>
                <w:rFonts w:hint="eastAsia"/>
                <w:sz w:val="18"/>
                <w:szCs w:val="18"/>
              </w:rPr>
              <w:t>，只有</w:t>
            </w:r>
            <w:r w:rsidR="00A22ACB">
              <w:rPr>
                <w:rFonts w:hint="eastAsia"/>
                <w:sz w:val="18"/>
                <w:szCs w:val="18"/>
              </w:rPr>
              <w:t>目录</w:t>
            </w:r>
            <w:r w:rsidR="000E429D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5E38AD" w:rsidRPr="000C4764" w14:paraId="01081EFC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5633B" w14:textId="77777777" w:rsidR="005E38AD" w:rsidRPr="000C4764" w:rsidRDefault="005E38AD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C7F82" w14:textId="62A508F2" w:rsidR="005E38AD" w:rsidRPr="000C4764" w:rsidRDefault="00C47161" w:rsidP="00C4716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P</w:t>
            </w:r>
            <w:r w:rsidR="005E38AD" w:rsidRPr="000C4764">
              <w:rPr>
                <w:rFonts w:hint="eastAsia"/>
                <w:b/>
                <w:sz w:val="18"/>
                <w:szCs w:val="18"/>
              </w:rPr>
              <w:t>_</w:t>
            </w:r>
            <w:r>
              <w:rPr>
                <w:b/>
                <w:sz w:val="18"/>
                <w:szCs w:val="18"/>
              </w:rPr>
              <w:t>SERVER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49D75" w14:textId="4CDC74C2" w:rsidR="005E38AD" w:rsidRPr="000C4764" w:rsidRDefault="00C47161" w:rsidP="00C4716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存放附件的服务器名称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95550" w14:textId="614A8ABF" w:rsidR="005E38AD" w:rsidRPr="000C4764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0C4764">
              <w:rPr>
                <w:rFonts w:hint="eastAsia"/>
                <w:b/>
                <w:sz w:val="18"/>
                <w:szCs w:val="18"/>
              </w:rPr>
              <w:t>VARCHAR(200)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AC6AA" w14:textId="77777777" w:rsidR="005E38AD" w:rsidRPr="000C4764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4311D" w14:textId="77777777" w:rsidR="005E38AD" w:rsidRPr="000C4764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CF8B5" w14:textId="77777777" w:rsidR="005E38AD" w:rsidRPr="000C4764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E030E" w14:textId="7611DA27" w:rsidR="005E38AD" w:rsidRPr="000C4764" w:rsidRDefault="00572F0E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文件服务器类似多数据库的设计方式。一个文件服务器为一个配置文件</w:t>
            </w:r>
            <w:r w:rsidR="0070109E">
              <w:rPr>
                <w:rFonts w:hint="eastAsia"/>
                <w:b/>
                <w:sz w:val="18"/>
                <w:szCs w:val="18"/>
              </w:rPr>
              <w:t>。这里其实是关联配置文件中的</w:t>
            </w:r>
            <w:r w:rsidR="00FA4F6A">
              <w:rPr>
                <w:rFonts w:hint="eastAsia"/>
                <w:b/>
                <w:sz w:val="18"/>
                <w:szCs w:val="18"/>
              </w:rPr>
              <w:t>id</w:t>
            </w:r>
            <w:r>
              <w:rPr>
                <w:rFonts w:hint="eastAsia"/>
                <w:b/>
                <w:sz w:val="18"/>
                <w:szCs w:val="18"/>
              </w:rPr>
              <w:t>。</w:t>
            </w:r>
          </w:p>
        </w:tc>
      </w:tr>
    </w:tbl>
    <w:p w14:paraId="42C1E896" w14:textId="77777777" w:rsidR="00D94D2B" w:rsidRDefault="00D94D2B" w:rsidP="00861D09">
      <w:pPr>
        <w:ind w:firstLine="460"/>
        <w:rPr>
          <w:rFonts w:hint="eastAsia"/>
        </w:rPr>
      </w:pPr>
    </w:p>
    <w:p w14:paraId="4683A01D" w14:textId="77777777" w:rsidR="009D0F9F" w:rsidRDefault="009D0F9F" w:rsidP="009D0F9F">
      <w:pPr>
        <w:pStyle w:val="2"/>
        <w:rPr>
          <w:rFonts w:hint="eastAsia"/>
        </w:rPr>
      </w:pPr>
      <w:bookmarkStart w:id="9" w:name="_Toc416955831"/>
      <w:r>
        <w:rPr>
          <w:rFonts w:hint="eastAsia"/>
        </w:rPr>
        <w:t>SYS</w:t>
      </w:r>
      <w:r>
        <w:t xml:space="preserve">_STDTMP_FOLDER </w:t>
      </w:r>
      <w:r>
        <w:rPr>
          <w:rFonts w:hint="eastAsia"/>
        </w:rPr>
        <w:t>达标体系模板文件夹</w:t>
      </w:r>
      <w:bookmarkEnd w:id="9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9D0F9F" w:rsidRPr="002E6739" w14:paraId="4FC237EF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42A26050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A55A67D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72E109E9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3E461D31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2DAA9DC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9B31438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261B8422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8A8D36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9D0F9F" w:rsidRPr="002E6739" w14:paraId="0129F379" w14:textId="77777777" w:rsidTr="00895FF3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8E8A3CA" w14:textId="77777777" w:rsidR="009D0F9F" w:rsidRPr="002E6739" w:rsidRDefault="009D0F9F" w:rsidP="001D559D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3FE05FAA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DC2CA1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文件夹名称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CF72DA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575EC4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7F5A2BB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57091FC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A9D5745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D0F9F" w:rsidRPr="002E6739" w14:paraId="06AA1D6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E10BF" w14:textId="77777777" w:rsidR="009D0F9F" w:rsidRPr="002E6739" w:rsidRDefault="009D0F9F" w:rsidP="001D559D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5342C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F578C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父文件夹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E6E5A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C3A0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AF56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49E7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F6032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表示根目录</w:t>
            </w:r>
          </w:p>
        </w:tc>
      </w:tr>
      <w:tr w:rsidR="009D0F9F" w:rsidRPr="002E6739" w14:paraId="5A0D72A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6DDF2" w14:textId="77777777" w:rsidR="009D0F9F" w:rsidRPr="002E6739" w:rsidRDefault="009D0F9F" w:rsidP="001D559D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D6B7A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0E3A4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9C685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1C224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1D99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528BA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87495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D0F9F" w:rsidRPr="002E6739" w14:paraId="71A7BFD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3B074" w14:textId="77777777" w:rsidR="009D0F9F" w:rsidRPr="002E6739" w:rsidRDefault="009D0F9F" w:rsidP="001D559D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538CB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C_LOGO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097BE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LOGO</w:t>
            </w:r>
            <w:r>
              <w:rPr>
                <w:rFonts w:hint="eastAsia"/>
                <w:sz w:val="18"/>
                <w:szCs w:val="18"/>
              </w:rPr>
              <w:t>图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A1F40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DC22E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F0FB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AB160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39E2C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CB0D261" w14:textId="77777777" w:rsidR="009D0F9F" w:rsidRDefault="009D0F9F" w:rsidP="009D0F9F">
      <w:pPr>
        <w:ind w:firstLineChars="0" w:firstLine="0"/>
        <w:rPr>
          <w:rFonts w:hint="eastAsia"/>
        </w:rPr>
      </w:pPr>
    </w:p>
    <w:p w14:paraId="63B27EB3" w14:textId="258F9C2C" w:rsidR="003F1E3F" w:rsidRDefault="000D3F65" w:rsidP="003F1E3F">
      <w:pPr>
        <w:pStyle w:val="2"/>
        <w:rPr>
          <w:rFonts w:hint="eastAsia"/>
        </w:rPr>
      </w:pPr>
      <w:bookmarkStart w:id="10" w:name="_Toc416955832"/>
      <w:r>
        <w:rPr>
          <w:rFonts w:hint="eastAsia"/>
        </w:rPr>
        <w:t>SYS</w:t>
      </w:r>
      <w:r w:rsidR="003F1E3F">
        <w:t>_STDTMP_</w:t>
      </w:r>
      <w:r w:rsidR="006A6372">
        <w:t>FILE</w:t>
      </w:r>
      <w:r w:rsidR="003F1E3F">
        <w:t xml:space="preserve"> </w:t>
      </w:r>
      <w:r w:rsidR="003F1E3F">
        <w:rPr>
          <w:rFonts w:hint="eastAsia"/>
        </w:rPr>
        <w:t>达标体系模板文件</w:t>
      </w:r>
      <w:bookmarkEnd w:id="10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3F1E3F" w:rsidRPr="002E6739" w14:paraId="38D35E7C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51B37AE2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D7E127B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897E57B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64B6FA3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67066C6C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7C7A4B84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AAFF073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4AA86263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F1E3F" w:rsidRPr="002E6739" w14:paraId="6E6E2179" w14:textId="77777777" w:rsidTr="00895FF3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FDC91D1" w14:textId="77777777" w:rsidR="003F1E3F" w:rsidRPr="002E6739" w:rsidRDefault="003F1E3F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BD2BF70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F071497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DADA3B9" w14:textId="0C04D67C" w:rsidR="003F1E3F" w:rsidRPr="002E6739" w:rsidRDefault="00AC1889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96EB2E5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6D1C7FF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8F23C16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FF7BF2E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0A77" w:rsidRPr="002E6739" w14:paraId="1C69181D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DCE92" w14:textId="77777777" w:rsidR="00D30A77" w:rsidRPr="002E6739" w:rsidRDefault="00D30A77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AC34E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3625F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1CAF4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3B075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54CBA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D3558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4262A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0A77" w:rsidRPr="002E6739" w14:paraId="29B16DF0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89CCE" w14:textId="77777777" w:rsidR="00D30A77" w:rsidRPr="002E6739" w:rsidRDefault="00D30A77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441EA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14E87" w14:textId="784B0CCB" w:rsidR="00D30A77" w:rsidRDefault="00B03ECE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</w:t>
            </w:r>
            <w:r w:rsidR="00D30A77">
              <w:rPr>
                <w:rFonts w:hint="eastAsia"/>
                <w:sz w:val="18"/>
                <w:szCs w:val="18"/>
              </w:rPr>
              <w:t>文件夹</w:t>
            </w:r>
            <w:r w:rsidR="00925765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E6470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0085C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D8C02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119B7" w14:textId="773BDB89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47E63" w14:textId="0DB1707A" w:rsidR="00D30A77" w:rsidRPr="002E6739" w:rsidRDefault="00B03ECE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页面上表示所属分类</w:t>
            </w:r>
          </w:p>
        </w:tc>
      </w:tr>
      <w:tr w:rsidR="00925765" w:rsidRPr="002E6739" w14:paraId="7E9C25BB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85A55" w14:textId="77777777" w:rsidR="00925765" w:rsidRPr="002E6739" w:rsidRDefault="00925765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E504A" w14:textId="0592ABE6" w:rsidR="00925765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ADF75" w14:textId="1735715F" w:rsidR="00925765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所属文件夹名称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B444C" w14:textId="7236CC4B" w:rsidR="00925765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80BAC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4AD2F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4CCE7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571D0" w14:textId="11AF0B35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页面上表示所属分类</w:t>
            </w:r>
          </w:p>
        </w:tc>
      </w:tr>
      <w:tr w:rsidR="00925765" w:rsidRPr="002E6739" w14:paraId="402E8A28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64787" w14:textId="77777777" w:rsidR="00925765" w:rsidRPr="002E6739" w:rsidRDefault="00925765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2D265" w14:textId="56D86EC3" w:rsidR="00925765" w:rsidRDefault="00B82F1F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</w:t>
            </w:r>
            <w:r>
              <w:rPr>
                <w:sz w:val="18"/>
                <w:szCs w:val="18"/>
              </w:rPr>
              <w:t>REMIND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E4A0D" w14:textId="45F76D96" w:rsidR="00925765" w:rsidRDefault="00B82F1F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是否提醒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BBB00" w14:textId="5BB7AD54" w:rsidR="00925765" w:rsidRDefault="0064568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1C697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C75A8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A8FF7" w14:textId="4033ED08" w:rsidR="00925765" w:rsidRPr="002E6739" w:rsidRDefault="00B82F1F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1B9B7" w14:textId="0C280C0F" w:rsidR="00925765" w:rsidRPr="002E6739" w:rsidRDefault="001E4967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提醒，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不提醒</w:t>
            </w:r>
          </w:p>
        </w:tc>
      </w:tr>
      <w:tr w:rsidR="00973473" w:rsidRPr="002E6739" w14:paraId="28A9DCBA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1B613" w14:textId="77777777" w:rsidR="00973473" w:rsidRPr="002E6739" w:rsidRDefault="00973473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2F83C" w14:textId="4697D3BB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9B6B1" w14:textId="5E7CF814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更新周期（数量）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2742D" w14:textId="71ADD21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FB974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A63D4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4A58D" w14:textId="7777777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FF940" w14:textId="7777777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73473" w:rsidRPr="002E6739" w14:paraId="69E569F3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D6EE9" w14:textId="77777777" w:rsidR="00973473" w:rsidRPr="002E6739" w:rsidRDefault="00973473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4A6B4" w14:textId="349AF512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C1ADC" w14:textId="72B5EB3E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周期单位</w:t>
            </w:r>
            <w:r w:rsidR="00545870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119" w14:textId="5230C6D7" w:rsidR="00973473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70A7E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A5885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2AA80" w14:textId="7777777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3D593" w14:textId="124E3A6A" w:rsidR="00973473" w:rsidRDefault="00B85CF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见参数：</w:t>
            </w:r>
            <w:r>
              <w:rPr>
                <w:rFonts w:hint="eastAsia"/>
                <w:sz w:val="18"/>
                <w:szCs w:val="18"/>
              </w:rPr>
              <w:t>STDTMP_CYCLE</w:t>
            </w:r>
          </w:p>
        </w:tc>
      </w:tr>
      <w:tr w:rsidR="00545870" w:rsidRPr="002E6739" w14:paraId="266D50BA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FB06A" w14:textId="77777777" w:rsidR="00545870" w:rsidRPr="002E6739" w:rsidRDefault="00545870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FA5E7" w14:textId="4ABEBC85" w:rsidR="00545870" w:rsidRDefault="00545870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C6F21" w14:textId="480EA23C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周期单位名称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00127" w14:textId="7472A33F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92FE7" w14:textId="77777777" w:rsidR="00545870" w:rsidRPr="002E6739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F78C7" w14:textId="77777777" w:rsidR="00545870" w:rsidRPr="002E6739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92530" w14:textId="77777777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47370" w14:textId="77777777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80643" w:rsidRPr="002E6739" w14:paraId="65D77092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CC2F5" w14:textId="77777777" w:rsidR="00380643" w:rsidRPr="002E6739" w:rsidRDefault="00380643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FE66E" w14:textId="33AEFADC" w:rsidR="00380643" w:rsidRDefault="0038064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C_EXP</w:t>
            </w:r>
            <w:r>
              <w:rPr>
                <w:sz w:val="18"/>
                <w:szCs w:val="18"/>
              </w:rPr>
              <w:t>LAIN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7D0FF" w14:textId="0C6833F4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政策解读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9819B" w14:textId="149DC6A0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DEF46" w14:textId="77777777" w:rsidR="00380643" w:rsidRPr="002E6739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133B6" w14:textId="77777777" w:rsidR="00380643" w:rsidRPr="002E6739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99A71" w14:textId="77777777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6CC45" w14:textId="77777777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85CF5" w:rsidRPr="002E6739" w14:paraId="1F46CDFB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25E64" w14:textId="77777777" w:rsidR="00B85CF5" w:rsidRPr="002E6739" w:rsidRDefault="00B85CF5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BF02E" w14:textId="7A58D798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9E3FD" w14:textId="6CF621E6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模板文件</w:t>
            </w: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C1B21" w14:textId="59CB7F56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99FFF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BDFC3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42BC8" w14:textId="77777777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07FE3" w14:textId="14369196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专门的类管理</w:t>
            </w:r>
          </w:p>
        </w:tc>
      </w:tr>
      <w:tr w:rsidR="00B85CF5" w:rsidRPr="002E6739" w14:paraId="72CE2816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3B304" w14:textId="77777777" w:rsidR="00B85CF5" w:rsidRPr="002E6739" w:rsidRDefault="00B85CF5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79378" w14:textId="5DD62395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13576" w14:textId="48046DD3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模板文件名称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CEC06" w14:textId="397F6420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77B45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0DEC9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F7AE5" w14:textId="77777777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A6DAC" w14:textId="77777777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A4F3301" w14:textId="77777777" w:rsidR="00415679" w:rsidRDefault="00415679" w:rsidP="00415679">
      <w:pPr>
        <w:ind w:firstLine="460"/>
        <w:rPr>
          <w:rFonts w:hint="eastAsia"/>
        </w:rPr>
      </w:pPr>
    </w:p>
    <w:p w14:paraId="0BCA817B" w14:textId="79A5A932" w:rsidR="00C66D96" w:rsidRDefault="00704E45" w:rsidP="00C66D96">
      <w:pPr>
        <w:pStyle w:val="2"/>
        <w:rPr>
          <w:rFonts w:hint="eastAsia"/>
        </w:rPr>
      </w:pPr>
      <w:bookmarkStart w:id="11" w:name="_Toc416955833"/>
      <w:r>
        <w:rPr>
          <w:rFonts w:hint="eastAsia"/>
        </w:rPr>
        <w:t>SYS</w:t>
      </w:r>
      <w:r>
        <w:t>_STDTMP_FILE_</w:t>
      </w:r>
      <w:r w:rsidR="00C66D96">
        <w:t>01</w:t>
      </w:r>
      <w:r>
        <w:t xml:space="preserve"> </w:t>
      </w:r>
      <w:r>
        <w:rPr>
          <w:rFonts w:hint="eastAsia"/>
        </w:rPr>
        <w:t>达标体系制度文件模板</w:t>
      </w:r>
      <w:r w:rsidR="00E61C1D">
        <w:rPr>
          <w:rFonts w:hint="eastAsia"/>
        </w:rPr>
        <w:t>配置</w:t>
      </w:r>
      <w:bookmarkEnd w:id="11"/>
    </w:p>
    <w:p w14:paraId="194D1992" w14:textId="77777777" w:rsidR="00F84B17" w:rsidRDefault="00F84B17" w:rsidP="00F84B17">
      <w:pPr>
        <w:ind w:firstLine="460"/>
        <w:rPr>
          <w:rFonts w:hint="eastAsia"/>
        </w:rPr>
      </w:pPr>
      <w:r>
        <w:rPr>
          <w:rFonts w:hint="eastAsia"/>
        </w:rPr>
        <w:t>表名按照规则编号，现在先暂时以</w:t>
      </w:r>
      <w:r>
        <w:rPr>
          <w:rFonts w:hint="eastAsia"/>
        </w:rPr>
        <w:t>01</w:t>
      </w:r>
      <w:r>
        <w:rPr>
          <w:rFonts w:hint="eastAsia"/>
        </w:rPr>
        <w:t>来编，后续要以模板名字来编。</w:t>
      </w:r>
    </w:p>
    <w:p w14:paraId="778C8302" w14:textId="3C3A915F" w:rsidR="00F84B17" w:rsidRPr="00F84B17" w:rsidRDefault="00F84B17" w:rsidP="00F84B17">
      <w:pPr>
        <w:ind w:firstLine="460"/>
        <w:rPr>
          <w:rFonts w:hint="eastAsia"/>
        </w:rPr>
      </w:pPr>
      <w:r>
        <w:rPr>
          <w:rFonts w:hint="eastAsia"/>
        </w:rPr>
        <w:t>这个表结构和</w:t>
      </w:r>
      <w:r w:rsidR="00810A17">
        <w:rPr>
          <w:rFonts w:hint="eastAsia"/>
        </w:rPr>
        <w:t>业务表的表结构完全</w:t>
      </w:r>
      <w:r>
        <w:rPr>
          <w:rFonts w:hint="eastAsia"/>
        </w:rPr>
        <w:t>一致，因此可以用做表拷贝模板用。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C66D96" w:rsidRPr="002E6739" w14:paraId="0DBF9007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29D49FBA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5D005E36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722B2DEF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7D8E0E60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4DCA7016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A3AD587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6E1E9E91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27B60A8D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C66D96" w:rsidRPr="002E6739" w14:paraId="0EB0A4A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259AA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6792B" w14:textId="756EBD09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3391E" w14:textId="3456F031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30D37" w14:textId="06494D43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EBE3C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4FA0A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8F6E0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3AD6A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2D60A905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79870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FAF4B" w14:textId="4525C56D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B_CONTROL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4A957" w14:textId="5513C861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是否受控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137F6" w14:textId="72FB0CA6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CAB89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D9870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DC94B" w14:textId="24212D39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01C76" w14:textId="27D0B35C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受控，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非受控</w:t>
            </w:r>
          </w:p>
        </w:tc>
      </w:tr>
      <w:tr w:rsidR="00C66D96" w:rsidRPr="002E6739" w14:paraId="04238E3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CF1A2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E95CA" w14:textId="0C7D871F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53A3B" w14:textId="46B57AAA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7B230" w14:textId="3B2FB3C2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BC396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B3DC4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D4DBC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C14B8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68B59417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F1123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12FFA" w14:textId="300FF7D0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  <w:r>
              <w:rPr>
                <w:sz w:val="18"/>
                <w:szCs w:val="18"/>
              </w:rPr>
              <w:t>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A4F82" w14:textId="6FA2B456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8DEDB" w14:textId="4FED35E9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A4CF9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7EF5C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65C7D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6E680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20D42D7A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5F6D0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A68CD" w14:textId="5A3A106C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_DEPT_02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32EC8" w14:textId="0094E4D7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监督部门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66BE0" w14:textId="6B1BCB45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54A35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C95A3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58BDF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3B504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11B1AD2B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9B69D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F816D" w14:textId="2451F4A1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DATE_01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4E4A7" w14:textId="77228C57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编制日期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49B08" w14:textId="036EED3B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C5CDF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39E1F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5CD34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DF15F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523E033F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6516A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E0E4C" w14:textId="300F70DD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T_DATE_02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75BB1" w14:textId="5B69941E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56639" w14:textId="7C6427D3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F7923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72B27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F3F53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D29EB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187D5A2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1FCB1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7BE82" w14:textId="1BF7A77D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T_DATE_03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46183" w14:textId="06E137C9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批准日期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DA1B9" w14:textId="0925D78A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22CD2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E3C71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1B82F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3A3BC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F020B" w:rsidRPr="002E6739" w14:paraId="46D73BE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C569C" w14:textId="77777777" w:rsidR="008F020B" w:rsidRPr="002E6739" w:rsidRDefault="008F020B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34902" w14:textId="14A68F3C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49D42" w14:textId="053F524C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文件状态编码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1A40D" w14:textId="30BCE6B6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F4D9B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106B4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B079A" w14:textId="66EF9E92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F5B1E" w14:textId="7A5673CE" w:rsidR="008F020B" w:rsidRPr="002E6739" w:rsidRDefault="008F020B" w:rsidP="008F020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</w:t>
            </w:r>
            <w:r>
              <w:rPr>
                <w:sz w:val="18"/>
                <w:szCs w:val="18"/>
              </w:rPr>
              <w:t>TYPE_</w:t>
            </w:r>
            <w:r>
              <w:rPr>
                <w:rFonts w:hint="eastAsia"/>
                <w:sz w:val="18"/>
                <w:szCs w:val="18"/>
              </w:rPr>
              <w:t>01</w:t>
            </w:r>
          </w:p>
        </w:tc>
      </w:tr>
      <w:tr w:rsidR="008F020B" w:rsidRPr="002E6739" w14:paraId="32022466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142D0" w14:textId="77777777" w:rsidR="008F020B" w:rsidRPr="002E6739" w:rsidRDefault="008F020B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CEC26" w14:textId="29929003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_SATUS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C2554" w14:textId="1D273C41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0D1D8" w14:textId="6944E86D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F2C7F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B0CF6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CE08F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F8159" w14:textId="77777777" w:rsidR="008F020B" w:rsidRDefault="008F020B" w:rsidP="008F020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F020B" w:rsidRPr="002E6739" w14:paraId="3B61EEA4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818D3" w14:textId="77777777" w:rsidR="008F020B" w:rsidRPr="002E6739" w:rsidRDefault="008F020B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D11C5" w14:textId="370CCD77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N_TIMES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F9877" w14:textId="2016E8EC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修订次数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90EA2" w14:textId="29F27948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32B01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58A26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1A3E6" w14:textId="32F4BEB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9B56D" w14:textId="77777777" w:rsidR="008F020B" w:rsidRDefault="008F020B" w:rsidP="008F020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1954044" w14:textId="77777777" w:rsidR="00704E45" w:rsidRDefault="00704E45" w:rsidP="00704E45">
      <w:pPr>
        <w:ind w:firstLine="460"/>
        <w:rPr>
          <w:rFonts w:hint="eastAsia"/>
        </w:rPr>
      </w:pPr>
    </w:p>
    <w:p w14:paraId="1A73B890" w14:textId="5518ED3A" w:rsidR="00D44842" w:rsidRDefault="00D44842" w:rsidP="00D44842">
      <w:pPr>
        <w:pStyle w:val="2"/>
        <w:rPr>
          <w:rFonts w:hint="eastAsia"/>
        </w:rPr>
      </w:pPr>
      <w:bookmarkStart w:id="12" w:name="_Toc416955834"/>
      <w:r>
        <w:rPr>
          <w:rFonts w:hint="eastAsia"/>
        </w:rPr>
        <w:t>SYS</w:t>
      </w:r>
      <w:r>
        <w:t xml:space="preserve">_STDTMP_FILE_02 </w:t>
      </w:r>
      <w:r>
        <w:rPr>
          <w:rFonts w:hint="eastAsia"/>
        </w:rPr>
        <w:t>达标体系通知文件模板配置</w:t>
      </w:r>
      <w:bookmarkEnd w:id="12"/>
    </w:p>
    <w:p w14:paraId="0AB3C4D9" w14:textId="390FCCDF" w:rsidR="00D44842" w:rsidRPr="00F84B17" w:rsidRDefault="00D44842" w:rsidP="00D44842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D44842" w:rsidRPr="002E6739" w14:paraId="488E17D8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2D937A8C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0DD10BCD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27BE8121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526C97AB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B035C4E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AF8E65E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9AA694E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1996C847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44842" w:rsidRPr="002E6739" w14:paraId="2BF84D86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5A153" w14:textId="77777777" w:rsidR="00D44842" w:rsidRPr="002E6739" w:rsidRDefault="00D44842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A9730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6E275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A6A0F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3AD33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838CB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7B795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AC871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44842" w:rsidRPr="002E6739" w14:paraId="49D41034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59674" w14:textId="77777777" w:rsidR="00D44842" w:rsidRPr="002E6739" w:rsidRDefault="00D44842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9A838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76281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AD9F0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79551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8290E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BD5C0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41485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555A4C19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E6538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DF65F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  <w:r>
              <w:rPr>
                <w:sz w:val="18"/>
                <w:szCs w:val="18"/>
              </w:rPr>
              <w:t>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1A356" w14:textId="0B4EFAE4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3C16D" w14:textId="39DFB98A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072BA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E146D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25EAF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7252E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3BDE6970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634A0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D93EC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_DEPT_02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0AE9C" w14:textId="1CA4160A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主送部门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76365" w14:textId="37BA3090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D19E4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737DE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6F2D3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E64D1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29F522B7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CB420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71E5F" w14:textId="3C4191EF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C_DEPT_03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4E7D2" w14:textId="1B168C40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抄送部门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E3DCD" w14:textId="2407A8CC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5CB7F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CA1CD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80713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40FF5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42CFE91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FBA6A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F4E58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DATE_01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D7E00" w14:textId="72D0693F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7C5C2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A4B6B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BF43B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5434A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34F24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768EB33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C3E85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75A85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870DD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文件状态编码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EB23C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8B3D6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80551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0AF79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86D88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</w:t>
            </w:r>
            <w:r>
              <w:rPr>
                <w:sz w:val="18"/>
                <w:szCs w:val="18"/>
              </w:rPr>
              <w:t>TYPE_</w:t>
            </w:r>
            <w:r>
              <w:rPr>
                <w:rFonts w:hint="eastAsia"/>
                <w:sz w:val="18"/>
                <w:szCs w:val="18"/>
              </w:rPr>
              <w:t>01</w:t>
            </w:r>
          </w:p>
        </w:tc>
      </w:tr>
      <w:tr w:rsidR="00EE5E60" w:rsidRPr="002E6739" w14:paraId="442FF647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D9F97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04BA1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_SATUS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24F47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8574B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9C5DF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8A599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5B127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A0573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395C2BC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7D20A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1B813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N_TIMES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FA737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修订次数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EBB8D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F082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06E6F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995E8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8B4C7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B648ACD" w14:textId="77777777" w:rsidR="00024ECA" w:rsidRDefault="00024ECA" w:rsidP="00692824">
      <w:pPr>
        <w:ind w:firstLineChars="86" w:firstLine="198"/>
        <w:rPr>
          <w:rFonts w:hint="eastAsia"/>
        </w:rPr>
      </w:pPr>
    </w:p>
    <w:p w14:paraId="5A29F52F" w14:textId="4E711A83" w:rsidR="00B733AA" w:rsidRDefault="00B733AA" w:rsidP="00B733AA">
      <w:pPr>
        <w:pStyle w:val="2"/>
        <w:rPr>
          <w:rFonts w:hint="eastAsia"/>
        </w:rPr>
      </w:pPr>
      <w:bookmarkStart w:id="13" w:name="_Toc416955835"/>
      <w:r>
        <w:rPr>
          <w:rFonts w:hint="eastAsia"/>
        </w:rPr>
        <w:t>SYS</w:t>
      </w:r>
      <w:r>
        <w:t xml:space="preserve">_STDTMP_FILE_03 </w:t>
      </w:r>
      <w:r>
        <w:rPr>
          <w:rFonts w:hint="eastAsia"/>
        </w:rPr>
        <w:t>达标体系</w:t>
      </w:r>
      <w:r w:rsidR="00E32C3E">
        <w:rPr>
          <w:rFonts w:hint="eastAsia"/>
        </w:rPr>
        <w:t>执行</w:t>
      </w:r>
      <w:r>
        <w:rPr>
          <w:rFonts w:hint="eastAsia"/>
        </w:rPr>
        <w:t>文件模板配置</w:t>
      </w:r>
      <w:bookmarkEnd w:id="13"/>
    </w:p>
    <w:p w14:paraId="16AFED2F" w14:textId="77777777" w:rsidR="00B733AA" w:rsidRPr="00F84B17" w:rsidRDefault="00B733AA" w:rsidP="00B733AA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B733AA" w:rsidRPr="002E6739" w14:paraId="36C63119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762AE722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6F1F2FE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6B03ECFD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A78346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0563D47F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1DBCB39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481047A9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339A0532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733AA" w:rsidRPr="002E6739" w14:paraId="6DD2F5A9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64F11" w14:textId="77777777" w:rsidR="00B733AA" w:rsidRPr="002E6739" w:rsidRDefault="00B733AA" w:rsidP="00787579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427DA" w14:textId="77777777" w:rsidR="00B733AA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9A697" w14:textId="77777777" w:rsidR="00B733AA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8EB3D" w14:textId="77777777" w:rsidR="00B733AA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54AB8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03A3B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6A48D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39B21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38E0385" w14:textId="77777777" w:rsidR="00B733AA" w:rsidRDefault="00B733AA" w:rsidP="00692824">
      <w:pPr>
        <w:ind w:firstLineChars="86" w:firstLine="198"/>
        <w:rPr>
          <w:rFonts w:hint="eastAsia"/>
        </w:rPr>
      </w:pPr>
    </w:p>
    <w:p w14:paraId="4B2DA15B" w14:textId="77777777" w:rsidR="00A24DE1" w:rsidRDefault="00A24DE1" w:rsidP="00A24DE1">
      <w:pPr>
        <w:pStyle w:val="1"/>
        <w:rPr>
          <w:rFonts w:hint="eastAsia"/>
        </w:rPr>
      </w:pPr>
      <w:bookmarkStart w:id="14" w:name="_Toc416955836"/>
      <w:r>
        <w:rPr>
          <w:rFonts w:hint="eastAsia"/>
        </w:rPr>
        <w:t>视图设计</w:t>
      </w:r>
      <w:bookmarkEnd w:id="14"/>
    </w:p>
    <w:p w14:paraId="3093F374" w14:textId="77777777" w:rsidR="00A24DE1" w:rsidRDefault="002A0834" w:rsidP="002A0834">
      <w:pPr>
        <w:pStyle w:val="2"/>
        <w:rPr>
          <w:rFonts w:hint="eastAsia"/>
        </w:rPr>
      </w:pPr>
      <w:bookmarkStart w:id="15" w:name="_Toc416955837"/>
      <w:r>
        <w:rPr>
          <w:rFonts w:hint="eastAsia"/>
        </w:rPr>
        <w:t>视图物理名</w:t>
      </w:r>
      <w:r>
        <w:rPr>
          <w:rFonts w:hint="eastAsia"/>
        </w:rPr>
        <w:t xml:space="preserve"> </w:t>
      </w:r>
      <w:r>
        <w:rPr>
          <w:rFonts w:hint="eastAsia"/>
        </w:rPr>
        <w:t>视图中文名</w:t>
      </w:r>
      <w:bookmarkEnd w:id="15"/>
    </w:p>
    <w:tbl>
      <w:tblPr>
        <w:tblW w:w="10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6"/>
        <w:gridCol w:w="9539"/>
      </w:tblGrid>
      <w:tr w:rsidR="00746A00" w14:paraId="622685D8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36EF8959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SQL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1E74FDD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93BDBA8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586683B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FD8BCFA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8D6C26C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11ED8FF7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1B8AB54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491A2FD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6A00" w14:paraId="34975441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7AE9A9AC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711F3580" w14:textId="77777777" w:rsidR="00746A00" w:rsidRDefault="00861D09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  <w:p w14:paraId="55545FD1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20ECB98F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C880905" w14:textId="77777777" w:rsidR="003F7EFF" w:rsidRDefault="003F7EFF" w:rsidP="003F7EFF">
      <w:pPr>
        <w:ind w:firstLine="460"/>
        <w:rPr>
          <w:rFonts w:hint="eastAsia"/>
        </w:rPr>
      </w:pPr>
    </w:p>
    <w:p w14:paraId="79CEE2A0" w14:textId="77777777" w:rsidR="003F7EFF" w:rsidRDefault="003F7EFF" w:rsidP="003F7EFF">
      <w:pPr>
        <w:ind w:firstLine="460"/>
        <w:rPr>
          <w:rFonts w:hint="eastAsia"/>
        </w:rPr>
      </w:pPr>
    </w:p>
    <w:p w14:paraId="10D8FDDA" w14:textId="77777777" w:rsidR="00DB7E53" w:rsidRDefault="00DB7E53">
      <w:pPr>
        <w:ind w:firstLine="460"/>
        <w:rPr>
          <w:rFonts w:hint="eastAsia"/>
        </w:rPr>
      </w:pPr>
    </w:p>
    <w:p w14:paraId="6F8F530F" w14:textId="77777777" w:rsidR="00D46CFF" w:rsidRDefault="00D46CFF" w:rsidP="003F7EFF">
      <w:pPr>
        <w:ind w:firstLine="460"/>
        <w:rPr>
          <w:rFonts w:hint="eastAsia"/>
        </w:rPr>
      </w:pPr>
    </w:p>
    <w:sectPr w:rsidR="00D46CFF" w:rsidSect="00E97C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340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62117C" w14:textId="77777777" w:rsidR="00A24EF7" w:rsidRDefault="00A24EF7">
      <w:pPr>
        <w:ind w:firstLine="460"/>
        <w:rPr>
          <w:rFonts w:hint="eastAsia"/>
        </w:rPr>
      </w:pPr>
    </w:p>
    <w:p w14:paraId="0845BC8F" w14:textId="77777777" w:rsidR="00A24EF7" w:rsidRDefault="00A24EF7">
      <w:pPr>
        <w:ind w:firstLine="420"/>
        <w:rPr>
          <w:rFonts w:hint="eastAsia"/>
        </w:rPr>
      </w:pPr>
      <w:r>
        <w:separator/>
      </w:r>
    </w:p>
  </w:endnote>
  <w:endnote w:type="continuationSeparator" w:id="0">
    <w:p w14:paraId="45DEC14E" w14:textId="77777777" w:rsidR="00A24EF7" w:rsidRDefault="00A24EF7">
      <w:pPr>
        <w:ind w:firstLine="460"/>
        <w:rPr>
          <w:rFonts w:hint="eastAsia"/>
        </w:rPr>
      </w:pPr>
    </w:p>
    <w:p w14:paraId="0DAAA17C" w14:textId="77777777" w:rsidR="00A24EF7" w:rsidRDefault="00A24EF7">
      <w:pPr>
        <w:ind w:firstLine="42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orBi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5905A" w14:textId="77777777" w:rsidR="00C87AC1" w:rsidRDefault="00C87AC1" w:rsidP="006E0D73">
    <w:pPr>
      <w:pStyle w:val="aa"/>
      <w:ind w:firstLine="400"/>
      <w:rPr>
        <w:rFonts w:hint="eastAsia"/>
      </w:rPr>
    </w:pPr>
  </w:p>
  <w:p w14:paraId="5E3F9B38" w14:textId="77777777" w:rsidR="00C87AC1" w:rsidRDefault="00C87AC1" w:rsidP="006E21B1">
    <w:pPr>
      <w:pStyle w:val="ac"/>
      <w:framePr w:wrap="around" w:vAnchor="text" w:hAnchor="margin" w:xAlign="right" w:y="1"/>
      <w:ind w:firstLine="360"/>
      <w:rPr>
        <w:rStyle w:val="ad"/>
        <w:rFonts w:hint="eastAsia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D6E55" w14:textId="77777777" w:rsidR="00C87AC1" w:rsidRDefault="00C87AC1">
    <w:pPr>
      <w:pStyle w:val="ac"/>
      <w:ind w:firstLine="40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A34AB" w14:textId="77777777" w:rsidR="00C87AC1" w:rsidRDefault="00C87AC1">
    <w:pPr>
      <w:pStyle w:val="ac"/>
      <w:ind w:firstLine="40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7FE790" w14:textId="77777777" w:rsidR="00A24EF7" w:rsidRDefault="00A24EF7" w:rsidP="003F7EFF">
      <w:pPr>
        <w:ind w:firstLine="460"/>
        <w:rPr>
          <w:rFonts w:hint="eastAsia"/>
        </w:rPr>
      </w:pPr>
    </w:p>
    <w:p w14:paraId="20E341A0" w14:textId="77777777" w:rsidR="00A24EF7" w:rsidRDefault="00A24EF7">
      <w:pPr>
        <w:ind w:firstLine="420"/>
        <w:rPr>
          <w:rFonts w:hint="eastAsia"/>
        </w:rPr>
      </w:pPr>
      <w:r>
        <w:separator/>
      </w:r>
    </w:p>
  </w:footnote>
  <w:footnote w:type="continuationSeparator" w:id="0">
    <w:p w14:paraId="05E275D5" w14:textId="77777777" w:rsidR="00A24EF7" w:rsidRDefault="00A24EF7">
      <w:pPr>
        <w:ind w:firstLine="460"/>
        <w:rPr>
          <w:rFonts w:hint="eastAsia"/>
        </w:rPr>
      </w:pPr>
    </w:p>
    <w:p w14:paraId="5BCF11B1" w14:textId="77777777" w:rsidR="00A24EF7" w:rsidRDefault="00A24EF7">
      <w:pPr>
        <w:ind w:firstLine="42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9A05A" w14:textId="77777777" w:rsidR="00C87AC1" w:rsidRDefault="00C87AC1">
    <w:pPr>
      <w:ind w:firstLine="4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15283" w14:textId="77777777" w:rsidR="00C87AC1" w:rsidRDefault="00C87AC1" w:rsidP="00107825">
    <w:pPr>
      <w:ind w:firstLine="460"/>
      <w:rPr>
        <w:rFonts w:hint="eastAsia"/>
      </w:rPr>
    </w:pPr>
  </w:p>
  <w:p w14:paraId="54973B2A" w14:textId="77777777" w:rsidR="00C87AC1" w:rsidRPr="00E97C2E" w:rsidRDefault="00C87AC1" w:rsidP="00E17C57">
    <w:pPr>
      <w:pStyle w:val="aa"/>
      <w:pBdr>
        <w:bottom w:val="single" w:sz="4" w:space="0" w:color="auto"/>
      </w:pBdr>
      <w:spacing w:line="240" w:lineRule="auto"/>
      <w:ind w:firstLine="400"/>
      <w:jc w:val="right"/>
      <w:rPr>
        <w:rFonts w:hint="eastAsia"/>
      </w:rPr>
    </w:pPr>
    <w:r>
      <w:rPr>
        <w:rFonts w:hint="eastAsia"/>
      </w:rPr>
      <w:t>版权所有</w:t>
    </w:r>
    <w:r>
      <w:rPr>
        <w:rFonts w:hint="eastAsia"/>
      </w:rPr>
      <w:t xml:space="preserve"> @2015 </w:t>
    </w:r>
    <w:r>
      <w:rPr>
        <w:rFonts w:hint="eastAsia"/>
      </w:rPr>
      <w:t>福州蓝石电子有限公司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71916" w14:textId="77777777" w:rsidR="00C87AC1" w:rsidRDefault="00C87AC1">
    <w:pPr>
      <w:pStyle w:val="aa"/>
      <w:ind w:firstLine="40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66E1E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F27027"/>
    <w:multiLevelType w:val="hybridMultilevel"/>
    <w:tmpl w:val="05F4C012"/>
    <w:lvl w:ilvl="0" w:tplc="4EC2CD54">
      <w:start w:val="1"/>
      <w:numFmt w:val="bullet"/>
      <w:pStyle w:val="a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730412A"/>
    <w:multiLevelType w:val="hybridMultilevel"/>
    <w:tmpl w:val="7444B6F8"/>
    <w:lvl w:ilvl="0" w:tplc="D4266EC8">
      <w:start w:val="1"/>
      <w:numFmt w:val="bullet"/>
      <w:pStyle w:val="a0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3">
    <w:nsid w:val="1C3423F8"/>
    <w:multiLevelType w:val="hybridMultilevel"/>
    <w:tmpl w:val="080E6DFC"/>
    <w:lvl w:ilvl="0" w:tplc="73C6FCA2">
      <w:start w:val="1"/>
      <w:numFmt w:val="bullet"/>
      <w:pStyle w:val="a1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4">
    <w:nsid w:val="247313A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76200B"/>
    <w:multiLevelType w:val="multilevel"/>
    <w:tmpl w:val="DBC23C3E"/>
    <w:styleLink w:val="a2"/>
    <w:lvl w:ilvl="0">
      <w:start w:val="1"/>
      <w:numFmt w:val="decimal"/>
      <w:suff w:val="space"/>
      <w:lvlText w:val="%1．"/>
      <w:lvlJc w:val="left"/>
      <w:pPr>
        <w:ind w:left="964" w:hanging="510"/>
      </w:pPr>
      <w:rPr>
        <w:rFonts w:ascii="宋体" w:eastAsia="宋体" w:hAnsi="宋体" w:hint="eastAsia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bullet"/>
      <w:lvlText w:val=""/>
      <w:lvlJc w:val="left"/>
      <w:pPr>
        <w:tabs>
          <w:tab w:val="num" w:pos="1680"/>
        </w:tabs>
        <w:ind w:left="2370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bullet"/>
      <w:lvlText w:val=""/>
      <w:lvlJc w:val="left"/>
      <w:pPr>
        <w:tabs>
          <w:tab w:val="num" w:pos="2100"/>
        </w:tabs>
        <w:ind w:left="2790" w:hanging="42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6">
    <w:nsid w:val="3118344D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B530AA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0E04BA"/>
    <w:multiLevelType w:val="multilevel"/>
    <w:tmpl w:val="3AA63F98"/>
    <w:lvl w:ilvl="0">
      <w:start w:val="1"/>
      <w:numFmt w:val="decimal"/>
      <w:pStyle w:val="1"/>
      <w:isLgl/>
      <w:lvlText w:val="第 %1 章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decimal"/>
      <w:pStyle w:val="5"/>
      <w:isLgl/>
      <w:suff w:val="nothing"/>
      <w:lvlText w:val="%1.%2.%3.%4.%5  "/>
      <w:lvlJc w:val="left"/>
      <w:pPr>
        <w:ind w:left="0" w:firstLine="0"/>
      </w:pPr>
      <w:rPr>
        <w:rFonts w:hint="eastAsia"/>
        <w:sz w:val="21"/>
        <w:szCs w:val="21"/>
      </w:rPr>
    </w:lvl>
    <w:lvl w:ilvl="5">
      <w:start w:val="1"/>
      <w:numFmt w:val="decimal"/>
      <w:lvlRestart w:val="1"/>
      <w:pStyle w:val="a3"/>
      <w:suff w:val="nothing"/>
      <w:lvlText w:val="图%1-%6 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9">
    <w:nsid w:val="430F62B3"/>
    <w:multiLevelType w:val="multilevel"/>
    <w:tmpl w:val="04090023"/>
    <w:styleLink w:val="a4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48106049"/>
    <w:multiLevelType w:val="hybridMultilevel"/>
    <w:tmpl w:val="50FC48F6"/>
    <w:lvl w:ilvl="0" w:tplc="7B526386">
      <w:start w:val="1"/>
      <w:numFmt w:val="decimal"/>
      <w:pStyle w:val="10"/>
      <w:lvlText w:val="D-%1"/>
      <w:lvlJc w:val="left"/>
      <w:pPr>
        <w:tabs>
          <w:tab w:val="num" w:pos="840"/>
        </w:tabs>
        <w:ind w:left="84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8CA2926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DF3DE1"/>
    <w:multiLevelType w:val="multilevel"/>
    <w:tmpl w:val="EAE286A8"/>
    <w:lvl w:ilvl="0">
      <w:start w:val="1"/>
      <w:numFmt w:val="decimal"/>
      <w:isLgl/>
      <w:suff w:val="nothing"/>
      <w:lvlText w:val="第 %1 章 "/>
      <w:lvlJc w:val="left"/>
      <w:pPr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chineseCountingThousand"/>
      <w:pStyle w:val="a5"/>
      <w:suff w:val="nothing"/>
      <w:lvlText w:val="%4.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3">
    <w:nsid w:val="49EA4C8E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3B5714"/>
    <w:multiLevelType w:val="multilevel"/>
    <w:tmpl w:val="C54454A2"/>
    <w:styleLink w:val="11"/>
    <w:lvl w:ilvl="0">
      <w:start w:val="1"/>
      <w:numFmt w:val="bullet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kern w:val="2"/>
        <w:sz w:val="24"/>
      </w:rPr>
    </w:lvl>
    <w:lvl w:ilvl="1">
      <w:start w:val="1"/>
      <w:numFmt w:val="bullet"/>
      <w:lvlText w:val=""/>
      <w:lvlJc w:val="left"/>
      <w:pPr>
        <w:tabs>
          <w:tab w:val="num" w:pos="1406"/>
        </w:tabs>
        <w:ind w:left="1406" w:hanging="510"/>
      </w:pPr>
      <w:rPr>
        <w:rFonts w:ascii="Wingdings" w:eastAsia="宋体" w:hAnsi="Wingdings" w:hint="default"/>
        <w:b w:val="0"/>
        <w:i w:val="0"/>
        <w:sz w:val="24"/>
      </w:rPr>
    </w:lvl>
    <w:lvl w:ilvl="2">
      <w:start w:val="1"/>
      <w:numFmt w:val="bullet"/>
      <w:lvlText w:val=""/>
      <w:lvlJc w:val="left"/>
      <w:pPr>
        <w:tabs>
          <w:tab w:val="num" w:pos="1848"/>
        </w:tabs>
        <w:ind w:left="1848" w:hanging="464"/>
      </w:pPr>
      <w:rPr>
        <w:rFonts w:ascii="Wingdings" w:eastAsia="宋体" w:hAnsi="Wingdings" w:hint="default"/>
        <w:b w:val="0"/>
        <w:i w:val="0"/>
        <w:sz w:val="24"/>
      </w:rPr>
    </w:lvl>
    <w:lvl w:ilvl="3">
      <w:start w:val="1"/>
      <w:numFmt w:val="bullet"/>
      <w:lvlText w:val=""/>
      <w:lvlJc w:val="left"/>
      <w:pPr>
        <w:tabs>
          <w:tab w:val="num" w:pos="1646"/>
        </w:tabs>
        <w:ind w:left="1646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066"/>
        </w:tabs>
        <w:ind w:left="206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486"/>
        </w:tabs>
        <w:ind w:left="24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06"/>
        </w:tabs>
        <w:ind w:left="290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26"/>
        </w:tabs>
        <w:ind w:left="332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46"/>
        </w:tabs>
        <w:ind w:left="3746" w:hanging="420"/>
      </w:pPr>
      <w:rPr>
        <w:rFonts w:hint="eastAsia"/>
      </w:rPr>
    </w:lvl>
  </w:abstractNum>
  <w:abstractNum w:abstractNumId="15">
    <w:nsid w:val="55A27448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AA064AD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1BA5BB3"/>
    <w:multiLevelType w:val="hybridMultilevel"/>
    <w:tmpl w:val="625492C4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331719E"/>
    <w:multiLevelType w:val="multilevel"/>
    <w:tmpl w:val="3E8E42B6"/>
    <w:styleLink w:val="12"/>
    <w:lvl w:ilvl="0">
      <w:start w:val="1"/>
      <w:numFmt w:val="decimal"/>
      <w:lvlText w:val="%1．"/>
      <w:lvlJc w:val="left"/>
      <w:pPr>
        <w:tabs>
          <w:tab w:val="num" w:pos="964"/>
        </w:tabs>
        <w:ind w:left="964" w:hanging="510"/>
      </w:pPr>
      <w:rPr>
        <w:rFonts w:ascii="宋体" w:eastAsia="宋体" w:hAnsi="宋体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  <w:rPr>
        <w:rFonts w:ascii="宋体" w:eastAsia="宋体" w:hint="eastAsia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9">
    <w:nsid w:val="770F4F35"/>
    <w:multiLevelType w:val="hybridMultilevel"/>
    <w:tmpl w:val="625492C4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5"/>
  </w:num>
  <w:num w:numId="3">
    <w:abstractNumId w:val="18"/>
  </w:num>
  <w:num w:numId="4">
    <w:abstractNumId w:val="10"/>
  </w:num>
  <w:num w:numId="5">
    <w:abstractNumId w:val="14"/>
  </w:num>
  <w:num w:numId="6">
    <w:abstractNumId w:val="3"/>
  </w:num>
  <w:num w:numId="7">
    <w:abstractNumId w:val="9"/>
  </w:num>
  <w:num w:numId="8">
    <w:abstractNumId w:val="8"/>
  </w:num>
  <w:num w:numId="9">
    <w:abstractNumId w:val="2"/>
  </w:num>
  <w:num w:numId="10">
    <w:abstractNumId w:val="1"/>
  </w:num>
  <w:num w:numId="11">
    <w:abstractNumId w:val="6"/>
  </w:num>
  <w:num w:numId="12">
    <w:abstractNumId w:val="4"/>
  </w:num>
  <w:num w:numId="13">
    <w:abstractNumId w:val="13"/>
  </w:num>
  <w:num w:numId="14">
    <w:abstractNumId w:val="19"/>
  </w:num>
  <w:num w:numId="15">
    <w:abstractNumId w:val="11"/>
  </w:num>
  <w:num w:numId="16">
    <w:abstractNumId w:val="17"/>
  </w:num>
  <w:num w:numId="17">
    <w:abstractNumId w:val="15"/>
  </w:num>
  <w:num w:numId="18">
    <w:abstractNumId w:val="0"/>
  </w:num>
  <w:num w:numId="19">
    <w:abstractNumId w:val="7"/>
  </w:num>
  <w:num w:numId="20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1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CE"/>
    <w:rsid w:val="00000178"/>
    <w:rsid w:val="0000020E"/>
    <w:rsid w:val="000005BE"/>
    <w:rsid w:val="0000087A"/>
    <w:rsid w:val="00000D2E"/>
    <w:rsid w:val="00000E11"/>
    <w:rsid w:val="00000F0E"/>
    <w:rsid w:val="00001910"/>
    <w:rsid w:val="00001E12"/>
    <w:rsid w:val="000020D4"/>
    <w:rsid w:val="0000214B"/>
    <w:rsid w:val="00002201"/>
    <w:rsid w:val="000032B8"/>
    <w:rsid w:val="00003A87"/>
    <w:rsid w:val="00004201"/>
    <w:rsid w:val="00004C75"/>
    <w:rsid w:val="0000535D"/>
    <w:rsid w:val="00005CB4"/>
    <w:rsid w:val="00006060"/>
    <w:rsid w:val="00006DFB"/>
    <w:rsid w:val="0000706F"/>
    <w:rsid w:val="00007690"/>
    <w:rsid w:val="00007746"/>
    <w:rsid w:val="00007D90"/>
    <w:rsid w:val="000101AA"/>
    <w:rsid w:val="0001027F"/>
    <w:rsid w:val="000110BA"/>
    <w:rsid w:val="00011779"/>
    <w:rsid w:val="00011AE3"/>
    <w:rsid w:val="00012966"/>
    <w:rsid w:val="0001427A"/>
    <w:rsid w:val="0001437A"/>
    <w:rsid w:val="00015204"/>
    <w:rsid w:val="0001546F"/>
    <w:rsid w:val="000154B2"/>
    <w:rsid w:val="000158D7"/>
    <w:rsid w:val="0001604D"/>
    <w:rsid w:val="00016211"/>
    <w:rsid w:val="0001636C"/>
    <w:rsid w:val="000174FF"/>
    <w:rsid w:val="00017625"/>
    <w:rsid w:val="00017701"/>
    <w:rsid w:val="00020141"/>
    <w:rsid w:val="00020C07"/>
    <w:rsid w:val="00020F65"/>
    <w:rsid w:val="000223D3"/>
    <w:rsid w:val="0002247E"/>
    <w:rsid w:val="0002287E"/>
    <w:rsid w:val="00023E73"/>
    <w:rsid w:val="00024C43"/>
    <w:rsid w:val="00024ECA"/>
    <w:rsid w:val="00024ECB"/>
    <w:rsid w:val="00026523"/>
    <w:rsid w:val="000269A7"/>
    <w:rsid w:val="0002717F"/>
    <w:rsid w:val="00027180"/>
    <w:rsid w:val="000271F8"/>
    <w:rsid w:val="00027FCF"/>
    <w:rsid w:val="0003034D"/>
    <w:rsid w:val="00030664"/>
    <w:rsid w:val="00030B99"/>
    <w:rsid w:val="00030EEA"/>
    <w:rsid w:val="00031417"/>
    <w:rsid w:val="00031711"/>
    <w:rsid w:val="00031850"/>
    <w:rsid w:val="00031887"/>
    <w:rsid w:val="00031C7C"/>
    <w:rsid w:val="00031F97"/>
    <w:rsid w:val="00032B29"/>
    <w:rsid w:val="00032C7D"/>
    <w:rsid w:val="00032E28"/>
    <w:rsid w:val="00033009"/>
    <w:rsid w:val="0003341C"/>
    <w:rsid w:val="00033CE2"/>
    <w:rsid w:val="00033F9F"/>
    <w:rsid w:val="000341D3"/>
    <w:rsid w:val="00034675"/>
    <w:rsid w:val="00034996"/>
    <w:rsid w:val="00034D1C"/>
    <w:rsid w:val="00036041"/>
    <w:rsid w:val="00036686"/>
    <w:rsid w:val="00036A3C"/>
    <w:rsid w:val="00036AB3"/>
    <w:rsid w:val="00036AD2"/>
    <w:rsid w:val="00036B0C"/>
    <w:rsid w:val="00036EDC"/>
    <w:rsid w:val="0003745A"/>
    <w:rsid w:val="000402E9"/>
    <w:rsid w:val="000405A6"/>
    <w:rsid w:val="0004069D"/>
    <w:rsid w:val="00040909"/>
    <w:rsid w:val="00040C04"/>
    <w:rsid w:val="000422AA"/>
    <w:rsid w:val="0004378D"/>
    <w:rsid w:val="00043F1B"/>
    <w:rsid w:val="00043F28"/>
    <w:rsid w:val="00043FCE"/>
    <w:rsid w:val="000443EF"/>
    <w:rsid w:val="00044446"/>
    <w:rsid w:val="0004538E"/>
    <w:rsid w:val="0004541C"/>
    <w:rsid w:val="00045A42"/>
    <w:rsid w:val="00045B3A"/>
    <w:rsid w:val="00045E36"/>
    <w:rsid w:val="00046A58"/>
    <w:rsid w:val="00046AF2"/>
    <w:rsid w:val="00047162"/>
    <w:rsid w:val="000474FA"/>
    <w:rsid w:val="000475F7"/>
    <w:rsid w:val="00047685"/>
    <w:rsid w:val="0004771D"/>
    <w:rsid w:val="00047C1B"/>
    <w:rsid w:val="00047CF0"/>
    <w:rsid w:val="00050A0E"/>
    <w:rsid w:val="000510BE"/>
    <w:rsid w:val="000519AC"/>
    <w:rsid w:val="00052AA1"/>
    <w:rsid w:val="000531B1"/>
    <w:rsid w:val="000533E4"/>
    <w:rsid w:val="0005340F"/>
    <w:rsid w:val="00053485"/>
    <w:rsid w:val="0005353B"/>
    <w:rsid w:val="00053F7D"/>
    <w:rsid w:val="000542CB"/>
    <w:rsid w:val="00054CBF"/>
    <w:rsid w:val="00054EB4"/>
    <w:rsid w:val="00056C4C"/>
    <w:rsid w:val="000570A7"/>
    <w:rsid w:val="000576F7"/>
    <w:rsid w:val="00057831"/>
    <w:rsid w:val="0005785E"/>
    <w:rsid w:val="000579B7"/>
    <w:rsid w:val="00057E5A"/>
    <w:rsid w:val="00057EEB"/>
    <w:rsid w:val="00060247"/>
    <w:rsid w:val="0006047D"/>
    <w:rsid w:val="000605F1"/>
    <w:rsid w:val="000607E3"/>
    <w:rsid w:val="00061650"/>
    <w:rsid w:val="00061ACB"/>
    <w:rsid w:val="00061C26"/>
    <w:rsid w:val="00061E95"/>
    <w:rsid w:val="0006227E"/>
    <w:rsid w:val="0006258C"/>
    <w:rsid w:val="00063046"/>
    <w:rsid w:val="00063217"/>
    <w:rsid w:val="000635DD"/>
    <w:rsid w:val="000637C0"/>
    <w:rsid w:val="000638DD"/>
    <w:rsid w:val="00063CBE"/>
    <w:rsid w:val="00064C94"/>
    <w:rsid w:val="000654A1"/>
    <w:rsid w:val="00065E60"/>
    <w:rsid w:val="000660BB"/>
    <w:rsid w:val="00066678"/>
    <w:rsid w:val="00066701"/>
    <w:rsid w:val="0006714F"/>
    <w:rsid w:val="0006742F"/>
    <w:rsid w:val="00067973"/>
    <w:rsid w:val="00071099"/>
    <w:rsid w:val="00071514"/>
    <w:rsid w:val="00071C76"/>
    <w:rsid w:val="00071FE8"/>
    <w:rsid w:val="0007246F"/>
    <w:rsid w:val="00072625"/>
    <w:rsid w:val="00072B61"/>
    <w:rsid w:val="00072E82"/>
    <w:rsid w:val="000732FE"/>
    <w:rsid w:val="00073D0F"/>
    <w:rsid w:val="0007456A"/>
    <w:rsid w:val="000748E7"/>
    <w:rsid w:val="0007509A"/>
    <w:rsid w:val="000758C1"/>
    <w:rsid w:val="00075A77"/>
    <w:rsid w:val="00075E41"/>
    <w:rsid w:val="00077530"/>
    <w:rsid w:val="00077C00"/>
    <w:rsid w:val="00077C0C"/>
    <w:rsid w:val="00077DD8"/>
    <w:rsid w:val="0008009B"/>
    <w:rsid w:val="000800F9"/>
    <w:rsid w:val="000802EC"/>
    <w:rsid w:val="00080ECE"/>
    <w:rsid w:val="00080FC9"/>
    <w:rsid w:val="00081893"/>
    <w:rsid w:val="00081B25"/>
    <w:rsid w:val="00082256"/>
    <w:rsid w:val="0008268B"/>
    <w:rsid w:val="00082784"/>
    <w:rsid w:val="0008281C"/>
    <w:rsid w:val="0008294F"/>
    <w:rsid w:val="00082EF3"/>
    <w:rsid w:val="000831E1"/>
    <w:rsid w:val="00083807"/>
    <w:rsid w:val="00083876"/>
    <w:rsid w:val="00083995"/>
    <w:rsid w:val="00083C86"/>
    <w:rsid w:val="00083EE9"/>
    <w:rsid w:val="00083F98"/>
    <w:rsid w:val="000845CD"/>
    <w:rsid w:val="0008460C"/>
    <w:rsid w:val="00085402"/>
    <w:rsid w:val="00085505"/>
    <w:rsid w:val="000857FA"/>
    <w:rsid w:val="00085A73"/>
    <w:rsid w:val="00085AC4"/>
    <w:rsid w:val="00086352"/>
    <w:rsid w:val="00086380"/>
    <w:rsid w:val="00086CB9"/>
    <w:rsid w:val="00086D96"/>
    <w:rsid w:val="00086DF7"/>
    <w:rsid w:val="000902B6"/>
    <w:rsid w:val="00090BF7"/>
    <w:rsid w:val="00090C7F"/>
    <w:rsid w:val="00091105"/>
    <w:rsid w:val="000911AE"/>
    <w:rsid w:val="00091B6B"/>
    <w:rsid w:val="00092B96"/>
    <w:rsid w:val="0009311A"/>
    <w:rsid w:val="000934B2"/>
    <w:rsid w:val="000938CC"/>
    <w:rsid w:val="00094788"/>
    <w:rsid w:val="00094C9A"/>
    <w:rsid w:val="000953C5"/>
    <w:rsid w:val="00095DB7"/>
    <w:rsid w:val="000960B7"/>
    <w:rsid w:val="00096457"/>
    <w:rsid w:val="00096A51"/>
    <w:rsid w:val="00096BDA"/>
    <w:rsid w:val="00096CD8"/>
    <w:rsid w:val="000970B0"/>
    <w:rsid w:val="000974AA"/>
    <w:rsid w:val="000A04FD"/>
    <w:rsid w:val="000A0A7C"/>
    <w:rsid w:val="000A0C98"/>
    <w:rsid w:val="000A0CAE"/>
    <w:rsid w:val="000A0E57"/>
    <w:rsid w:val="000A1858"/>
    <w:rsid w:val="000A1AD6"/>
    <w:rsid w:val="000A2D21"/>
    <w:rsid w:val="000A2F24"/>
    <w:rsid w:val="000A3179"/>
    <w:rsid w:val="000A31F8"/>
    <w:rsid w:val="000A3403"/>
    <w:rsid w:val="000A3604"/>
    <w:rsid w:val="000A3EAB"/>
    <w:rsid w:val="000A4F4F"/>
    <w:rsid w:val="000A4F5C"/>
    <w:rsid w:val="000A4F64"/>
    <w:rsid w:val="000A4FDF"/>
    <w:rsid w:val="000A6563"/>
    <w:rsid w:val="000A6672"/>
    <w:rsid w:val="000A6A50"/>
    <w:rsid w:val="000A6CC2"/>
    <w:rsid w:val="000A70CD"/>
    <w:rsid w:val="000A73B1"/>
    <w:rsid w:val="000A78E9"/>
    <w:rsid w:val="000A79F9"/>
    <w:rsid w:val="000A7B49"/>
    <w:rsid w:val="000B07B6"/>
    <w:rsid w:val="000B07C7"/>
    <w:rsid w:val="000B0B66"/>
    <w:rsid w:val="000B1433"/>
    <w:rsid w:val="000B187F"/>
    <w:rsid w:val="000B193E"/>
    <w:rsid w:val="000B198D"/>
    <w:rsid w:val="000B1C9B"/>
    <w:rsid w:val="000B1DB0"/>
    <w:rsid w:val="000B1E85"/>
    <w:rsid w:val="000B2356"/>
    <w:rsid w:val="000B2CCE"/>
    <w:rsid w:val="000B38CE"/>
    <w:rsid w:val="000B3DCD"/>
    <w:rsid w:val="000B42E3"/>
    <w:rsid w:val="000B453E"/>
    <w:rsid w:val="000B55BB"/>
    <w:rsid w:val="000B5B84"/>
    <w:rsid w:val="000B6460"/>
    <w:rsid w:val="000B73C9"/>
    <w:rsid w:val="000C005F"/>
    <w:rsid w:val="000C08DF"/>
    <w:rsid w:val="000C1C63"/>
    <w:rsid w:val="000C230A"/>
    <w:rsid w:val="000C24B6"/>
    <w:rsid w:val="000C2536"/>
    <w:rsid w:val="000C2639"/>
    <w:rsid w:val="000C2CA7"/>
    <w:rsid w:val="000C3416"/>
    <w:rsid w:val="000C3744"/>
    <w:rsid w:val="000C45D0"/>
    <w:rsid w:val="000C4764"/>
    <w:rsid w:val="000C49E8"/>
    <w:rsid w:val="000C4B54"/>
    <w:rsid w:val="000C4CBD"/>
    <w:rsid w:val="000C57DC"/>
    <w:rsid w:val="000C592A"/>
    <w:rsid w:val="000C5EB0"/>
    <w:rsid w:val="000C5F28"/>
    <w:rsid w:val="000C61A4"/>
    <w:rsid w:val="000C6491"/>
    <w:rsid w:val="000C6EB8"/>
    <w:rsid w:val="000C736A"/>
    <w:rsid w:val="000C73D8"/>
    <w:rsid w:val="000C761D"/>
    <w:rsid w:val="000C7CF0"/>
    <w:rsid w:val="000D03B4"/>
    <w:rsid w:val="000D0420"/>
    <w:rsid w:val="000D0979"/>
    <w:rsid w:val="000D0EF5"/>
    <w:rsid w:val="000D1C5C"/>
    <w:rsid w:val="000D1DC6"/>
    <w:rsid w:val="000D3968"/>
    <w:rsid w:val="000D3D9E"/>
    <w:rsid w:val="000D3F65"/>
    <w:rsid w:val="000D4A5A"/>
    <w:rsid w:val="000D4E49"/>
    <w:rsid w:val="000D4F4E"/>
    <w:rsid w:val="000D5605"/>
    <w:rsid w:val="000D56C3"/>
    <w:rsid w:val="000D57DF"/>
    <w:rsid w:val="000D599B"/>
    <w:rsid w:val="000D5A42"/>
    <w:rsid w:val="000D5E5E"/>
    <w:rsid w:val="000D6678"/>
    <w:rsid w:val="000D73CC"/>
    <w:rsid w:val="000D7681"/>
    <w:rsid w:val="000D7D0A"/>
    <w:rsid w:val="000E004F"/>
    <w:rsid w:val="000E0684"/>
    <w:rsid w:val="000E0A69"/>
    <w:rsid w:val="000E0C74"/>
    <w:rsid w:val="000E0F17"/>
    <w:rsid w:val="000E1660"/>
    <w:rsid w:val="000E1683"/>
    <w:rsid w:val="000E1C4A"/>
    <w:rsid w:val="000E23D7"/>
    <w:rsid w:val="000E27EE"/>
    <w:rsid w:val="000E29E4"/>
    <w:rsid w:val="000E358E"/>
    <w:rsid w:val="000E3855"/>
    <w:rsid w:val="000E4296"/>
    <w:rsid w:val="000E429D"/>
    <w:rsid w:val="000E43B5"/>
    <w:rsid w:val="000E47D5"/>
    <w:rsid w:val="000E52D6"/>
    <w:rsid w:val="000E5FAE"/>
    <w:rsid w:val="000E6577"/>
    <w:rsid w:val="000E68AC"/>
    <w:rsid w:val="000E72C7"/>
    <w:rsid w:val="000E7677"/>
    <w:rsid w:val="000E780C"/>
    <w:rsid w:val="000F0080"/>
    <w:rsid w:val="000F06EB"/>
    <w:rsid w:val="000F0758"/>
    <w:rsid w:val="000F1EDF"/>
    <w:rsid w:val="000F2109"/>
    <w:rsid w:val="000F21A6"/>
    <w:rsid w:val="000F25A5"/>
    <w:rsid w:val="000F2CB5"/>
    <w:rsid w:val="000F3B96"/>
    <w:rsid w:val="000F3E16"/>
    <w:rsid w:val="000F3F0A"/>
    <w:rsid w:val="000F459A"/>
    <w:rsid w:val="000F4712"/>
    <w:rsid w:val="000F5896"/>
    <w:rsid w:val="000F59D4"/>
    <w:rsid w:val="000F5C0F"/>
    <w:rsid w:val="000F6741"/>
    <w:rsid w:val="000F6781"/>
    <w:rsid w:val="000F694E"/>
    <w:rsid w:val="000F6BE5"/>
    <w:rsid w:val="000F6E4D"/>
    <w:rsid w:val="000F7685"/>
    <w:rsid w:val="000F7D57"/>
    <w:rsid w:val="001000E1"/>
    <w:rsid w:val="0010093F"/>
    <w:rsid w:val="00100BE6"/>
    <w:rsid w:val="00100C01"/>
    <w:rsid w:val="001013D0"/>
    <w:rsid w:val="0010146E"/>
    <w:rsid w:val="00101629"/>
    <w:rsid w:val="001018FE"/>
    <w:rsid w:val="00101B8A"/>
    <w:rsid w:val="00101CF7"/>
    <w:rsid w:val="001024D8"/>
    <w:rsid w:val="00102BE0"/>
    <w:rsid w:val="001035A6"/>
    <w:rsid w:val="0010367A"/>
    <w:rsid w:val="00104428"/>
    <w:rsid w:val="00104E33"/>
    <w:rsid w:val="00106496"/>
    <w:rsid w:val="001064DA"/>
    <w:rsid w:val="001066E8"/>
    <w:rsid w:val="001069CE"/>
    <w:rsid w:val="00106FE9"/>
    <w:rsid w:val="00107825"/>
    <w:rsid w:val="00107A40"/>
    <w:rsid w:val="00110983"/>
    <w:rsid w:val="00111212"/>
    <w:rsid w:val="001120DD"/>
    <w:rsid w:val="00112DD7"/>
    <w:rsid w:val="001133E7"/>
    <w:rsid w:val="0011366C"/>
    <w:rsid w:val="00113E5B"/>
    <w:rsid w:val="0011453B"/>
    <w:rsid w:val="0011529D"/>
    <w:rsid w:val="00115CF6"/>
    <w:rsid w:val="001160AB"/>
    <w:rsid w:val="001175DA"/>
    <w:rsid w:val="00117B9B"/>
    <w:rsid w:val="00117CEB"/>
    <w:rsid w:val="00120168"/>
    <w:rsid w:val="00120229"/>
    <w:rsid w:val="00121265"/>
    <w:rsid w:val="00121845"/>
    <w:rsid w:val="0012184A"/>
    <w:rsid w:val="00121B89"/>
    <w:rsid w:val="00121C78"/>
    <w:rsid w:val="00121C93"/>
    <w:rsid w:val="0012223E"/>
    <w:rsid w:val="00122600"/>
    <w:rsid w:val="00122611"/>
    <w:rsid w:val="00123F93"/>
    <w:rsid w:val="001247EA"/>
    <w:rsid w:val="00124F01"/>
    <w:rsid w:val="001255D2"/>
    <w:rsid w:val="00125ABF"/>
    <w:rsid w:val="00125DD8"/>
    <w:rsid w:val="0013040B"/>
    <w:rsid w:val="00130886"/>
    <w:rsid w:val="0013099B"/>
    <w:rsid w:val="00130B43"/>
    <w:rsid w:val="001310E2"/>
    <w:rsid w:val="00131675"/>
    <w:rsid w:val="0013187B"/>
    <w:rsid w:val="00131AEF"/>
    <w:rsid w:val="001323B7"/>
    <w:rsid w:val="00132553"/>
    <w:rsid w:val="00132741"/>
    <w:rsid w:val="00132926"/>
    <w:rsid w:val="00133606"/>
    <w:rsid w:val="00134767"/>
    <w:rsid w:val="001357CB"/>
    <w:rsid w:val="0013593E"/>
    <w:rsid w:val="00136095"/>
    <w:rsid w:val="00136B82"/>
    <w:rsid w:val="0013733A"/>
    <w:rsid w:val="001377B8"/>
    <w:rsid w:val="00137BB8"/>
    <w:rsid w:val="00140EB5"/>
    <w:rsid w:val="00141F4F"/>
    <w:rsid w:val="001427C1"/>
    <w:rsid w:val="001437F9"/>
    <w:rsid w:val="00143C90"/>
    <w:rsid w:val="00143F9E"/>
    <w:rsid w:val="001441CA"/>
    <w:rsid w:val="0014420E"/>
    <w:rsid w:val="001445A4"/>
    <w:rsid w:val="00144659"/>
    <w:rsid w:val="00144746"/>
    <w:rsid w:val="00144D95"/>
    <w:rsid w:val="00144DBC"/>
    <w:rsid w:val="0014545A"/>
    <w:rsid w:val="00146016"/>
    <w:rsid w:val="001464CD"/>
    <w:rsid w:val="0014677E"/>
    <w:rsid w:val="00146F44"/>
    <w:rsid w:val="001471E3"/>
    <w:rsid w:val="00147267"/>
    <w:rsid w:val="0014733A"/>
    <w:rsid w:val="001477F8"/>
    <w:rsid w:val="00147A8C"/>
    <w:rsid w:val="00147B37"/>
    <w:rsid w:val="0015137F"/>
    <w:rsid w:val="0015157C"/>
    <w:rsid w:val="00151628"/>
    <w:rsid w:val="00151EDC"/>
    <w:rsid w:val="00152B49"/>
    <w:rsid w:val="00153086"/>
    <w:rsid w:val="00153BCE"/>
    <w:rsid w:val="00154316"/>
    <w:rsid w:val="001544DA"/>
    <w:rsid w:val="00155529"/>
    <w:rsid w:val="00155588"/>
    <w:rsid w:val="00157071"/>
    <w:rsid w:val="00157231"/>
    <w:rsid w:val="00157599"/>
    <w:rsid w:val="00157681"/>
    <w:rsid w:val="00160305"/>
    <w:rsid w:val="001607CB"/>
    <w:rsid w:val="00160F17"/>
    <w:rsid w:val="001624CC"/>
    <w:rsid w:val="00162696"/>
    <w:rsid w:val="00162B1F"/>
    <w:rsid w:val="00162E8B"/>
    <w:rsid w:val="001636CB"/>
    <w:rsid w:val="00163A97"/>
    <w:rsid w:val="00163DFB"/>
    <w:rsid w:val="001641F7"/>
    <w:rsid w:val="0016495A"/>
    <w:rsid w:val="00164BC4"/>
    <w:rsid w:val="00165252"/>
    <w:rsid w:val="00165C34"/>
    <w:rsid w:val="001668DD"/>
    <w:rsid w:val="00166C1B"/>
    <w:rsid w:val="00166DF3"/>
    <w:rsid w:val="00166F00"/>
    <w:rsid w:val="0016757F"/>
    <w:rsid w:val="001678B7"/>
    <w:rsid w:val="00167EEC"/>
    <w:rsid w:val="0017030C"/>
    <w:rsid w:val="0017056C"/>
    <w:rsid w:val="0017064A"/>
    <w:rsid w:val="00170976"/>
    <w:rsid w:val="00170AB2"/>
    <w:rsid w:val="00170B9F"/>
    <w:rsid w:val="00170D76"/>
    <w:rsid w:val="00170EC8"/>
    <w:rsid w:val="001713BA"/>
    <w:rsid w:val="00171884"/>
    <w:rsid w:val="00171F72"/>
    <w:rsid w:val="00171F91"/>
    <w:rsid w:val="001723E3"/>
    <w:rsid w:val="0017255D"/>
    <w:rsid w:val="00172DD6"/>
    <w:rsid w:val="00172E08"/>
    <w:rsid w:val="00174045"/>
    <w:rsid w:val="00174AA2"/>
    <w:rsid w:val="00174FA0"/>
    <w:rsid w:val="00175E52"/>
    <w:rsid w:val="00175E6D"/>
    <w:rsid w:val="0017643E"/>
    <w:rsid w:val="0017683F"/>
    <w:rsid w:val="00176D15"/>
    <w:rsid w:val="001770EF"/>
    <w:rsid w:val="001772B4"/>
    <w:rsid w:val="00177408"/>
    <w:rsid w:val="00177AD7"/>
    <w:rsid w:val="00177BC9"/>
    <w:rsid w:val="00177CDA"/>
    <w:rsid w:val="00177F2C"/>
    <w:rsid w:val="00180121"/>
    <w:rsid w:val="0018036D"/>
    <w:rsid w:val="001806B5"/>
    <w:rsid w:val="00180807"/>
    <w:rsid w:val="00180DB1"/>
    <w:rsid w:val="00181493"/>
    <w:rsid w:val="001817CE"/>
    <w:rsid w:val="001822BC"/>
    <w:rsid w:val="00183021"/>
    <w:rsid w:val="00183078"/>
    <w:rsid w:val="001832C9"/>
    <w:rsid w:val="0018366D"/>
    <w:rsid w:val="00183A5B"/>
    <w:rsid w:val="00183DA1"/>
    <w:rsid w:val="00183F95"/>
    <w:rsid w:val="001840A5"/>
    <w:rsid w:val="00184368"/>
    <w:rsid w:val="00185354"/>
    <w:rsid w:val="00185FFD"/>
    <w:rsid w:val="001865CB"/>
    <w:rsid w:val="0018665D"/>
    <w:rsid w:val="00186873"/>
    <w:rsid w:val="00186BF5"/>
    <w:rsid w:val="00186C54"/>
    <w:rsid w:val="00186C78"/>
    <w:rsid w:val="00186E05"/>
    <w:rsid w:val="00186FA1"/>
    <w:rsid w:val="00187C0A"/>
    <w:rsid w:val="00187C49"/>
    <w:rsid w:val="00190212"/>
    <w:rsid w:val="00190468"/>
    <w:rsid w:val="00190723"/>
    <w:rsid w:val="00190AA6"/>
    <w:rsid w:val="00192A03"/>
    <w:rsid w:val="00192EFA"/>
    <w:rsid w:val="00193B16"/>
    <w:rsid w:val="00194206"/>
    <w:rsid w:val="00194399"/>
    <w:rsid w:val="0019446D"/>
    <w:rsid w:val="0019459D"/>
    <w:rsid w:val="00194920"/>
    <w:rsid w:val="00195131"/>
    <w:rsid w:val="00195B92"/>
    <w:rsid w:val="00195F26"/>
    <w:rsid w:val="0019608F"/>
    <w:rsid w:val="0019620D"/>
    <w:rsid w:val="00196A06"/>
    <w:rsid w:val="00196C3C"/>
    <w:rsid w:val="00197412"/>
    <w:rsid w:val="001978C4"/>
    <w:rsid w:val="00197F82"/>
    <w:rsid w:val="001A0556"/>
    <w:rsid w:val="001A0955"/>
    <w:rsid w:val="001A09CB"/>
    <w:rsid w:val="001A0D91"/>
    <w:rsid w:val="001A0F76"/>
    <w:rsid w:val="001A1634"/>
    <w:rsid w:val="001A17FF"/>
    <w:rsid w:val="001A1EA0"/>
    <w:rsid w:val="001A218F"/>
    <w:rsid w:val="001A27E5"/>
    <w:rsid w:val="001A287F"/>
    <w:rsid w:val="001A2979"/>
    <w:rsid w:val="001A29AC"/>
    <w:rsid w:val="001A33F1"/>
    <w:rsid w:val="001A3FF7"/>
    <w:rsid w:val="001A4357"/>
    <w:rsid w:val="001A4C7A"/>
    <w:rsid w:val="001A521D"/>
    <w:rsid w:val="001A5365"/>
    <w:rsid w:val="001A570A"/>
    <w:rsid w:val="001A59CF"/>
    <w:rsid w:val="001A6903"/>
    <w:rsid w:val="001A6BEC"/>
    <w:rsid w:val="001A6C5C"/>
    <w:rsid w:val="001A6E1D"/>
    <w:rsid w:val="001A707D"/>
    <w:rsid w:val="001A73C7"/>
    <w:rsid w:val="001A7C32"/>
    <w:rsid w:val="001B0F62"/>
    <w:rsid w:val="001B1392"/>
    <w:rsid w:val="001B1516"/>
    <w:rsid w:val="001B16C3"/>
    <w:rsid w:val="001B19DF"/>
    <w:rsid w:val="001B1E7B"/>
    <w:rsid w:val="001B2206"/>
    <w:rsid w:val="001B2666"/>
    <w:rsid w:val="001B2AEC"/>
    <w:rsid w:val="001B3191"/>
    <w:rsid w:val="001B3B3B"/>
    <w:rsid w:val="001B3B6D"/>
    <w:rsid w:val="001B4158"/>
    <w:rsid w:val="001B49AE"/>
    <w:rsid w:val="001B544F"/>
    <w:rsid w:val="001B57E2"/>
    <w:rsid w:val="001B5AF6"/>
    <w:rsid w:val="001B6708"/>
    <w:rsid w:val="001B6CB0"/>
    <w:rsid w:val="001B708C"/>
    <w:rsid w:val="001B77C6"/>
    <w:rsid w:val="001B7BE5"/>
    <w:rsid w:val="001B7F79"/>
    <w:rsid w:val="001C0016"/>
    <w:rsid w:val="001C0095"/>
    <w:rsid w:val="001C0227"/>
    <w:rsid w:val="001C1835"/>
    <w:rsid w:val="001C1C6C"/>
    <w:rsid w:val="001C20AB"/>
    <w:rsid w:val="001C2465"/>
    <w:rsid w:val="001C268A"/>
    <w:rsid w:val="001C2F6B"/>
    <w:rsid w:val="001C36F0"/>
    <w:rsid w:val="001C3955"/>
    <w:rsid w:val="001C3D54"/>
    <w:rsid w:val="001C3EC1"/>
    <w:rsid w:val="001C4111"/>
    <w:rsid w:val="001C424A"/>
    <w:rsid w:val="001C4388"/>
    <w:rsid w:val="001C44EB"/>
    <w:rsid w:val="001C548D"/>
    <w:rsid w:val="001C54CC"/>
    <w:rsid w:val="001C5553"/>
    <w:rsid w:val="001C5843"/>
    <w:rsid w:val="001C702B"/>
    <w:rsid w:val="001C73E1"/>
    <w:rsid w:val="001C7EC3"/>
    <w:rsid w:val="001D0135"/>
    <w:rsid w:val="001D09DD"/>
    <w:rsid w:val="001D0FEA"/>
    <w:rsid w:val="001D124F"/>
    <w:rsid w:val="001D173B"/>
    <w:rsid w:val="001D2075"/>
    <w:rsid w:val="001D20FB"/>
    <w:rsid w:val="001D2993"/>
    <w:rsid w:val="001D38D4"/>
    <w:rsid w:val="001D3D5B"/>
    <w:rsid w:val="001D3EF8"/>
    <w:rsid w:val="001D4960"/>
    <w:rsid w:val="001D496D"/>
    <w:rsid w:val="001D5102"/>
    <w:rsid w:val="001D53DE"/>
    <w:rsid w:val="001D559D"/>
    <w:rsid w:val="001D5F49"/>
    <w:rsid w:val="001D6056"/>
    <w:rsid w:val="001D6239"/>
    <w:rsid w:val="001D6D52"/>
    <w:rsid w:val="001D7581"/>
    <w:rsid w:val="001E06B5"/>
    <w:rsid w:val="001E0822"/>
    <w:rsid w:val="001E09CF"/>
    <w:rsid w:val="001E0AE0"/>
    <w:rsid w:val="001E0B67"/>
    <w:rsid w:val="001E0DFD"/>
    <w:rsid w:val="001E10B5"/>
    <w:rsid w:val="001E12B4"/>
    <w:rsid w:val="001E19B7"/>
    <w:rsid w:val="001E26A7"/>
    <w:rsid w:val="001E2ADA"/>
    <w:rsid w:val="001E2F05"/>
    <w:rsid w:val="001E32F4"/>
    <w:rsid w:val="001E3390"/>
    <w:rsid w:val="001E350C"/>
    <w:rsid w:val="001E408A"/>
    <w:rsid w:val="001E4967"/>
    <w:rsid w:val="001E56DA"/>
    <w:rsid w:val="001E58E6"/>
    <w:rsid w:val="001E5A8D"/>
    <w:rsid w:val="001E5DC1"/>
    <w:rsid w:val="001E6230"/>
    <w:rsid w:val="001E633D"/>
    <w:rsid w:val="001E648C"/>
    <w:rsid w:val="001E655D"/>
    <w:rsid w:val="001E71AD"/>
    <w:rsid w:val="001E7629"/>
    <w:rsid w:val="001E7802"/>
    <w:rsid w:val="001E7953"/>
    <w:rsid w:val="001F002B"/>
    <w:rsid w:val="001F00E5"/>
    <w:rsid w:val="001F066D"/>
    <w:rsid w:val="001F0713"/>
    <w:rsid w:val="001F0AA4"/>
    <w:rsid w:val="001F0DD8"/>
    <w:rsid w:val="001F18D1"/>
    <w:rsid w:val="001F1AE3"/>
    <w:rsid w:val="001F1C56"/>
    <w:rsid w:val="001F1D34"/>
    <w:rsid w:val="001F1DB4"/>
    <w:rsid w:val="001F1DC6"/>
    <w:rsid w:val="001F2569"/>
    <w:rsid w:val="001F2591"/>
    <w:rsid w:val="001F29AC"/>
    <w:rsid w:val="001F2AB7"/>
    <w:rsid w:val="001F2BE7"/>
    <w:rsid w:val="001F3246"/>
    <w:rsid w:val="001F3C18"/>
    <w:rsid w:val="001F494A"/>
    <w:rsid w:val="001F4A81"/>
    <w:rsid w:val="001F4C01"/>
    <w:rsid w:val="001F53C0"/>
    <w:rsid w:val="001F5691"/>
    <w:rsid w:val="001F5A93"/>
    <w:rsid w:val="001F5B67"/>
    <w:rsid w:val="001F5BFE"/>
    <w:rsid w:val="001F5C11"/>
    <w:rsid w:val="001F631B"/>
    <w:rsid w:val="001F69CF"/>
    <w:rsid w:val="001F6ADE"/>
    <w:rsid w:val="001F7240"/>
    <w:rsid w:val="001F779A"/>
    <w:rsid w:val="001F7965"/>
    <w:rsid w:val="001F7CAD"/>
    <w:rsid w:val="00200524"/>
    <w:rsid w:val="00200D7F"/>
    <w:rsid w:val="00200E36"/>
    <w:rsid w:val="00200F94"/>
    <w:rsid w:val="002012F6"/>
    <w:rsid w:val="002017E3"/>
    <w:rsid w:val="0020192E"/>
    <w:rsid w:val="00201CAA"/>
    <w:rsid w:val="00201EB0"/>
    <w:rsid w:val="00202CEC"/>
    <w:rsid w:val="00202F35"/>
    <w:rsid w:val="0020308D"/>
    <w:rsid w:val="002030F0"/>
    <w:rsid w:val="00203375"/>
    <w:rsid w:val="002036B9"/>
    <w:rsid w:val="0020394A"/>
    <w:rsid w:val="00203D8B"/>
    <w:rsid w:val="002041ED"/>
    <w:rsid w:val="00206535"/>
    <w:rsid w:val="00206BE3"/>
    <w:rsid w:val="00206CF0"/>
    <w:rsid w:val="00207675"/>
    <w:rsid w:val="00207E28"/>
    <w:rsid w:val="00210362"/>
    <w:rsid w:val="00210D2B"/>
    <w:rsid w:val="00211104"/>
    <w:rsid w:val="0021144A"/>
    <w:rsid w:val="002119FB"/>
    <w:rsid w:val="00212543"/>
    <w:rsid w:val="0021276A"/>
    <w:rsid w:val="00212D1C"/>
    <w:rsid w:val="00212F53"/>
    <w:rsid w:val="00213058"/>
    <w:rsid w:val="00213A64"/>
    <w:rsid w:val="00214085"/>
    <w:rsid w:val="0021459E"/>
    <w:rsid w:val="002145BD"/>
    <w:rsid w:val="002150EB"/>
    <w:rsid w:val="002151DF"/>
    <w:rsid w:val="00215299"/>
    <w:rsid w:val="00215525"/>
    <w:rsid w:val="0021587B"/>
    <w:rsid w:val="0021590D"/>
    <w:rsid w:val="00215B84"/>
    <w:rsid w:val="00216B17"/>
    <w:rsid w:val="00216CFB"/>
    <w:rsid w:val="00217316"/>
    <w:rsid w:val="002202B3"/>
    <w:rsid w:val="00220EEB"/>
    <w:rsid w:val="00220F03"/>
    <w:rsid w:val="002210F9"/>
    <w:rsid w:val="002217D8"/>
    <w:rsid w:val="00221836"/>
    <w:rsid w:val="00221A94"/>
    <w:rsid w:val="00221C0E"/>
    <w:rsid w:val="00221F03"/>
    <w:rsid w:val="00222177"/>
    <w:rsid w:val="00222328"/>
    <w:rsid w:val="002228A5"/>
    <w:rsid w:val="002228B8"/>
    <w:rsid w:val="002233BE"/>
    <w:rsid w:val="0022341F"/>
    <w:rsid w:val="0022473C"/>
    <w:rsid w:val="00224A50"/>
    <w:rsid w:val="00224C5F"/>
    <w:rsid w:val="0022609B"/>
    <w:rsid w:val="00226257"/>
    <w:rsid w:val="0022645E"/>
    <w:rsid w:val="0022657F"/>
    <w:rsid w:val="002269A3"/>
    <w:rsid w:val="00226C51"/>
    <w:rsid w:val="0022729F"/>
    <w:rsid w:val="002274E8"/>
    <w:rsid w:val="00227792"/>
    <w:rsid w:val="00227B01"/>
    <w:rsid w:val="00227EE4"/>
    <w:rsid w:val="00230B30"/>
    <w:rsid w:val="00231940"/>
    <w:rsid w:val="00231ABF"/>
    <w:rsid w:val="00231E72"/>
    <w:rsid w:val="002321A7"/>
    <w:rsid w:val="002322E7"/>
    <w:rsid w:val="0023289F"/>
    <w:rsid w:val="00232A98"/>
    <w:rsid w:val="00232E40"/>
    <w:rsid w:val="002331DE"/>
    <w:rsid w:val="0023452F"/>
    <w:rsid w:val="00234E3E"/>
    <w:rsid w:val="002353C4"/>
    <w:rsid w:val="00235681"/>
    <w:rsid w:val="00235E1F"/>
    <w:rsid w:val="00236294"/>
    <w:rsid w:val="00236DD1"/>
    <w:rsid w:val="00237500"/>
    <w:rsid w:val="002377C5"/>
    <w:rsid w:val="00237A5C"/>
    <w:rsid w:val="00237D6C"/>
    <w:rsid w:val="00240402"/>
    <w:rsid w:val="00240C35"/>
    <w:rsid w:val="00240EE4"/>
    <w:rsid w:val="00240FEA"/>
    <w:rsid w:val="0024175C"/>
    <w:rsid w:val="0024197C"/>
    <w:rsid w:val="00241D75"/>
    <w:rsid w:val="0024204E"/>
    <w:rsid w:val="002426B7"/>
    <w:rsid w:val="00242F0D"/>
    <w:rsid w:val="00244AD6"/>
    <w:rsid w:val="00244BA0"/>
    <w:rsid w:val="00244BE5"/>
    <w:rsid w:val="00244C5C"/>
    <w:rsid w:val="00244CB7"/>
    <w:rsid w:val="0024516D"/>
    <w:rsid w:val="002455BB"/>
    <w:rsid w:val="00245751"/>
    <w:rsid w:val="002462F5"/>
    <w:rsid w:val="00246634"/>
    <w:rsid w:val="00246ABF"/>
    <w:rsid w:val="00247350"/>
    <w:rsid w:val="0024750D"/>
    <w:rsid w:val="00250457"/>
    <w:rsid w:val="00250A6B"/>
    <w:rsid w:val="00250A92"/>
    <w:rsid w:val="00250CE4"/>
    <w:rsid w:val="0025104B"/>
    <w:rsid w:val="00251E26"/>
    <w:rsid w:val="002529FB"/>
    <w:rsid w:val="00252E05"/>
    <w:rsid w:val="00252E38"/>
    <w:rsid w:val="00252ECD"/>
    <w:rsid w:val="0025337F"/>
    <w:rsid w:val="00253423"/>
    <w:rsid w:val="00253B60"/>
    <w:rsid w:val="00254C11"/>
    <w:rsid w:val="002555F6"/>
    <w:rsid w:val="00255D51"/>
    <w:rsid w:val="00256069"/>
    <w:rsid w:val="00256400"/>
    <w:rsid w:val="0025689B"/>
    <w:rsid w:val="00257308"/>
    <w:rsid w:val="002577DC"/>
    <w:rsid w:val="00257C07"/>
    <w:rsid w:val="00257D87"/>
    <w:rsid w:val="00260019"/>
    <w:rsid w:val="00260816"/>
    <w:rsid w:val="00260CC0"/>
    <w:rsid w:val="002610BC"/>
    <w:rsid w:val="0026139A"/>
    <w:rsid w:val="002613C9"/>
    <w:rsid w:val="00261DFF"/>
    <w:rsid w:val="00261E80"/>
    <w:rsid w:val="00262018"/>
    <w:rsid w:val="00262114"/>
    <w:rsid w:val="0026278B"/>
    <w:rsid w:val="00263938"/>
    <w:rsid w:val="002648E7"/>
    <w:rsid w:val="00264926"/>
    <w:rsid w:val="00265642"/>
    <w:rsid w:val="00265A33"/>
    <w:rsid w:val="002661AE"/>
    <w:rsid w:val="0026623F"/>
    <w:rsid w:val="00266422"/>
    <w:rsid w:val="00266CBB"/>
    <w:rsid w:val="00266DF8"/>
    <w:rsid w:val="00266EAF"/>
    <w:rsid w:val="00267078"/>
    <w:rsid w:val="0026725D"/>
    <w:rsid w:val="0026772A"/>
    <w:rsid w:val="00267DBB"/>
    <w:rsid w:val="00270230"/>
    <w:rsid w:val="00270768"/>
    <w:rsid w:val="00270BA9"/>
    <w:rsid w:val="00270CC4"/>
    <w:rsid w:val="00270EE7"/>
    <w:rsid w:val="002710D9"/>
    <w:rsid w:val="0027134A"/>
    <w:rsid w:val="0027257E"/>
    <w:rsid w:val="002728AD"/>
    <w:rsid w:val="00272A22"/>
    <w:rsid w:val="00272B6F"/>
    <w:rsid w:val="00273D9E"/>
    <w:rsid w:val="00273E7F"/>
    <w:rsid w:val="00274254"/>
    <w:rsid w:val="002754BC"/>
    <w:rsid w:val="0027579B"/>
    <w:rsid w:val="00275B4A"/>
    <w:rsid w:val="002763A6"/>
    <w:rsid w:val="00276A1C"/>
    <w:rsid w:val="00276DC3"/>
    <w:rsid w:val="00276EA8"/>
    <w:rsid w:val="002778B8"/>
    <w:rsid w:val="00277BA7"/>
    <w:rsid w:val="00277BD1"/>
    <w:rsid w:val="00280DD9"/>
    <w:rsid w:val="002815A3"/>
    <w:rsid w:val="00281629"/>
    <w:rsid w:val="00281A8F"/>
    <w:rsid w:val="00281E9C"/>
    <w:rsid w:val="002823EC"/>
    <w:rsid w:val="00282430"/>
    <w:rsid w:val="002839D5"/>
    <w:rsid w:val="00283FC0"/>
    <w:rsid w:val="0028417B"/>
    <w:rsid w:val="002841F1"/>
    <w:rsid w:val="00284252"/>
    <w:rsid w:val="00284547"/>
    <w:rsid w:val="00284600"/>
    <w:rsid w:val="002846CB"/>
    <w:rsid w:val="00284B3D"/>
    <w:rsid w:val="00285A17"/>
    <w:rsid w:val="00285CBA"/>
    <w:rsid w:val="002867A7"/>
    <w:rsid w:val="00287148"/>
    <w:rsid w:val="00287157"/>
    <w:rsid w:val="002875FA"/>
    <w:rsid w:val="002876C0"/>
    <w:rsid w:val="002877B3"/>
    <w:rsid w:val="00287D77"/>
    <w:rsid w:val="00290D10"/>
    <w:rsid w:val="0029164D"/>
    <w:rsid w:val="00291880"/>
    <w:rsid w:val="00291F54"/>
    <w:rsid w:val="00291F7B"/>
    <w:rsid w:val="002920DA"/>
    <w:rsid w:val="0029259F"/>
    <w:rsid w:val="00292896"/>
    <w:rsid w:val="002934E8"/>
    <w:rsid w:val="002937F9"/>
    <w:rsid w:val="002943E5"/>
    <w:rsid w:val="002944C0"/>
    <w:rsid w:val="00294624"/>
    <w:rsid w:val="00294689"/>
    <w:rsid w:val="00294CED"/>
    <w:rsid w:val="00295245"/>
    <w:rsid w:val="002952EF"/>
    <w:rsid w:val="0029572A"/>
    <w:rsid w:val="00295C0A"/>
    <w:rsid w:val="00296115"/>
    <w:rsid w:val="002967CA"/>
    <w:rsid w:val="002967D3"/>
    <w:rsid w:val="00296860"/>
    <w:rsid w:val="002972EA"/>
    <w:rsid w:val="002972F9"/>
    <w:rsid w:val="00297F67"/>
    <w:rsid w:val="002A011F"/>
    <w:rsid w:val="002A0834"/>
    <w:rsid w:val="002A19CA"/>
    <w:rsid w:val="002A20C8"/>
    <w:rsid w:val="002A21A9"/>
    <w:rsid w:val="002A2504"/>
    <w:rsid w:val="002A2B84"/>
    <w:rsid w:val="002A2FC3"/>
    <w:rsid w:val="002A31FA"/>
    <w:rsid w:val="002A3EC4"/>
    <w:rsid w:val="002A3F2F"/>
    <w:rsid w:val="002A43DD"/>
    <w:rsid w:val="002A4865"/>
    <w:rsid w:val="002A4C0A"/>
    <w:rsid w:val="002A4E28"/>
    <w:rsid w:val="002A5ABE"/>
    <w:rsid w:val="002A62A1"/>
    <w:rsid w:val="002A6966"/>
    <w:rsid w:val="002A6F4A"/>
    <w:rsid w:val="002A7AE2"/>
    <w:rsid w:val="002A7B91"/>
    <w:rsid w:val="002B005D"/>
    <w:rsid w:val="002B0105"/>
    <w:rsid w:val="002B01D5"/>
    <w:rsid w:val="002B0CAB"/>
    <w:rsid w:val="002B0E08"/>
    <w:rsid w:val="002B1199"/>
    <w:rsid w:val="002B18E3"/>
    <w:rsid w:val="002B1C48"/>
    <w:rsid w:val="002B1DB1"/>
    <w:rsid w:val="002B20D5"/>
    <w:rsid w:val="002B2484"/>
    <w:rsid w:val="002B2CF7"/>
    <w:rsid w:val="002B3383"/>
    <w:rsid w:val="002B371A"/>
    <w:rsid w:val="002B3AD8"/>
    <w:rsid w:val="002B40E9"/>
    <w:rsid w:val="002B43D7"/>
    <w:rsid w:val="002B4A07"/>
    <w:rsid w:val="002B5EBD"/>
    <w:rsid w:val="002B63A0"/>
    <w:rsid w:val="002B63EF"/>
    <w:rsid w:val="002B6770"/>
    <w:rsid w:val="002B6972"/>
    <w:rsid w:val="002B6B36"/>
    <w:rsid w:val="002B6C19"/>
    <w:rsid w:val="002B6CB3"/>
    <w:rsid w:val="002B7495"/>
    <w:rsid w:val="002B7687"/>
    <w:rsid w:val="002B7DF0"/>
    <w:rsid w:val="002C006A"/>
    <w:rsid w:val="002C0091"/>
    <w:rsid w:val="002C090F"/>
    <w:rsid w:val="002C13F7"/>
    <w:rsid w:val="002C17E9"/>
    <w:rsid w:val="002C1A27"/>
    <w:rsid w:val="002C1F94"/>
    <w:rsid w:val="002C2938"/>
    <w:rsid w:val="002C294C"/>
    <w:rsid w:val="002C2B2B"/>
    <w:rsid w:val="002C35D8"/>
    <w:rsid w:val="002C3975"/>
    <w:rsid w:val="002C3AA8"/>
    <w:rsid w:val="002C3FE1"/>
    <w:rsid w:val="002C412C"/>
    <w:rsid w:val="002C43B2"/>
    <w:rsid w:val="002C449D"/>
    <w:rsid w:val="002C44F1"/>
    <w:rsid w:val="002C5101"/>
    <w:rsid w:val="002C57D7"/>
    <w:rsid w:val="002C61EF"/>
    <w:rsid w:val="002C6250"/>
    <w:rsid w:val="002C6B7A"/>
    <w:rsid w:val="002C737B"/>
    <w:rsid w:val="002C7587"/>
    <w:rsid w:val="002C7861"/>
    <w:rsid w:val="002C7B0B"/>
    <w:rsid w:val="002C7FF0"/>
    <w:rsid w:val="002D0565"/>
    <w:rsid w:val="002D12FD"/>
    <w:rsid w:val="002D1D03"/>
    <w:rsid w:val="002D1DBF"/>
    <w:rsid w:val="002D1E1A"/>
    <w:rsid w:val="002D1F57"/>
    <w:rsid w:val="002D216D"/>
    <w:rsid w:val="002D2412"/>
    <w:rsid w:val="002D25C2"/>
    <w:rsid w:val="002D29BA"/>
    <w:rsid w:val="002D3C58"/>
    <w:rsid w:val="002D4730"/>
    <w:rsid w:val="002D4B6D"/>
    <w:rsid w:val="002D5201"/>
    <w:rsid w:val="002D52B4"/>
    <w:rsid w:val="002D55ED"/>
    <w:rsid w:val="002D585C"/>
    <w:rsid w:val="002D5EC7"/>
    <w:rsid w:val="002D676A"/>
    <w:rsid w:val="002D716E"/>
    <w:rsid w:val="002D79BE"/>
    <w:rsid w:val="002D7F6B"/>
    <w:rsid w:val="002E01B8"/>
    <w:rsid w:val="002E0273"/>
    <w:rsid w:val="002E081A"/>
    <w:rsid w:val="002E15FD"/>
    <w:rsid w:val="002E186E"/>
    <w:rsid w:val="002E1A7B"/>
    <w:rsid w:val="002E1BCA"/>
    <w:rsid w:val="002E1E23"/>
    <w:rsid w:val="002E2861"/>
    <w:rsid w:val="002E2CB6"/>
    <w:rsid w:val="002E3048"/>
    <w:rsid w:val="002E3F30"/>
    <w:rsid w:val="002E423E"/>
    <w:rsid w:val="002E4FF5"/>
    <w:rsid w:val="002E63E7"/>
    <w:rsid w:val="002E6739"/>
    <w:rsid w:val="002E6AFE"/>
    <w:rsid w:val="002E6C3D"/>
    <w:rsid w:val="002E75D4"/>
    <w:rsid w:val="002F035A"/>
    <w:rsid w:val="002F0799"/>
    <w:rsid w:val="002F0928"/>
    <w:rsid w:val="002F139E"/>
    <w:rsid w:val="002F1DCC"/>
    <w:rsid w:val="002F24B0"/>
    <w:rsid w:val="002F2863"/>
    <w:rsid w:val="002F2BF0"/>
    <w:rsid w:val="002F2C6A"/>
    <w:rsid w:val="002F3133"/>
    <w:rsid w:val="002F31CB"/>
    <w:rsid w:val="002F3476"/>
    <w:rsid w:val="002F3F65"/>
    <w:rsid w:val="002F43E6"/>
    <w:rsid w:val="002F4A44"/>
    <w:rsid w:val="002F4A59"/>
    <w:rsid w:val="002F4F7A"/>
    <w:rsid w:val="002F4FE2"/>
    <w:rsid w:val="002F5EF9"/>
    <w:rsid w:val="002F70E7"/>
    <w:rsid w:val="002F735A"/>
    <w:rsid w:val="002F762B"/>
    <w:rsid w:val="0030016C"/>
    <w:rsid w:val="00301C6E"/>
    <w:rsid w:val="00301C91"/>
    <w:rsid w:val="00301D09"/>
    <w:rsid w:val="0030218E"/>
    <w:rsid w:val="003028B1"/>
    <w:rsid w:val="00302A06"/>
    <w:rsid w:val="00302DB2"/>
    <w:rsid w:val="00302E57"/>
    <w:rsid w:val="00303704"/>
    <w:rsid w:val="003047A0"/>
    <w:rsid w:val="0030495D"/>
    <w:rsid w:val="00305FF6"/>
    <w:rsid w:val="0030632B"/>
    <w:rsid w:val="00306461"/>
    <w:rsid w:val="003066C2"/>
    <w:rsid w:val="00306801"/>
    <w:rsid w:val="00306A1B"/>
    <w:rsid w:val="00306F82"/>
    <w:rsid w:val="003073D3"/>
    <w:rsid w:val="0030762B"/>
    <w:rsid w:val="003077BC"/>
    <w:rsid w:val="00310511"/>
    <w:rsid w:val="003108EC"/>
    <w:rsid w:val="00310CDA"/>
    <w:rsid w:val="00311FDA"/>
    <w:rsid w:val="00312FA6"/>
    <w:rsid w:val="0031319B"/>
    <w:rsid w:val="00313914"/>
    <w:rsid w:val="00313DE4"/>
    <w:rsid w:val="00313E30"/>
    <w:rsid w:val="003154AF"/>
    <w:rsid w:val="00315826"/>
    <w:rsid w:val="00315C8C"/>
    <w:rsid w:val="00316057"/>
    <w:rsid w:val="00316D1B"/>
    <w:rsid w:val="00316DCB"/>
    <w:rsid w:val="0031718E"/>
    <w:rsid w:val="00317508"/>
    <w:rsid w:val="00320115"/>
    <w:rsid w:val="00320C29"/>
    <w:rsid w:val="0032105F"/>
    <w:rsid w:val="00321200"/>
    <w:rsid w:val="00321ADF"/>
    <w:rsid w:val="0032231B"/>
    <w:rsid w:val="00322C1B"/>
    <w:rsid w:val="003259F5"/>
    <w:rsid w:val="00325B36"/>
    <w:rsid w:val="00327B1D"/>
    <w:rsid w:val="00327C86"/>
    <w:rsid w:val="003303AF"/>
    <w:rsid w:val="00330767"/>
    <w:rsid w:val="00330B91"/>
    <w:rsid w:val="0033178D"/>
    <w:rsid w:val="00332A69"/>
    <w:rsid w:val="00333384"/>
    <w:rsid w:val="003339B5"/>
    <w:rsid w:val="003339CD"/>
    <w:rsid w:val="00333E62"/>
    <w:rsid w:val="00333FB5"/>
    <w:rsid w:val="00334857"/>
    <w:rsid w:val="00335A58"/>
    <w:rsid w:val="003369DB"/>
    <w:rsid w:val="00336A62"/>
    <w:rsid w:val="00336D6D"/>
    <w:rsid w:val="00336E4B"/>
    <w:rsid w:val="00336FEF"/>
    <w:rsid w:val="003378C5"/>
    <w:rsid w:val="00337B69"/>
    <w:rsid w:val="00337FAA"/>
    <w:rsid w:val="00340223"/>
    <w:rsid w:val="0034066A"/>
    <w:rsid w:val="00340EE3"/>
    <w:rsid w:val="003414FB"/>
    <w:rsid w:val="003416E6"/>
    <w:rsid w:val="00343B94"/>
    <w:rsid w:val="00344420"/>
    <w:rsid w:val="00344873"/>
    <w:rsid w:val="003455F9"/>
    <w:rsid w:val="00345D4B"/>
    <w:rsid w:val="00345DA6"/>
    <w:rsid w:val="00346342"/>
    <w:rsid w:val="00346D28"/>
    <w:rsid w:val="00347475"/>
    <w:rsid w:val="003476DC"/>
    <w:rsid w:val="0035081A"/>
    <w:rsid w:val="00350C46"/>
    <w:rsid w:val="00350C4C"/>
    <w:rsid w:val="00350D0B"/>
    <w:rsid w:val="00351D73"/>
    <w:rsid w:val="00351DA9"/>
    <w:rsid w:val="003521B4"/>
    <w:rsid w:val="00352AFC"/>
    <w:rsid w:val="00352DFE"/>
    <w:rsid w:val="00352E57"/>
    <w:rsid w:val="003531DF"/>
    <w:rsid w:val="0035377A"/>
    <w:rsid w:val="003537F8"/>
    <w:rsid w:val="00353810"/>
    <w:rsid w:val="003544D9"/>
    <w:rsid w:val="003545CA"/>
    <w:rsid w:val="00354F86"/>
    <w:rsid w:val="00355A40"/>
    <w:rsid w:val="00355CCC"/>
    <w:rsid w:val="00357534"/>
    <w:rsid w:val="00357BD2"/>
    <w:rsid w:val="00360166"/>
    <w:rsid w:val="0036049B"/>
    <w:rsid w:val="0036060D"/>
    <w:rsid w:val="00360644"/>
    <w:rsid w:val="00360BFA"/>
    <w:rsid w:val="00360E4B"/>
    <w:rsid w:val="003611D0"/>
    <w:rsid w:val="0036154F"/>
    <w:rsid w:val="00361BBC"/>
    <w:rsid w:val="00362C0C"/>
    <w:rsid w:val="00362E2E"/>
    <w:rsid w:val="00363118"/>
    <w:rsid w:val="00363BCB"/>
    <w:rsid w:val="00364082"/>
    <w:rsid w:val="00364269"/>
    <w:rsid w:val="003647B2"/>
    <w:rsid w:val="00364C0F"/>
    <w:rsid w:val="00364EDF"/>
    <w:rsid w:val="0036580C"/>
    <w:rsid w:val="00365FF9"/>
    <w:rsid w:val="003660AA"/>
    <w:rsid w:val="003660C9"/>
    <w:rsid w:val="0036646B"/>
    <w:rsid w:val="003668E4"/>
    <w:rsid w:val="00367B1B"/>
    <w:rsid w:val="00371355"/>
    <w:rsid w:val="00371524"/>
    <w:rsid w:val="0037188F"/>
    <w:rsid w:val="00372B2C"/>
    <w:rsid w:val="00372D8B"/>
    <w:rsid w:val="00374079"/>
    <w:rsid w:val="003746D2"/>
    <w:rsid w:val="003749B7"/>
    <w:rsid w:val="00375179"/>
    <w:rsid w:val="0037564A"/>
    <w:rsid w:val="003759E6"/>
    <w:rsid w:val="00376788"/>
    <w:rsid w:val="00376828"/>
    <w:rsid w:val="00376B74"/>
    <w:rsid w:val="00376D73"/>
    <w:rsid w:val="00376FB3"/>
    <w:rsid w:val="0037700E"/>
    <w:rsid w:val="00377232"/>
    <w:rsid w:val="003773E1"/>
    <w:rsid w:val="0037764F"/>
    <w:rsid w:val="00380002"/>
    <w:rsid w:val="00380058"/>
    <w:rsid w:val="00380348"/>
    <w:rsid w:val="00380643"/>
    <w:rsid w:val="00380B31"/>
    <w:rsid w:val="00380E1D"/>
    <w:rsid w:val="00381774"/>
    <w:rsid w:val="00381909"/>
    <w:rsid w:val="00381B6B"/>
    <w:rsid w:val="0038224F"/>
    <w:rsid w:val="003824C7"/>
    <w:rsid w:val="003825D3"/>
    <w:rsid w:val="0038292F"/>
    <w:rsid w:val="0038296B"/>
    <w:rsid w:val="00383440"/>
    <w:rsid w:val="00383847"/>
    <w:rsid w:val="0038403F"/>
    <w:rsid w:val="00384172"/>
    <w:rsid w:val="0038417F"/>
    <w:rsid w:val="00384308"/>
    <w:rsid w:val="0038477E"/>
    <w:rsid w:val="00384908"/>
    <w:rsid w:val="00384D33"/>
    <w:rsid w:val="003852EB"/>
    <w:rsid w:val="00385582"/>
    <w:rsid w:val="00385AFD"/>
    <w:rsid w:val="00385D29"/>
    <w:rsid w:val="003863D1"/>
    <w:rsid w:val="00386491"/>
    <w:rsid w:val="00386CC8"/>
    <w:rsid w:val="00386F42"/>
    <w:rsid w:val="0038719F"/>
    <w:rsid w:val="00387754"/>
    <w:rsid w:val="003904D5"/>
    <w:rsid w:val="003904F4"/>
    <w:rsid w:val="003906C2"/>
    <w:rsid w:val="003910BB"/>
    <w:rsid w:val="00391997"/>
    <w:rsid w:val="00392B6E"/>
    <w:rsid w:val="00392E62"/>
    <w:rsid w:val="00392EAB"/>
    <w:rsid w:val="00393009"/>
    <w:rsid w:val="0039363D"/>
    <w:rsid w:val="00394311"/>
    <w:rsid w:val="003945E6"/>
    <w:rsid w:val="003946D2"/>
    <w:rsid w:val="00395AE1"/>
    <w:rsid w:val="00396400"/>
    <w:rsid w:val="00397188"/>
    <w:rsid w:val="003A094B"/>
    <w:rsid w:val="003A12BD"/>
    <w:rsid w:val="003A165D"/>
    <w:rsid w:val="003A1D69"/>
    <w:rsid w:val="003A2330"/>
    <w:rsid w:val="003A24C1"/>
    <w:rsid w:val="003A2920"/>
    <w:rsid w:val="003A2A75"/>
    <w:rsid w:val="003A3227"/>
    <w:rsid w:val="003A37F8"/>
    <w:rsid w:val="003A4013"/>
    <w:rsid w:val="003A521C"/>
    <w:rsid w:val="003A53A0"/>
    <w:rsid w:val="003A589E"/>
    <w:rsid w:val="003A5CCB"/>
    <w:rsid w:val="003A5F79"/>
    <w:rsid w:val="003A635E"/>
    <w:rsid w:val="003A6444"/>
    <w:rsid w:val="003A75C9"/>
    <w:rsid w:val="003A764E"/>
    <w:rsid w:val="003A79CD"/>
    <w:rsid w:val="003B0095"/>
    <w:rsid w:val="003B0963"/>
    <w:rsid w:val="003B0AC5"/>
    <w:rsid w:val="003B2387"/>
    <w:rsid w:val="003B2D2A"/>
    <w:rsid w:val="003B2DE8"/>
    <w:rsid w:val="003B3138"/>
    <w:rsid w:val="003B36BE"/>
    <w:rsid w:val="003B3708"/>
    <w:rsid w:val="003B382D"/>
    <w:rsid w:val="003B3D14"/>
    <w:rsid w:val="003B3DA7"/>
    <w:rsid w:val="003B415D"/>
    <w:rsid w:val="003B4339"/>
    <w:rsid w:val="003B4441"/>
    <w:rsid w:val="003B4A42"/>
    <w:rsid w:val="003B4E96"/>
    <w:rsid w:val="003B5A1A"/>
    <w:rsid w:val="003B63F8"/>
    <w:rsid w:val="003B6A04"/>
    <w:rsid w:val="003B6D21"/>
    <w:rsid w:val="003B6DB5"/>
    <w:rsid w:val="003B73DE"/>
    <w:rsid w:val="003B7405"/>
    <w:rsid w:val="003B740E"/>
    <w:rsid w:val="003B7595"/>
    <w:rsid w:val="003B7724"/>
    <w:rsid w:val="003C10A7"/>
    <w:rsid w:val="003C10B3"/>
    <w:rsid w:val="003C10FD"/>
    <w:rsid w:val="003C1155"/>
    <w:rsid w:val="003C115F"/>
    <w:rsid w:val="003C1268"/>
    <w:rsid w:val="003C1387"/>
    <w:rsid w:val="003C13BB"/>
    <w:rsid w:val="003C147D"/>
    <w:rsid w:val="003C169A"/>
    <w:rsid w:val="003C1B3A"/>
    <w:rsid w:val="003C1CD1"/>
    <w:rsid w:val="003C22BD"/>
    <w:rsid w:val="003C2BB7"/>
    <w:rsid w:val="003C309D"/>
    <w:rsid w:val="003C336D"/>
    <w:rsid w:val="003C3E8D"/>
    <w:rsid w:val="003C45A9"/>
    <w:rsid w:val="003C47C9"/>
    <w:rsid w:val="003C4E56"/>
    <w:rsid w:val="003C4E7F"/>
    <w:rsid w:val="003C53B2"/>
    <w:rsid w:val="003C6180"/>
    <w:rsid w:val="003C6312"/>
    <w:rsid w:val="003C770A"/>
    <w:rsid w:val="003C7D59"/>
    <w:rsid w:val="003D01C4"/>
    <w:rsid w:val="003D08B3"/>
    <w:rsid w:val="003D0993"/>
    <w:rsid w:val="003D106E"/>
    <w:rsid w:val="003D1151"/>
    <w:rsid w:val="003D1C44"/>
    <w:rsid w:val="003D2599"/>
    <w:rsid w:val="003D26B1"/>
    <w:rsid w:val="003D4049"/>
    <w:rsid w:val="003D530B"/>
    <w:rsid w:val="003D55BA"/>
    <w:rsid w:val="003D5A2C"/>
    <w:rsid w:val="003D5A93"/>
    <w:rsid w:val="003D62F4"/>
    <w:rsid w:val="003D6777"/>
    <w:rsid w:val="003D69B4"/>
    <w:rsid w:val="003D6EA3"/>
    <w:rsid w:val="003D6F07"/>
    <w:rsid w:val="003D70DF"/>
    <w:rsid w:val="003E11CD"/>
    <w:rsid w:val="003E15CB"/>
    <w:rsid w:val="003E1DC2"/>
    <w:rsid w:val="003E2381"/>
    <w:rsid w:val="003E24AE"/>
    <w:rsid w:val="003E2620"/>
    <w:rsid w:val="003E26F0"/>
    <w:rsid w:val="003E28C6"/>
    <w:rsid w:val="003E2E46"/>
    <w:rsid w:val="003E2E96"/>
    <w:rsid w:val="003E3809"/>
    <w:rsid w:val="003E4029"/>
    <w:rsid w:val="003E5681"/>
    <w:rsid w:val="003E62DA"/>
    <w:rsid w:val="003E65F1"/>
    <w:rsid w:val="003E7250"/>
    <w:rsid w:val="003E7EB9"/>
    <w:rsid w:val="003F034B"/>
    <w:rsid w:val="003F04E5"/>
    <w:rsid w:val="003F0541"/>
    <w:rsid w:val="003F09C3"/>
    <w:rsid w:val="003F1035"/>
    <w:rsid w:val="003F1542"/>
    <w:rsid w:val="003F15B6"/>
    <w:rsid w:val="003F16EA"/>
    <w:rsid w:val="003F19BD"/>
    <w:rsid w:val="003F1E3F"/>
    <w:rsid w:val="003F2162"/>
    <w:rsid w:val="003F2627"/>
    <w:rsid w:val="003F33BD"/>
    <w:rsid w:val="003F3A06"/>
    <w:rsid w:val="003F4717"/>
    <w:rsid w:val="003F4D5D"/>
    <w:rsid w:val="003F4EB4"/>
    <w:rsid w:val="003F544F"/>
    <w:rsid w:val="003F54E0"/>
    <w:rsid w:val="003F5CAC"/>
    <w:rsid w:val="003F5DB8"/>
    <w:rsid w:val="003F63EC"/>
    <w:rsid w:val="003F672E"/>
    <w:rsid w:val="003F756A"/>
    <w:rsid w:val="003F7EFF"/>
    <w:rsid w:val="003F7F06"/>
    <w:rsid w:val="00400B55"/>
    <w:rsid w:val="00401476"/>
    <w:rsid w:val="0040148A"/>
    <w:rsid w:val="004016A1"/>
    <w:rsid w:val="00401D3D"/>
    <w:rsid w:val="00401F75"/>
    <w:rsid w:val="00402EFB"/>
    <w:rsid w:val="00403392"/>
    <w:rsid w:val="00403D8A"/>
    <w:rsid w:val="00404150"/>
    <w:rsid w:val="004044B2"/>
    <w:rsid w:val="004048C1"/>
    <w:rsid w:val="00404B2C"/>
    <w:rsid w:val="004061BB"/>
    <w:rsid w:val="0040628D"/>
    <w:rsid w:val="004064CB"/>
    <w:rsid w:val="004065A8"/>
    <w:rsid w:val="00406DAF"/>
    <w:rsid w:val="00406EA4"/>
    <w:rsid w:val="0040710D"/>
    <w:rsid w:val="004071AF"/>
    <w:rsid w:val="004072BD"/>
    <w:rsid w:val="00407739"/>
    <w:rsid w:val="004079EA"/>
    <w:rsid w:val="00410837"/>
    <w:rsid w:val="004117E5"/>
    <w:rsid w:val="0041188B"/>
    <w:rsid w:val="00412423"/>
    <w:rsid w:val="00412E41"/>
    <w:rsid w:val="0041471E"/>
    <w:rsid w:val="00414C41"/>
    <w:rsid w:val="00414EAA"/>
    <w:rsid w:val="00414F02"/>
    <w:rsid w:val="00414FCC"/>
    <w:rsid w:val="00415679"/>
    <w:rsid w:val="0041567E"/>
    <w:rsid w:val="00416B10"/>
    <w:rsid w:val="00417A3F"/>
    <w:rsid w:val="004200EE"/>
    <w:rsid w:val="0042015E"/>
    <w:rsid w:val="00420245"/>
    <w:rsid w:val="00420542"/>
    <w:rsid w:val="0042156A"/>
    <w:rsid w:val="00421605"/>
    <w:rsid w:val="004218D1"/>
    <w:rsid w:val="0042247A"/>
    <w:rsid w:val="0042256C"/>
    <w:rsid w:val="00422AE3"/>
    <w:rsid w:val="004232B8"/>
    <w:rsid w:val="004235E8"/>
    <w:rsid w:val="00423A7B"/>
    <w:rsid w:val="00423BE3"/>
    <w:rsid w:val="00423EF6"/>
    <w:rsid w:val="00425045"/>
    <w:rsid w:val="004259A8"/>
    <w:rsid w:val="00425BF6"/>
    <w:rsid w:val="004261F8"/>
    <w:rsid w:val="004277F8"/>
    <w:rsid w:val="00427927"/>
    <w:rsid w:val="00427F83"/>
    <w:rsid w:val="00430037"/>
    <w:rsid w:val="00430DB4"/>
    <w:rsid w:val="00430F10"/>
    <w:rsid w:val="0043143B"/>
    <w:rsid w:val="00431A54"/>
    <w:rsid w:val="00431E07"/>
    <w:rsid w:val="00432387"/>
    <w:rsid w:val="0043319F"/>
    <w:rsid w:val="00433690"/>
    <w:rsid w:val="00433819"/>
    <w:rsid w:val="004339F2"/>
    <w:rsid w:val="00433A03"/>
    <w:rsid w:val="00433A06"/>
    <w:rsid w:val="00434107"/>
    <w:rsid w:val="00434747"/>
    <w:rsid w:val="00434C2E"/>
    <w:rsid w:val="0043510A"/>
    <w:rsid w:val="00435162"/>
    <w:rsid w:val="0043695D"/>
    <w:rsid w:val="00436EF9"/>
    <w:rsid w:val="004370E6"/>
    <w:rsid w:val="00437A4B"/>
    <w:rsid w:val="00437BFC"/>
    <w:rsid w:val="00440189"/>
    <w:rsid w:val="0044018B"/>
    <w:rsid w:val="004403F3"/>
    <w:rsid w:val="00440C81"/>
    <w:rsid w:val="00441117"/>
    <w:rsid w:val="004413BB"/>
    <w:rsid w:val="0044337D"/>
    <w:rsid w:val="00443B19"/>
    <w:rsid w:val="00443CD5"/>
    <w:rsid w:val="00443D4A"/>
    <w:rsid w:val="00443FCF"/>
    <w:rsid w:val="0044407B"/>
    <w:rsid w:val="00445A9F"/>
    <w:rsid w:val="004462F9"/>
    <w:rsid w:val="00446411"/>
    <w:rsid w:val="00446CAA"/>
    <w:rsid w:val="00446CB3"/>
    <w:rsid w:val="00447A5A"/>
    <w:rsid w:val="00447F21"/>
    <w:rsid w:val="004502CC"/>
    <w:rsid w:val="0045064E"/>
    <w:rsid w:val="00450DD8"/>
    <w:rsid w:val="004517D7"/>
    <w:rsid w:val="00451F5B"/>
    <w:rsid w:val="004532DD"/>
    <w:rsid w:val="00453F88"/>
    <w:rsid w:val="004544ED"/>
    <w:rsid w:val="004548B0"/>
    <w:rsid w:val="00454995"/>
    <w:rsid w:val="00454A0C"/>
    <w:rsid w:val="0045539D"/>
    <w:rsid w:val="00455B01"/>
    <w:rsid w:val="00455EBE"/>
    <w:rsid w:val="00456181"/>
    <w:rsid w:val="00456196"/>
    <w:rsid w:val="0045628A"/>
    <w:rsid w:val="00456D1C"/>
    <w:rsid w:val="00456D31"/>
    <w:rsid w:val="0045772F"/>
    <w:rsid w:val="00460435"/>
    <w:rsid w:val="00460475"/>
    <w:rsid w:val="00460BD2"/>
    <w:rsid w:val="00461EA8"/>
    <w:rsid w:val="004631FB"/>
    <w:rsid w:val="0046320C"/>
    <w:rsid w:val="00463F80"/>
    <w:rsid w:val="00464443"/>
    <w:rsid w:val="00464A4A"/>
    <w:rsid w:val="00464C93"/>
    <w:rsid w:val="00464C96"/>
    <w:rsid w:val="00465D3F"/>
    <w:rsid w:val="00465D72"/>
    <w:rsid w:val="004665D7"/>
    <w:rsid w:val="004667C7"/>
    <w:rsid w:val="00467313"/>
    <w:rsid w:val="0046792A"/>
    <w:rsid w:val="00467965"/>
    <w:rsid w:val="004700E3"/>
    <w:rsid w:val="00470688"/>
    <w:rsid w:val="004707B2"/>
    <w:rsid w:val="00470912"/>
    <w:rsid w:val="00470C86"/>
    <w:rsid w:val="00470E0B"/>
    <w:rsid w:val="00471040"/>
    <w:rsid w:val="00472132"/>
    <w:rsid w:val="00472220"/>
    <w:rsid w:val="00472503"/>
    <w:rsid w:val="00472759"/>
    <w:rsid w:val="00472A53"/>
    <w:rsid w:val="00472BEE"/>
    <w:rsid w:val="00472CD0"/>
    <w:rsid w:val="00473053"/>
    <w:rsid w:val="004738A8"/>
    <w:rsid w:val="0047585E"/>
    <w:rsid w:val="004758A4"/>
    <w:rsid w:val="00475B2A"/>
    <w:rsid w:val="00475B66"/>
    <w:rsid w:val="00475FCA"/>
    <w:rsid w:val="0047627B"/>
    <w:rsid w:val="00476E48"/>
    <w:rsid w:val="00476EF5"/>
    <w:rsid w:val="00477C24"/>
    <w:rsid w:val="004802F2"/>
    <w:rsid w:val="004803B8"/>
    <w:rsid w:val="004815FA"/>
    <w:rsid w:val="00481EE4"/>
    <w:rsid w:val="0048204D"/>
    <w:rsid w:val="004829F0"/>
    <w:rsid w:val="00482EC7"/>
    <w:rsid w:val="004830EF"/>
    <w:rsid w:val="004837D1"/>
    <w:rsid w:val="00484BC0"/>
    <w:rsid w:val="00484CDE"/>
    <w:rsid w:val="00484F23"/>
    <w:rsid w:val="00485572"/>
    <w:rsid w:val="004855EB"/>
    <w:rsid w:val="00485731"/>
    <w:rsid w:val="00485C27"/>
    <w:rsid w:val="00486B44"/>
    <w:rsid w:val="004873DF"/>
    <w:rsid w:val="0048746C"/>
    <w:rsid w:val="004902BD"/>
    <w:rsid w:val="00490324"/>
    <w:rsid w:val="004906FC"/>
    <w:rsid w:val="00490A6A"/>
    <w:rsid w:val="0049210A"/>
    <w:rsid w:val="004922F1"/>
    <w:rsid w:val="00492483"/>
    <w:rsid w:val="0049262D"/>
    <w:rsid w:val="004927F1"/>
    <w:rsid w:val="00493070"/>
    <w:rsid w:val="004938AF"/>
    <w:rsid w:val="00493B1E"/>
    <w:rsid w:val="00493CCE"/>
    <w:rsid w:val="004951BC"/>
    <w:rsid w:val="00495896"/>
    <w:rsid w:val="0049686B"/>
    <w:rsid w:val="00496BE2"/>
    <w:rsid w:val="00497743"/>
    <w:rsid w:val="00497864"/>
    <w:rsid w:val="00497DCD"/>
    <w:rsid w:val="00497F81"/>
    <w:rsid w:val="004A1486"/>
    <w:rsid w:val="004A1535"/>
    <w:rsid w:val="004A19AF"/>
    <w:rsid w:val="004A1F12"/>
    <w:rsid w:val="004A283C"/>
    <w:rsid w:val="004A30DB"/>
    <w:rsid w:val="004A321A"/>
    <w:rsid w:val="004A3C8E"/>
    <w:rsid w:val="004A3E61"/>
    <w:rsid w:val="004A3FD4"/>
    <w:rsid w:val="004A500E"/>
    <w:rsid w:val="004A5358"/>
    <w:rsid w:val="004A5365"/>
    <w:rsid w:val="004A5534"/>
    <w:rsid w:val="004A5A48"/>
    <w:rsid w:val="004A6884"/>
    <w:rsid w:val="004A6A70"/>
    <w:rsid w:val="004A744D"/>
    <w:rsid w:val="004A7B75"/>
    <w:rsid w:val="004A7DCD"/>
    <w:rsid w:val="004B0518"/>
    <w:rsid w:val="004B0847"/>
    <w:rsid w:val="004B085D"/>
    <w:rsid w:val="004B2131"/>
    <w:rsid w:val="004B21F9"/>
    <w:rsid w:val="004B2554"/>
    <w:rsid w:val="004B2B78"/>
    <w:rsid w:val="004B2C49"/>
    <w:rsid w:val="004B3A90"/>
    <w:rsid w:val="004B4346"/>
    <w:rsid w:val="004B4B94"/>
    <w:rsid w:val="004B4C21"/>
    <w:rsid w:val="004B4E1C"/>
    <w:rsid w:val="004B4EC4"/>
    <w:rsid w:val="004B55D9"/>
    <w:rsid w:val="004B55E1"/>
    <w:rsid w:val="004B5993"/>
    <w:rsid w:val="004B6E45"/>
    <w:rsid w:val="004B6F1B"/>
    <w:rsid w:val="004B7847"/>
    <w:rsid w:val="004C0669"/>
    <w:rsid w:val="004C0C4C"/>
    <w:rsid w:val="004C1D22"/>
    <w:rsid w:val="004C1D24"/>
    <w:rsid w:val="004C3FE4"/>
    <w:rsid w:val="004C4B5C"/>
    <w:rsid w:val="004C4F85"/>
    <w:rsid w:val="004C4FCD"/>
    <w:rsid w:val="004C5603"/>
    <w:rsid w:val="004C5D69"/>
    <w:rsid w:val="004C5FA2"/>
    <w:rsid w:val="004C6583"/>
    <w:rsid w:val="004C68ED"/>
    <w:rsid w:val="004C6A02"/>
    <w:rsid w:val="004C6C3B"/>
    <w:rsid w:val="004C749A"/>
    <w:rsid w:val="004C7E2A"/>
    <w:rsid w:val="004D06C7"/>
    <w:rsid w:val="004D0711"/>
    <w:rsid w:val="004D0C22"/>
    <w:rsid w:val="004D0C33"/>
    <w:rsid w:val="004D0DA0"/>
    <w:rsid w:val="004D107C"/>
    <w:rsid w:val="004D10BA"/>
    <w:rsid w:val="004D245D"/>
    <w:rsid w:val="004D35CB"/>
    <w:rsid w:val="004D3898"/>
    <w:rsid w:val="004D3EA9"/>
    <w:rsid w:val="004D47B9"/>
    <w:rsid w:val="004D47F3"/>
    <w:rsid w:val="004D4EE8"/>
    <w:rsid w:val="004D4FE2"/>
    <w:rsid w:val="004D5342"/>
    <w:rsid w:val="004D559B"/>
    <w:rsid w:val="004D7270"/>
    <w:rsid w:val="004D7386"/>
    <w:rsid w:val="004D7FDE"/>
    <w:rsid w:val="004E1242"/>
    <w:rsid w:val="004E1B46"/>
    <w:rsid w:val="004E1C0F"/>
    <w:rsid w:val="004E1D2A"/>
    <w:rsid w:val="004E1E5C"/>
    <w:rsid w:val="004E23FA"/>
    <w:rsid w:val="004E33A6"/>
    <w:rsid w:val="004E3631"/>
    <w:rsid w:val="004E3778"/>
    <w:rsid w:val="004E3BD0"/>
    <w:rsid w:val="004E3CF5"/>
    <w:rsid w:val="004E3FEF"/>
    <w:rsid w:val="004E4EE8"/>
    <w:rsid w:val="004E54D8"/>
    <w:rsid w:val="004E5C19"/>
    <w:rsid w:val="004E5CF5"/>
    <w:rsid w:val="004E63FE"/>
    <w:rsid w:val="004E67E5"/>
    <w:rsid w:val="004E6F35"/>
    <w:rsid w:val="004E7326"/>
    <w:rsid w:val="004E7EA5"/>
    <w:rsid w:val="004E7EE7"/>
    <w:rsid w:val="004F01CA"/>
    <w:rsid w:val="004F03E9"/>
    <w:rsid w:val="004F0CF5"/>
    <w:rsid w:val="004F1337"/>
    <w:rsid w:val="004F17B5"/>
    <w:rsid w:val="004F1ECA"/>
    <w:rsid w:val="004F1F44"/>
    <w:rsid w:val="004F2087"/>
    <w:rsid w:val="004F21A8"/>
    <w:rsid w:val="004F29FC"/>
    <w:rsid w:val="004F3779"/>
    <w:rsid w:val="004F4505"/>
    <w:rsid w:val="004F4F34"/>
    <w:rsid w:val="004F5039"/>
    <w:rsid w:val="004F5D28"/>
    <w:rsid w:val="004F601B"/>
    <w:rsid w:val="004F6096"/>
    <w:rsid w:val="004F60EB"/>
    <w:rsid w:val="004F64B2"/>
    <w:rsid w:val="004F682D"/>
    <w:rsid w:val="004F6EB1"/>
    <w:rsid w:val="004F7510"/>
    <w:rsid w:val="004F7D46"/>
    <w:rsid w:val="004F7EF9"/>
    <w:rsid w:val="0050024A"/>
    <w:rsid w:val="00500380"/>
    <w:rsid w:val="005007C0"/>
    <w:rsid w:val="00500BB8"/>
    <w:rsid w:val="00500BC2"/>
    <w:rsid w:val="00501022"/>
    <w:rsid w:val="00501CEB"/>
    <w:rsid w:val="005020A0"/>
    <w:rsid w:val="005025B9"/>
    <w:rsid w:val="005025FC"/>
    <w:rsid w:val="0050414C"/>
    <w:rsid w:val="005047B1"/>
    <w:rsid w:val="005061FE"/>
    <w:rsid w:val="00506589"/>
    <w:rsid w:val="00506CFF"/>
    <w:rsid w:val="0050727A"/>
    <w:rsid w:val="005072E6"/>
    <w:rsid w:val="00507762"/>
    <w:rsid w:val="00507858"/>
    <w:rsid w:val="00507E21"/>
    <w:rsid w:val="00507EEE"/>
    <w:rsid w:val="00507F0A"/>
    <w:rsid w:val="0051040D"/>
    <w:rsid w:val="00510D61"/>
    <w:rsid w:val="00510F1D"/>
    <w:rsid w:val="00510F46"/>
    <w:rsid w:val="0051129B"/>
    <w:rsid w:val="00511750"/>
    <w:rsid w:val="0051175F"/>
    <w:rsid w:val="00511D11"/>
    <w:rsid w:val="0051211D"/>
    <w:rsid w:val="00512152"/>
    <w:rsid w:val="0051232C"/>
    <w:rsid w:val="00512759"/>
    <w:rsid w:val="00512AE3"/>
    <w:rsid w:val="00512FDD"/>
    <w:rsid w:val="0051325C"/>
    <w:rsid w:val="0051429A"/>
    <w:rsid w:val="0051429F"/>
    <w:rsid w:val="005148C4"/>
    <w:rsid w:val="00514973"/>
    <w:rsid w:val="005149EA"/>
    <w:rsid w:val="00514C9B"/>
    <w:rsid w:val="00515769"/>
    <w:rsid w:val="00516093"/>
    <w:rsid w:val="0051661C"/>
    <w:rsid w:val="0051776F"/>
    <w:rsid w:val="00520390"/>
    <w:rsid w:val="0052134A"/>
    <w:rsid w:val="0052183F"/>
    <w:rsid w:val="00522002"/>
    <w:rsid w:val="00523133"/>
    <w:rsid w:val="00523201"/>
    <w:rsid w:val="00523516"/>
    <w:rsid w:val="0052405C"/>
    <w:rsid w:val="00524797"/>
    <w:rsid w:val="00524B20"/>
    <w:rsid w:val="00524FC5"/>
    <w:rsid w:val="005250B4"/>
    <w:rsid w:val="0052623F"/>
    <w:rsid w:val="00526954"/>
    <w:rsid w:val="0052697F"/>
    <w:rsid w:val="00526A35"/>
    <w:rsid w:val="0052710F"/>
    <w:rsid w:val="00530352"/>
    <w:rsid w:val="005304AD"/>
    <w:rsid w:val="00530A22"/>
    <w:rsid w:val="00530D27"/>
    <w:rsid w:val="00530E8C"/>
    <w:rsid w:val="00531138"/>
    <w:rsid w:val="005314C7"/>
    <w:rsid w:val="0053195B"/>
    <w:rsid w:val="00531BCE"/>
    <w:rsid w:val="00531F20"/>
    <w:rsid w:val="0053304B"/>
    <w:rsid w:val="0053319E"/>
    <w:rsid w:val="00533676"/>
    <w:rsid w:val="0053370D"/>
    <w:rsid w:val="005339CA"/>
    <w:rsid w:val="00535740"/>
    <w:rsid w:val="00535941"/>
    <w:rsid w:val="00535AB1"/>
    <w:rsid w:val="00535B75"/>
    <w:rsid w:val="005365A2"/>
    <w:rsid w:val="0053676A"/>
    <w:rsid w:val="00536893"/>
    <w:rsid w:val="00536A0D"/>
    <w:rsid w:val="00536A1B"/>
    <w:rsid w:val="00536B6B"/>
    <w:rsid w:val="005370C0"/>
    <w:rsid w:val="0053753B"/>
    <w:rsid w:val="00537E5D"/>
    <w:rsid w:val="00537F33"/>
    <w:rsid w:val="00540825"/>
    <w:rsid w:val="0054118E"/>
    <w:rsid w:val="005412DF"/>
    <w:rsid w:val="00541994"/>
    <w:rsid w:val="005426C1"/>
    <w:rsid w:val="00542E0B"/>
    <w:rsid w:val="00542FC4"/>
    <w:rsid w:val="00543063"/>
    <w:rsid w:val="00543558"/>
    <w:rsid w:val="00543818"/>
    <w:rsid w:val="005442F9"/>
    <w:rsid w:val="005444F3"/>
    <w:rsid w:val="005447AA"/>
    <w:rsid w:val="005449D8"/>
    <w:rsid w:val="00544D85"/>
    <w:rsid w:val="00545627"/>
    <w:rsid w:val="00545870"/>
    <w:rsid w:val="00545BD0"/>
    <w:rsid w:val="00545BE9"/>
    <w:rsid w:val="00545E77"/>
    <w:rsid w:val="0054608F"/>
    <w:rsid w:val="005461CA"/>
    <w:rsid w:val="0054646E"/>
    <w:rsid w:val="00546E6D"/>
    <w:rsid w:val="005478F2"/>
    <w:rsid w:val="005479BB"/>
    <w:rsid w:val="00550222"/>
    <w:rsid w:val="0055061C"/>
    <w:rsid w:val="005507F4"/>
    <w:rsid w:val="00550E4B"/>
    <w:rsid w:val="0055115A"/>
    <w:rsid w:val="0055157A"/>
    <w:rsid w:val="005522DD"/>
    <w:rsid w:val="00552437"/>
    <w:rsid w:val="005526A7"/>
    <w:rsid w:val="005527DB"/>
    <w:rsid w:val="00552A93"/>
    <w:rsid w:val="005538D5"/>
    <w:rsid w:val="00553C4C"/>
    <w:rsid w:val="00553C93"/>
    <w:rsid w:val="00554F41"/>
    <w:rsid w:val="0055520B"/>
    <w:rsid w:val="0055641A"/>
    <w:rsid w:val="0055653B"/>
    <w:rsid w:val="00556604"/>
    <w:rsid w:val="005569E3"/>
    <w:rsid w:val="0056042F"/>
    <w:rsid w:val="00560732"/>
    <w:rsid w:val="005613F3"/>
    <w:rsid w:val="00563080"/>
    <w:rsid w:val="005639A3"/>
    <w:rsid w:val="00563EDE"/>
    <w:rsid w:val="005641F3"/>
    <w:rsid w:val="00564570"/>
    <w:rsid w:val="005645FD"/>
    <w:rsid w:val="0056472C"/>
    <w:rsid w:val="00564E9A"/>
    <w:rsid w:val="00564F8E"/>
    <w:rsid w:val="005656A8"/>
    <w:rsid w:val="0056621A"/>
    <w:rsid w:val="00566921"/>
    <w:rsid w:val="0056726C"/>
    <w:rsid w:val="0056761A"/>
    <w:rsid w:val="00567FF9"/>
    <w:rsid w:val="005701BF"/>
    <w:rsid w:val="005703B5"/>
    <w:rsid w:val="00570520"/>
    <w:rsid w:val="00570E8B"/>
    <w:rsid w:val="005712AA"/>
    <w:rsid w:val="0057177C"/>
    <w:rsid w:val="005729F0"/>
    <w:rsid w:val="00572F0E"/>
    <w:rsid w:val="0057304C"/>
    <w:rsid w:val="005730A4"/>
    <w:rsid w:val="0057370C"/>
    <w:rsid w:val="00574C3D"/>
    <w:rsid w:val="00574EBF"/>
    <w:rsid w:val="00574F6F"/>
    <w:rsid w:val="0057585C"/>
    <w:rsid w:val="00575A98"/>
    <w:rsid w:val="00575D70"/>
    <w:rsid w:val="00575F2F"/>
    <w:rsid w:val="0057680D"/>
    <w:rsid w:val="00576F7C"/>
    <w:rsid w:val="00577766"/>
    <w:rsid w:val="00580420"/>
    <w:rsid w:val="0058052F"/>
    <w:rsid w:val="00580936"/>
    <w:rsid w:val="00580C54"/>
    <w:rsid w:val="00580CFD"/>
    <w:rsid w:val="00580EEA"/>
    <w:rsid w:val="00580FFA"/>
    <w:rsid w:val="00581E2C"/>
    <w:rsid w:val="005827DB"/>
    <w:rsid w:val="00582884"/>
    <w:rsid w:val="0058324B"/>
    <w:rsid w:val="0058339A"/>
    <w:rsid w:val="005834C2"/>
    <w:rsid w:val="005834EC"/>
    <w:rsid w:val="005834ED"/>
    <w:rsid w:val="00583D17"/>
    <w:rsid w:val="00584C11"/>
    <w:rsid w:val="00584E65"/>
    <w:rsid w:val="00585392"/>
    <w:rsid w:val="0058621D"/>
    <w:rsid w:val="00586A67"/>
    <w:rsid w:val="00586D16"/>
    <w:rsid w:val="005873F6"/>
    <w:rsid w:val="00587648"/>
    <w:rsid w:val="005877CB"/>
    <w:rsid w:val="0058783B"/>
    <w:rsid w:val="005878A1"/>
    <w:rsid w:val="00587BAE"/>
    <w:rsid w:val="00587BF3"/>
    <w:rsid w:val="00587EA2"/>
    <w:rsid w:val="00590875"/>
    <w:rsid w:val="00590934"/>
    <w:rsid w:val="00590C05"/>
    <w:rsid w:val="00590CCC"/>
    <w:rsid w:val="00590F5C"/>
    <w:rsid w:val="00591BED"/>
    <w:rsid w:val="005925AA"/>
    <w:rsid w:val="00592696"/>
    <w:rsid w:val="005927BE"/>
    <w:rsid w:val="00592AAF"/>
    <w:rsid w:val="00592B6E"/>
    <w:rsid w:val="00592E3E"/>
    <w:rsid w:val="005935EE"/>
    <w:rsid w:val="005935F3"/>
    <w:rsid w:val="00593D93"/>
    <w:rsid w:val="00593DAE"/>
    <w:rsid w:val="00593E98"/>
    <w:rsid w:val="0059410D"/>
    <w:rsid w:val="00594246"/>
    <w:rsid w:val="00595273"/>
    <w:rsid w:val="0059595C"/>
    <w:rsid w:val="00595A49"/>
    <w:rsid w:val="0059655B"/>
    <w:rsid w:val="0059664D"/>
    <w:rsid w:val="005968BC"/>
    <w:rsid w:val="00596CB2"/>
    <w:rsid w:val="00596FF6"/>
    <w:rsid w:val="00597649"/>
    <w:rsid w:val="005A063D"/>
    <w:rsid w:val="005A08D2"/>
    <w:rsid w:val="005A08F7"/>
    <w:rsid w:val="005A09ED"/>
    <w:rsid w:val="005A1646"/>
    <w:rsid w:val="005A1EE5"/>
    <w:rsid w:val="005A2A67"/>
    <w:rsid w:val="005A328F"/>
    <w:rsid w:val="005A3882"/>
    <w:rsid w:val="005A39D2"/>
    <w:rsid w:val="005A4064"/>
    <w:rsid w:val="005A4432"/>
    <w:rsid w:val="005A5605"/>
    <w:rsid w:val="005A572A"/>
    <w:rsid w:val="005A577A"/>
    <w:rsid w:val="005A5942"/>
    <w:rsid w:val="005A5EBB"/>
    <w:rsid w:val="005A626F"/>
    <w:rsid w:val="005A62FA"/>
    <w:rsid w:val="005A6699"/>
    <w:rsid w:val="005A72D1"/>
    <w:rsid w:val="005A7547"/>
    <w:rsid w:val="005A7678"/>
    <w:rsid w:val="005A7A71"/>
    <w:rsid w:val="005A7DD1"/>
    <w:rsid w:val="005A7DF7"/>
    <w:rsid w:val="005A7E22"/>
    <w:rsid w:val="005A7FBC"/>
    <w:rsid w:val="005B057A"/>
    <w:rsid w:val="005B137D"/>
    <w:rsid w:val="005B261E"/>
    <w:rsid w:val="005B2ADC"/>
    <w:rsid w:val="005B2E59"/>
    <w:rsid w:val="005B323C"/>
    <w:rsid w:val="005B3261"/>
    <w:rsid w:val="005B3334"/>
    <w:rsid w:val="005B3BF1"/>
    <w:rsid w:val="005B4555"/>
    <w:rsid w:val="005B464A"/>
    <w:rsid w:val="005B4A58"/>
    <w:rsid w:val="005B4A9E"/>
    <w:rsid w:val="005B4CE8"/>
    <w:rsid w:val="005B4F69"/>
    <w:rsid w:val="005B508E"/>
    <w:rsid w:val="005B5987"/>
    <w:rsid w:val="005B5B05"/>
    <w:rsid w:val="005B5B57"/>
    <w:rsid w:val="005B606C"/>
    <w:rsid w:val="005B6E15"/>
    <w:rsid w:val="005B7395"/>
    <w:rsid w:val="005C0FFD"/>
    <w:rsid w:val="005C13B4"/>
    <w:rsid w:val="005C16C0"/>
    <w:rsid w:val="005C1E45"/>
    <w:rsid w:val="005C240E"/>
    <w:rsid w:val="005C26F7"/>
    <w:rsid w:val="005C3091"/>
    <w:rsid w:val="005C38E9"/>
    <w:rsid w:val="005C3AD9"/>
    <w:rsid w:val="005C4F1A"/>
    <w:rsid w:val="005C5163"/>
    <w:rsid w:val="005C517F"/>
    <w:rsid w:val="005C57F8"/>
    <w:rsid w:val="005C5A2C"/>
    <w:rsid w:val="005C5A32"/>
    <w:rsid w:val="005C5B58"/>
    <w:rsid w:val="005C5D40"/>
    <w:rsid w:val="005C6122"/>
    <w:rsid w:val="005C67B8"/>
    <w:rsid w:val="005C711D"/>
    <w:rsid w:val="005C7712"/>
    <w:rsid w:val="005C7806"/>
    <w:rsid w:val="005C7C3F"/>
    <w:rsid w:val="005D0135"/>
    <w:rsid w:val="005D0801"/>
    <w:rsid w:val="005D0A3A"/>
    <w:rsid w:val="005D0B21"/>
    <w:rsid w:val="005D0BD9"/>
    <w:rsid w:val="005D0CAB"/>
    <w:rsid w:val="005D26A9"/>
    <w:rsid w:val="005D26EC"/>
    <w:rsid w:val="005D2900"/>
    <w:rsid w:val="005D2B9D"/>
    <w:rsid w:val="005D3563"/>
    <w:rsid w:val="005D3E11"/>
    <w:rsid w:val="005D3ED3"/>
    <w:rsid w:val="005D3F3C"/>
    <w:rsid w:val="005D4439"/>
    <w:rsid w:val="005D4984"/>
    <w:rsid w:val="005D4E46"/>
    <w:rsid w:val="005D540F"/>
    <w:rsid w:val="005D541E"/>
    <w:rsid w:val="005D5C63"/>
    <w:rsid w:val="005D61E8"/>
    <w:rsid w:val="005D7710"/>
    <w:rsid w:val="005D789D"/>
    <w:rsid w:val="005D78ED"/>
    <w:rsid w:val="005D79F2"/>
    <w:rsid w:val="005D7A06"/>
    <w:rsid w:val="005D7F38"/>
    <w:rsid w:val="005E0226"/>
    <w:rsid w:val="005E0243"/>
    <w:rsid w:val="005E06D6"/>
    <w:rsid w:val="005E0DA9"/>
    <w:rsid w:val="005E1943"/>
    <w:rsid w:val="005E1D07"/>
    <w:rsid w:val="005E1F72"/>
    <w:rsid w:val="005E1F94"/>
    <w:rsid w:val="005E277A"/>
    <w:rsid w:val="005E2A06"/>
    <w:rsid w:val="005E2A47"/>
    <w:rsid w:val="005E2BD8"/>
    <w:rsid w:val="005E3221"/>
    <w:rsid w:val="005E3241"/>
    <w:rsid w:val="005E32D9"/>
    <w:rsid w:val="005E38AD"/>
    <w:rsid w:val="005E3C2E"/>
    <w:rsid w:val="005E3D57"/>
    <w:rsid w:val="005E4FC8"/>
    <w:rsid w:val="005E5A86"/>
    <w:rsid w:val="005E5D70"/>
    <w:rsid w:val="005E643C"/>
    <w:rsid w:val="005E6B52"/>
    <w:rsid w:val="005E7144"/>
    <w:rsid w:val="005E7465"/>
    <w:rsid w:val="005E7729"/>
    <w:rsid w:val="005E7E5D"/>
    <w:rsid w:val="005F0412"/>
    <w:rsid w:val="005F0483"/>
    <w:rsid w:val="005F059A"/>
    <w:rsid w:val="005F0F3C"/>
    <w:rsid w:val="005F112B"/>
    <w:rsid w:val="005F139A"/>
    <w:rsid w:val="005F13B0"/>
    <w:rsid w:val="005F3244"/>
    <w:rsid w:val="005F32D1"/>
    <w:rsid w:val="005F3D1F"/>
    <w:rsid w:val="005F47BC"/>
    <w:rsid w:val="005F4CF8"/>
    <w:rsid w:val="005F4D6C"/>
    <w:rsid w:val="005F4F57"/>
    <w:rsid w:val="005F5271"/>
    <w:rsid w:val="005F5319"/>
    <w:rsid w:val="005F5B56"/>
    <w:rsid w:val="005F68DF"/>
    <w:rsid w:val="005F6F3B"/>
    <w:rsid w:val="005F78AE"/>
    <w:rsid w:val="005F7B38"/>
    <w:rsid w:val="005F7B89"/>
    <w:rsid w:val="006001D2"/>
    <w:rsid w:val="00600887"/>
    <w:rsid w:val="00600A4C"/>
    <w:rsid w:val="00600EE2"/>
    <w:rsid w:val="0060100D"/>
    <w:rsid w:val="006012CC"/>
    <w:rsid w:val="006017BF"/>
    <w:rsid w:val="006018B2"/>
    <w:rsid w:val="00601D63"/>
    <w:rsid w:val="00602F80"/>
    <w:rsid w:val="006031B7"/>
    <w:rsid w:val="00604007"/>
    <w:rsid w:val="00604627"/>
    <w:rsid w:val="006047C0"/>
    <w:rsid w:val="0060519E"/>
    <w:rsid w:val="00605386"/>
    <w:rsid w:val="006053C6"/>
    <w:rsid w:val="0060570B"/>
    <w:rsid w:val="0060736C"/>
    <w:rsid w:val="00607453"/>
    <w:rsid w:val="006106CA"/>
    <w:rsid w:val="00611743"/>
    <w:rsid w:val="00611B6D"/>
    <w:rsid w:val="00612BAE"/>
    <w:rsid w:val="006133C5"/>
    <w:rsid w:val="006134FB"/>
    <w:rsid w:val="00613879"/>
    <w:rsid w:val="0061398C"/>
    <w:rsid w:val="00613B75"/>
    <w:rsid w:val="00613BE4"/>
    <w:rsid w:val="00613BF3"/>
    <w:rsid w:val="00613C4D"/>
    <w:rsid w:val="0061403D"/>
    <w:rsid w:val="00615162"/>
    <w:rsid w:val="006153E0"/>
    <w:rsid w:val="00615660"/>
    <w:rsid w:val="00615662"/>
    <w:rsid w:val="00615FA1"/>
    <w:rsid w:val="006162B4"/>
    <w:rsid w:val="00616373"/>
    <w:rsid w:val="006168E8"/>
    <w:rsid w:val="00617B8E"/>
    <w:rsid w:val="00621E29"/>
    <w:rsid w:val="0062336E"/>
    <w:rsid w:val="00623518"/>
    <w:rsid w:val="00623571"/>
    <w:rsid w:val="00623D0B"/>
    <w:rsid w:val="00624367"/>
    <w:rsid w:val="00624376"/>
    <w:rsid w:val="006247EF"/>
    <w:rsid w:val="00624BA8"/>
    <w:rsid w:val="00624C13"/>
    <w:rsid w:val="00624DD1"/>
    <w:rsid w:val="006251F6"/>
    <w:rsid w:val="006256A9"/>
    <w:rsid w:val="006258E5"/>
    <w:rsid w:val="006263BE"/>
    <w:rsid w:val="006274C6"/>
    <w:rsid w:val="00627698"/>
    <w:rsid w:val="00630492"/>
    <w:rsid w:val="00630D01"/>
    <w:rsid w:val="00630DF0"/>
    <w:rsid w:val="00631089"/>
    <w:rsid w:val="00631873"/>
    <w:rsid w:val="00631896"/>
    <w:rsid w:val="0063227F"/>
    <w:rsid w:val="006323B5"/>
    <w:rsid w:val="00632C1A"/>
    <w:rsid w:val="00633193"/>
    <w:rsid w:val="00633370"/>
    <w:rsid w:val="00633A21"/>
    <w:rsid w:val="00634011"/>
    <w:rsid w:val="006345D6"/>
    <w:rsid w:val="00634632"/>
    <w:rsid w:val="00634AE6"/>
    <w:rsid w:val="006356C7"/>
    <w:rsid w:val="006359BB"/>
    <w:rsid w:val="00635C9C"/>
    <w:rsid w:val="00635F16"/>
    <w:rsid w:val="0063660E"/>
    <w:rsid w:val="00636BD4"/>
    <w:rsid w:val="00636CDE"/>
    <w:rsid w:val="00636DC9"/>
    <w:rsid w:val="00637B23"/>
    <w:rsid w:val="00637E21"/>
    <w:rsid w:val="006403C4"/>
    <w:rsid w:val="00640CB1"/>
    <w:rsid w:val="006411C4"/>
    <w:rsid w:val="00641EEE"/>
    <w:rsid w:val="00642DB8"/>
    <w:rsid w:val="0064357E"/>
    <w:rsid w:val="0064378F"/>
    <w:rsid w:val="00643CFE"/>
    <w:rsid w:val="006441A2"/>
    <w:rsid w:val="00644DE4"/>
    <w:rsid w:val="00644E2B"/>
    <w:rsid w:val="006450EA"/>
    <w:rsid w:val="006451D5"/>
    <w:rsid w:val="0064533C"/>
    <w:rsid w:val="006453D0"/>
    <w:rsid w:val="00645683"/>
    <w:rsid w:val="006472B3"/>
    <w:rsid w:val="006501C2"/>
    <w:rsid w:val="00650E33"/>
    <w:rsid w:val="00651874"/>
    <w:rsid w:val="00652727"/>
    <w:rsid w:val="0065277B"/>
    <w:rsid w:val="00652DC1"/>
    <w:rsid w:val="006530D4"/>
    <w:rsid w:val="006531F2"/>
    <w:rsid w:val="0065341C"/>
    <w:rsid w:val="00653521"/>
    <w:rsid w:val="00653BE8"/>
    <w:rsid w:val="00654019"/>
    <w:rsid w:val="00654F03"/>
    <w:rsid w:val="0065551A"/>
    <w:rsid w:val="006556C7"/>
    <w:rsid w:val="00656426"/>
    <w:rsid w:val="006564B1"/>
    <w:rsid w:val="00656694"/>
    <w:rsid w:val="00656BAA"/>
    <w:rsid w:val="00656C90"/>
    <w:rsid w:val="00656E2C"/>
    <w:rsid w:val="00657111"/>
    <w:rsid w:val="00657BE3"/>
    <w:rsid w:val="00657DBF"/>
    <w:rsid w:val="00657ED8"/>
    <w:rsid w:val="00657F42"/>
    <w:rsid w:val="006601B7"/>
    <w:rsid w:val="00660673"/>
    <w:rsid w:val="0066121F"/>
    <w:rsid w:val="00662AC3"/>
    <w:rsid w:val="00662D87"/>
    <w:rsid w:val="006632A2"/>
    <w:rsid w:val="00663CC2"/>
    <w:rsid w:val="00663FA4"/>
    <w:rsid w:val="006649CC"/>
    <w:rsid w:val="00664DB8"/>
    <w:rsid w:val="0066620B"/>
    <w:rsid w:val="00666837"/>
    <w:rsid w:val="00666995"/>
    <w:rsid w:val="00666ABC"/>
    <w:rsid w:val="006672DA"/>
    <w:rsid w:val="00667FF2"/>
    <w:rsid w:val="00670145"/>
    <w:rsid w:val="0067023C"/>
    <w:rsid w:val="006702B3"/>
    <w:rsid w:val="006706CB"/>
    <w:rsid w:val="00670B9D"/>
    <w:rsid w:val="00671CFC"/>
    <w:rsid w:val="006721FE"/>
    <w:rsid w:val="006727DC"/>
    <w:rsid w:val="00672E51"/>
    <w:rsid w:val="00673812"/>
    <w:rsid w:val="00673B62"/>
    <w:rsid w:val="00674090"/>
    <w:rsid w:val="00674518"/>
    <w:rsid w:val="00674670"/>
    <w:rsid w:val="006746FB"/>
    <w:rsid w:val="00674A3B"/>
    <w:rsid w:val="00675000"/>
    <w:rsid w:val="00675DBF"/>
    <w:rsid w:val="00675F92"/>
    <w:rsid w:val="00677104"/>
    <w:rsid w:val="00677113"/>
    <w:rsid w:val="00677156"/>
    <w:rsid w:val="006774A1"/>
    <w:rsid w:val="00677538"/>
    <w:rsid w:val="00677939"/>
    <w:rsid w:val="00677968"/>
    <w:rsid w:val="00681484"/>
    <w:rsid w:val="006821D5"/>
    <w:rsid w:val="00682951"/>
    <w:rsid w:val="00682B89"/>
    <w:rsid w:val="0068311A"/>
    <w:rsid w:val="00683193"/>
    <w:rsid w:val="006835CC"/>
    <w:rsid w:val="00683895"/>
    <w:rsid w:val="00683FE4"/>
    <w:rsid w:val="006849FC"/>
    <w:rsid w:val="00684ABD"/>
    <w:rsid w:val="00684E4B"/>
    <w:rsid w:val="00685669"/>
    <w:rsid w:val="00686B31"/>
    <w:rsid w:val="00686C1E"/>
    <w:rsid w:val="00686CD3"/>
    <w:rsid w:val="006875CA"/>
    <w:rsid w:val="006903D2"/>
    <w:rsid w:val="00690BC4"/>
    <w:rsid w:val="00690E12"/>
    <w:rsid w:val="00691A0E"/>
    <w:rsid w:val="00691E33"/>
    <w:rsid w:val="0069276D"/>
    <w:rsid w:val="006927CF"/>
    <w:rsid w:val="00692824"/>
    <w:rsid w:val="00693EEB"/>
    <w:rsid w:val="006940F0"/>
    <w:rsid w:val="0069430E"/>
    <w:rsid w:val="00694504"/>
    <w:rsid w:val="006946B6"/>
    <w:rsid w:val="00694790"/>
    <w:rsid w:val="006969BF"/>
    <w:rsid w:val="00696F88"/>
    <w:rsid w:val="006972A0"/>
    <w:rsid w:val="006A0969"/>
    <w:rsid w:val="006A0CFC"/>
    <w:rsid w:val="006A0F03"/>
    <w:rsid w:val="006A1642"/>
    <w:rsid w:val="006A1914"/>
    <w:rsid w:val="006A1A5F"/>
    <w:rsid w:val="006A20D6"/>
    <w:rsid w:val="006A2160"/>
    <w:rsid w:val="006A21CE"/>
    <w:rsid w:val="006A2441"/>
    <w:rsid w:val="006A260A"/>
    <w:rsid w:val="006A328E"/>
    <w:rsid w:val="006A402E"/>
    <w:rsid w:val="006A4ED4"/>
    <w:rsid w:val="006A5083"/>
    <w:rsid w:val="006A5659"/>
    <w:rsid w:val="006A5DBF"/>
    <w:rsid w:val="006A5E5D"/>
    <w:rsid w:val="006A6304"/>
    <w:rsid w:val="006A6372"/>
    <w:rsid w:val="006A67AF"/>
    <w:rsid w:val="006A736D"/>
    <w:rsid w:val="006A7EFD"/>
    <w:rsid w:val="006B0C95"/>
    <w:rsid w:val="006B1B8F"/>
    <w:rsid w:val="006B1C34"/>
    <w:rsid w:val="006B1EDD"/>
    <w:rsid w:val="006B1FCF"/>
    <w:rsid w:val="006B2136"/>
    <w:rsid w:val="006B3030"/>
    <w:rsid w:val="006B3D9F"/>
    <w:rsid w:val="006B3E33"/>
    <w:rsid w:val="006B4BAD"/>
    <w:rsid w:val="006B53DE"/>
    <w:rsid w:val="006B55F5"/>
    <w:rsid w:val="006B58F0"/>
    <w:rsid w:val="006B5DF8"/>
    <w:rsid w:val="006B68F2"/>
    <w:rsid w:val="006B6918"/>
    <w:rsid w:val="006B7A07"/>
    <w:rsid w:val="006B7BD6"/>
    <w:rsid w:val="006B7EDA"/>
    <w:rsid w:val="006C0090"/>
    <w:rsid w:val="006C0501"/>
    <w:rsid w:val="006C05CF"/>
    <w:rsid w:val="006C14CE"/>
    <w:rsid w:val="006C1E39"/>
    <w:rsid w:val="006C1F01"/>
    <w:rsid w:val="006C2A7D"/>
    <w:rsid w:val="006C2AE9"/>
    <w:rsid w:val="006C3A4A"/>
    <w:rsid w:val="006C4170"/>
    <w:rsid w:val="006C4FAB"/>
    <w:rsid w:val="006C5B05"/>
    <w:rsid w:val="006C5DC0"/>
    <w:rsid w:val="006C5EBF"/>
    <w:rsid w:val="006C67BA"/>
    <w:rsid w:val="006C6F42"/>
    <w:rsid w:val="006C7966"/>
    <w:rsid w:val="006D03C1"/>
    <w:rsid w:val="006D0E5A"/>
    <w:rsid w:val="006D0E90"/>
    <w:rsid w:val="006D1082"/>
    <w:rsid w:val="006D12B9"/>
    <w:rsid w:val="006D15A6"/>
    <w:rsid w:val="006D1CC5"/>
    <w:rsid w:val="006D3412"/>
    <w:rsid w:val="006D344D"/>
    <w:rsid w:val="006D37B6"/>
    <w:rsid w:val="006D3DFD"/>
    <w:rsid w:val="006D4001"/>
    <w:rsid w:val="006D50F8"/>
    <w:rsid w:val="006D5814"/>
    <w:rsid w:val="006D5DFC"/>
    <w:rsid w:val="006D6280"/>
    <w:rsid w:val="006D7616"/>
    <w:rsid w:val="006D7777"/>
    <w:rsid w:val="006D77E8"/>
    <w:rsid w:val="006D7F4B"/>
    <w:rsid w:val="006E099A"/>
    <w:rsid w:val="006E0A08"/>
    <w:rsid w:val="006E0D73"/>
    <w:rsid w:val="006E12A9"/>
    <w:rsid w:val="006E1351"/>
    <w:rsid w:val="006E135F"/>
    <w:rsid w:val="006E1588"/>
    <w:rsid w:val="006E18A3"/>
    <w:rsid w:val="006E1B36"/>
    <w:rsid w:val="006E21B1"/>
    <w:rsid w:val="006E25F7"/>
    <w:rsid w:val="006E2EA9"/>
    <w:rsid w:val="006E388F"/>
    <w:rsid w:val="006E4800"/>
    <w:rsid w:val="006E502F"/>
    <w:rsid w:val="006E50DD"/>
    <w:rsid w:val="006E51D1"/>
    <w:rsid w:val="006E5552"/>
    <w:rsid w:val="006E58A2"/>
    <w:rsid w:val="006E6A65"/>
    <w:rsid w:val="006E6D7B"/>
    <w:rsid w:val="006E7018"/>
    <w:rsid w:val="006E7687"/>
    <w:rsid w:val="006E7FC5"/>
    <w:rsid w:val="006F033C"/>
    <w:rsid w:val="006F1831"/>
    <w:rsid w:val="006F1859"/>
    <w:rsid w:val="006F1985"/>
    <w:rsid w:val="006F2488"/>
    <w:rsid w:val="006F25BB"/>
    <w:rsid w:val="006F299F"/>
    <w:rsid w:val="006F3709"/>
    <w:rsid w:val="006F3B4E"/>
    <w:rsid w:val="006F5006"/>
    <w:rsid w:val="006F5074"/>
    <w:rsid w:val="006F55BA"/>
    <w:rsid w:val="006F6848"/>
    <w:rsid w:val="006F750C"/>
    <w:rsid w:val="006F795E"/>
    <w:rsid w:val="00700062"/>
    <w:rsid w:val="00700383"/>
    <w:rsid w:val="0070109E"/>
    <w:rsid w:val="0070121A"/>
    <w:rsid w:val="00701BCA"/>
    <w:rsid w:val="00702191"/>
    <w:rsid w:val="0070227A"/>
    <w:rsid w:val="00703655"/>
    <w:rsid w:val="00703D14"/>
    <w:rsid w:val="00703D5D"/>
    <w:rsid w:val="00704B26"/>
    <w:rsid w:val="00704B3D"/>
    <w:rsid w:val="00704C22"/>
    <w:rsid w:val="00704E45"/>
    <w:rsid w:val="0070516B"/>
    <w:rsid w:val="007059C1"/>
    <w:rsid w:val="00705D67"/>
    <w:rsid w:val="0070633C"/>
    <w:rsid w:val="007069EA"/>
    <w:rsid w:val="00706F0F"/>
    <w:rsid w:val="007070F0"/>
    <w:rsid w:val="0070730D"/>
    <w:rsid w:val="00707F33"/>
    <w:rsid w:val="00707FC7"/>
    <w:rsid w:val="007103AD"/>
    <w:rsid w:val="00710C46"/>
    <w:rsid w:val="0071189C"/>
    <w:rsid w:val="00711B07"/>
    <w:rsid w:val="00711CD2"/>
    <w:rsid w:val="00711E24"/>
    <w:rsid w:val="00711F13"/>
    <w:rsid w:val="0071266B"/>
    <w:rsid w:val="007132F7"/>
    <w:rsid w:val="0071338A"/>
    <w:rsid w:val="00714046"/>
    <w:rsid w:val="007143CB"/>
    <w:rsid w:val="00714B47"/>
    <w:rsid w:val="00714FDC"/>
    <w:rsid w:val="00715C28"/>
    <w:rsid w:val="00715E1E"/>
    <w:rsid w:val="00716B33"/>
    <w:rsid w:val="00716C22"/>
    <w:rsid w:val="00717041"/>
    <w:rsid w:val="0071768A"/>
    <w:rsid w:val="00717B1C"/>
    <w:rsid w:val="00720228"/>
    <w:rsid w:val="00720456"/>
    <w:rsid w:val="00720927"/>
    <w:rsid w:val="007219CD"/>
    <w:rsid w:val="00721AAB"/>
    <w:rsid w:val="00721CE4"/>
    <w:rsid w:val="007228D3"/>
    <w:rsid w:val="00723210"/>
    <w:rsid w:val="007239BA"/>
    <w:rsid w:val="00723D0E"/>
    <w:rsid w:val="007240BF"/>
    <w:rsid w:val="00724896"/>
    <w:rsid w:val="0072494E"/>
    <w:rsid w:val="00724C48"/>
    <w:rsid w:val="007252F8"/>
    <w:rsid w:val="00725568"/>
    <w:rsid w:val="00725AFD"/>
    <w:rsid w:val="00725E0A"/>
    <w:rsid w:val="0072744E"/>
    <w:rsid w:val="007274CE"/>
    <w:rsid w:val="007275A0"/>
    <w:rsid w:val="00730487"/>
    <w:rsid w:val="00730522"/>
    <w:rsid w:val="007305B8"/>
    <w:rsid w:val="007307A2"/>
    <w:rsid w:val="00732169"/>
    <w:rsid w:val="00732B92"/>
    <w:rsid w:val="00732CE0"/>
    <w:rsid w:val="00732D6A"/>
    <w:rsid w:val="00732E19"/>
    <w:rsid w:val="00733A1E"/>
    <w:rsid w:val="00733BBA"/>
    <w:rsid w:val="00733F23"/>
    <w:rsid w:val="007349CD"/>
    <w:rsid w:val="00734A4E"/>
    <w:rsid w:val="00735755"/>
    <w:rsid w:val="00735A29"/>
    <w:rsid w:val="007361E9"/>
    <w:rsid w:val="007364B8"/>
    <w:rsid w:val="00737ABF"/>
    <w:rsid w:val="007404C7"/>
    <w:rsid w:val="0074083A"/>
    <w:rsid w:val="007408E3"/>
    <w:rsid w:val="007411C9"/>
    <w:rsid w:val="00741896"/>
    <w:rsid w:val="007419D3"/>
    <w:rsid w:val="0074265E"/>
    <w:rsid w:val="00742B17"/>
    <w:rsid w:val="007433E6"/>
    <w:rsid w:val="0074351D"/>
    <w:rsid w:val="00743532"/>
    <w:rsid w:val="007437FB"/>
    <w:rsid w:val="00743A72"/>
    <w:rsid w:val="00743A94"/>
    <w:rsid w:val="00743E2E"/>
    <w:rsid w:val="007442F6"/>
    <w:rsid w:val="00744342"/>
    <w:rsid w:val="00744B70"/>
    <w:rsid w:val="00744D36"/>
    <w:rsid w:val="00744F32"/>
    <w:rsid w:val="00745847"/>
    <w:rsid w:val="00745B97"/>
    <w:rsid w:val="0074688B"/>
    <w:rsid w:val="007469C5"/>
    <w:rsid w:val="00746A00"/>
    <w:rsid w:val="00750087"/>
    <w:rsid w:val="00750163"/>
    <w:rsid w:val="00750339"/>
    <w:rsid w:val="00750610"/>
    <w:rsid w:val="0075104E"/>
    <w:rsid w:val="00751233"/>
    <w:rsid w:val="0075132A"/>
    <w:rsid w:val="0075166C"/>
    <w:rsid w:val="007516E8"/>
    <w:rsid w:val="00751A88"/>
    <w:rsid w:val="0075219F"/>
    <w:rsid w:val="00752262"/>
    <w:rsid w:val="007526E0"/>
    <w:rsid w:val="00752DCE"/>
    <w:rsid w:val="00752F7F"/>
    <w:rsid w:val="0075340A"/>
    <w:rsid w:val="00753659"/>
    <w:rsid w:val="00753A0E"/>
    <w:rsid w:val="007548B9"/>
    <w:rsid w:val="00754AC8"/>
    <w:rsid w:val="00755FF1"/>
    <w:rsid w:val="007563C8"/>
    <w:rsid w:val="007565C7"/>
    <w:rsid w:val="00756F12"/>
    <w:rsid w:val="00756FC5"/>
    <w:rsid w:val="007574BD"/>
    <w:rsid w:val="007575D8"/>
    <w:rsid w:val="0076099F"/>
    <w:rsid w:val="007610B3"/>
    <w:rsid w:val="0076125F"/>
    <w:rsid w:val="007616A5"/>
    <w:rsid w:val="00761E7E"/>
    <w:rsid w:val="007627DA"/>
    <w:rsid w:val="00764D22"/>
    <w:rsid w:val="00765EE0"/>
    <w:rsid w:val="00765F7D"/>
    <w:rsid w:val="00766213"/>
    <w:rsid w:val="00766273"/>
    <w:rsid w:val="0076641D"/>
    <w:rsid w:val="007668C3"/>
    <w:rsid w:val="00766D33"/>
    <w:rsid w:val="00766FD2"/>
    <w:rsid w:val="00767670"/>
    <w:rsid w:val="00767732"/>
    <w:rsid w:val="007706D7"/>
    <w:rsid w:val="00770AAB"/>
    <w:rsid w:val="007713F4"/>
    <w:rsid w:val="00771B84"/>
    <w:rsid w:val="00771CED"/>
    <w:rsid w:val="00772063"/>
    <w:rsid w:val="0077252B"/>
    <w:rsid w:val="00772564"/>
    <w:rsid w:val="00772CF0"/>
    <w:rsid w:val="007736E9"/>
    <w:rsid w:val="00773723"/>
    <w:rsid w:val="00774C47"/>
    <w:rsid w:val="00774F08"/>
    <w:rsid w:val="007750CD"/>
    <w:rsid w:val="0077550F"/>
    <w:rsid w:val="00775CA7"/>
    <w:rsid w:val="00776B3D"/>
    <w:rsid w:val="007773E9"/>
    <w:rsid w:val="00777909"/>
    <w:rsid w:val="00780159"/>
    <w:rsid w:val="00780930"/>
    <w:rsid w:val="00780B20"/>
    <w:rsid w:val="00780E71"/>
    <w:rsid w:val="0078213C"/>
    <w:rsid w:val="007825B8"/>
    <w:rsid w:val="00782A7C"/>
    <w:rsid w:val="00782B39"/>
    <w:rsid w:val="0078359F"/>
    <w:rsid w:val="007837E7"/>
    <w:rsid w:val="00783AC2"/>
    <w:rsid w:val="00783D2F"/>
    <w:rsid w:val="00783D3B"/>
    <w:rsid w:val="00783E88"/>
    <w:rsid w:val="0078421C"/>
    <w:rsid w:val="00784A7A"/>
    <w:rsid w:val="00784A85"/>
    <w:rsid w:val="00784BBD"/>
    <w:rsid w:val="00784F51"/>
    <w:rsid w:val="007855F6"/>
    <w:rsid w:val="007856CA"/>
    <w:rsid w:val="007858A3"/>
    <w:rsid w:val="00786677"/>
    <w:rsid w:val="00786CC4"/>
    <w:rsid w:val="00787278"/>
    <w:rsid w:val="00787579"/>
    <w:rsid w:val="0079006B"/>
    <w:rsid w:val="007900EE"/>
    <w:rsid w:val="00790C72"/>
    <w:rsid w:val="00790CD4"/>
    <w:rsid w:val="0079171C"/>
    <w:rsid w:val="00791991"/>
    <w:rsid w:val="007924D9"/>
    <w:rsid w:val="0079307A"/>
    <w:rsid w:val="00793440"/>
    <w:rsid w:val="00793986"/>
    <w:rsid w:val="00793A6E"/>
    <w:rsid w:val="007941D6"/>
    <w:rsid w:val="00794A48"/>
    <w:rsid w:val="007958E7"/>
    <w:rsid w:val="00795C7B"/>
    <w:rsid w:val="007965F4"/>
    <w:rsid w:val="0079669B"/>
    <w:rsid w:val="00797530"/>
    <w:rsid w:val="007A0225"/>
    <w:rsid w:val="007A09E4"/>
    <w:rsid w:val="007A0C7A"/>
    <w:rsid w:val="007A0ED6"/>
    <w:rsid w:val="007A1019"/>
    <w:rsid w:val="007A111C"/>
    <w:rsid w:val="007A11AE"/>
    <w:rsid w:val="007A140F"/>
    <w:rsid w:val="007A144F"/>
    <w:rsid w:val="007A1878"/>
    <w:rsid w:val="007A1A83"/>
    <w:rsid w:val="007A1B61"/>
    <w:rsid w:val="007A24E7"/>
    <w:rsid w:val="007A381D"/>
    <w:rsid w:val="007A3FB8"/>
    <w:rsid w:val="007A5096"/>
    <w:rsid w:val="007A513D"/>
    <w:rsid w:val="007A571F"/>
    <w:rsid w:val="007A61BD"/>
    <w:rsid w:val="007A64D3"/>
    <w:rsid w:val="007A6F8B"/>
    <w:rsid w:val="007A74A3"/>
    <w:rsid w:val="007B0021"/>
    <w:rsid w:val="007B0479"/>
    <w:rsid w:val="007B08E1"/>
    <w:rsid w:val="007B0A69"/>
    <w:rsid w:val="007B0D06"/>
    <w:rsid w:val="007B0F03"/>
    <w:rsid w:val="007B204B"/>
    <w:rsid w:val="007B30EE"/>
    <w:rsid w:val="007B49F6"/>
    <w:rsid w:val="007B4AE5"/>
    <w:rsid w:val="007B4BAE"/>
    <w:rsid w:val="007B4DF5"/>
    <w:rsid w:val="007B517B"/>
    <w:rsid w:val="007B52FD"/>
    <w:rsid w:val="007B53D7"/>
    <w:rsid w:val="007B55C9"/>
    <w:rsid w:val="007B560C"/>
    <w:rsid w:val="007B5D90"/>
    <w:rsid w:val="007B69F8"/>
    <w:rsid w:val="007B6FD9"/>
    <w:rsid w:val="007B7222"/>
    <w:rsid w:val="007B722F"/>
    <w:rsid w:val="007B7614"/>
    <w:rsid w:val="007B7996"/>
    <w:rsid w:val="007B7B69"/>
    <w:rsid w:val="007B7C7E"/>
    <w:rsid w:val="007B7CAE"/>
    <w:rsid w:val="007C04E4"/>
    <w:rsid w:val="007C0542"/>
    <w:rsid w:val="007C05EF"/>
    <w:rsid w:val="007C0728"/>
    <w:rsid w:val="007C09F6"/>
    <w:rsid w:val="007C0D90"/>
    <w:rsid w:val="007C128B"/>
    <w:rsid w:val="007C16B4"/>
    <w:rsid w:val="007C2ADA"/>
    <w:rsid w:val="007C2F9E"/>
    <w:rsid w:val="007C315C"/>
    <w:rsid w:val="007C334F"/>
    <w:rsid w:val="007C38CF"/>
    <w:rsid w:val="007C3B1E"/>
    <w:rsid w:val="007C3D3D"/>
    <w:rsid w:val="007C4150"/>
    <w:rsid w:val="007C419C"/>
    <w:rsid w:val="007C41FF"/>
    <w:rsid w:val="007C483F"/>
    <w:rsid w:val="007C4DDB"/>
    <w:rsid w:val="007C5028"/>
    <w:rsid w:val="007C504A"/>
    <w:rsid w:val="007C55E7"/>
    <w:rsid w:val="007C5BAB"/>
    <w:rsid w:val="007C67BB"/>
    <w:rsid w:val="007C7056"/>
    <w:rsid w:val="007C7078"/>
    <w:rsid w:val="007C7492"/>
    <w:rsid w:val="007C7D5F"/>
    <w:rsid w:val="007D0EB9"/>
    <w:rsid w:val="007D1094"/>
    <w:rsid w:val="007D17B4"/>
    <w:rsid w:val="007D1877"/>
    <w:rsid w:val="007D2373"/>
    <w:rsid w:val="007D2B2E"/>
    <w:rsid w:val="007D2C66"/>
    <w:rsid w:val="007D33E2"/>
    <w:rsid w:val="007D3644"/>
    <w:rsid w:val="007D391D"/>
    <w:rsid w:val="007D3CE4"/>
    <w:rsid w:val="007D3DE5"/>
    <w:rsid w:val="007D3E00"/>
    <w:rsid w:val="007D5888"/>
    <w:rsid w:val="007D5974"/>
    <w:rsid w:val="007D66DE"/>
    <w:rsid w:val="007D6CC2"/>
    <w:rsid w:val="007D6DF7"/>
    <w:rsid w:val="007D7174"/>
    <w:rsid w:val="007E0060"/>
    <w:rsid w:val="007E0740"/>
    <w:rsid w:val="007E2163"/>
    <w:rsid w:val="007E24E6"/>
    <w:rsid w:val="007E254E"/>
    <w:rsid w:val="007E45EF"/>
    <w:rsid w:val="007E4AC7"/>
    <w:rsid w:val="007E4D00"/>
    <w:rsid w:val="007E4D34"/>
    <w:rsid w:val="007E51B1"/>
    <w:rsid w:val="007E52D6"/>
    <w:rsid w:val="007E5690"/>
    <w:rsid w:val="007E5779"/>
    <w:rsid w:val="007E5B4E"/>
    <w:rsid w:val="007E6177"/>
    <w:rsid w:val="007E6937"/>
    <w:rsid w:val="007E6D17"/>
    <w:rsid w:val="007E6E3E"/>
    <w:rsid w:val="007E772B"/>
    <w:rsid w:val="007E7BE9"/>
    <w:rsid w:val="007E7EA3"/>
    <w:rsid w:val="007F0320"/>
    <w:rsid w:val="007F0538"/>
    <w:rsid w:val="007F079A"/>
    <w:rsid w:val="007F07FA"/>
    <w:rsid w:val="007F0A5C"/>
    <w:rsid w:val="007F13D9"/>
    <w:rsid w:val="007F2078"/>
    <w:rsid w:val="007F2882"/>
    <w:rsid w:val="007F2AE7"/>
    <w:rsid w:val="007F2E3B"/>
    <w:rsid w:val="007F2EA4"/>
    <w:rsid w:val="007F3171"/>
    <w:rsid w:val="007F40AD"/>
    <w:rsid w:val="007F49AF"/>
    <w:rsid w:val="007F49E6"/>
    <w:rsid w:val="007F6F9C"/>
    <w:rsid w:val="007F7776"/>
    <w:rsid w:val="007F7997"/>
    <w:rsid w:val="007F7C6A"/>
    <w:rsid w:val="007F7F2C"/>
    <w:rsid w:val="008001B3"/>
    <w:rsid w:val="00800791"/>
    <w:rsid w:val="00800A32"/>
    <w:rsid w:val="00800B00"/>
    <w:rsid w:val="0080109B"/>
    <w:rsid w:val="00802213"/>
    <w:rsid w:val="00803320"/>
    <w:rsid w:val="00803563"/>
    <w:rsid w:val="0080360B"/>
    <w:rsid w:val="008041BB"/>
    <w:rsid w:val="00804D11"/>
    <w:rsid w:val="00805673"/>
    <w:rsid w:val="00805815"/>
    <w:rsid w:val="00805CAC"/>
    <w:rsid w:val="00805DB0"/>
    <w:rsid w:val="00806335"/>
    <w:rsid w:val="00807544"/>
    <w:rsid w:val="00807B1C"/>
    <w:rsid w:val="008109B2"/>
    <w:rsid w:val="00810A17"/>
    <w:rsid w:val="00810F92"/>
    <w:rsid w:val="008110AF"/>
    <w:rsid w:val="0081151B"/>
    <w:rsid w:val="0081152D"/>
    <w:rsid w:val="008117E0"/>
    <w:rsid w:val="00811904"/>
    <w:rsid w:val="00811D7E"/>
    <w:rsid w:val="0081468E"/>
    <w:rsid w:val="008148A8"/>
    <w:rsid w:val="00814951"/>
    <w:rsid w:val="00814AB8"/>
    <w:rsid w:val="008155D4"/>
    <w:rsid w:val="00815EBC"/>
    <w:rsid w:val="0081647B"/>
    <w:rsid w:val="0081663E"/>
    <w:rsid w:val="008166D9"/>
    <w:rsid w:val="008167E7"/>
    <w:rsid w:val="00816846"/>
    <w:rsid w:val="00816892"/>
    <w:rsid w:val="00816D2A"/>
    <w:rsid w:val="00816E7B"/>
    <w:rsid w:val="00816E9A"/>
    <w:rsid w:val="00816F41"/>
    <w:rsid w:val="0081709D"/>
    <w:rsid w:val="008202BD"/>
    <w:rsid w:val="0082185B"/>
    <w:rsid w:val="008219E6"/>
    <w:rsid w:val="00822B8F"/>
    <w:rsid w:val="00822D60"/>
    <w:rsid w:val="0082327B"/>
    <w:rsid w:val="00823597"/>
    <w:rsid w:val="00823C19"/>
    <w:rsid w:val="00823DCC"/>
    <w:rsid w:val="008242D6"/>
    <w:rsid w:val="00825018"/>
    <w:rsid w:val="00825533"/>
    <w:rsid w:val="008259EB"/>
    <w:rsid w:val="00825A0C"/>
    <w:rsid w:val="00825C28"/>
    <w:rsid w:val="00825D4A"/>
    <w:rsid w:val="00825DEE"/>
    <w:rsid w:val="00825EDF"/>
    <w:rsid w:val="00827928"/>
    <w:rsid w:val="00827B01"/>
    <w:rsid w:val="00827B31"/>
    <w:rsid w:val="008300B6"/>
    <w:rsid w:val="008302E3"/>
    <w:rsid w:val="00830542"/>
    <w:rsid w:val="00831491"/>
    <w:rsid w:val="0083164A"/>
    <w:rsid w:val="0083254F"/>
    <w:rsid w:val="008328A2"/>
    <w:rsid w:val="0083298B"/>
    <w:rsid w:val="00832AFB"/>
    <w:rsid w:val="00832D09"/>
    <w:rsid w:val="00832D81"/>
    <w:rsid w:val="00833425"/>
    <w:rsid w:val="008339F4"/>
    <w:rsid w:val="00833CAF"/>
    <w:rsid w:val="00833DD9"/>
    <w:rsid w:val="00834440"/>
    <w:rsid w:val="008346D3"/>
    <w:rsid w:val="0083503A"/>
    <w:rsid w:val="008351A4"/>
    <w:rsid w:val="00835FD7"/>
    <w:rsid w:val="00836183"/>
    <w:rsid w:val="00836600"/>
    <w:rsid w:val="00836C5E"/>
    <w:rsid w:val="00836CCB"/>
    <w:rsid w:val="00836E80"/>
    <w:rsid w:val="00837F14"/>
    <w:rsid w:val="008414D1"/>
    <w:rsid w:val="0084175B"/>
    <w:rsid w:val="008423F8"/>
    <w:rsid w:val="008428DC"/>
    <w:rsid w:val="008436E9"/>
    <w:rsid w:val="0084372B"/>
    <w:rsid w:val="00844048"/>
    <w:rsid w:val="008440CD"/>
    <w:rsid w:val="00844107"/>
    <w:rsid w:val="008444BC"/>
    <w:rsid w:val="008448B4"/>
    <w:rsid w:val="00845892"/>
    <w:rsid w:val="008468CE"/>
    <w:rsid w:val="00846B87"/>
    <w:rsid w:val="008476A9"/>
    <w:rsid w:val="00847829"/>
    <w:rsid w:val="00847BE5"/>
    <w:rsid w:val="00847D0D"/>
    <w:rsid w:val="0085027F"/>
    <w:rsid w:val="00850520"/>
    <w:rsid w:val="00850B50"/>
    <w:rsid w:val="00850BBF"/>
    <w:rsid w:val="008512BF"/>
    <w:rsid w:val="00851E73"/>
    <w:rsid w:val="008521ED"/>
    <w:rsid w:val="008522DE"/>
    <w:rsid w:val="00852342"/>
    <w:rsid w:val="008525AC"/>
    <w:rsid w:val="008526D6"/>
    <w:rsid w:val="00852A1B"/>
    <w:rsid w:val="00852D77"/>
    <w:rsid w:val="00853C0B"/>
    <w:rsid w:val="00854427"/>
    <w:rsid w:val="008546BF"/>
    <w:rsid w:val="00854958"/>
    <w:rsid w:val="00854E52"/>
    <w:rsid w:val="008551FC"/>
    <w:rsid w:val="00855E56"/>
    <w:rsid w:val="00856111"/>
    <w:rsid w:val="0085622E"/>
    <w:rsid w:val="0085648E"/>
    <w:rsid w:val="00856735"/>
    <w:rsid w:val="00856797"/>
    <w:rsid w:val="00856807"/>
    <w:rsid w:val="00856908"/>
    <w:rsid w:val="00856DF3"/>
    <w:rsid w:val="00856E77"/>
    <w:rsid w:val="00856FC3"/>
    <w:rsid w:val="008600FA"/>
    <w:rsid w:val="008602E5"/>
    <w:rsid w:val="00860C91"/>
    <w:rsid w:val="0086182C"/>
    <w:rsid w:val="00861C0A"/>
    <w:rsid w:val="00861D09"/>
    <w:rsid w:val="00861D84"/>
    <w:rsid w:val="00861EFA"/>
    <w:rsid w:val="008623C8"/>
    <w:rsid w:val="0086350E"/>
    <w:rsid w:val="00863F3D"/>
    <w:rsid w:val="00863FEE"/>
    <w:rsid w:val="00864217"/>
    <w:rsid w:val="00865018"/>
    <w:rsid w:val="00865C1C"/>
    <w:rsid w:val="00865FF3"/>
    <w:rsid w:val="008665CA"/>
    <w:rsid w:val="0086676D"/>
    <w:rsid w:val="008677AD"/>
    <w:rsid w:val="00867EA1"/>
    <w:rsid w:val="00867F11"/>
    <w:rsid w:val="0087049F"/>
    <w:rsid w:val="008707D1"/>
    <w:rsid w:val="008708D3"/>
    <w:rsid w:val="008715AF"/>
    <w:rsid w:val="00871C50"/>
    <w:rsid w:val="00871DE4"/>
    <w:rsid w:val="00872034"/>
    <w:rsid w:val="008725E3"/>
    <w:rsid w:val="00872DDD"/>
    <w:rsid w:val="0087319C"/>
    <w:rsid w:val="008731F5"/>
    <w:rsid w:val="008737BA"/>
    <w:rsid w:val="00873DDD"/>
    <w:rsid w:val="00874A61"/>
    <w:rsid w:val="00874B25"/>
    <w:rsid w:val="008751EA"/>
    <w:rsid w:val="00875BC7"/>
    <w:rsid w:val="0087724D"/>
    <w:rsid w:val="008779BC"/>
    <w:rsid w:val="00877A75"/>
    <w:rsid w:val="00877E43"/>
    <w:rsid w:val="00877F0E"/>
    <w:rsid w:val="00880944"/>
    <w:rsid w:val="00880E38"/>
    <w:rsid w:val="00881780"/>
    <w:rsid w:val="00881E0E"/>
    <w:rsid w:val="00882214"/>
    <w:rsid w:val="00882EE7"/>
    <w:rsid w:val="00883452"/>
    <w:rsid w:val="00883E41"/>
    <w:rsid w:val="00884CE8"/>
    <w:rsid w:val="00884EB2"/>
    <w:rsid w:val="008852E1"/>
    <w:rsid w:val="008854A6"/>
    <w:rsid w:val="00885D23"/>
    <w:rsid w:val="00886607"/>
    <w:rsid w:val="00886881"/>
    <w:rsid w:val="00887368"/>
    <w:rsid w:val="008873B0"/>
    <w:rsid w:val="008874CE"/>
    <w:rsid w:val="00887510"/>
    <w:rsid w:val="00887B46"/>
    <w:rsid w:val="008900AD"/>
    <w:rsid w:val="00890609"/>
    <w:rsid w:val="00890869"/>
    <w:rsid w:val="00890FDF"/>
    <w:rsid w:val="0089143E"/>
    <w:rsid w:val="00891891"/>
    <w:rsid w:val="00891C35"/>
    <w:rsid w:val="00892136"/>
    <w:rsid w:val="00894A1F"/>
    <w:rsid w:val="00894B06"/>
    <w:rsid w:val="0089572E"/>
    <w:rsid w:val="00895A11"/>
    <w:rsid w:val="00895B3F"/>
    <w:rsid w:val="00895FF3"/>
    <w:rsid w:val="00896095"/>
    <w:rsid w:val="00896717"/>
    <w:rsid w:val="00897630"/>
    <w:rsid w:val="00897E75"/>
    <w:rsid w:val="008A0111"/>
    <w:rsid w:val="008A07D5"/>
    <w:rsid w:val="008A0AC1"/>
    <w:rsid w:val="008A0C0D"/>
    <w:rsid w:val="008A0C63"/>
    <w:rsid w:val="008A0D94"/>
    <w:rsid w:val="008A10F6"/>
    <w:rsid w:val="008A216D"/>
    <w:rsid w:val="008A2653"/>
    <w:rsid w:val="008A26E7"/>
    <w:rsid w:val="008A2ED6"/>
    <w:rsid w:val="008A4DC4"/>
    <w:rsid w:val="008A5473"/>
    <w:rsid w:val="008A5930"/>
    <w:rsid w:val="008A5A4B"/>
    <w:rsid w:val="008A5E14"/>
    <w:rsid w:val="008A5ECA"/>
    <w:rsid w:val="008A619F"/>
    <w:rsid w:val="008A6252"/>
    <w:rsid w:val="008A6998"/>
    <w:rsid w:val="008A6BB3"/>
    <w:rsid w:val="008A7A4B"/>
    <w:rsid w:val="008A7C5D"/>
    <w:rsid w:val="008A7E3A"/>
    <w:rsid w:val="008B05CF"/>
    <w:rsid w:val="008B16E1"/>
    <w:rsid w:val="008B1C86"/>
    <w:rsid w:val="008B1DA9"/>
    <w:rsid w:val="008B284F"/>
    <w:rsid w:val="008B2D96"/>
    <w:rsid w:val="008B2E78"/>
    <w:rsid w:val="008B2F71"/>
    <w:rsid w:val="008B30E2"/>
    <w:rsid w:val="008B3D2C"/>
    <w:rsid w:val="008B4828"/>
    <w:rsid w:val="008B492E"/>
    <w:rsid w:val="008B4996"/>
    <w:rsid w:val="008B49A6"/>
    <w:rsid w:val="008B4A68"/>
    <w:rsid w:val="008B4C1B"/>
    <w:rsid w:val="008B4DCE"/>
    <w:rsid w:val="008B518F"/>
    <w:rsid w:val="008B5D93"/>
    <w:rsid w:val="008B6275"/>
    <w:rsid w:val="008B6A7A"/>
    <w:rsid w:val="008B745F"/>
    <w:rsid w:val="008B7A91"/>
    <w:rsid w:val="008B7BED"/>
    <w:rsid w:val="008C0065"/>
    <w:rsid w:val="008C0087"/>
    <w:rsid w:val="008C024F"/>
    <w:rsid w:val="008C02D4"/>
    <w:rsid w:val="008C0406"/>
    <w:rsid w:val="008C1956"/>
    <w:rsid w:val="008C1D98"/>
    <w:rsid w:val="008C1F06"/>
    <w:rsid w:val="008C1F31"/>
    <w:rsid w:val="008C26D8"/>
    <w:rsid w:val="008C2981"/>
    <w:rsid w:val="008C2CF0"/>
    <w:rsid w:val="008C2D6E"/>
    <w:rsid w:val="008C2DA1"/>
    <w:rsid w:val="008C3444"/>
    <w:rsid w:val="008C5081"/>
    <w:rsid w:val="008C55F5"/>
    <w:rsid w:val="008C5ECB"/>
    <w:rsid w:val="008C76A1"/>
    <w:rsid w:val="008C7B5C"/>
    <w:rsid w:val="008D0E4B"/>
    <w:rsid w:val="008D12D7"/>
    <w:rsid w:val="008D14F1"/>
    <w:rsid w:val="008D18FB"/>
    <w:rsid w:val="008D1AAE"/>
    <w:rsid w:val="008D30C3"/>
    <w:rsid w:val="008D3544"/>
    <w:rsid w:val="008D3CF6"/>
    <w:rsid w:val="008D3F01"/>
    <w:rsid w:val="008D436A"/>
    <w:rsid w:val="008D5549"/>
    <w:rsid w:val="008D5832"/>
    <w:rsid w:val="008D69CA"/>
    <w:rsid w:val="008D6BB0"/>
    <w:rsid w:val="008D7A22"/>
    <w:rsid w:val="008E07E9"/>
    <w:rsid w:val="008E0979"/>
    <w:rsid w:val="008E0CAA"/>
    <w:rsid w:val="008E0EFE"/>
    <w:rsid w:val="008E1CF2"/>
    <w:rsid w:val="008E23CB"/>
    <w:rsid w:val="008E28F5"/>
    <w:rsid w:val="008E2CC9"/>
    <w:rsid w:val="008E2F03"/>
    <w:rsid w:val="008E33AD"/>
    <w:rsid w:val="008E356D"/>
    <w:rsid w:val="008E3C2F"/>
    <w:rsid w:val="008E4150"/>
    <w:rsid w:val="008E4210"/>
    <w:rsid w:val="008E42EF"/>
    <w:rsid w:val="008E47B2"/>
    <w:rsid w:val="008E4962"/>
    <w:rsid w:val="008E4CB8"/>
    <w:rsid w:val="008E4FFC"/>
    <w:rsid w:val="008E505F"/>
    <w:rsid w:val="008E6577"/>
    <w:rsid w:val="008E66DD"/>
    <w:rsid w:val="008E6AF7"/>
    <w:rsid w:val="008E6D73"/>
    <w:rsid w:val="008F012B"/>
    <w:rsid w:val="008F020B"/>
    <w:rsid w:val="008F02D3"/>
    <w:rsid w:val="008F0627"/>
    <w:rsid w:val="008F0924"/>
    <w:rsid w:val="008F0DB5"/>
    <w:rsid w:val="008F0F41"/>
    <w:rsid w:val="008F1EFD"/>
    <w:rsid w:val="008F2004"/>
    <w:rsid w:val="008F2F94"/>
    <w:rsid w:val="008F3026"/>
    <w:rsid w:val="008F370C"/>
    <w:rsid w:val="008F4881"/>
    <w:rsid w:val="008F4B6F"/>
    <w:rsid w:val="008F4D97"/>
    <w:rsid w:val="008F4DFE"/>
    <w:rsid w:val="008F52C2"/>
    <w:rsid w:val="008F559E"/>
    <w:rsid w:val="008F59B1"/>
    <w:rsid w:val="008F644F"/>
    <w:rsid w:val="008F67F7"/>
    <w:rsid w:val="008F68E5"/>
    <w:rsid w:val="008F6E50"/>
    <w:rsid w:val="008F757A"/>
    <w:rsid w:val="008F7725"/>
    <w:rsid w:val="008F78A4"/>
    <w:rsid w:val="008F7BD9"/>
    <w:rsid w:val="00900197"/>
    <w:rsid w:val="0090077C"/>
    <w:rsid w:val="00900F84"/>
    <w:rsid w:val="009018D8"/>
    <w:rsid w:val="00902225"/>
    <w:rsid w:val="00902C9C"/>
    <w:rsid w:val="00903154"/>
    <w:rsid w:val="00903279"/>
    <w:rsid w:val="0090468D"/>
    <w:rsid w:val="00904CE5"/>
    <w:rsid w:val="00904D8F"/>
    <w:rsid w:val="00905116"/>
    <w:rsid w:val="00905175"/>
    <w:rsid w:val="00905E06"/>
    <w:rsid w:val="009067C5"/>
    <w:rsid w:val="00906E49"/>
    <w:rsid w:val="00907486"/>
    <w:rsid w:val="00910AD8"/>
    <w:rsid w:val="00910F40"/>
    <w:rsid w:val="00911161"/>
    <w:rsid w:val="00911461"/>
    <w:rsid w:val="009115D1"/>
    <w:rsid w:val="00911D46"/>
    <w:rsid w:val="00911D76"/>
    <w:rsid w:val="00911F5C"/>
    <w:rsid w:val="009120E1"/>
    <w:rsid w:val="009120FE"/>
    <w:rsid w:val="00913DE6"/>
    <w:rsid w:val="00914ABE"/>
    <w:rsid w:val="00914AF7"/>
    <w:rsid w:val="009150C2"/>
    <w:rsid w:val="00915209"/>
    <w:rsid w:val="009158AC"/>
    <w:rsid w:val="009159E9"/>
    <w:rsid w:val="00915E86"/>
    <w:rsid w:val="00915FE6"/>
    <w:rsid w:val="0091717A"/>
    <w:rsid w:val="00917333"/>
    <w:rsid w:val="00917348"/>
    <w:rsid w:val="00917C02"/>
    <w:rsid w:val="00920087"/>
    <w:rsid w:val="00920813"/>
    <w:rsid w:val="009209F8"/>
    <w:rsid w:val="00921253"/>
    <w:rsid w:val="00921301"/>
    <w:rsid w:val="00921826"/>
    <w:rsid w:val="00921E99"/>
    <w:rsid w:val="00922593"/>
    <w:rsid w:val="00922D08"/>
    <w:rsid w:val="00922FCE"/>
    <w:rsid w:val="00923583"/>
    <w:rsid w:val="00923987"/>
    <w:rsid w:val="009244E1"/>
    <w:rsid w:val="00925617"/>
    <w:rsid w:val="00925705"/>
    <w:rsid w:val="00925765"/>
    <w:rsid w:val="00925AF9"/>
    <w:rsid w:val="00926310"/>
    <w:rsid w:val="00927118"/>
    <w:rsid w:val="009271E9"/>
    <w:rsid w:val="00927384"/>
    <w:rsid w:val="00927AAE"/>
    <w:rsid w:val="009301B9"/>
    <w:rsid w:val="00930248"/>
    <w:rsid w:val="00930495"/>
    <w:rsid w:val="0093132B"/>
    <w:rsid w:val="00931793"/>
    <w:rsid w:val="0093194D"/>
    <w:rsid w:val="00931C5A"/>
    <w:rsid w:val="009328A4"/>
    <w:rsid w:val="00932B54"/>
    <w:rsid w:val="0093345A"/>
    <w:rsid w:val="00933FD3"/>
    <w:rsid w:val="00934321"/>
    <w:rsid w:val="00935233"/>
    <w:rsid w:val="00935408"/>
    <w:rsid w:val="00935589"/>
    <w:rsid w:val="009358C8"/>
    <w:rsid w:val="0093642E"/>
    <w:rsid w:val="00936784"/>
    <w:rsid w:val="00936E85"/>
    <w:rsid w:val="009372DF"/>
    <w:rsid w:val="00937615"/>
    <w:rsid w:val="00940013"/>
    <w:rsid w:val="009404C1"/>
    <w:rsid w:val="00940912"/>
    <w:rsid w:val="00940C1F"/>
    <w:rsid w:val="00940E47"/>
    <w:rsid w:val="009411C1"/>
    <w:rsid w:val="00941373"/>
    <w:rsid w:val="0094186B"/>
    <w:rsid w:val="00941E45"/>
    <w:rsid w:val="00942385"/>
    <w:rsid w:val="009427A3"/>
    <w:rsid w:val="0094283C"/>
    <w:rsid w:val="00943226"/>
    <w:rsid w:val="00943770"/>
    <w:rsid w:val="0094435C"/>
    <w:rsid w:val="0094438E"/>
    <w:rsid w:val="00944D5F"/>
    <w:rsid w:val="00945250"/>
    <w:rsid w:val="009452EB"/>
    <w:rsid w:val="009458A3"/>
    <w:rsid w:val="00945926"/>
    <w:rsid w:val="0094706E"/>
    <w:rsid w:val="00947C97"/>
    <w:rsid w:val="00950E9B"/>
    <w:rsid w:val="0095179C"/>
    <w:rsid w:val="00952C4C"/>
    <w:rsid w:val="00952F97"/>
    <w:rsid w:val="00953BE5"/>
    <w:rsid w:val="00953E5D"/>
    <w:rsid w:val="0095428E"/>
    <w:rsid w:val="009545CF"/>
    <w:rsid w:val="00954D10"/>
    <w:rsid w:val="009554CF"/>
    <w:rsid w:val="00956321"/>
    <w:rsid w:val="00956391"/>
    <w:rsid w:val="0095684C"/>
    <w:rsid w:val="009568B8"/>
    <w:rsid w:val="009572B3"/>
    <w:rsid w:val="00957345"/>
    <w:rsid w:val="00960397"/>
    <w:rsid w:val="009605A9"/>
    <w:rsid w:val="00960AD7"/>
    <w:rsid w:val="00960CF1"/>
    <w:rsid w:val="00961078"/>
    <w:rsid w:val="009613F5"/>
    <w:rsid w:val="00961A59"/>
    <w:rsid w:val="00961B4E"/>
    <w:rsid w:val="009631CF"/>
    <w:rsid w:val="0096369F"/>
    <w:rsid w:val="0096370E"/>
    <w:rsid w:val="0096396A"/>
    <w:rsid w:val="009640A1"/>
    <w:rsid w:val="0096422F"/>
    <w:rsid w:val="00965033"/>
    <w:rsid w:val="009654F6"/>
    <w:rsid w:val="009658D7"/>
    <w:rsid w:val="00966102"/>
    <w:rsid w:val="009662B5"/>
    <w:rsid w:val="0096672B"/>
    <w:rsid w:val="0096694D"/>
    <w:rsid w:val="009674EC"/>
    <w:rsid w:val="00967F1A"/>
    <w:rsid w:val="00970647"/>
    <w:rsid w:val="00970CDC"/>
    <w:rsid w:val="00970E17"/>
    <w:rsid w:val="00971295"/>
    <w:rsid w:val="00971548"/>
    <w:rsid w:val="0097253E"/>
    <w:rsid w:val="00972899"/>
    <w:rsid w:val="00972B31"/>
    <w:rsid w:val="00973473"/>
    <w:rsid w:val="009734B8"/>
    <w:rsid w:val="009738A5"/>
    <w:rsid w:val="009743DE"/>
    <w:rsid w:val="009748E5"/>
    <w:rsid w:val="00975490"/>
    <w:rsid w:val="00976346"/>
    <w:rsid w:val="009768C3"/>
    <w:rsid w:val="00976F59"/>
    <w:rsid w:val="00976FE8"/>
    <w:rsid w:val="009800A2"/>
    <w:rsid w:val="00981DBA"/>
    <w:rsid w:val="00982A0F"/>
    <w:rsid w:val="00982ABE"/>
    <w:rsid w:val="00982BF0"/>
    <w:rsid w:val="00982F9A"/>
    <w:rsid w:val="009832F2"/>
    <w:rsid w:val="00983C3D"/>
    <w:rsid w:val="00983C72"/>
    <w:rsid w:val="009844BC"/>
    <w:rsid w:val="00984F49"/>
    <w:rsid w:val="009850A2"/>
    <w:rsid w:val="009850F7"/>
    <w:rsid w:val="009857DB"/>
    <w:rsid w:val="00985A0E"/>
    <w:rsid w:val="00985A82"/>
    <w:rsid w:val="00985B08"/>
    <w:rsid w:val="00986C95"/>
    <w:rsid w:val="00986F96"/>
    <w:rsid w:val="0098707B"/>
    <w:rsid w:val="00987ABA"/>
    <w:rsid w:val="00990E60"/>
    <w:rsid w:val="00990ED4"/>
    <w:rsid w:val="00991191"/>
    <w:rsid w:val="009922D0"/>
    <w:rsid w:val="00993904"/>
    <w:rsid w:val="00993B01"/>
    <w:rsid w:val="00993D35"/>
    <w:rsid w:val="00994024"/>
    <w:rsid w:val="009949A0"/>
    <w:rsid w:val="00994B43"/>
    <w:rsid w:val="00994CAE"/>
    <w:rsid w:val="00995241"/>
    <w:rsid w:val="009956BC"/>
    <w:rsid w:val="00995A05"/>
    <w:rsid w:val="00996437"/>
    <w:rsid w:val="009965E5"/>
    <w:rsid w:val="00996745"/>
    <w:rsid w:val="0099759C"/>
    <w:rsid w:val="009A050C"/>
    <w:rsid w:val="009A0AAE"/>
    <w:rsid w:val="009A0D95"/>
    <w:rsid w:val="009A1856"/>
    <w:rsid w:val="009A1A47"/>
    <w:rsid w:val="009A1CB7"/>
    <w:rsid w:val="009A3B0B"/>
    <w:rsid w:val="009A49FB"/>
    <w:rsid w:val="009A4C4D"/>
    <w:rsid w:val="009A55D7"/>
    <w:rsid w:val="009A5B8C"/>
    <w:rsid w:val="009A6A78"/>
    <w:rsid w:val="009A6B28"/>
    <w:rsid w:val="009A78B9"/>
    <w:rsid w:val="009A7DE9"/>
    <w:rsid w:val="009B0BCB"/>
    <w:rsid w:val="009B0FB8"/>
    <w:rsid w:val="009B1331"/>
    <w:rsid w:val="009B2793"/>
    <w:rsid w:val="009B2B22"/>
    <w:rsid w:val="009B2B45"/>
    <w:rsid w:val="009B2D5C"/>
    <w:rsid w:val="009B3D4F"/>
    <w:rsid w:val="009B40F9"/>
    <w:rsid w:val="009B429C"/>
    <w:rsid w:val="009B44AF"/>
    <w:rsid w:val="009B5020"/>
    <w:rsid w:val="009B5075"/>
    <w:rsid w:val="009B5255"/>
    <w:rsid w:val="009B5C8B"/>
    <w:rsid w:val="009B5EEC"/>
    <w:rsid w:val="009B699C"/>
    <w:rsid w:val="009B6B8F"/>
    <w:rsid w:val="009B746D"/>
    <w:rsid w:val="009B7575"/>
    <w:rsid w:val="009C103B"/>
    <w:rsid w:val="009C176F"/>
    <w:rsid w:val="009C19D0"/>
    <w:rsid w:val="009C1CAA"/>
    <w:rsid w:val="009C262A"/>
    <w:rsid w:val="009C3701"/>
    <w:rsid w:val="009C4C1B"/>
    <w:rsid w:val="009C4E65"/>
    <w:rsid w:val="009C5ABD"/>
    <w:rsid w:val="009C5DC7"/>
    <w:rsid w:val="009C5F45"/>
    <w:rsid w:val="009C6A74"/>
    <w:rsid w:val="009C6BC9"/>
    <w:rsid w:val="009C78AE"/>
    <w:rsid w:val="009C78DA"/>
    <w:rsid w:val="009D0CB7"/>
    <w:rsid w:val="009D0F9F"/>
    <w:rsid w:val="009D191C"/>
    <w:rsid w:val="009D1EE2"/>
    <w:rsid w:val="009D2017"/>
    <w:rsid w:val="009D234C"/>
    <w:rsid w:val="009D2C47"/>
    <w:rsid w:val="009D2EDF"/>
    <w:rsid w:val="009D3021"/>
    <w:rsid w:val="009D38B6"/>
    <w:rsid w:val="009D4689"/>
    <w:rsid w:val="009D5619"/>
    <w:rsid w:val="009D5AA2"/>
    <w:rsid w:val="009D6033"/>
    <w:rsid w:val="009D61B8"/>
    <w:rsid w:val="009D6A46"/>
    <w:rsid w:val="009D6EEA"/>
    <w:rsid w:val="009D709B"/>
    <w:rsid w:val="009D7314"/>
    <w:rsid w:val="009E0596"/>
    <w:rsid w:val="009E06E6"/>
    <w:rsid w:val="009E09EC"/>
    <w:rsid w:val="009E0A4A"/>
    <w:rsid w:val="009E1009"/>
    <w:rsid w:val="009E1041"/>
    <w:rsid w:val="009E1149"/>
    <w:rsid w:val="009E1E94"/>
    <w:rsid w:val="009E2188"/>
    <w:rsid w:val="009E21CD"/>
    <w:rsid w:val="009E28E2"/>
    <w:rsid w:val="009E2B19"/>
    <w:rsid w:val="009E301A"/>
    <w:rsid w:val="009E31DE"/>
    <w:rsid w:val="009E330B"/>
    <w:rsid w:val="009E3781"/>
    <w:rsid w:val="009E3913"/>
    <w:rsid w:val="009E3DF6"/>
    <w:rsid w:val="009E4108"/>
    <w:rsid w:val="009E4422"/>
    <w:rsid w:val="009E4849"/>
    <w:rsid w:val="009E5980"/>
    <w:rsid w:val="009E5A5A"/>
    <w:rsid w:val="009E5D57"/>
    <w:rsid w:val="009E5E53"/>
    <w:rsid w:val="009E5F36"/>
    <w:rsid w:val="009E603B"/>
    <w:rsid w:val="009E604F"/>
    <w:rsid w:val="009E689E"/>
    <w:rsid w:val="009E6F91"/>
    <w:rsid w:val="009F0389"/>
    <w:rsid w:val="009F03EC"/>
    <w:rsid w:val="009F09C7"/>
    <w:rsid w:val="009F0F9D"/>
    <w:rsid w:val="009F0FAC"/>
    <w:rsid w:val="009F14C9"/>
    <w:rsid w:val="009F16A7"/>
    <w:rsid w:val="009F181F"/>
    <w:rsid w:val="009F1E45"/>
    <w:rsid w:val="009F26E8"/>
    <w:rsid w:val="009F2816"/>
    <w:rsid w:val="009F2A95"/>
    <w:rsid w:val="009F2C36"/>
    <w:rsid w:val="009F2F14"/>
    <w:rsid w:val="009F32DE"/>
    <w:rsid w:val="009F33A9"/>
    <w:rsid w:val="009F363F"/>
    <w:rsid w:val="009F478D"/>
    <w:rsid w:val="009F4884"/>
    <w:rsid w:val="009F48BA"/>
    <w:rsid w:val="009F4A42"/>
    <w:rsid w:val="009F4D3A"/>
    <w:rsid w:val="009F4FBE"/>
    <w:rsid w:val="009F5321"/>
    <w:rsid w:val="009F58B7"/>
    <w:rsid w:val="009F59D0"/>
    <w:rsid w:val="009F5D02"/>
    <w:rsid w:val="009F5D33"/>
    <w:rsid w:val="009F66DF"/>
    <w:rsid w:val="009F682F"/>
    <w:rsid w:val="009F68A7"/>
    <w:rsid w:val="009F6AA4"/>
    <w:rsid w:val="009F6E42"/>
    <w:rsid w:val="009F7147"/>
    <w:rsid w:val="009F7DF0"/>
    <w:rsid w:val="009F7EA3"/>
    <w:rsid w:val="00A001F5"/>
    <w:rsid w:val="00A008E6"/>
    <w:rsid w:val="00A00A4E"/>
    <w:rsid w:val="00A00B30"/>
    <w:rsid w:val="00A00C77"/>
    <w:rsid w:val="00A010FE"/>
    <w:rsid w:val="00A0166F"/>
    <w:rsid w:val="00A01920"/>
    <w:rsid w:val="00A02D1E"/>
    <w:rsid w:val="00A030C4"/>
    <w:rsid w:val="00A0311F"/>
    <w:rsid w:val="00A032C0"/>
    <w:rsid w:val="00A04A43"/>
    <w:rsid w:val="00A04B1C"/>
    <w:rsid w:val="00A055AD"/>
    <w:rsid w:val="00A056C1"/>
    <w:rsid w:val="00A05BB8"/>
    <w:rsid w:val="00A065AE"/>
    <w:rsid w:val="00A075D8"/>
    <w:rsid w:val="00A07FA1"/>
    <w:rsid w:val="00A10273"/>
    <w:rsid w:val="00A11119"/>
    <w:rsid w:val="00A11310"/>
    <w:rsid w:val="00A12B75"/>
    <w:rsid w:val="00A134AB"/>
    <w:rsid w:val="00A13562"/>
    <w:rsid w:val="00A13C28"/>
    <w:rsid w:val="00A13D74"/>
    <w:rsid w:val="00A13F67"/>
    <w:rsid w:val="00A14754"/>
    <w:rsid w:val="00A157DE"/>
    <w:rsid w:val="00A15A57"/>
    <w:rsid w:val="00A15C43"/>
    <w:rsid w:val="00A15D1B"/>
    <w:rsid w:val="00A16071"/>
    <w:rsid w:val="00A161DB"/>
    <w:rsid w:val="00A16450"/>
    <w:rsid w:val="00A165D9"/>
    <w:rsid w:val="00A16B1A"/>
    <w:rsid w:val="00A17C5D"/>
    <w:rsid w:val="00A17D42"/>
    <w:rsid w:val="00A17EEF"/>
    <w:rsid w:val="00A20147"/>
    <w:rsid w:val="00A2099E"/>
    <w:rsid w:val="00A21584"/>
    <w:rsid w:val="00A215D9"/>
    <w:rsid w:val="00A21665"/>
    <w:rsid w:val="00A21880"/>
    <w:rsid w:val="00A220E0"/>
    <w:rsid w:val="00A2211C"/>
    <w:rsid w:val="00A2240B"/>
    <w:rsid w:val="00A2295C"/>
    <w:rsid w:val="00A22ACB"/>
    <w:rsid w:val="00A236B9"/>
    <w:rsid w:val="00A24C4F"/>
    <w:rsid w:val="00A24DE1"/>
    <w:rsid w:val="00A24DFD"/>
    <w:rsid w:val="00A24EF7"/>
    <w:rsid w:val="00A24FCE"/>
    <w:rsid w:val="00A24FDD"/>
    <w:rsid w:val="00A2554D"/>
    <w:rsid w:val="00A2598E"/>
    <w:rsid w:val="00A25D2F"/>
    <w:rsid w:val="00A26A7D"/>
    <w:rsid w:val="00A27391"/>
    <w:rsid w:val="00A27481"/>
    <w:rsid w:val="00A31A4D"/>
    <w:rsid w:val="00A32257"/>
    <w:rsid w:val="00A32311"/>
    <w:rsid w:val="00A32660"/>
    <w:rsid w:val="00A32DC8"/>
    <w:rsid w:val="00A34004"/>
    <w:rsid w:val="00A3421E"/>
    <w:rsid w:val="00A35A26"/>
    <w:rsid w:val="00A35E55"/>
    <w:rsid w:val="00A3720B"/>
    <w:rsid w:val="00A3725C"/>
    <w:rsid w:val="00A37701"/>
    <w:rsid w:val="00A404CD"/>
    <w:rsid w:val="00A40A3E"/>
    <w:rsid w:val="00A41C8C"/>
    <w:rsid w:val="00A41E2C"/>
    <w:rsid w:val="00A423B9"/>
    <w:rsid w:val="00A424E4"/>
    <w:rsid w:val="00A4275E"/>
    <w:rsid w:val="00A42A91"/>
    <w:rsid w:val="00A42F2F"/>
    <w:rsid w:val="00A4315B"/>
    <w:rsid w:val="00A43504"/>
    <w:rsid w:val="00A4402F"/>
    <w:rsid w:val="00A444CA"/>
    <w:rsid w:val="00A44E77"/>
    <w:rsid w:val="00A44E7B"/>
    <w:rsid w:val="00A45AC3"/>
    <w:rsid w:val="00A45B17"/>
    <w:rsid w:val="00A45DEF"/>
    <w:rsid w:val="00A46A59"/>
    <w:rsid w:val="00A46E26"/>
    <w:rsid w:val="00A4765B"/>
    <w:rsid w:val="00A47F38"/>
    <w:rsid w:val="00A5015F"/>
    <w:rsid w:val="00A50CFE"/>
    <w:rsid w:val="00A51148"/>
    <w:rsid w:val="00A511F8"/>
    <w:rsid w:val="00A51442"/>
    <w:rsid w:val="00A51DD9"/>
    <w:rsid w:val="00A51E95"/>
    <w:rsid w:val="00A527C7"/>
    <w:rsid w:val="00A529B8"/>
    <w:rsid w:val="00A52D55"/>
    <w:rsid w:val="00A52E34"/>
    <w:rsid w:val="00A52F99"/>
    <w:rsid w:val="00A53C7A"/>
    <w:rsid w:val="00A5400B"/>
    <w:rsid w:val="00A54DB0"/>
    <w:rsid w:val="00A54E5F"/>
    <w:rsid w:val="00A55212"/>
    <w:rsid w:val="00A5532A"/>
    <w:rsid w:val="00A554AE"/>
    <w:rsid w:val="00A56667"/>
    <w:rsid w:val="00A56B15"/>
    <w:rsid w:val="00A56BA7"/>
    <w:rsid w:val="00A56DF5"/>
    <w:rsid w:val="00A5799E"/>
    <w:rsid w:val="00A6021B"/>
    <w:rsid w:val="00A60982"/>
    <w:rsid w:val="00A609E8"/>
    <w:rsid w:val="00A61271"/>
    <w:rsid w:val="00A61338"/>
    <w:rsid w:val="00A6160C"/>
    <w:rsid w:val="00A61C0A"/>
    <w:rsid w:val="00A621D7"/>
    <w:rsid w:val="00A62443"/>
    <w:rsid w:val="00A6246C"/>
    <w:rsid w:val="00A62621"/>
    <w:rsid w:val="00A626EB"/>
    <w:rsid w:val="00A62947"/>
    <w:rsid w:val="00A63949"/>
    <w:rsid w:val="00A6401A"/>
    <w:rsid w:val="00A643A2"/>
    <w:rsid w:val="00A644DD"/>
    <w:rsid w:val="00A667DE"/>
    <w:rsid w:val="00A66B29"/>
    <w:rsid w:val="00A66C46"/>
    <w:rsid w:val="00A66C78"/>
    <w:rsid w:val="00A66D5F"/>
    <w:rsid w:val="00A66DCA"/>
    <w:rsid w:val="00A67524"/>
    <w:rsid w:val="00A67CC0"/>
    <w:rsid w:val="00A70867"/>
    <w:rsid w:val="00A70B75"/>
    <w:rsid w:val="00A70D9C"/>
    <w:rsid w:val="00A715F3"/>
    <w:rsid w:val="00A7200D"/>
    <w:rsid w:val="00A72043"/>
    <w:rsid w:val="00A72152"/>
    <w:rsid w:val="00A727D0"/>
    <w:rsid w:val="00A7305C"/>
    <w:rsid w:val="00A736D3"/>
    <w:rsid w:val="00A737BC"/>
    <w:rsid w:val="00A74C3D"/>
    <w:rsid w:val="00A74DCF"/>
    <w:rsid w:val="00A74E1D"/>
    <w:rsid w:val="00A756AD"/>
    <w:rsid w:val="00A75943"/>
    <w:rsid w:val="00A75A3B"/>
    <w:rsid w:val="00A76CDD"/>
    <w:rsid w:val="00A77516"/>
    <w:rsid w:val="00A775C0"/>
    <w:rsid w:val="00A80504"/>
    <w:rsid w:val="00A806A5"/>
    <w:rsid w:val="00A812A4"/>
    <w:rsid w:val="00A82300"/>
    <w:rsid w:val="00A83045"/>
    <w:rsid w:val="00A83191"/>
    <w:rsid w:val="00A83340"/>
    <w:rsid w:val="00A837ED"/>
    <w:rsid w:val="00A845F9"/>
    <w:rsid w:val="00A84613"/>
    <w:rsid w:val="00A84A87"/>
    <w:rsid w:val="00A84BC2"/>
    <w:rsid w:val="00A84CD1"/>
    <w:rsid w:val="00A8579C"/>
    <w:rsid w:val="00A85F43"/>
    <w:rsid w:val="00A86546"/>
    <w:rsid w:val="00A86AA2"/>
    <w:rsid w:val="00A878CE"/>
    <w:rsid w:val="00A9020D"/>
    <w:rsid w:val="00A9055D"/>
    <w:rsid w:val="00A9082C"/>
    <w:rsid w:val="00A90A70"/>
    <w:rsid w:val="00A90ED0"/>
    <w:rsid w:val="00A911C3"/>
    <w:rsid w:val="00A9123E"/>
    <w:rsid w:val="00A9163F"/>
    <w:rsid w:val="00A919F7"/>
    <w:rsid w:val="00A91D3E"/>
    <w:rsid w:val="00A91D5C"/>
    <w:rsid w:val="00A91D8F"/>
    <w:rsid w:val="00A91F8D"/>
    <w:rsid w:val="00A9205C"/>
    <w:rsid w:val="00A9237A"/>
    <w:rsid w:val="00A92648"/>
    <w:rsid w:val="00A92ADC"/>
    <w:rsid w:val="00A92B1F"/>
    <w:rsid w:val="00A93180"/>
    <w:rsid w:val="00A93485"/>
    <w:rsid w:val="00A93854"/>
    <w:rsid w:val="00A940C7"/>
    <w:rsid w:val="00A94630"/>
    <w:rsid w:val="00A953F8"/>
    <w:rsid w:val="00A9563D"/>
    <w:rsid w:val="00A95740"/>
    <w:rsid w:val="00A95744"/>
    <w:rsid w:val="00A95794"/>
    <w:rsid w:val="00A95DF4"/>
    <w:rsid w:val="00A95FB5"/>
    <w:rsid w:val="00A962C1"/>
    <w:rsid w:val="00A963A2"/>
    <w:rsid w:val="00A96658"/>
    <w:rsid w:val="00A96E43"/>
    <w:rsid w:val="00A970FE"/>
    <w:rsid w:val="00A97344"/>
    <w:rsid w:val="00AA0917"/>
    <w:rsid w:val="00AA0BF9"/>
    <w:rsid w:val="00AA1B0A"/>
    <w:rsid w:val="00AA214D"/>
    <w:rsid w:val="00AA21B3"/>
    <w:rsid w:val="00AA243B"/>
    <w:rsid w:val="00AA24E1"/>
    <w:rsid w:val="00AA27B4"/>
    <w:rsid w:val="00AA2AEE"/>
    <w:rsid w:val="00AA2E30"/>
    <w:rsid w:val="00AA321A"/>
    <w:rsid w:val="00AA390A"/>
    <w:rsid w:val="00AA3E4A"/>
    <w:rsid w:val="00AA3E78"/>
    <w:rsid w:val="00AA3E93"/>
    <w:rsid w:val="00AA3F0A"/>
    <w:rsid w:val="00AA3F89"/>
    <w:rsid w:val="00AA3FFD"/>
    <w:rsid w:val="00AA4466"/>
    <w:rsid w:val="00AA4529"/>
    <w:rsid w:val="00AA456F"/>
    <w:rsid w:val="00AA482C"/>
    <w:rsid w:val="00AA4A7A"/>
    <w:rsid w:val="00AA4D05"/>
    <w:rsid w:val="00AA4F02"/>
    <w:rsid w:val="00AA5D79"/>
    <w:rsid w:val="00AA6F19"/>
    <w:rsid w:val="00AA700B"/>
    <w:rsid w:val="00AA758E"/>
    <w:rsid w:val="00AA7660"/>
    <w:rsid w:val="00AA792C"/>
    <w:rsid w:val="00AB043F"/>
    <w:rsid w:val="00AB0655"/>
    <w:rsid w:val="00AB0B3E"/>
    <w:rsid w:val="00AB0D33"/>
    <w:rsid w:val="00AB1BDD"/>
    <w:rsid w:val="00AB223E"/>
    <w:rsid w:val="00AB2308"/>
    <w:rsid w:val="00AB238A"/>
    <w:rsid w:val="00AB240D"/>
    <w:rsid w:val="00AB29AA"/>
    <w:rsid w:val="00AB31AD"/>
    <w:rsid w:val="00AB320C"/>
    <w:rsid w:val="00AB3601"/>
    <w:rsid w:val="00AB418B"/>
    <w:rsid w:val="00AB566C"/>
    <w:rsid w:val="00AB599E"/>
    <w:rsid w:val="00AB5EEA"/>
    <w:rsid w:val="00AB688B"/>
    <w:rsid w:val="00AB6D2C"/>
    <w:rsid w:val="00AB6D37"/>
    <w:rsid w:val="00AB6F91"/>
    <w:rsid w:val="00AB7518"/>
    <w:rsid w:val="00AB78C2"/>
    <w:rsid w:val="00AB7B51"/>
    <w:rsid w:val="00AC142B"/>
    <w:rsid w:val="00AC1483"/>
    <w:rsid w:val="00AC14FC"/>
    <w:rsid w:val="00AC1889"/>
    <w:rsid w:val="00AC1DE1"/>
    <w:rsid w:val="00AC1FC3"/>
    <w:rsid w:val="00AC428E"/>
    <w:rsid w:val="00AC5622"/>
    <w:rsid w:val="00AC62BC"/>
    <w:rsid w:val="00AC661C"/>
    <w:rsid w:val="00AC6722"/>
    <w:rsid w:val="00AC6F14"/>
    <w:rsid w:val="00AC74BA"/>
    <w:rsid w:val="00AC7697"/>
    <w:rsid w:val="00AC76A2"/>
    <w:rsid w:val="00AD0764"/>
    <w:rsid w:val="00AD0ABA"/>
    <w:rsid w:val="00AD0F2E"/>
    <w:rsid w:val="00AD10C2"/>
    <w:rsid w:val="00AD1C7F"/>
    <w:rsid w:val="00AD232B"/>
    <w:rsid w:val="00AD23CC"/>
    <w:rsid w:val="00AD2DB2"/>
    <w:rsid w:val="00AD37C2"/>
    <w:rsid w:val="00AD3C28"/>
    <w:rsid w:val="00AD3F05"/>
    <w:rsid w:val="00AD42D0"/>
    <w:rsid w:val="00AD450D"/>
    <w:rsid w:val="00AD4D5A"/>
    <w:rsid w:val="00AD5067"/>
    <w:rsid w:val="00AD51BE"/>
    <w:rsid w:val="00AD55F9"/>
    <w:rsid w:val="00AD56BB"/>
    <w:rsid w:val="00AD5D1E"/>
    <w:rsid w:val="00AD6039"/>
    <w:rsid w:val="00AD6AFE"/>
    <w:rsid w:val="00AD6C65"/>
    <w:rsid w:val="00AD6DEA"/>
    <w:rsid w:val="00AD7ACA"/>
    <w:rsid w:val="00AD7CC4"/>
    <w:rsid w:val="00AD7D67"/>
    <w:rsid w:val="00AD7D7B"/>
    <w:rsid w:val="00AD7DC1"/>
    <w:rsid w:val="00AE034C"/>
    <w:rsid w:val="00AE07B7"/>
    <w:rsid w:val="00AE0A68"/>
    <w:rsid w:val="00AE0E37"/>
    <w:rsid w:val="00AE1137"/>
    <w:rsid w:val="00AE127C"/>
    <w:rsid w:val="00AE1321"/>
    <w:rsid w:val="00AE140A"/>
    <w:rsid w:val="00AE164F"/>
    <w:rsid w:val="00AE16CD"/>
    <w:rsid w:val="00AE2022"/>
    <w:rsid w:val="00AE22CA"/>
    <w:rsid w:val="00AE2640"/>
    <w:rsid w:val="00AE2807"/>
    <w:rsid w:val="00AE331A"/>
    <w:rsid w:val="00AE3590"/>
    <w:rsid w:val="00AE40F5"/>
    <w:rsid w:val="00AE431A"/>
    <w:rsid w:val="00AE490B"/>
    <w:rsid w:val="00AE560A"/>
    <w:rsid w:val="00AE5724"/>
    <w:rsid w:val="00AE681B"/>
    <w:rsid w:val="00AE6F53"/>
    <w:rsid w:val="00AE729A"/>
    <w:rsid w:val="00AE7E6E"/>
    <w:rsid w:val="00AE7F27"/>
    <w:rsid w:val="00AF035E"/>
    <w:rsid w:val="00AF0F9A"/>
    <w:rsid w:val="00AF1A55"/>
    <w:rsid w:val="00AF2033"/>
    <w:rsid w:val="00AF24E8"/>
    <w:rsid w:val="00AF2D41"/>
    <w:rsid w:val="00AF34CB"/>
    <w:rsid w:val="00AF38E4"/>
    <w:rsid w:val="00AF52A5"/>
    <w:rsid w:val="00AF60D7"/>
    <w:rsid w:val="00AF6150"/>
    <w:rsid w:val="00AF6774"/>
    <w:rsid w:val="00AF67D0"/>
    <w:rsid w:val="00AF6DB3"/>
    <w:rsid w:val="00AF7333"/>
    <w:rsid w:val="00AF79FB"/>
    <w:rsid w:val="00AF7BF2"/>
    <w:rsid w:val="00AF7E10"/>
    <w:rsid w:val="00B00BA7"/>
    <w:rsid w:val="00B00C77"/>
    <w:rsid w:val="00B00CE5"/>
    <w:rsid w:val="00B013A9"/>
    <w:rsid w:val="00B013DD"/>
    <w:rsid w:val="00B0148A"/>
    <w:rsid w:val="00B01508"/>
    <w:rsid w:val="00B02137"/>
    <w:rsid w:val="00B02392"/>
    <w:rsid w:val="00B023FF"/>
    <w:rsid w:val="00B02577"/>
    <w:rsid w:val="00B02AD7"/>
    <w:rsid w:val="00B0310A"/>
    <w:rsid w:val="00B033D8"/>
    <w:rsid w:val="00B03414"/>
    <w:rsid w:val="00B03997"/>
    <w:rsid w:val="00B03ECE"/>
    <w:rsid w:val="00B04183"/>
    <w:rsid w:val="00B04234"/>
    <w:rsid w:val="00B044C7"/>
    <w:rsid w:val="00B045B1"/>
    <w:rsid w:val="00B04EDF"/>
    <w:rsid w:val="00B0557D"/>
    <w:rsid w:val="00B0564B"/>
    <w:rsid w:val="00B05FA1"/>
    <w:rsid w:val="00B075F3"/>
    <w:rsid w:val="00B07B03"/>
    <w:rsid w:val="00B07CCB"/>
    <w:rsid w:val="00B115DB"/>
    <w:rsid w:val="00B1174F"/>
    <w:rsid w:val="00B11753"/>
    <w:rsid w:val="00B11780"/>
    <w:rsid w:val="00B11B59"/>
    <w:rsid w:val="00B11E0D"/>
    <w:rsid w:val="00B122AE"/>
    <w:rsid w:val="00B12DDB"/>
    <w:rsid w:val="00B13899"/>
    <w:rsid w:val="00B1393E"/>
    <w:rsid w:val="00B13AEF"/>
    <w:rsid w:val="00B13B28"/>
    <w:rsid w:val="00B14198"/>
    <w:rsid w:val="00B150DD"/>
    <w:rsid w:val="00B15AC0"/>
    <w:rsid w:val="00B16173"/>
    <w:rsid w:val="00B16563"/>
    <w:rsid w:val="00B16742"/>
    <w:rsid w:val="00B16C3E"/>
    <w:rsid w:val="00B17E5C"/>
    <w:rsid w:val="00B2122F"/>
    <w:rsid w:val="00B2161D"/>
    <w:rsid w:val="00B21857"/>
    <w:rsid w:val="00B22ABE"/>
    <w:rsid w:val="00B22BA3"/>
    <w:rsid w:val="00B23286"/>
    <w:rsid w:val="00B235D8"/>
    <w:rsid w:val="00B23646"/>
    <w:rsid w:val="00B23A30"/>
    <w:rsid w:val="00B23C00"/>
    <w:rsid w:val="00B23F88"/>
    <w:rsid w:val="00B241C7"/>
    <w:rsid w:val="00B249C1"/>
    <w:rsid w:val="00B24ED8"/>
    <w:rsid w:val="00B24F08"/>
    <w:rsid w:val="00B251D2"/>
    <w:rsid w:val="00B25AB4"/>
    <w:rsid w:val="00B25C90"/>
    <w:rsid w:val="00B26A01"/>
    <w:rsid w:val="00B273E5"/>
    <w:rsid w:val="00B27457"/>
    <w:rsid w:val="00B30D10"/>
    <w:rsid w:val="00B323F1"/>
    <w:rsid w:val="00B328A8"/>
    <w:rsid w:val="00B32B9F"/>
    <w:rsid w:val="00B330B3"/>
    <w:rsid w:val="00B3354D"/>
    <w:rsid w:val="00B33DE5"/>
    <w:rsid w:val="00B33FBF"/>
    <w:rsid w:val="00B3424B"/>
    <w:rsid w:val="00B347A4"/>
    <w:rsid w:val="00B34B50"/>
    <w:rsid w:val="00B34FDC"/>
    <w:rsid w:val="00B359D8"/>
    <w:rsid w:val="00B36579"/>
    <w:rsid w:val="00B3695C"/>
    <w:rsid w:val="00B370F3"/>
    <w:rsid w:val="00B40202"/>
    <w:rsid w:val="00B4099E"/>
    <w:rsid w:val="00B40AFE"/>
    <w:rsid w:val="00B40CFE"/>
    <w:rsid w:val="00B411D6"/>
    <w:rsid w:val="00B41EA0"/>
    <w:rsid w:val="00B4205E"/>
    <w:rsid w:val="00B42939"/>
    <w:rsid w:val="00B43706"/>
    <w:rsid w:val="00B4371C"/>
    <w:rsid w:val="00B43825"/>
    <w:rsid w:val="00B44762"/>
    <w:rsid w:val="00B46687"/>
    <w:rsid w:val="00B46BE2"/>
    <w:rsid w:val="00B47442"/>
    <w:rsid w:val="00B47792"/>
    <w:rsid w:val="00B47AEB"/>
    <w:rsid w:val="00B50A3E"/>
    <w:rsid w:val="00B50F01"/>
    <w:rsid w:val="00B515E6"/>
    <w:rsid w:val="00B51A2D"/>
    <w:rsid w:val="00B520AD"/>
    <w:rsid w:val="00B52274"/>
    <w:rsid w:val="00B5276F"/>
    <w:rsid w:val="00B52BDC"/>
    <w:rsid w:val="00B53193"/>
    <w:rsid w:val="00B538FB"/>
    <w:rsid w:val="00B53A9B"/>
    <w:rsid w:val="00B5580B"/>
    <w:rsid w:val="00B559B4"/>
    <w:rsid w:val="00B55C8E"/>
    <w:rsid w:val="00B55E10"/>
    <w:rsid w:val="00B569E8"/>
    <w:rsid w:val="00B576EB"/>
    <w:rsid w:val="00B5782F"/>
    <w:rsid w:val="00B57ABD"/>
    <w:rsid w:val="00B57D06"/>
    <w:rsid w:val="00B57E8A"/>
    <w:rsid w:val="00B57FBA"/>
    <w:rsid w:val="00B6009D"/>
    <w:rsid w:val="00B604CC"/>
    <w:rsid w:val="00B60F6A"/>
    <w:rsid w:val="00B611C6"/>
    <w:rsid w:val="00B61483"/>
    <w:rsid w:val="00B61781"/>
    <w:rsid w:val="00B61A57"/>
    <w:rsid w:val="00B61AA2"/>
    <w:rsid w:val="00B61F46"/>
    <w:rsid w:val="00B62136"/>
    <w:rsid w:val="00B62AD5"/>
    <w:rsid w:val="00B630CB"/>
    <w:rsid w:val="00B64118"/>
    <w:rsid w:val="00B64D4C"/>
    <w:rsid w:val="00B64F46"/>
    <w:rsid w:val="00B65D96"/>
    <w:rsid w:val="00B65E96"/>
    <w:rsid w:val="00B66299"/>
    <w:rsid w:val="00B665A4"/>
    <w:rsid w:val="00B66A86"/>
    <w:rsid w:val="00B67163"/>
    <w:rsid w:val="00B673B7"/>
    <w:rsid w:val="00B6781B"/>
    <w:rsid w:val="00B701FF"/>
    <w:rsid w:val="00B706C8"/>
    <w:rsid w:val="00B70C0C"/>
    <w:rsid w:val="00B71085"/>
    <w:rsid w:val="00B71670"/>
    <w:rsid w:val="00B71890"/>
    <w:rsid w:val="00B71CE0"/>
    <w:rsid w:val="00B71E03"/>
    <w:rsid w:val="00B72577"/>
    <w:rsid w:val="00B72807"/>
    <w:rsid w:val="00B728EE"/>
    <w:rsid w:val="00B72927"/>
    <w:rsid w:val="00B73029"/>
    <w:rsid w:val="00B733AA"/>
    <w:rsid w:val="00B73554"/>
    <w:rsid w:val="00B737D4"/>
    <w:rsid w:val="00B749A2"/>
    <w:rsid w:val="00B74BD1"/>
    <w:rsid w:val="00B7510E"/>
    <w:rsid w:val="00B75399"/>
    <w:rsid w:val="00B755EF"/>
    <w:rsid w:val="00B7576E"/>
    <w:rsid w:val="00B767BC"/>
    <w:rsid w:val="00B7698E"/>
    <w:rsid w:val="00B76C66"/>
    <w:rsid w:val="00B77FD2"/>
    <w:rsid w:val="00B80977"/>
    <w:rsid w:val="00B81541"/>
    <w:rsid w:val="00B820CA"/>
    <w:rsid w:val="00B827FD"/>
    <w:rsid w:val="00B82F1F"/>
    <w:rsid w:val="00B83803"/>
    <w:rsid w:val="00B83E8F"/>
    <w:rsid w:val="00B846C6"/>
    <w:rsid w:val="00B846DC"/>
    <w:rsid w:val="00B84B6E"/>
    <w:rsid w:val="00B85827"/>
    <w:rsid w:val="00B85CF5"/>
    <w:rsid w:val="00B863B6"/>
    <w:rsid w:val="00B865F0"/>
    <w:rsid w:val="00B86DBB"/>
    <w:rsid w:val="00B8711C"/>
    <w:rsid w:val="00B87D56"/>
    <w:rsid w:val="00B87D9A"/>
    <w:rsid w:val="00B87DB0"/>
    <w:rsid w:val="00B87E94"/>
    <w:rsid w:val="00B903D6"/>
    <w:rsid w:val="00B90AD4"/>
    <w:rsid w:val="00B914DD"/>
    <w:rsid w:val="00B916BE"/>
    <w:rsid w:val="00B91809"/>
    <w:rsid w:val="00B91B3B"/>
    <w:rsid w:val="00B91DC5"/>
    <w:rsid w:val="00B9254E"/>
    <w:rsid w:val="00B9263A"/>
    <w:rsid w:val="00B92692"/>
    <w:rsid w:val="00B9272B"/>
    <w:rsid w:val="00B930F6"/>
    <w:rsid w:val="00B932E3"/>
    <w:rsid w:val="00B934F5"/>
    <w:rsid w:val="00B93540"/>
    <w:rsid w:val="00B93ADF"/>
    <w:rsid w:val="00B940DF"/>
    <w:rsid w:val="00B9456F"/>
    <w:rsid w:val="00B94D88"/>
    <w:rsid w:val="00B94EDE"/>
    <w:rsid w:val="00B94F68"/>
    <w:rsid w:val="00B94FF2"/>
    <w:rsid w:val="00B953DA"/>
    <w:rsid w:val="00B95F24"/>
    <w:rsid w:val="00B9658B"/>
    <w:rsid w:val="00B96B61"/>
    <w:rsid w:val="00B97865"/>
    <w:rsid w:val="00B97871"/>
    <w:rsid w:val="00B97D86"/>
    <w:rsid w:val="00B97D9A"/>
    <w:rsid w:val="00BA0382"/>
    <w:rsid w:val="00BA1540"/>
    <w:rsid w:val="00BA1F56"/>
    <w:rsid w:val="00BA1F88"/>
    <w:rsid w:val="00BA27E1"/>
    <w:rsid w:val="00BA2CAC"/>
    <w:rsid w:val="00BA33CC"/>
    <w:rsid w:val="00BA3418"/>
    <w:rsid w:val="00BA3E82"/>
    <w:rsid w:val="00BA4852"/>
    <w:rsid w:val="00BA4BD7"/>
    <w:rsid w:val="00BA5402"/>
    <w:rsid w:val="00BA5589"/>
    <w:rsid w:val="00BA565C"/>
    <w:rsid w:val="00BA6244"/>
    <w:rsid w:val="00BA7659"/>
    <w:rsid w:val="00BA7CB4"/>
    <w:rsid w:val="00BB0079"/>
    <w:rsid w:val="00BB0368"/>
    <w:rsid w:val="00BB08ED"/>
    <w:rsid w:val="00BB0E83"/>
    <w:rsid w:val="00BB0EA5"/>
    <w:rsid w:val="00BB2D30"/>
    <w:rsid w:val="00BB2EBB"/>
    <w:rsid w:val="00BB352A"/>
    <w:rsid w:val="00BB3C85"/>
    <w:rsid w:val="00BB47EF"/>
    <w:rsid w:val="00BB48FD"/>
    <w:rsid w:val="00BB4E03"/>
    <w:rsid w:val="00BB5086"/>
    <w:rsid w:val="00BB535E"/>
    <w:rsid w:val="00BB57F8"/>
    <w:rsid w:val="00BB6956"/>
    <w:rsid w:val="00BB72B3"/>
    <w:rsid w:val="00BC0252"/>
    <w:rsid w:val="00BC0531"/>
    <w:rsid w:val="00BC0715"/>
    <w:rsid w:val="00BC0BC2"/>
    <w:rsid w:val="00BC0C40"/>
    <w:rsid w:val="00BC116B"/>
    <w:rsid w:val="00BC11DC"/>
    <w:rsid w:val="00BC120E"/>
    <w:rsid w:val="00BC154D"/>
    <w:rsid w:val="00BC1620"/>
    <w:rsid w:val="00BC1652"/>
    <w:rsid w:val="00BC1759"/>
    <w:rsid w:val="00BC176E"/>
    <w:rsid w:val="00BC27B3"/>
    <w:rsid w:val="00BC3696"/>
    <w:rsid w:val="00BC3D0A"/>
    <w:rsid w:val="00BC3D55"/>
    <w:rsid w:val="00BC4482"/>
    <w:rsid w:val="00BC5086"/>
    <w:rsid w:val="00BC510D"/>
    <w:rsid w:val="00BC5696"/>
    <w:rsid w:val="00BC56E2"/>
    <w:rsid w:val="00BC68B9"/>
    <w:rsid w:val="00BC69B8"/>
    <w:rsid w:val="00BC7246"/>
    <w:rsid w:val="00BC79FC"/>
    <w:rsid w:val="00BC7D6A"/>
    <w:rsid w:val="00BC7DBA"/>
    <w:rsid w:val="00BD05FF"/>
    <w:rsid w:val="00BD0895"/>
    <w:rsid w:val="00BD0A5A"/>
    <w:rsid w:val="00BD0B60"/>
    <w:rsid w:val="00BD0BD7"/>
    <w:rsid w:val="00BD0D54"/>
    <w:rsid w:val="00BD0FF2"/>
    <w:rsid w:val="00BD135E"/>
    <w:rsid w:val="00BD1B60"/>
    <w:rsid w:val="00BD1D65"/>
    <w:rsid w:val="00BD2961"/>
    <w:rsid w:val="00BD29EE"/>
    <w:rsid w:val="00BD46D3"/>
    <w:rsid w:val="00BD49CA"/>
    <w:rsid w:val="00BD4D35"/>
    <w:rsid w:val="00BD543F"/>
    <w:rsid w:val="00BD58EF"/>
    <w:rsid w:val="00BD6013"/>
    <w:rsid w:val="00BD62C4"/>
    <w:rsid w:val="00BD681F"/>
    <w:rsid w:val="00BD68A1"/>
    <w:rsid w:val="00BD6C01"/>
    <w:rsid w:val="00BD710D"/>
    <w:rsid w:val="00BD71A0"/>
    <w:rsid w:val="00BD7E7C"/>
    <w:rsid w:val="00BE0354"/>
    <w:rsid w:val="00BE07EB"/>
    <w:rsid w:val="00BE0A52"/>
    <w:rsid w:val="00BE0B81"/>
    <w:rsid w:val="00BE153D"/>
    <w:rsid w:val="00BE1B72"/>
    <w:rsid w:val="00BE2344"/>
    <w:rsid w:val="00BE2423"/>
    <w:rsid w:val="00BE33CF"/>
    <w:rsid w:val="00BE362B"/>
    <w:rsid w:val="00BE36A5"/>
    <w:rsid w:val="00BE3C02"/>
    <w:rsid w:val="00BE4296"/>
    <w:rsid w:val="00BE46BF"/>
    <w:rsid w:val="00BE5660"/>
    <w:rsid w:val="00BE574D"/>
    <w:rsid w:val="00BE5E86"/>
    <w:rsid w:val="00BE5EB4"/>
    <w:rsid w:val="00BE5FE8"/>
    <w:rsid w:val="00BE5FF8"/>
    <w:rsid w:val="00BE64FA"/>
    <w:rsid w:val="00BE6858"/>
    <w:rsid w:val="00BE68C2"/>
    <w:rsid w:val="00BE6B18"/>
    <w:rsid w:val="00BE7D67"/>
    <w:rsid w:val="00BF0656"/>
    <w:rsid w:val="00BF124F"/>
    <w:rsid w:val="00BF12BD"/>
    <w:rsid w:val="00BF14D6"/>
    <w:rsid w:val="00BF2605"/>
    <w:rsid w:val="00BF2BEE"/>
    <w:rsid w:val="00BF383D"/>
    <w:rsid w:val="00BF3B97"/>
    <w:rsid w:val="00BF3D3B"/>
    <w:rsid w:val="00BF3DBD"/>
    <w:rsid w:val="00BF4338"/>
    <w:rsid w:val="00BF4FFF"/>
    <w:rsid w:val="00BF5668"/>
    <w:rsid w:val="00BF5943"/>
    <w:rsid w:val="00BF5D44"/>
    <w:rsid w:val="00BF5FB2"/>
    <w:rsid w:val="00BF6356"/>
    <w:rsid w:val="00BF63E3"/>
    <w:rsid w:val="00BF76A4"/>
    <w:rsid w:val="00BF7A68"/>
    <w:rsid w:val="00BF7BC1"/>
    <w:rsid w:val="00BF7F08"/>
    <w:rsid w:val="00C00140"/>
    <w:rsid w:val="00C00505"/>
    <w:rsid w:val="00C011BC"/>
    <w:rsid w:val="00C01EC7"/>
    <w:rsid w:val="00C01F9F"/>
    <w:rsid w:val="00C02852"/>
    <w:rsid w:val="00C02BDD"/>
    <w:rsid w:val="00C02C54"/>
    <w:rsid w:val="00C034B9"/>
    <w:rsid w:val="00C03696"/>
    <w:rsid w:val="00C03D31"/>
    <w:rsid w:val="00C04742"/>
    <w:rsid w:val="00C04884"/>
    <w:rsid w:val="00C04A09"/>
    <w:rsid w:val="00C04CB1"/>
    <w:rsid w:val="00C05073"/>
    <w:rsid w:val="00C052D3"/>
    <w:rsid w:val="00C05554"/>
    <w:rsid w:val="00C05ADD"/>
    <w:rsid w:val="00C063D1"/>
    <w:rsid w:val="00C0655C"/>
    <w:rsid w:val="00C06F06"/>
    <w:rsid w:val="00C072B4"/>
    <w:rsid w:val="00C07902"/>
    <w:rsid w:val="00C07B2B"/>
    <w:rsid w:val="00C100C4"/>
    <w:rsid w:val="00C10AA5"/>
    <w:rsid w:val="00C11516"/>
    <w:rsid w:val="00C11525"/>
    <w:rsid w:val="00C11670"/>
    <w:rsid w:val="00C11EC2"/>
    <w:rsid w:val="00C11FCD"/>
    <w:rsid w:val="00C12067"/>
    <w:rsid w:val="00C125BB"/>
    <w:rsid w:val="00C1366A"/>
    <w:rsid w:val="00C138A2"/>
    <w:rsid w:val="00C13BED"/>
    <w:rsid w:val="00C1435B"/>
    <w:rsid w:val="00C14891"/>
    <w:rsid w:val="00C14A22"/>
    <w:rsid w:val="00C15664"/>
    <w:rsid w:val="00C15BC2"/>
    <w:rsid w:val="00C15D0D"/>
    <w:rsid w:val="00C15DA0"/>
    <w:rsid w:val="00C162DD"/>
    <w:rsid w:val="00C174A4"/>
    <w:rsid w:val="00C17742"/>
    <w:rsid w:val="00C20300"/>
    <w:rsid w:val="00C20621"/>
    <w:rsid w:val="00C20F6E"/>
    <w:rsid w:val="00C21454"/>
    <w:rsid w:val="00C21495"/>
    <w:rsid w:val="00C21D11"/>
    <w:rsid w:val="00C22090"/>
    <w:rsid w:val="00C22465"/>
    <w:rsid w:val="00C2293E"/>
    <w:rsid w:val="00C22A18"/>
    <w:rsid w:val="00C22F80"/>
    <w:rsid w:val="00C2317E"/>
    <w:rsid w:val="00C23464"/>
    <w:rsid w:val="00C2384B"/>
    <w:rsid w:val="00C244C8"/>
    <w:rsid w:val="00C245CF"/>
    <w:rsid w:val="00C24CB6"/>
    <w:rsid w:val="00C250D6"/>
    <w:rsid w:val="00C253E8"/>
    <w:rsid w:val="00C264E7"/>
    <w:rsid w:val="00C26543"/>
    <w:rsid w:val="00C2675D"/>
    <w:rsid w:val="00C26DD5"/>
    <w:rsid w:val="00C2708F"/>
    <w:rsid w:val="00C270BB"/>
    <w:rsid w:val="00C27666"/>
    <w:rsid w:val="00C27751"/>
    <w:rsid w:val="00C30A08"/>
    <w:rsid w:val="00C31043"/>
    <w:rsid w:val="00C3136E"/>
    <w:rsid w:val="00C316E3"/>
    <w:rsid w:val="00C31721"/>
    <w:rsid w:val="00C31BFA"/>
    <w:rsid w:val="00C32213"/>
    <w:rsid w:val="00C32A76"/>
    <w:rsid w:val="00C32F13"/>
    <w:rsid w:val="00C331AD"/>
    <w:rsid w:val="00C33706"/>
    <w:rsid w:val="00C3397A"/>
    <w:rsid w:val="00C340E5"/>
    <w:rsid w:val="00C34177"/>
    <w:rsid w:val="00C3472E"/>
    <w:rsid w:val="00C34EFC"/>
    <w:rsid w:val="00C35179"/>
    <w:rsid w:val="00C35244"/>
    <w:rsid w:val="00C356A1"/>
    <w:rsid w:val="00C367EC"/>
    <w:rsid w:val="00C36AED"/>
    <w:rsid w:val="00C36EB7"/>
    <w:rsid w:val="00C3709A"/>
    <w:rsid w:val="00C372D3"/>
    <w:rsid w:val="00C37541"/>
    <w:rsid w:val="00C3767E"/>
    <w:rsid w:val="00C378F4"/>
    <w:rsid w:val="00C379AF"/>
    <w:rsid w:val="00C37F5E"/>
    <w:rsid w:val="00C40476"/>
    <w:rsid w:val="00C40B2C"/>
    <w:rsid w:val="00C40B7D"/>
    <w:rsid w:val="00C40D97"/>
    <w:rsid w:val="00C40DAD"/>
    <w:rsid w:val="00C412D3"/>
    <w:rsid w:val="00C4135B"/>
    <w:rsid w:val="00C4186F"/>
    <w:rsid w:val="00C42578"/>
    <w:rsid w:val="00C43453"/>
    <w:rsid w:val="00C438A2"/>
    <w:rsid w:val="00C44062"/>
    <w:rsid w:val="00C4453B"/>
    <w:rsid w:val="00C448DC"/>
    <w:rsid w:val="00C44C20"/>
    <w:rsid w:val="00C44C3A"/>
    <w:rsid w:val="00C45C24"/>
    <w:rsid w:val="00C466B3"/>
    <w:rsid w:val="00C46AEB"/>
    <w:rsid w:val="00C47161"/>
    <w:rsid w:val="00C47195"/>
    <w:rsid w:val="00C47868"/>
    <w:rsid w:val="00C47C10"/>
    <w:rsid w:val="00C47CE8"/>
    <w:rsid w:val="00C47F0F"/>
    <w:rsid w:val="00C50894"/>
    <w:rsid w:val="00C50F5D"/>
    <w:rsid w:val="00C50F9F"/>
    <w:rsid w:val="00C5134E"/>
    <w:rsid w:val="00C526CD"/>
    <w:rsid w:val="00C52C34"/>
    <w:rsid w:val="00C531D8"/>
    <w:rsid w:val="00C53A78"/>
    <w:rsid w:val="00C53C27"/>
    <w:rsid w:val="00C54E3D"/>
    <w:rsid w:val="00C54F5D"/>
    <w:rsid w:val="00C55266"/>
    <w:rsid w:val="00C552EF"/>
    <w:rsid w:val="00C553F5"/>
    <w:rsid w:val="00C5540D"/>
    <w:rsid w:val="00C560AA"/>
    <w:rsid w:val="00C56489"/>
    <w:rsid w:val="00C57707"/>
    <w:rsid w:val="00C578E3"/>
    <w:rsid w:val="00C57BC0"/>
    <w:rsid w:val="00C57C4B"/>
    <w:rsid w:val="00C57C4E"/>
    <w:rsid w:val="00C60212"/>
    <w:rsid w:val="00C60321"/>
    <w:rsid w:val="00C61850"/>
    <w:rsid w:val="00C61ED1"/>
    <w:rsid w:val="00C62152"/>
    <w:rsid w:val="00C6248F"/>
    <w:rsid w:val="00C63902"/>
    <w:rsid w:val="00C63A90"/>
    <w:rsid w:val="00C63AE7"/>
    <w:rsid w:val="00C64B90"/>
    <w:rsid w:val="00C65026"/>
    <w:rsid w:val="00C651B0"/>
    <w:rsid w:val="00C65200"/>
    <w:rsid w:val="00C65481"/>
    <w:rsid w:val="00C664D1"/>
    <w:rsid w:val="00C66814"/>
    <w:rsid w:val="00C66CC3"/>
    <w:rsid w:val="00C66D96"/>
    <w:rsid w:val="00C6735D"/>
    <w:rsid w:val="00C705C0"/>
    <w:rsid w:val="00C70945"/>
    <w:rsid w:val="00C70A88"/>
    <w:rsid w:val="00C70F93"/>
    <w:rsid w:val="00C71386"/>
    <w:rsid w:val="00C71394"/>
    <w:rsid w:val="00C7234A"/>
    <w:rsid w:val="00C72484"/>
    <w:rsid w:val="00C7325F"/>
    <w:rsid w:val="00C73754"/>
    <w:rsid w:val="00C73876"/>
    <w:rsid w:val="00C73BC5"/>
    <w:rsid w:val="00C73EC5"/>
    <w:rsid w:val="00C7434E"/>
    <w:rsid w:val="00C74601"/>
    <w:rsid w:val="00C747FB"/>
    <w:rsid w:val="00C75669"/>
    <w:rsid w:val="00C758B8"/>
    <w:rsid w:val="00C75A16"/>
    <w:rsid w:val="00C75C33"/>
    <w:rsid w:val="00C76213"/>
    <w:rsid w:val="00C76A89"/>
    <w:rsid w:val="00C76B6B"/>
    <w:rsid w:val="00C77000"/>
    <w:rsid w:val="00C770A1"/>
    <w:rsid w:val="00C77185"/>
    <w:rsid w:val="00C777A2"/>
    <w:rsid w:val="00C77D69"/>
    <w:rsid w:val="00C80D31"/>
    <w:rsid w:val="00C80E0F"/>
    <w:rsid w:val="00C81879"/>
    <w:rsid w:val="00C8193F"/>
    <w:rsid w:val="00C833A9"/>
    <w:rsid w:val="00C8357C"/>
    <w:rsid w:val="00C83721"/>
    <w:rsid w:val="00C840A4"/>
    <w:rsid w:val="00C84106"/>
    <w:rsid w:val="00C8467E"/>
    <w:rsid w:val="00C848E0"/>
    <w:rsid w:val="00C84CD7"/>
    <w:rsid w:val="00C85356"/>
    <w:rsid w:val="00C85957"/>
    <w:rsid w:val="00C85DC5"/>
    <w:rsid w:val="00C861DE"/>
    <w:rsid w:val="00C8649F"/>
    <w:rsid w:val="00C86D44"/>
    <w:rsid w:val="00C86D5C"/>
    <w:rsid w:val="00C873C9"/>
    <w:rsid w:val="00C87AC1"/>
    <w:rsid w:val="00C87B28"/>
    <w:rsid w:val="00C903E5"/>
    <w:rsid w:val="00C90714"/>
    <w:rsid w:val="00C90E1C"/>
    <w:rsid w:val="00C90F64"/>
    <w:rsid w:val="00C91226"/>
    <w:rsid w:val="00C9173A"/>
    <w:rsid w:val="00C919EC"/>
    <w:rsid w:val="00C92B70"/>
    <w:rsid w:val="00C92FDA"/>
    <w:rsid w:val="00C930E0"/>
    <w:rsid w:val="00C9320B"/>
    <w:rsid w:val="00C9354F"/>
    <w:rsid w:val="00C93B3F"/>
    <w:rsid w:val="00C94243"/>
    <w:rsid w:val="00C9472F"/>
    <w:rsid w:val="00C94A41"/>
    <w:rsid w:val="00C94A85"/>
    <w:rsid w:val="00C952A5"/>
    <w:rsid w:val="00C96426"/>
    <w:rsid w:val="00C976C4"/>
    <w:rsid w:val="00C97B59"/>
    <w:rsid w:val="00C97E25"/>
    <w:rsid w:val="00CA0739"/>
    <w:rsid w:val="00CA07FB"/>
    <w:rsid w:val="00CA1420"/>
    <w:rsid w:val="00CA150C"/>
    <w:rsid w:val="00CA17B4"/>
    <w:rsid w:val="00CA2819"/>
    <w:rsid w:val="00CA4220"/>
    <w:rsid w:val="00CA42CA"/>
    <w:rsid w:val="00CA48F3"/>
    <w:rsid w:val="00CA4DB2"/>
    <w:rsid w:val="00CA5508"/>
    <w:rsid w:val="00CA58D8"/>
    <w:rsid w:val="00CA5FD5"/>
    <w:rsid w:val="00CA6A32"/>
    <w:rsid w:val="00CA74BF"/>
    <w:rsid w:val="00CA7841"/>
    <w:rsid w:val="00CA7FBA"/>
    <w:rsid w:val="00CB05F4"/>
    <w:rsid w:val="00CB0DE9"/>
    <w:rsid w:val="00CB10B0"/>
    <w:rsid w:val="00CB118A"/>
    <w:rsid w:val="00CB151A"/>
    <w:rsid w:val="00CB154C"/>
    <w:rsid w:val="00CB15B9"/>
    <w:rsid w:val="00CB1687"/>
    <w:rsid w:val="00CB173B"/>
    <w:rsid w:val="00CB1761"/>
    <w:rsid w:val="00CB2CA1"/>
    <w:rsid w:val="00CB303C"/>
    <w:rsid w:val="00CB3376"/>
    <w:rsid w:val="00CB38C1"/>
    <w:rsid w:val="00CB39FB"/>
    <w:rsid w:val="00CB3A8B"/>
    <w:rsid w:val="00CB3B16"/>
    <w:rsid w:val="00CB42B1"/>
    <w:rsid w:val="00CB492F"/>
    <w:rsid w:val="00CB4C72"/>
    <w:rsid w:val="00CB569F"/>
    <w:rsid w:val="00CB5D7C"/>
    <w:rsid w:val="00CB6313"/>
    <w:rsid w:val="00CB6390"/>
    <w:rsid w:val="00CB64A5"/>
    <w:rsid w:val="00CB7767"/>
    <w:rsid w:val="00CC0C92"/>
    <w:rsid w:val="00CC1160"/>
    <w:rsid w:val="00CC123B"/>
    <w:rsid w:val="00CC1700"/>
    <w:rsid w:val="00CC1A2C"/>
    <w:rsid w:val="00CC2BE1"/>
    <w:rsid w:val="00CC2C2C"/>
    <w:rsid w:val="00CC31BA"/>
    <w:rsid w:val="00CC31BB"/>
    <w:rsid w:val="00CC3638"/>
    <w:rsid w:val="00CC365A"/>
    <w:rsid w:val="00CC3DF8"/>
    <w:rsid w:val="00CC4745"/>
    <w:rsid w:val="00CC50A1"/>
    <w:rsid w:val="00CC513A"/>
    <w:rsid w:val="00CC514A"/>
    <w:rsid w:val="00CC565F"/>
    <w:rsid w:val="00CC581A"/>
    <w:rsid w:val="00CC59BA"/>
    <w:rsid w:val="00CC64E1"/>
    <w:rsid w:val="00CC69FF"/>
    <w:rsid w:val="00CD0449"/>
    <w:rsid w:val="00CD05F4"/>
    <w:rsid w:val="00CD0CF5"/>
    <w:rsid w:val="00CD133D"/>
    <w:rsid w:val="00CD140C"/>
    <w:rsid w:val="00CD1C72"/>
    <w:rsid w:val="00CD2258"/>
    <w:rsid w:val="00CD270E"/>
    <w:rsid w:val="00CD4019"/>
    <w:rsid w:val="00CD494C"/>
    <w:rsid w:val="00CD51AD"/>
    <w:rsid w:val="00CD5A4B"/>
    <w:rsid w:val="00CD5E24"/>
    <w:rsid w:val="00CD67F2"/>
    <w:rsid w:val="00CD6AED"/>
    <w:rsid w:val="00CD724B"/>
    <w:rsid w:val="00CD77D9"/>
    <w:rsid w:val="00CD7BD8"/>
    <w:rsid w:val="00CE02EF"/>
    <w:rsid w:val="00CE0416"/>
    <w:rsid w:val="00CE063B"/>
    <w:rsid w:val="00CE10D7"/>
    <w:rsid w:val="00CE17E3"/>
    <w:rsid w:val="00CE1B80"/>
    <w:rsid w:val="00CE1E57"/>
    <w:rsid w:val="00CE2342"/>
    <w:rsid w:val="00CE26BF"/>
    <w:rsid w:val="00CE30A9"/>
    <w:rsid w:val="00CE35BD"/>
    <w:rsid w:val="00CE49C2"/>
    <w:rsid w:val="00CE4AAA"/>
    <w:rsid w:val="00CE51CD"/>
    <w:rsid w:val="00CE522A"/>
    <w:rsid w:val="00CE5934"/>
    <w:rsid w:val="00CE600A"/>
    <w:rsid w:val="00CE77C8"/>
    <w:rsid w:val="00CE7B66"/>
    <w:rsid w:val="00CE7EB0"/>
    <w:rsid w:val="00CE7ED1"/>
    <w:rsid w:val="00CE7F00"/>
    <w:rsid w:val="00CF0F28"/>
    <w:rsid w:val="00CF11E1"/>
    <w:rsid w:val="00CF220F"/>
    <w:rsid w:val="00CF365A"/>
    <w:rsid w:val="00CF3B16"/>
    <w:rsid w:val="00CF47B7"/>
    <w:rsid w:val="00CF4ABB"/>
    <w:rsid w:val="00CF5541"/>
    <w:rsid w:val="00CF55C4"/>
    <w:rsid w:val="00CF5977"/>
    <w:rsid w:val="00CF6257"/>
    <w:rsid w:val="00CF6408"/>
    <w:rsid w:val="00CF67A1"/>
    <w:rsid w:val="00CF6CF9"/>
    <w:rsid w:val="00CF6DE7"/>
    <w:rsid w:val="00CF79F2"/>
    <w:rsid w:val="00CF7B92"/>
    <w:rsid w:val="00CF7ED6"/>
    <w:rsid w:val="00D00717"/>
    <w:rsid w:val="00D00CE7"/>
    <w:rsid w:val="00D010E8"/>
    <w:rsid w:val="00D02227"/>
    <w:rsid w:val="00D0223D"/>
    <w:rsid w:val="00D023FD"/>
    <w:rsid w:val="00D02529"/>
    <w:rsid w:val="00D0332F"/>
    <w:rsid w:val="00D03BC8"/>
    <w:rsid w:val="00D03F1F"/>
    <w:rsid w:val="00D0437A"/>
    <w:rsid w:val="00D043C9"/>
    <w:rsid w:val="00D04649"/>
    <w:rsid w:val="00D05517"/>
    <w:rsid w:val="00D05536"/>
    <w:rsid w:val="00D056EB"/>
    <w:rsid w:val="00D05829"/>
    <w:rsid w:val="00D05844"/>
    <w:rsid w:val="00D05C9D"/>
    <w:rsid w:val="00D05EB5"/>
    <w:rsid w:val="00D0609E"/>
    <w:rsid w:val="00D063F7"/>
    <w:rsid w:val="00D06611"/>
    <w:rsid w:val="00D06ADA"/>
    <w:rsid w:val="00D06E8D"/>
    <w:rsid w:val="00D07D3A"/>
    <w:rsid w:val="00D10406"/>
    <w:rsid w:val="00D10843"/>
    <w:rsid w:val="00D11286"/>
    <w:rsid w:val="00D11DED"/>
    <w:rsid w:val="00D11F9F"/>
    <w:rsid w:val="00D123BB"/>
    <w:rsid w:val="00D12F50"/>
    <w:rsid w:val="00D12FAB"/>
    <w:rsid w:val="00D130B9"/>
    <w:rsid w:val="00D131C1"/>
    <w:rsid w:val="00D14EFB"/>
    <w:rsid w:val="00D15855"/>
    <w:rsid w:val="00D159F6"/>
    <w:rsid w:val="00D168B0"/>
    <w:rsid w:val="00D174D7"/>
    <w:rsid w:val="00D176F4"/>
    <w:rsid w:val="00D17B52"/>
    <w:rsid w:val="00D201D3"/>
    <w:rsid w:val="00D20394"/>
    <w:rsid w:val="00D203A3"/>
    <w:rsid w:val="00D2058D"/>
    <w:rsid w:val="00D208B4"/>
    <w:rsid w:val="00D20A90"/>
    <w:rsid w:val="00D211AD"/>
    <w:rsid w:val="00D21422"/>
    <w:rsid w:val="00D2149F"/>
    <w:rsid w:val="00D21AC9"/>
    <w:rsid w:val="00D21F30"/>
    <w:rsid w:val="00D221DE"/>
    <w:rsid w:val="00D22D2F"/>
    <w:rsid w:val="00D23154"/>
    <w:rsid w:val="00D23232"/>
    <w:rsid w:val="00D23801"/>
    <w:rsid w:val="00D2381D"/>
    <w:rsid w:val="00D23849"/>
    <w:rsid w:val="00D23B0F"/>
    <w:rsid w:val="00D24485"/>
    <w:rsid w:val="00D24867"/>
    <w:rsid w:val="00D24B8A"/>
    <w:rsid w:val="00D24F44"/>
    <w:rsid w:val="00D2515C"/>
    <w:rsid w:val="00D25E7E"/>
    <w:rsid w:val="00D2624C"/>
    <w:rsid w:val="00D266AC"/>
    <w:rsid w:val="00D268ED"/>
    <w:rsid w:val="00D271FD"/>
    <w:rsid w:val="00D27236"/>
    <w:rsid w:val="00D27A6E"/>
    <w:rsid w:val="00D303E4"/>
    <w:rsid w:val="00D30694"/>
    <w:rsid w:val="00D30A77"/>
    <w:rsid w:val="00D30E37"/>
    <w:rsid w:val="00D31710"/>
    <w:rsid w:val="00D3208C"/>
    <w:rsid w:val="00D32371"/>
    <w:rsid w:val="00D32AE6"/>
    <w:rsid w:val="00D32B59"/>
    <w:rsid w:val="00D32D1B"/>
    <w:rsid w:val="00D33679"/>
    <w:rsid w:val="00D33AA0"/>
    <w:rsid w:val="00D33C74"/>
    <w:rsid w:val="00D3423A"/>
    <w:rsid w:val="00D3486A"/>
    <w:rsid w:val="00D34A4D"/>
    <w:rsid w:val="00D352ED"/>
    <w:rsid w:val="00D35888"/>
    <w:rsid w:val="00D35A20"/>
    <w:rsid w:val="00D36061"/>
    <w:rsid w:val="00D3617E"/>
    <w:rsid w:val="00D363B2"/>
    <w:rsid w:val="00D363B4"/>
    <w:rsid w:val="00D37410"/>
    <w:rsid w:val="00D375D0"/>
    <w:rsid w:val="00D37D1F"/>
    <w:rsid w:val="00D37E01"/>
    <w:rsid w:val="00D400A7"/>
    <w:rsid w:val="00D408CF"/>
    <w:rsid w:val="00D40B3F"/>
    <w:rsid w:val="00D40C1E"/>
    <w:rsid w:val="00D41165"/>
    <w:rsid w:val="00D41FE5"/>
    <w:rsid w:val="00D4262C"/>
    <w:rsid w:val="00D42B83"/>
    <w:rsid w:val="00D435ED"/>
    <w:rsid w:val="00D43735"/>
    <w:rsid w:val="00D43A58"/>
    <w:rsid w:val="00D43BB8"/>
    <w:rsid w:val="00D440FA"/>
    <w:rsid w:val="00D4418D"/>
    <w:rsid w:val="00D44842"/>
    <w:rsid w:val="00D44CC3"/>
    <w:rsid w:val="00D45292"/>
    <w:rsid w:val="00D4547D"/>
    <w:rsid w:val="00D45850"/>
    <w:rsid w:val="00D45B3C"/>
    <w:rsid w:val="00D45F19"/>
    <w:rsid w:val="00D45FA7"/>
    <w:rsid w:val="00D45FDE"/>
    <w:rsid w:val="00D46552"/>
    <w:rsid w:val="00D466CE"/>
    <w:rsid w:val="00D467A2"/>
    <w:rsid w:val="00D46CFF"/>
    <w:rsid w:val="00D46E7A"/>
    <w:rsid w:val="00D46FCB"/>
    <w:rsid w:val="00D47035"/>
    <w:rsid w:val="00D47104"/>
    <w:rsid w:val="00D47122"/>
    <w:rsid w:val="00D47D91"/>
    <w:rsid w:val="00D47E4A"/>
    <w:rsid w:val="00D47EBD"/>
    <w:rsid w:val="00D47FF9"/>
    <w:rsid w:val="00D50CB3"/>
    <w:rsid w:val="00D51157"/>
    <w:rsid w:val="00D51853"/>
    <w:rsid w:val="00D51861"/>
    <w:rsid w:val="00D5195E"/>
    <w:rsid w:val="00D51C54"/>
    <w:rsid w:val="00D51CDE"/>
    <w:rsid w:val="00D51FCF"/>
    <w:rsid w:val="00D5209A"/>
    <w:rsid w:val="00D524F9"/>
    <w:rsid w:val="00D53245"/>
    <w:rsid w:val="00D53DBF"/>
    <w:rsid w:val="00D54098"/>
    <w:rsid w:val="00D54488"/>
    <w:rsid w:val="00D546EF"/>
    <w:rsid w:val="00D556CD"/>
    <w:rsid w:val="00D55C93"/>
    <w:rsid w:val="00D55FCE"/>
    <w:rsid w:val="00D56603"/>
    <w:rsid w:val="00D56831"/>
    <w:rsid w:val="00D56DED"/>
    <w:rsid w:val="00D57334"/>
    <w:rsid w:val="00D57681"/>
    <w:rsid w:val="00D57D36"/>
    <w:rsid w:val="00D6023C"/>
    <w:rsid w:val="00D60294"/>
    <w:rsid w:val="00D60602"/>
    <w:rsid w:val="00D606FC"/>
    <w:rsid w:val="00D610BC"/>
    <w:rsid w:val="00D625BD"/>
    <w:rsid w:val="00D62BBE"/>
    <w:rsid w:val="00D62D8F"/>
    <w:rsid w:val="00D6327C"/>
    <w:rsid w:val="00D635C2"/>
    <w:rsid w:val="00D652C0"/>
    <w:rsid w:val="00D6531F"/>
    <w:rsid w:val="00D65E35"/>
    <w:rsid w:val="00D65F2C"/>
    <w:rsid w:val="00D663A4"/>
    <w:rsid w:val="00D674A3"/>
    <w:rsid w:val="00D675DC"/>
    <w:rsid w:val="00D67D89"/>
    <w:rsid w:val="00D7023A"/>
    <w:rsid w:val="00D7081C"/>
    <w:rsid w:val="00D70CA0"/>
    <w:rsid w:val="00D70FC4"/>
    <w:rsid w:val="00D71165"/>
    <w:rsid w:val="00D711F5"/>
    <w:rsid w:val="00D71E63"/>
    <w:rsid w:val="00D72020"/>
    <w:rsid w:val="00D72091"/>
    <w:rsid w:val="00D73674"/>
    <w:rsid w:val="00D7383B"/>
    <w:rsid w:val="00D740E7"/>
    <w:rsid w:val="00D740F5"/>
    <w:rsid w:val="00D74665"/>
    <w:rsid w:val="00D747C0"/>
    <w:rsid w:val="00D75629"/>
    <w:rsid w:val="00D756C0"/>
    <w:rsid w:val="00D75B56"/>
    <w:rsid w:val="00D7648D"/>
    <w:rsid w:val="00D76E4F"/>
    <w:rsid w:val="00D770D2"/>
    <w:rsid w:val="00D777C1"/>
    <w:rsid w:val="00D77A84"/>
    <w:rsid w:val="00D81155"/>
    <w:rsid w:val="00D813CC"/>
    <w:rsid w:val="00D81C1E"/>
    <w:rsid w:val="00D82CAF"/>
    <w:rsid w:val="00D83196"/>
    <w:rsid w:val="00D8365C"/>
    <w:rsid w:val="00D83C19"/>
    <w:rsid w:val="00D84A01"/>
    <w:rsid w:val="00D84A41"/>
    <w:rsid w:val="00D84AE6"/>
    <w:rsid w:val="00D859AE"/>
    <w:rsid w:val="00D86244"/>
    <w:rsid w:val="00D8627F"/>
    <w:rsid w:val="00D86AD6"/>
    <w:rsid w:val="00D86E8A"/>
    <w:rsid w:val="00D86E9B"/>
    <w:rsid w:val="00D86F2D"/>
    <w:rsid w:val="00D87169"/>
    <w:rsid w:val="00D87661"/>
    <w:rsid w:val="00D901E8"/>
    <w:rsid w:val="00D91301"/>
    <w:rsid w:val="00D9150B"/>
    <w:rsid w:val="00D93362"/>
    <w:rsid w:val="00D93794"/>
    <w:rsid w:val="00D93A78"/>
    <w:rsid w:val="00D93F00"/>
    <w:rsid w:val="00D94202"/>
    <w:rsid w:val="00D94435"/>
    <w:rsid w:val="00D9459B"/>
    <w:rsid w:val="00D94A70"/>
    <w:rsid w:val="00D94D2B"/>
    <w:rsid w:val="00D95300"/>
    <w:rsid w:val="00D95FA2"/>
    <w:rsid w:val="00D96056"/>
    <w:rsid w:val="00D9663F"/>
    <w:rsid w:val="00D966F5"/>
    <w:rsid w:val="00D96847"/>
    <w:rsid w:val="00D9689D"/>
    <w:rsid w:val="00D96E1A"/>
    <w:rsid w:val="00D96EB7"/>
    <w:rsid w:val="00D971F0"/>
    <w:rsid w:val="00DA002F"/>
    <w:rsid w:val="00DA01B7"/>
    <w:rsid w:val="00DA037A"/>
    <w:rsid w:val="00DA11A8"/>
    <w:rsid w:val="00DA1550"/>
    <w:rsid w:val="00DA1C28"/>
    <w:rsid w:val="00DA2AB5"/>
    <w:rsid w:val="00DA2DEC"/>
    <w:rsid w:val="00DA2F5C"/>
    <w:rsid w:val="00DA3675"/>
    <w:rsid w:val="00DA3875"/>
    <w:rsid w:val="00DA427A"/>
    <w:rsid w:val="00DA4555"/>
    <w:rsid w:val="00DA4799"/>
    <w:rsid w:val="00DA47FC"/>
    <w:rsid w:val="00DA507A"/>
    <w:rsid w:val="00DA5D74"/>
    <w:rsid w:val="00DA603A"/>
    <w:rsid w:val="00DA65CB"/>
    <w:rsid w:val="00DA65F9"/>
    <w:rsid w:val="00DA6674"/>
    <w:rsid w:val="00DA6BFA"/>
    <w:rsid w:val="00DB043B"/>
    <w:rsid w:val="00DB06A8"/>
    <w:rsid w:val="00DB0DB8"/>
    <w:rsid w:val="00DB1D10"/>
    <w:rsid w:val="00DB3BAF"/>
    <w:rsid w:val="00DB3D52"/>
    <w:rsid w:val="00DB41A1"/>
    <w:rsid w:val="00DB449E"/>
    <w:rsid w:val="00DB4758"/>
    <w:rsid w:val="00DB4C23"/>
    <w:rsid w:val="00DB4EA9"/>
    <w:rsid w:val="00DB5057"/>
    <w:rsid w:val="00DB5AB1"/>
    <w:rsid w:val="00DB665F"/>
    <w:rsid w:val="00DB68A7"/>
    <w:rsid w:val="00DB6E09"/>
    <w:rsid w:val="00DB7794"/>
    <w:rsid w:val="00DB7E53"/>
    <w:rsid w:val="00DC0C94"/>
    <w:rsid w:val="00DC1086"/>
    <w:rsid w:val="00DC1475"/>
    <w:rsid w:val="00DC20E1"/>
    <w:rsid w:val="00DC27A7"/>
    <w:rsid w:val="00DC2B5B"/>
    <w:rsid w:val="00DC2EF9"/>
    <w:rsid w:val="00DC31B4"/>
    <w:rsid w:val="00DC38C6"/>
    <w:rsid w:val="00DC3F5B"/>
    <w:rsid w:val="00DC42F8"/>
    <w:rsid w:val="00DC45DD"/>
    <w:rsid w:val="00DC4B24"/>
    <w:rsid w:val="00DC4CF0"/>
    <w:rsid w:val="00DC4ED2"/>
    <w:rsid w:val="00DC51BB"/>
    <w:rsid w:val="00DC5367"/>
    <w:rsid w:val="00DC5665"/>
    <w:rsid w:val="00DC59A1"/>
    <w:rsid w:val="00DC6965"/>
    <w:rsid w:val="00DC6CAB"/>
    <w:rsid w:val="00DC6FC1"/>
    <w:rsid w:val="00DC7D41"/>
    <w:rsid w:val="00DC7DBB"/>
    <w:rsid w:val="00DC7E28"/>
    <w:rsid w:val="00DD0180"/>
    <w:rsid w:val="00DD0E8F"/>
    <w:rsid w:val="00DD0EB0"/>
    <w:rsid w:val="00DD1B1C"/>
    <w:rsid w:val="00DD1BCB"/>
    <w:rsid w:val="00DD22E2"/>
    <w:rsid w:val="00DD292B"/>
    <w:rsid w:val="00DD3BAE"/>
    <w:rsid w:val="00DD4F06"/>
    <w:rsid w:val="00DD515A"/>
    <w:rsid w:val="00DD5B63"/>
    <w:rsid w:val="00DD5F68"/>
    <w:rsid w:val="00DD5F90"/>
    <w:rsid w:val="00DD607F"/>
    <w:rsid w:val="00DD6264"/>
    <w:rsid w:val="00DD63F4"/>
    <w:rsid w:val="00DD64EC"/>
    <w:rsid w:val="00DD6D35"/>
    <w:rsid w:val="00DD7FC8"/>
    <w:rsid w:val="00DE0E14"/>
    <w:rsid w:val="00DE149F"/>
    <w:rsid w:val="00DE1DA7"/>
    <w:rsid w:val="00DE1E28"/>
    <w:rsid w:val="00DE2394"/>
    <w:rsid w:val="00DE2480"/>
    <w:rsid w:val="00DE294F"/>
    <w:rsid w:val="00DE2C74"/>
    <w:rsid w:val="00DE4A30"/>
    <w:rsid w:val="00DE4AEE"/>
    <w:rsid w:val="00DE50A3"/>
    <w:rsid w:val="00DE5F66"/>
    <w:rsid w:val="00DE61EC"/>
    <w:rsid w:val="00DE72A1"/>
    <w:rsid w:val="00DE74E6"/>
    <w:rsid w:val="00DF0A13"/>
    <w:rsid w:val="00DF0BBB"/>
    <w:rsid w:val="00DF10D5"/>
    <w:rsid w:val="00DF127F"/>
    <w:rsid w:val="00DF15F6"/>
    <w:rsid w:val="00DF1ADA"/>
    <w:rsid w:val="00DF1DE9"/>
    <w:rsid w:val="00DF1E88"/>
    <w:rsid w:val="00DF2D78"/>
    <w:rsid w:val="00DF2DDD"/>
    <w:rsid w:val="00DF33E4"/>
    <w:rsid w:val="00DF4CFB"/>
    <w:rsid w:val="00DF50BE"/>
    <w:rsid w:val="00DF5277"/>
    <w:rsid w:val="00DF5507"/>
    <w:rsid w:val="00DF58A2"/>
    <w:rsid w:val="00DF5C02"/>
    <w:rsid w:val="00DF6131"/>
    <w:rsid w:val="00DF6BB2"/>
    <w:rsid w:val="00DF7ECF"/>
    <w:rsid w:val="00E00350"/>
    <w:rsid w:val="00E00545"/>
    <w:rsid w:val="00E00719"/>
    <w:rsid w:val="00E01049"/>
    <w:rsid w:val="00E01094"/>
    <w:rsid w:val="00E0119A"/>
    <w:rsid w:val="00E01A72"/>
    <w:rsid w:val="00E02314"/>
    <w:rsid w:val="00E0260A"/>
    <w:rsid w:val="00E02735"/>
    <w:rsid w:val="00E02998"/>
    <w:rsid w:val="00E02AFF"/>
    <w:rsid w:val="00E02E4C"/>
    <w:rsid w:val="00E02F57"/>
    <w:rsid w:val="00E0307C"/>
    <w:rsid w:val="00E033BA"/>
    <w:rsid w:val="00E0400A"/>
    <w:rsid w:val="00E05D19"/>
    <w:rsid w:val="00E10119"/>
    <w:rsid w:val="00E1146E"/>
    <w:rsid w:val="00E11907"/>
    <w:rsid w:val="00E12265"/>
    <w:rsid w:val="00E12CD0"/>
    <w:rsid w:val="00E136AA"/>
    <w:rsid w:val="00E13714"/>
    <w:rsid w:val="00E140C0"/>
    <w:rsid w:val="00E1437A"/>
    <w:rsid w:val="00E145E7"/>
    <w:rsid w:val="00E149B9"/>
    <w:rsid w:val="00E1506A"/>
    <w:rsid w:val="00E155BB"/>
    <w:rsid w:val="00E155C6"/>
    <w:rsid w:val="00E1566D"/>
    <w:rsid w:val="00E16C78"/>
    <w:rsid w:val="00E171C1"/>
    <w:rsid w:val="00E178F1"/>
    <w:rsid w:val="00E17C57"/>
    <w:rsid w:val="00E20C1E"/>
    <w:rsid w:val="00E22009"/>
    <w:rsid w:val="00E22880"/>
    <w:rsid w:val="00E22F99"/>
    <w:rsid w:val="00E2305E"/>
    <w:rsid w:val="00E23269"/>
    <w:rsid w:val="00E23EB1"/>
    <w:rsid w:val="00E23EBC"/>
    <w:rsid w:val="00E2414C"/>
    <w:rsid w:val="00E24305"/>
    <w:rsid w:val="00E250A5"/>
    <w:rsid w:val="00E2548C"/>
    <w:rsid w:val="00E254E6"/>
    <w:rsid w:val="00E2663F"/>
    <w:rsid w:val="00E268D2"/>
    <w:rsid w:val="00E27214"/>
    <w:rsid w:val="00E2758A"/>
    <w:rsid w:val="00E27690"/>
    <w:rsid w:val="00E278E6"/>
    <w:rsid w:val="00E27C61"/>
    <w:rsid w:val="00E3013C"/>
    <w:rsid w:val="00E30361"/>
    <w:rsid w:val="00E309A8"/>
    <w:rsid w:val="00E30CDD"/>
    <w:rsid w:val="00E30FB5"/>
    <w:rsid w:val="00E310F3"/>
    <w:rsid w:val="00E31260"/>
    <w:rsid w:val="00E31960"/>
    <w:rsid w:val="00E31D67"/>
    <w:rsid w:val="00E31DB0"/>
    <w:rsid w:val="00E32581"/>
    <w:rsid w:val="00E327F2"/>
    <w:rsid w:val="00E32C3E"/>
    <w:rsid w:val="00E32D02"/>
    <w:rsid w:val="00E336CE"/>
    <w:rsid w:val="00E3467F"/>
    <w:rsid w:val="00E3501B"/>
    <w:rsid w:val="00E35039"/>
    <w:rsid w:val="00E352B5"/>
    <w:rsid w:val="00E356C1"/>
    <w:rsid w:val="00E35EB8"/>
    <w:rsid w:val="00E360AB"/>
    <w:rsid w:val="00E36271"/>
    <w:rsid w:val="00E36F32"/>
    <w:rsid w:val="00E36F4C"/>
    <w:rsid w:val="00E370C2"/>
    <w:rsid w:val="00E373D8"/>
    <w:rsid w:val="00E37F0E"/>
    <w:rsid w:val="00E400AE"/>
    <w:rsid w:val="00E40404"/>
    <w:rsid w:val="00E40E7C"/>
    <w:rsid w:val="00E41CBE"/>
    <w:rsid w:val="00E41E57"/>
    <w:rsid w:val="00E42E6E"/>
    <w:rsid w:val="00E444E4"/>
    <w:rsid w:val="00E44B6D"/>
    <w:rsid w:val="00E45197"/>
    <w:rsid w:val="00E455A5"/>
    <w:rsid w:val="00E4584E"/>
    <w:rsid w:val="00E459B8"/>
    <w:rsid w:val="00E45EC6"/>
    <w:rsid w:val="00E4621B"/>
    <w:rsid w:val="00E4628C"/>
    <w:rsid w:val="00E46508"/>
    <w:rsid w:val="00E46DE9"/>
    <w:rsid w:val="00E47530"/>
    <w:rsid w:val="00E4784A"/>
    <w:rsid w:val="00E47A52"/>
    <w:rsid w:val="00E50230"/>
    <w:rsid w:val="00E50538"/>
    <w:rsid w:val="00E5059A"/>
    <w:rsid w:val="00E513CD"/>
    <w:rsid w:val="00E5178E"/>
    <w:rsid w:val="00E5251B"/>
    <w:rsid w:val="00E5274F"/>
    <w:rsid w:val="00E52C5B"/>
    <w:rsid w:val="00E534D5"/>
    <w:rsid w:val="00E5358F"/>
    <w:rsid w:val="00E5421D"/>
    <w:rsid w:val="00E54CCD"/>
    <w:rsid w:val="00E54E06"/>
    <w:rsid w:val="00E56829"/>
    <w:rsid w:val="00E56A8F"/>
    <w:rsid w:val="00E56F0A"/>
    <w:rsid w:val="00E578B3"/>
    <w:rsid w:val="00E57E43"/>
    <w:rsid w:val="00E60A1C"/>
    <w:rsid w:val="00E60BCE"/>
    <w:rsid w:val="00E60FC0"/>
    <w:rsid w:val="00E614B8"/>
    <w:rsid w:val="00E61C1D"/>
    <w:rsid w:val="00E621F6"/>
    <w:rsid w:val="00E62DC6"/>
    <w:rsid w:val="00E637A8"/>
    <w:rsid w:val="00E637B4"/>
    <w:rsid w:val="00E6402F"/>
    <w:rsid w:val="00E64426"/>
    <w:rsid w:val="00E64A84"/>
    <w:rsid w:val="00E64BF3"/>
    <w:rsid w:val="00E64F74"/>
    <w:rsid w:val="00E65773"/>
    <w:rsid w:val="00E65ADB"/>
    <w:rsid w:val="00E66A4C"/>
    <w:rsid w:val="00E66F3A"/>
    <w:rsid w:val="00E67359"/>
    <w:rsid w:val="00E67F53"/>
    <w:rsid w:val="00E7011C"/>
    <w:rsid w:val="00E70754"/>
    <w:rsid w:val="00E70819"/>
    <w:rsid w:val="00E70C55"/>
    <w:rsid w:val="00E71093"/>
    <w:rsid w:val="00E71452"/>
    <w:rsid w:val="00E715B5"/>
    <w:rsid w:val="00E717FD"/>
    <w:rsid w:val="00E7273E"/>
    <w:rsid w:val="00E72CF9"/>
    <w:rsid w:val="00E731D6"/>
    <w:rsid w:val="00E7320F"/>
    <w:rsid w:val="00E74622"/>
    <w:rsid w:val="00E758CC"/>
    <w:rsid w:val="00E75ADD"/>
    <w:rsid w:val="00E75EBD"/>
    <w:rsid w:val="00E7637A"/>
    <w:rsid w:val="00E764BB"/>
    <w:rsid w:val="00E76D59"/>
    <w:rsid w:val="00E77171"/>
    <w:rsid w:val="00E77501"/>
    <w:rsid w:val="00E77AA6"/>
    <w:rsid w:val="00E80371"/>
    <w:rsid w:val="00E808C4"/>
    <w:rsid w:val="00E80A58"/>
    <w:rsid w:val="00E80F41"/>
    <w:rsid w:val="00E80F54"/>
    <w:rsid w:val="00E8130D"/>
    <w:rsid w:val="00E814CD"/>
    <w:rsid w:val="00E81A8E"/>
    <w:rsid w:val="00E82141"/>
    <w:rsid w:val="00E821A4"/>
    <w:rsid w:val="00E82C8F"/>
    <w:rsid w:val="00E82E2C"/>
    <w:rsid w:val="00E82E3F"/>
    <w:rsid w:val="00E8348B"/>
    <w:rsid w:val="00E836A8"/>
    <w:rsid w:val="00E836BA"/>
    <w:rsid w:val="00E83BA8"/>
    <w:rsid w:val="00E843E2"/>
    <w:rsid w:val="00E84692"/>
    <w:rsid w:val="00E84C93"/>
    <w:rsid w:val="00E86F70"/>
    <w:rsid w:val="00E87832"/>
    <w:rsid w:val="00E878A3"/>
    <w:rsid w:val="00E87A3D"/>
    <w:rsid w:val="00E902F8"/>
    <w:rsid w:val="00E903AE"/>
    <w:rsid w:val="00E908A7"/>
    <w:rsid w:val="00E90EFB"/>
    <w:rsid w:val="00E9183F"/>
    <w:rsid w:val="00E918C0"/>
    <w:rsid w:val="00E91CB5"/>
    <w:rsid w:val="00E91F6D"/>
    <w:rsid w:val="00E9209F"/>
    <w:rsid w:val="00E92156"/>
    <w:rsid w:val="00E9262E"/>
    <w:rsid w:val="00E9372F"/>
    <w:rsid w:val="00E93C09"/>
    <w:rsid w:val="00E93E1A"/>
    <w:rsid w:val="00E93E63"/>
    <w:rsid w:val="00E9461E"/>
    <w:rsid w:val="00E946A6"/>
    <w:rsid w:val="00E949B0"/>
    <w:rsid w:val="00E94E68"/>
    <w:rsid w:val="00E94ECB"/>
    <w:rsid w:val="00E953F1"/>
    <w:rsid w:val="00E956B3"/>
    <w:rsid w:val="00E9586D"/>
    <w:rsid w:val="00E9603D"/>
    <w:rsid w:val="00E96086"/>
    <w:rsid w:val="00E9715C"/>
    <w:rsid w:val="00E972F3"/>
    <w:rsid w:val="00E97C2E"/>
    <w:rsid w:val="00E97DDD"/>
    <w:rsid w:val="00E97EDD"/>
    <w:rsid w:val="00EA05A8"/>
    <w:rsid w:val="00EA094A"/>
    <w:rsid w:val="00EA109F"/>
    <w:rsid w:val="00EA1371"/>
    <w:rsid w:val="00EA14B0"/>
    <w:rsid w:val="00EA1A42"/>
    <w:rsid w:val="00EA1B31"/>
    <w:rsid w:val="00EA20A4"/>
    <w:rsid w:val="00EA2796"/>
    <w:rsid w:val="00EA30F3"/>
    <w:rsid w:val="00EA35AF"/>
    <w:rsid w:val="00EA3CD0"/>
    <w:rsid w:val="00EA3E0D"/>
    <w:rsid w:val="00EA52D3"/>
    <w:rsid w:val="00EA5964"/>
    <w:rsid w:val="00EA5DC5"/>
    <w:rsid w:val="00EA5F1A"/>
    <w:rsid w:val="00EA68B4"/>
    <w:rsid w:val="00EA6A44"/>
    <w:rsid w:val="00EA6C3E"/>
    <w:rsid w:val="00EA76B7"/>
    <w:rsid w:val="00EA7772"/>
    <w:rsid w:val="00EA779C"/>
    <w:rsid w:val="00EA78B3"/>
    <w:rsid w:val="00EA78CA"/>
    <w:rsid w:val="00EA7BAE"/>
    <w:rsid w:val="00EB01E3"/>
    <w:rsid w:val="00EB01E4"/>
    <w:rsid w:val="00EB0226"/>
    <w:rsid w:val="00EB1023"/>
    <w:rsid w:val="00EB23B4"/>
    <w:rsid w:val="00EB3066"/>
    <w:rsid w:val="00EB34A1"/>
    <w:rsid w:val="00EB3CA5"/>
    <w:rsid w:val="00EB42BF"/>
    <w:rsid w:val="00EB48E7"/>
    <w:rsid w:val="00EB59F8"/>
    <w:rsid w:val="00EB647F"/>
    <w:rsid w:val="00EB70E7"/>
    <w:rsid w:val="00EB7D70"/>
    <w:rsid w:val="00EB7F8E"/>
    <w:rsid w:val="00EC0A40"/>
    <w:rsid w:val="00EC0A63"/>
    <w:rsid w:val="00EC0B79"/>
    <w:rsid w:val="00EC1051"/>
    <w:rsid w:val="00EC1086"/>
    <w:rsid w:val="00EC1DD0"/>
    <w:rsid w:val="00EC2356"/>
    <w:rsid w:val="00EC2DB3"/>
    <w:rsid w:val="00EC3A46"/>
    <w:rsid w:val="00EC3CF4"/>
    <w:rsid w:val="00EC4D2F"/>
    <w:rsid w:val="00EC54D7"/>
    <w:rsid w:val="00EC57A0"/>
    <w:rsid w:val="00EC5DBF"/>
    <w:rsid w:val="00EC5E4D"/>
    <w:rsid w:val="00EC6138"/>
    <w:rsid w:val="00EC6669"/>
    <w:rsid w:val="00EC67A4"/>
    <w:rsid w:val="00EC7964"/>
    <w:rsid w:val="00ED08C3"/>
    <w:rsid w:val="00ED0B50"/>
    <w:rsid w:val="00ED0F33"/>
    <w:rsid w:val="00ED10AA"/>
    <w:rsid w:val="00ED1329"/>
    <w:rsid w:val="00ED1533"/>
    <w:rsid w:val="00ED199A"/>
    <w:rsid w:val="00ED1D01"/>
    <w:rsid w:val="00ED29C0"/>
    <w:rsid w:val="00ED403C"/>
    <w:rsid w:val="00ED4E73"/>
    <w:rsid w:val="00ED4E75"/>
    <w:rsid w:val="00ED51FA"/>
    <w:rsid w:val="00ED53F4"/>
    <w:rsid w:val="00ED644C"/>
    <w:rsid w:val="00ED6563"/>
    <w:rsid w:val="00ED65D2"/>
    <w:rsid w:val="00ED71A3"/>
    <w:rsid w:val="00ED785D"/>
    <w:rsid w:val="00ED78B0"/>
    <w:rsid w:val="00ED79FE"/>
    <w:rsid w:val="00ED7C7D"/>
    <w:rsid w:val="00ED7E51"/>
    <w:rsid w:val="00EE0293"/>
    <w:rsid w:val="00EE0A1A"/>
    <w:rsid w:val="00EE0AD1"/>
    <w:rsid w:val="00EE0B8F"/>
    <w:rsid w:val="00EE0C77"/>
    <w:rsid w:val="00EE0D56"/>
    <w:rsid w:val="00EE0EFE"/>
    <w:rsid w:val="00EE0FC6"/>
    <w:rsid w:val="00EE18B3"/>
    <w:rsid w:val="00EE1BFB"/>
    <w:rsid w:val="00EE2B6D"/>
    <w:rsid w:val="00EE32C9"/>
    <w:rsid w:val="00EE379D"/>
    <w:rsid w:val="00EE4163"/>
    <w:rsid w:val="00EE45A0"/>
    <w:rsid w:val="00EE4A98"/>
    <w:rsid w:val="00EE4DEE"/>
    <w:rsid w:val="00EE5087"/>
    <w:rsid w:val="00EE552A"/>
    <w:rsid w:val="00EE5794"/>
    <w:rsid w:val="00EE5E60"/>
    <w:rsid w:val="00EE5E76"/>
    <w:rsid w:val="00EE68E3"/>
    <w:rsid w:val="00EE6902"/>
    <w:rsid w:val="00EE6C93"/>
    <w:rsid w:val="00EE738F"/>
    <w:rsid w:val="00EF0208"/>
    <w:rsid w:val="00EF0729"/>
    <w:rsid w:val="00EF0CBE"/>
    <w:rsid w:val="00EF1FA8"/>
    <w:rsid w:val="00EF2C4E"/>
    <w:rsid w:val="00EF2CDC"/>
    <w:rsid w:val="00EF3040"/>
    <w:rsid w:val="00EF3059"/>
    <w:rsid w:val="00EF34D6"/>
    <w:rsid w:val="00EF4091"/>
    <w:rsid w:val="00EF4151"/>
    <w:rsid w:val="00EF4613"/>
    <w:rsid w:val="00EF4A2F"/>
    <w:rsid w:val="00EF4D23"/>
    <w:rsid w:val="00EF4D98"/>
    <w:rsid w:val="00EF51CD"/>
    <w:rsid w:val="00EF530E"/>
    <w:rsid w:val="00EF5A5A"/>
    <w:rsid w:val="00EF62C4"/>
    <w:rsid w:val="00EF63FA"/>
    <w:rsid w:val="00EF6413"/>
    <w:rsid w:val="00EF6A21"/>
    <w:rsid w:val="00EF7AB9"/>
    <w:rsid w:val="00F0003B"/>
    <w:rsid w:val="00F001A1"/>
    <w:rsid w:val="00F004B8"/>
    <w:rsid w:val="00F00CF2"/>
    <w:rsid w:val="00F016DB"/>
    <w:rsid w:val="00F01FE7"/>
    <w:rsid w:val="00F0243B"/>
    <w:rsid w:val="00F02A47"/>
    <w:rsid w:val="00F02F31"/>
    <w:rsid w:val="00F038C0"/>
    <w:rsid w:val="00F03E07"/>
    <w:rsid w:val="00F0458B"/>
    <w:rsid w:val="00F04620"/>
    <w:rsid w:val="00F0538E"/>
    <w:rsid w:val="00F05E75"/>
    <w:rsid w:val="00F0646A"/>
    <w:rsid w:val="00F064D7"/>
    <w:rsid w:val="00F0710C"/>
    <w:rsid w:val="00F07901"/>
    <w:rsid w:val="00F1005A"/>
    <w:rsid w:val="00F1084F"/>
    <w:rsid w:val="00F10921"/>
    <w:rsid w:val="00F110D4"/>
    <w:rsid w:val="00F111FA"/>
    <w:rsid w:val="00F1122B"/>
    <w:rsid w:val="00F1186C"/>
    <w:rsid w:val="00F12190"/>
    <w:rsid w:val="00F1362E"/>
    <w:rsid w:val="00F136DB"/>
    <w:rsid w:val="00F13AE5"/>
    <w:rsid w:val="00F13B50"/>
    <w:rsid w:val="00F13E4A"/>
    <w:rsid w:val="00F14143"/>
    <w:rsid w:val="00F1415E"/>
    <w:rsid w:val="00F148C9"/>
    <w:rsid w:val="00F15156"/>
    <w:rsid w:val="00F15CBF"/>
    <w:rsid w:val="00F16327"/>
    <w:rsid w:val="00F16A88"/>
    <w:rsid w:val="00F170DB"/>
    <w:rsid w:val="00F17509"/>
    <w:rsid w:val="00F1759B"/>
    <w:rsid w:val="00F176AC"/>
    <w:rsid w:val="00F1793E"/>
    <w:rsid w:val="00F2030B"/>
    <w:rsid w:val="00F2066A"/>
    <w:rsid w:val="00F20D4E"/>
    <w:rsid w:val="00F21432"/>
    <w:rsid w:val="00F21682"/>
    <w:rsid w:val="00F2173F"/>
    <w:rsid w:val="00F21AA7"/>
    <w:rsid w:val="00F237E1"/>
    <w:rsid w:val="00F240E9"/>
    <w:rsid w:val="00F242C7"/>
    <w:rsid w:val="00F249B0"/>
    <w:rsid w:val="00F24B37"/>
    <w:rsid w:val="00F260FD"/>
    <w:rsid w:val="00F26566"/>
    <w:rsid w:val="00F26BB8"/>
    <w:rsid w:val="00F26DAB"/>
    <w:rsid w:val="00F26E70"/>
    <w:rsid w:val="00F27143"/>
    <w:rsid w:val="00F2776F"/>
    <w:rsid w:val="00F27792"/>
    <w:rsid w:val="00F27919"/>
    <w:rsid w:val="00F279D0"/>
    <w:rsid w:val="00F27C05"/>
    <w:rsid w:val="00F27D43"/>
    <w:rsid w:val="00F31289"/>
    <w:rsid w:val="00F315C3"/>
    <w:rsid w:val="00F31DA4"/>
    <w:rsid w:val="00F322B4"/>
    <w:rsid w:val="00F322CD"/>
    <w:rsid w:val="00F32A51"/>
    <w:rsid w:val="00F32CD6"/>
    <w:rsid w:val="00F32EBE"/>
    <w:rsid w:val="00F33561"/>
    <w:rsid w:val="00F34060"/>
    <w:rsid w:val="00F34785"/>
    <w:rsid w:val="00F34D1C"/>
    <w:rsid w:val="00F352B6"/>
    <w:rsid w:val="00F36A68"/>
    <w:rsid w:val="00F36EC4"/>
    <w:rsid w:val="00F370CC"/>
    <w:rsid w:val="00F37B3D"/>
    <w:rsid w:val="00F37FD4"/>
    <w:rsid w:val="00F40B48"/>
    <w:rsid w:val="00F40C47"/>
    <w:rsid w:val="00F40DC4"/>
    <w:rsid w:val="00F4150C"/>
    <w:rsid w:val="00F4176B"/>
    <w:rsid w:val="00F418E9"/>
    <w:rsid w:val="00F41ADD"/>
    <w:rsid w:val="00F41BA3"/>
    <w:rsid w:val="00F420B0"/>
    <w:rsid w:val="00F422DA"/>
    <w:rsid w:val="00F4298E"/>
    <w:rsid w:val="00F42D1F"/>
    <w:rsid w:val="00F43336"/>
    <w:rsid w:val="00F43BD4"/>
    <w:rsid w:val="00F43D83"/>
    <w:rsid w:val="00F4440F"/>
    <w:rsid w:val="00F444D7"/>
    <w:rsid w:val="00F44548"/>
    <w:rsid w:val="00F4492A"/>
    <w:rsid w:val="00F450DB"/>
    <w:rsid w:val="00F450EC"/>
    <w:rsid w:val="00F456BA"/>
    <w:rsid w:val="00F456BB"/>
    <w:rsid w:val="00F45A56"/>
    <w:rsid w:val="00F4604F"/>
    <w:rsid w:val="00F4615D"/>
    <w:rsid w:val="00F46224"/>
    <w:rsid w:val="00F46261"/>
    <w:rsid w:val="00F462CA"/>
    <w:rsid w:val="00F46414"/>
    <w:rsid w:val="00F46878"/>
    <w:rsid w:val="00F46902"/>
    <w:rsid w:val="00F46ECF"/>
    <w:rsid w:val="00F47580"/>
    <w:rsid w:val="00F47EFB"/>
    <w:rsid w:val="00F5046D"/>
    <w:rsid w:val="00F50728"/>
    <w:rsid w:val="00F508F7"/>
    <w:rsid w:val="00F50987"/>
    <w:rsid w:val="00F51283"/>
    <w:rsid w:val="00F51A8F"/>
    <w:rsid w:val="00F51CA1"/>
    <w:rsid w:val="00F51FD5"/>
    <w:rsid w:val="00F52C08"/>
    <w:rsid w:val="00F52CC8"/>
    <w:rsid w:val="00F530CC"/>
    <w:rsid w:val="00F53D4A"/>
    <w:rsid w:val="00F53E3F"/>
    <w:rsid w:val="00F54126"/>
    <w:rsid w:val="00F54936"/>
    <w:rsid w:val="00F54A89"/>
    <w:rsid w:val="00F54E84"/>
    <w:rsid w:val="00F5546D"/>
    <w:rsid w:val="00F555B2"/>
    <w:rsid w:val="00F55DEA"/>
    <w:rsid w:val="00F55E6D"/>
    <w:rsid w:val="00F56007"/>
    <w:rsid w:val="00F56066"/>
    <w:rsid w:val="00F56AA6"/>
    <w:rsid w:val="00F56D15"/>
    <w:rsid w:val="00F5706B"/>
    <w:rsid w:val="00F57C90"/>
    <w:rsid w:val="00F57E51"/>
    <w:rsid w:val="00F57E5D"/>
    <w:rsid w:val="00F6003D"/>
    <w:rsid w:val="00F60134"/>
    <w:rsid w:val="00F608D8"/>
    <w:rsid w:val="00F608F4"/>
    <w:rsid w:val="00F60A13"/>
    <w:rsid w:val="00F62187"/>
    <w:rsid w:val="00F625B0"/>
    <w:rsid w:val="00F62CB8"/>
    <w:rsid w:val="00F6321E"/>
    <w:rsid w:val="00F63657"/>
    <w:rsid w:val="00F63705"/>
    <w:rsid w:val="00F63CF6"/>
    <w:rsid w:val="00F63EC6"/>
    <w:rsid w:val="00F64A4E"/>
    <w:rsid w:val="00F64B77"/>
    <w:rsid w:val="00F6598F"/>
    <w:rsid w:val="00F65DF4"/>
    <w:rsid w:val="00F66168"/>
    <w:rsid w:val="00F6643E"/>
    <w:rsid w:val="00F67393"/>
    <w:rsid w:val="00F673B0"/>
    <w:rsid w:val="00F6740E"/>
    <w:rsid w:val="00F6746B"/>
    <w:rsid w:val="00F67D6E"/>
    <w:rsid w:val="00F67E9E"/>
    <w:rsid w:val="00F67FE9"/>
    <w:rsid w:val="00F701E5"/>
    <w:rsid w:val="00F702AD"/>
    <w:rsid w:val="00F70A8E"/>
    <w:rsid w:val="00F70E6A"/>
    <w:rsid w:val="00F71018"/>
    <w:rsid w:val="00F715E0"/>
    <w:rsid w:val="00F71C88"/>
    <w:rsid w:val="00F72217"/>
    <w:rsid w:val="00F724FD"/>
    <w:rsid w:val="00F72755"/>
    <w:rsid w:val="00F72857"/>
    <w:rsid w:val="00F72E86"/>
    <w:rsid w:val="00F73894"/>
    <w:rsid w:val="00F74432"/>
    <w:rsid w:val="00F75378"/>
    <w:rsid w:val="00F75585"/>
    <w:rsid w:val="00F75FEB"/>
    <w:rsid w:val="00F767A3"/>
    <w:rsid w:val="00F76E9B"/>
    <w:rsid w:val="00F7726F"/>
    <w:rsid w:val="00F802B3"/>
    <w:rsid w:val="00F80889"/>
    <w:rsid w:val="00F8114D"/>
    <w:rsid w:val="00F81CB7"/>
    <w:rsid w:val="00F81DC2"/>
    <w:rsid w:val="00F82C61"/>
    <w:rsid w:val="00F83565"/>
    <w:rsid w:val="00F836E1"/>
    <w:rsid w:val="00F83C44"/>
    <w:rsid w:val="00F83D1A"/>
    <w:rsid w:val="00F83D77"/>
    <w:rsid w:val="00F8419B"/>
    <w:rsid w:val="00F84328"/>
    <w:rsid w:val="00F844E0"/>
    <w:rsid w:val="00F847C3"/>
    <w:rsid w:val="00F84968"/>
    <w:rsid w:val="00F84B17"/>
    <w:rsid w:val="00F84EA3"/>
    <w:rsid w:val="00F85250"/>
    <w:rsid w:val="00F8528D"/>
    <w:rsid w:val="00F85688"/>
    <w:rsid w:val="00F85F2D"/>
    <w:rsid w:val="00F85F2E"/>
    <w:rsid w:val="00F85F90"/>
    <w:rsid w:val="00F86DEB"/>
    <w:rsid w:val="00F874CA"/>
    <w:rsid w:val="00F90416"/>
    <w:rsid w:val="00F910FB"/>
    <w:rsid w:val="00F9197B"/>
    <w:rsid w:val="00F919B2"/>
    <w:rsid w:val="00F922A3"/>
    <w:rsid w:val="00F932B5"/>
    <w:rsid w:val="00F94DF6"/>
    <w:rsid w:val="00F961C5"/>
    <w:rsid w:val="00F96455"/>
    <w:rsid w:val="00F968F5"/>
    <w:rsid w:val="00F97162"/>
    <w:rsid w:val="00F972B4"/>
    <w:rsid w:val="00F97B98"/>
    <w:rsid w:val="00F97C1F"/>
    <w:rsid w:val="00FA00F2"/>
    <w:rsid w:val="00FA05A3"/>
    <w:rsid w:val="00FA0D8A"/>
    <w:rsid w:val="00FA2686"/>
    <w:rsid w:val="00FA2E7F"/>
    <w:rsid w:val="00FA38EB"/>
    <w:rsid w:val="00FA496C"/>
    <w:rsid w:val="00FA4F35"/>
    <w:rsid w:val="00FA4F6A"/>
    <w:rsid w:val="00FA5579"/>
    <w:rsid w:val="00FA58E9"/>
    <w:rsid w:val="00FA6393"/>
    <w:rsid w:val="00FA6BBA"/>
    <w:rsid w:val="00FA6FAD"/>
    <w:rsid w:val="00FA6FF2"/>
    <w:rsid w:val="00FA70E6"/>
    <w:rsid w:val="00FA785A"/>
    <w:rsid w:val="00FA7DD3"/>
    <w:rsid w:val="00FB060C"/>
    <w:rsid w:val="00FB0A5A"/>
    <w:rsid w:val="00FB0AB4"/>
    <w:rsid w:val="00FB112C"/>
    <w:rsid w:val="00FB1A6A"/>
    <w:rsid w:val="00FB20B2"/>
    <w:rsid w:val="00FB27F6"/>
    <w:rsid w:val="00FB2806"/>
    <w:rsid w:val="00FB28F0"/>
    <w:rsid w:val="00FB2C00"/>
    <w:rsid w:val="00FB326B"/>
    <w:rsid w:val="00FB32D2"/>
    <w:rsid w:val="00FB3AB4"/>
    <w:rsid w:val="00FB3F22"/>
    <w:rsid w:val="00FB4ECA"/>
    <w:rsid w:val="00FB5361"/>
    <w:rsid w:val="00FB53A0"/>
    <w:rsid w:val="00FB585F"/>
    <w:rsid w:val="00FB62F6"/>
    <w:rsid w:val="00FB6318"/>
    <w:rsid w:val="00FB64B4"/>
    <w:rsid w:val="00FB6835"/>
    <w:rsid w:val="00FB7FC3"/>
    <w:rsid w:val="00FC039E"/>
    <w:rsid w:val="00FC09AD"/>
    <w:rsid w:val="00FC1005"/>
    <w:rsid w:val="00FC142C"/>
    <w:rsid w:val="00FC1B48"/>
    <w:rsid w:val="00FC1C03"/>
    <w:rsid w:val="00FC2079"/>
    <w:rsid w:val="00FC230E"/>
    <w:rsid w:val="00FC27B5"/>
    <w:rsid w:val="00FC29BD"/>
    <w:rsid w:val="00FC3085"/>
    <w:rsid w:val="00FC3343"/>
    <w:rsid w:val="00FC3C37"/>
    <w:rsid w:val="00FC4F77"/>
    <w:rsid w:val="00FC583B"/>
    <w:rsid w:val="00FC6080"/>
    <w:rsid w:val="00FC6782"/>
    <w:rsid w:val="00FC6987"/>
    <w:rsid w:val="00FC6EA3"/>
    <w:rsid w:val="00FC71BC"/>
    <w:rsid w:val="00FC78D2"/>
    <w:rsid w:val="00FD03F4"/>
    <w:rsid w:val="00FD08C2"/>
    <w:rsid w:val="00FD0DEE"/>
    <w:rsid w:val="00FD0E3D"/>
    <w:rsid w:val="00FD10CC"/>
    <w:rsid w:val="00FD140F"/>
    <w:rsid w:val="00FD19B0"/>
    <w:rsid w:val="00FD1C95"/>
    <w:rsid w:val="00FD2072"/>
    <w:rsid w:val="00FD26F5"/>
    <w:rsid w:val="00FD2711"/>
    <w:rsid w:val="00FD3073"/>
    <w:rsid w:val="00FD34B6"/>
    <w:rsid w:val="00FD37DE"/>
    <w:rsid w:val="00FD41E4"/>
    <w:rsid w:val="00FD4420"/>
    <w:rsid w:val="00FD458F"/>
    <w:rsid w:val="00FD45F5"/>
    <w:rsid w:val="00FD4EC6"/>
    <w:rsid w:val="00FD55C3"/>
    <w:rsid w:val="00FD55E5"/>
    <w:rsid w:val="00FD569D"/>
    <w:rsid w:val="00FD5917"/>
    <w:rsid w:val="00FD5B3F"/>
    <w:rsid w:val="00FD6E43"/>
    <w:rsid w:val="00FD793A"/>
    <w:rsid w:val="00FE0574"/>
    <w:rsid w:val="00FE0579"/>
    <w:rsid w:val="00FE0C5D"/>
    <w:rsid w:val="00FE0C8F"/>
    <w:rsid w:val="00FE0E6E"/>
    <w:rsid w:val="00FE1B05"/>
    <w:rsid w:val="00FE1C1D"/>
    <w:rsid w:val="00FE1FB6"/>
    <w:rsid w:val="00FE24DC"/>
    <w:rsid w:val="00FE2DA7"/>
    <w:rsid w:val="00FE2E50"/>
    <w:rsid w:val="00FE2E62"/>
    <w:rsid w:val="00FE38B6"/>
    <w:rsid w:val="00FE3FAB"/>
    <w:rsid w:val="00FE40A8"/>
    <w:rsid w:val="00FE4C6E"/>
    <w:rsid w:val="00FE5165"/>
    <w:rsid w:val="00FE52F5"/>
    <w:rsid w:val="00FE58BE"/>
    <w:rsid w:val="00FE64F5"/>
    <w:rsid w:val="00FE655F"/>
    <w:rsid w:val="00FE6966"/>
    <w:rsid w:val="00FE6A7E"/>
    <w:rsid w:val="00FE6E14"/>
    <w:rsid w:val="00FE7625"/>
    <w:rsid w:val="00FE7B7F"/>
    <w:rsid w:val="00FE7CBF"/>
    <w:rsid w:val="00FF03E7"/>
    <w:rsid w:val="00FF04BE"/>
    <w:rsid w:val="00FF0D26"/>
    <w:rsid w:val="00FF1118"/>
    <w:rsid w:val="00FF1218"/>
    <w:rsid w:val="00FF1883"/>
    <w:rsid w:val="00FF1A93"/>
    <w:rsid w:val="00FF1D99"/>
    <w:rsid w:val="00FF2256"/>
    <w:rsid w:val="00FF268B"/>
    <w:rsid w:val="00FF2AD0"/>
    <w:rsid w:val="00FF2F48"/>
    <w:rsid w:val="00FF305F"/>
    <w:rsid w:val="00FF3E76"/>
    <w:rsid w:val="00FF3F64"/>
    <w:rsid w:val="00FF4AF3"/>
    <w:rsid w:val="00FF4FB8"/>
    <w:rsid w:val="00FF5010"/>
    <w:rsid w:val="00FF51CD"/>
    <w:rsid w:val="00FF51ED"/>
    <w:rsid w:val="00FF5529"/>
    <w:rsid w:val="00FF5B5A"/>
    <w:rsid w:val="00FF74CB"/>
    <w:rsid w:val="00FF7AB3"/>
    <w:rsid w:val="00FF7EE5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05B9BD"/>
  <w15:chartTrackingRefBased/>
  <w15:docId w15:val="{2E7029AA-C81C-47F9-B8BD-254BA66D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norBidi" w:eastAsia="宋体" w:hAnsi="minorBidi" w:cs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107825"/>
    <w:pPr>
      <w:widowControl w:val="0"/>
      <w:spacing w:line="360" w:lineRule="auto"/>
      <w:ind w:firstLineChars="200" w:firstLine="200"/>
      <w:jc w:val="both"/>
    </w:pPr>
    <w:rPr>
      <w:spacing w:val="10"/>
      <w:kern w:val="2"/>
      <w:sz w:val="21"/>
      <w:szCs w:val="21"/>
    </w:rPr>
  </w:style>
  <w:style w:type="paragraph" w:styleId="1">
    <w:name w:val="heading 1"/>
    <w:basedOn w:val="a6"/>
    <w:next w:val="a6"/>
    <w:autoRedefine/>
    <w:qFormat/>
    <w:rsid w:val="001A0955"/>
    <w:pPr>
      <w:pageBreakBefore/>
      <w:widowControl/>
      <w:numPr>
        <w:numId w:val="8"/>
      </w:numPr>
      <w:spacing w:before="340" w:after="330" w:line="578" w:lineRule="auto"/>
      <w:ind w:firstLineChars="0"/>
      <w:outlineLvl w:val="0"/>
    </w:pPr>
    <w:rPr>
      <w:rFonts w:ascii="黑体" w:eastAsia="黑体"/>
      <w:b/>
      <w:bCs/>
      <w:kern w:val="0"/>
      <w:sz w:val="32"/>
      <w:szCs w:val="44"/>
    </w:rPr>
  </w:style>
  <w:style w:type="paragraph" w:styleId="2">
    <w:name w:val="heading 2"/>
    <w:basedOn w:val="a6"/>
    <w:next w:val="a6"/>
    <w:qFormat/>
    <w:rsid w:val="001A0955"/>
    <w:pPr>
      <w:widowControl/>
      <w:numPr>
        <w:ilvl w:val="1"/>
        <w:numId w:val="8"/>
      </w:numPr>
      <w:spacing w:before="260" w:after="260" w:line="415" w:lineRule="auto"/>
      <w:ind w:firstLineChars="0"/>
      <w:outlineLvl w:val="1"/>
    </w:pPr>
    <w:rPr>
      <w:rFonts w:eastAsia="黑体"/>
      <w:b/>
      <w:bCs/>
      <w:sz w:val="24"/>
      <w:szCs w:val="32"/>
    </w:rPr>
  </w:style>
  <w:style w:type="paragraph" w:styleId="3">
    <w:name w:val="heading 3"/>
    <w:basedOn w:val="a6"/>
    <w:next w:val="a6"/>
    <w:link w:val="3Char"/>
    <w:autoRedefine/>
    <w:qFormat/>
    <w:rsid w:val="00F767A3"/>
    <w:pPr>
      <w:keepNext/>
      <w:keepLines/>
      <w:numPr>
        <w:ilvl w:val="2"/>
        <w:numId w:val="8"/>
      </w:numPr>
      <w:spacing w:before="260" w:after="260"/>
      <w:ind w:firstLineChars="0"/>
      <w:outlineLvl w:val="2"/>
    </w:pPr>
    <w:rPr>
      <w:b/>
      <w:bCs/>
      <w:kern w:val="0"/>
      <w:szCs w:val="32"/>
    </w:rPr>
  </w:style>
  <w:style w:type="paragraph" w:styleId="4">
    <w:name w:val="heading 4"/>
    <w:basedOn w:val="a6"/>
    <w:next w:val="a6"/>
    <w:qFormat/>
    <w:rsid w:val="001A0955"/>
    <w:pPr>
      <w:keepNext/>
      <w:keepLines/>
      <w:numPr>
        <w:ilvl w:val="3"/>
        <w:numId w:val="8"/>
      </w:numPr>
      <w:spacing w:before="120" w:after="120"/>
      <w:ind w:firstLineChars="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6"/>
    <w:next w:val="a6"/>
    <w:link w:val="5Char"/>
    <w:qFormat/>
    <w:rsid w:val="001A0955"/>
    <w:pPr>
      <w:keepNext/>
      <w:keepLines/>
      <w:numPr>
        <w:ilvl w:val="4"/>
        <w:numId w:val="8"/>
      </w:numPr>
      <w:spacing w:before="280" w:after="290" w:line="376" w:lineRule="auto"/>
      <w:ind w:firstLineChars="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 w:val="24"/>
    </w:rPr>
  </w:style>
  <w:style w:type="paragraph" w:styleId="8">
    <w:name w:val="heading 8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5">
    <w:name w:val="四级标题"/>
    <w:basedOn w:val="4"/>
    <w:rsid w:val="008A10F6"/>
    <w:pPr>
      <w:numPr>
        <w:numId w:val="1"/>
      </w:numPr>
      <w:spacing w:before="0" w:after="0" w:line="240" w:lineRule="atLeast"/>
    </w:pPr>
    <w:rPr>
      <w:rFonts w:ascii="minorBidi" w:hAnsi="minorBidi"/>
    </w:rPr>
  </w:style>
  <w:style w:type="paragraph" w:styleId="aa">
    <w:name w:val="header"/>
    <w:basedOn w:val="a6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styleId="ab">
    <w:name w:val="Hyperlink"/>
    <w:uiPriority w:val="99"/>
    <w:rPr>
      <w:color w:val="0000FF"/>
      <w:u w:val="single"/>
    </w:rPr>
  </w:style>
  <w:style w:type="paragraph" w:styleId="13">
    <w:name w:val="toc 1"/>
    <w:basedOn w:val="a6"/>
    <w:next w:val="a6"/>
    <w:autoRedefine/>
    <w:uiPriority w:val="39"/>
    <w:rsid w:val="00AE16CD"/>
    <w:pPr>
      <w:spacing w:before="120" w:after="120" w:line="240" w:lineRule="auto"/>
      <w:jc w:val="left"/>
    </w:pPr>
    <w:rPr>
      <w:b/>
      <w:bCs/>
      <w:caps/>
      <w:sz w:val="20"/>
      <w:szCs w:val="20"/>
    </w:rPr>
  </w:style>
  <w:style w:type="paragraph" w:styleId="20">
    <w:name w:val="toc 2"/>
    <w:basedOn w:val="a6"/>
    <w:next w:val="a6"/>
    <w:autoRedefine/>
    <w:uiPriority w:val="39"/>
    <w:rsid w:val="00AE16CD"/>
    <w:pPr>
      <w:spacing w:line="240" w:lineRule="auto"/>
      <w:ind w:left="238"/>
      <w:jc w:val="left"/>
    </w:pPr>
    <w:rPr>
      <w:smallCaps/>
      <w:sz w:val="20"/>
      <w:szCs w:val="20"/>
    </w:rPr>
  </w:style>
  <w:style w:type="paragraph" w:styleId="30">
    <w:name w:val="toc 3"/>
    <w:basedOn w:val="a6"/>
    <w:next w:val="a6"/>
    <w:autoRedefine/>
    <w:uiPriority w:val="39"/>
    <w:rsid w:val="00793A6E"/>
    <w:pPr>
      <w:spacing w:line="240" w:lineRule="auto"/>
      <w:ind w:left="482"/>
      <w:jc w:val="left"/>
    </w:pPr>
    <w:rPr>
      <w:iCs/>
      <w:sz w:val="20"/>
      <w:szCs w:val="20"/>
    </w:rPr>
  </w:style>
  <w:style w:type="paragraph" w:styleId="ac">
    <w:name w:val="footer"/>
    <w:basedOn w:val="a6"/>
    <w:semiHidden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d">
    <w:name w:val="page number"/>
    <w:basedOn w:val="a7"/>
    <w:semiHidden/>
  </w:style>
  <w:style w:type="paragraph" w:customStyle="1" w:styleId="ae">
    <w:name w:val="封面_文档名称"/>
    <w:basedOn w:val="a6"/>
    <w:semiHidden/>
    <w:rsid w:val="00AE16CD"/>
    <w:pPr>
      <w:ind w:left="-2" w:firstLine="2"/>
      <w:jc w:val="right"/>
    </w:pPr>
    <w:rPr>
      <w:rFonts w:ascii="黑体" w:eastAsia="黑体" w:cs="宋体"/>
      <w:sz w:val="72"/>
      <w:szCs w:val="20"/>
    </w:rPr>
  </w:style>
  <w:style w:type="character" w:customStyle="1" w:styleId="af">
    <w:name w:val="封面_文档编码"/>
    <w:semiHidden/>
    <w:rsid w:val="00A91D8F"/>
    <w:rPr>
      <w:b/>
      <w:bCs/>
      <w:kern w:val="0"/>
    </w:rPr>
  </w:style>
  <w:style w:type="paragraph" w:customStyle="1" w:styleId="af0">
    <w:name w:val="封面_公司地址电话"/>
    <w:basedOn w:val="a6"/>
    <w:semiHidden/>
    <w:rsid w:val="00A91D8F"/>
    <w:pPr>
      <w:spacing w:line="240" w:lineRule="auto"/>
    </w:pPr>
    <w:rPr>
      <w:rFonts w:cs="宋体"/>
      <w:szCs w:val="20"/>
    </w:rPr>
  </w:style>
  <w:style w:type="numbering" w:customStyle="1" w:styleId="a2">
    <w:name w:val="多级编号"/>
    <w:basedOn w:val="a9"/>
    <w:rsid w:val="00E9603D"/>
    <w:pPr>
      <w:numPr>
        <w:numId w:val="2"/>
      </w:numPr>
    </w:pPr>
  </w:style>
  <w:style w:type="table" w:customStyle="1" w:styleId="af1">
    <w:name w:val="表内虚线"/>
    <w:basedOn w:val="af2"/>
    <w:rsid w:val="009D5619"/>
    <w:tblPr>
      <w:tblStyleRowBandSize w:val="1"/>
      <w:jc w:val="center"/>
      <w:tblInd w:w="0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nil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  <w:tblStylePr w:type="firstCol">
      <w:tblPr/>
      <w:tcPr>
        <w:tcBorders>
          <w:top w:val="nil"/>
          <w:left w:val="single" w:sz="4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nil"/>
          <w:left w:val="nil"/>
          <w:bottom w:val="nil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f3">
    <w:name w:val="Table Theme"/>
    <w:basedOn w:val="a8"/>
    <w:rsid w:val="00574C3D"/>
    <w:pPr>
      <w:widowControl w:val="0"/>
      <w:spacing w:line="360" w:lineRule="auto"/>
      <w:ind w:firstLineChars="200" w:firstLine="200"/>
      <w:jc w:val="both"/>
    </w:pPr>
    <w:rPr>
      <w:spacing w:val="20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0" w:after="0" w:afterAutospacing="0" w:line="36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黑体" w:hAnsi="Times New Roman"/>
        <w:sz w:val="21"/>
      </w:rPr>
      <w:tblPr/>
      <w:tcPr>
        <w:tcBorders>
          <w:top w:val="single" w:sz="4" w:space="0" w:color="auto"/>
          <w:left w:val="single" w:sz="4" w:space="0" w:color="auto"/>
          <w:bottom w:val="thinThickSmallGap" w:sz="12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CCCCCC"/>
      </w:tcPr>
    </w:tblStylePr>
  </w:style>
  <w:style w:type="numbering" w:customStyle="1" w:styleId="12">
    <w:name w:val="样式 多级符号1"/>
    <w:basedOn w:val="a9"/>
    <w:semiHidden/>
    <w:rsid w:val="008155D4"/>
    <w:pPr>
      <w:numPr>
        <w:numId w:val="3"/>
      </w:numPr>
    </w:pPr>
  </w:style>
  <w:style w:type="paragraph" w:styleId="40">
    <w:name w:val="toc 4"/>
    <w:basedOn w:val="a6"/>
    <w:next w:val="a6"/>
    <w:autoRedefine/>
    <w:semiHidden/>
    <w:rsid w:val="007713F4"/>
    <w:pPr>
      <w:ind w:left="720"/>
      <w:jc w:val="left"/>
    </w:pPr>
    <w:rPr>
      <w:sz w:val="18"/>
      <w:szCs w:val="18"/>
    </w:rPr>
  </w:style>
  <w:style w:type="paragraph" w:styleId="50">
    <w:name w:val="toc 5"/>
    <w:basedOn w:val="a6"/>
    <w:next w:val="a6"/>
    <w:autoRedefine/>
    <w:semiHidden/>
    <w:rsid w:val="007713F4"/>
    <w:pPr>
      <w:ind w:left="960"/>
      <w:jc w:val="left"/>
    </w:pPr>
    <w:rPr>
      <w:sz w:val="18"/>
      <w:szCs w:val="18"/>
    </w:rPr>
  </w:style>
  <w:style w:type="paragraph" w:styleId="60">
    <w:name w:val="toc 6"/>
    <w:basedOn w:val="a6"/>
    <w:next w:val="a6"/>
    <w:autoRedefine/>
    <w:semiHidden/>
    <w:rsid w:val="007713F4"/>
    <w:pPr>
      <w:ind w:left="1200"/>
      <w:jc w:val="left"/>
    </w:pPr>
    <w:rPr>
      <w:sz w:val="18"/>
      <w:szCs w:val="18"/>
    </w:rPr>
  </w:style>
  <w:style w:type="paragraph" w:styleId="70">
    <w:name w:val="toc 7"/>
    <w:basedOn w:val="a6"/>
    <w:next w:val="a6"/>
    <w:autoRedefine/>
    <w:semiHidden/>
    <w:rsid w:val="007713F4"/>
    <w:pPr>
      <w:ind w:left="1440"/>
      <w:jc w:val="left"/>
    </w:pPr>
    <w:rPr>
      <w:sz w:val="18"/>
      <w:szCs w:val="18"/>
    </w:rPr>
  </w:style>
  <w:style w:type="paragraph" w:styleId="80">
    <w:name w:val="toc 8"/>
    <w:basedOn w:val="a6"/>
    <w:next w:val="a6"/>
    <w:autoRedefine/>
    <w:semiHidden/>
    <w:rsid w:val="007713F4"/>
    <w:pPr>
      <w:ind w:left="1680"/>
      <w:jc w:val="left"/>
    </w:pPr>
    <w:rPr>
      <w:sz w:val="18"/>
      <w:szCs w:val="18"/>
    </w:rPr>
  </w:style>
  <w:style w:type="paragraph" w:styleId="90">
    <w:name w:val="toc 9"/>
    <w:basedOn w:val="a6"/>
    <w:next w:val="a6"/>
    <w:autoRedefine/>
    <w:semiHidden/>
    <w:rsid w:val="007713F4"/>
    <w:pPr>
      <w:ind w:left="1920"/>
      <w:jc w:val="left"/>
    </w:pPr>
    <w:rPr>
      <w:sz w:val="18"/>
      <w:szCs w:val="18"/>
    </w:rPr>
  </w:style>
  <w:style w:type="table" w:styleId="af2">
    <w:name w:val="Table Grid"/>
    <w:aliases w:val="无竖线"/>
    <w:basedOn w:val="a8"/>
    <w:rsid w:val="00960CF1"/>
    <w:pPr>
      <w:widowControl w:val="0"/>
      <w:adjustRightInd w:val="0"/>
      <w:snapToGrid w:val="0"/>
      <w:jc w:val="both"/>
    </w:pPr>
    <w:rPr>
      <w:sz w:val="21"/>
      <w:szCs w:val="21"/>
    </w:rPr>
    <w:tblPr>
      <w:tblStyleRowBandSize w:val="1"/>
      <w:jc w:val="center"/>
      <w:tblInd w:w="0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single" w:sz="4" w:space="0" w:color="auto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</w:style>
  <w:style w:type="paragraph" w:styleId="af4">
    <w:name w:val="Document Map"/>
    <w:basedOn w:val="a6"/>
    <w:semiHidden/>
    <w:rsid w:val="0003034D"/>
    <w:pPr>
      <w:shd w:val="clear" w:color="auto" w:fill="000080"/>
    </w:pPr>
  </w:style>
  <w:style w:type="paragraph" w:customStyle="1" w:styleId="af5">
    <w:name w:val="备注段落"/>
    <w:basedOn w:val="a6"/>
    <w:next w:val="a6"/>
    <w:rsid w:val="009B5020"/>
    <w:pPr>
      <w:pBdr>
        <w:top w:val="single" w:sz="4" w:space="1" w:color="auto"/>
        <w:bottom w:val="single" w:sz="4" w:space="1" w:color="auto"/>
      </w:pBdr>
      <w:snapToGrid w:val="0"/>
      <w:spacing w:line="240" w:lineRule="auto"/>
      <w:ind w:left="200" w:hangingChars="200" w:hanging="200"/>
    </w:pPr>
    <w:rPr>
      <w:rFonts w:eastAsia="楷体"/>
      <w:snapToGrid w:val="0"/>
      <w:spacing w:val="0"/>
      <w:kern w:val="0"/>
      <w:sz w:val="18"/>
    </w:rPr>
  </w:style>
  <w:style w:type="paragraph" w:customStyle="1" w:styleId="10">
    <w:name w:val="样式1"/>
    <w:basedOn w:val="a6"/>
    <w:semiHidden/>
    <w:rsid w:val="005B2E59"/>
    <w:pPr>
      <w:numPr>
        <w:numId w:val="4"/>
      </w:numPr>
    </w:pPr>
  </w:style>
  <w:style w:type="numbering" w:customStyle="1" w:styleId="11">
    <w:name w:val="当前列表1"/>
    <w:semiHidden/>
    <w:rsid w:val="000E5FAE"/>
    <w:pPr>
      <w:numPr>
        <w:numId w:val="5"/>
      </w:numPr>
    </w:pPr>
  </w:style>
  <w:style w:type="paragraph" w:styleId="a1">
    <w:name w:val="List"/>
    <w:basedOn w:val="a6"/>
    <w:rsid w:val="00BD543F"/>
    <w:pPr>
      <w:numPr>
        <w:numId w:val="6"/>
      </w:numPr>
      <w:ind w:firstLineChars="0" w:firstLine="0"/>
    </w:pPr>
  </w:style>
  <w:style w:type="paragraph" w:styleId="a3">
    <w:name w:val="caption"/>
    <w:basedOn w:val="a6"/>
    <w:next w:val="a6"/>
    <w:qFormat/>
    <w:rsid w:val="001A0955"/>
    <w:pPr>
      <w:numPr>
        <w:ilvl w:val="5"/>
        <w:numId w:val="8"/>
      </w:numPr>
      <w:ind w:firstLineChars="0"/>
      <w:jc w:val="center"/>
    </w:pPr>
    <w:rPr>
      <w:rFonts w:ascii="Arial" w:eastAsia="黑体" w:hAnsi="Arial" w:cs="Arial"/>
    </w:rPr>
  </w:style>
  <w:style w:type="numbering" w:styleId="a4">
    <w:name w:val="Outline List 3"/>
    <w:basedOn w:val="a9"/>
    <w:rsid w:val="00FB2806"/>
    <w:pPr>
      <w:numPr>
        <w:numId w:val="7"/>
      </w:numPr>
    </w:pPr>
  </w:style>
  <w:style w:type="paragraph" w:styleId="af6">
    <w:name w:val="Balloon Text"/>
    <w:basedOn w:val="a6"/>
    <w:semiHidden/>
    <w:rsid w:val="008D14F1"/>
    <w:pPr>
      <w:spacing w:line="240" w:lineRule="auto"/>
      <w:ind w:firstLineChars="0" w:firstLine="0"/>
    </w:pPr>
    <w:rPr>
      <w:spacing w:val="0"/>
      <w:sz w:val="18"/>
      <w:szCs w:val="18"/>
    </w:rPr>
  </w:style>
  <w:style w:type="character" w:customStyle="1" w:styleId="5Char">
    <w:name w:val="标题 5 Char"/>
    <w:link w:val="5"/>
    <w:rsid w:val="001A0955"/>
    <w:rPr>
      <w:rFonts w:eastAsia="黑体"/>
      <w:b/>
      <w:bCs/>
      <w:spacing w:val="10"/>
      <w:kern w:val="2"/>
      <w:sz w:val="21"/>
      <w:szCs w:val="28"/>
    </w:rPr>
  </w:style>
  <w:style w:type="character" w:customStyle="1" w:styleId="3Char">
    <w:name w:val="标题 3 Char"/>
    <w:link w:val="3"/>
    <w:rsid w:val="00F767A3"/>
    <w:rPr>
      <w:b/>
      <w:bCs/>
      <w:spacing w:val="10"/>
      <w:sz w:val="21"/>
      <w:szCs w:val="32"/>
    </w:rPr>
  </w:style>
  <w:style w:type="paragraph" w:customStyle="1" w:styleId="a0">
    <w:name w:val="细项列表"/>
    <w:basedOn w:val="a1"/>
    <w:rsid w:val="008900AD"/>
    <w:pPr>
      <w:numPr>
        <w:numId w:val="9"/>
      </w:numPr>
    </w:pPr>
    <w:rPr>
      <w:spacing w:val="0"/>
      <w:szCs w:val="24"/>
    </w:rPr>
  </w:style>
  <w:style w:type="paragraph" w:customStyle="1" w:styleId="a">
    <w:name w:val="独立小标题"/>
    <w:basedOn w:val="a6"/>
    <w:rsid w:val="00174FA0"/>
    <w:pPr>
      <w:numPr>
        <w:numId w:val="10"/>
      </w:numPr>
      <w:ind w:firstLineChars="0" w:firstLine="0"/>
    </w:pPr>
  </w:style>
  <w:style w:type="table" w:styleId="21">
    <w:name w:val="Table Colorful 2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olorful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32">
    <w:name w:val="Table Simple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7">
    <w:name w:val="Table Elegant"/>
    <w:basedOn w:val="a8"/>
    <w:rsid w:val="00C31BFA"/>
    <w:pPr>
      <w:widowControl w:val="0"/>
      <w:ind w:firstLineChars="200" w:firstLine="20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8">
    <w:name w:val="Light List"/>
    <w:basedOn w:val="a8"/>
    <w:uiPriority w:val="61"/>
    <w:rsid w:val="00FB6835"/>
    <w:rPr>
      <w:rFonts w:ascii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Char">
    <w:name w:val="页眉 Char"/>
    <w:link w:val="aa"/>
    <w:uiPriority w:val="99"/>
    <w:rsid w:val="00E97C2E"/>
    <w:rPr>
      <w:spacing w:val="10"/>
      <w:kern w:val="2"/>
      <w:sz w:val="18"/>
    </w:rPr>
  </w:style>
  <w:style w:type="character" w:customStyle="1" w:styleId="def">
    <w:name w:val="def"/>
    <w:basedOn w:val="a7"/>
    <w:rsid w:val="0071768A"/>
  </w:style>
  <w:style w:type="character" w:styleId="af9">
    <w:name w:val="annotation reference"/>
    <w:rsid w:val="00460BD2"/>
    <w:rPr>
      <w:sz w:val="21"/>
      <w:szCs w:val="21"/>
    </w:rPr>
  </w:style>
  <w:style w:type="paragraph" w:styleId="afa">
    <w:name w:val="annotation text"/>
    <w:basedOn w:val="a6"/>
    <w:link w:val="Char0"/>
    <w:rsid w:val="00460BD2"/>
    <w:pPr>
      <w:jc w:val="left"/>
    </w:pPr>
  </w:style>
  <w:style w:type="character" w:customStyle="1" w:styleId="Char0">
    <w:name w:val="批注文字 Char"/>
    <w:link w:val="afa"/>
    <w:rsid w:val="00460BD2"/>
    <w:rPr>
      <w:spacing w:val="10"/>
      <w:kern w:val="2"/>
      <w:sz w:val="21"/>
      <w:szCs w:val="21"/>
    </w:rPr>
  </w:style>
  <w:style w:type="paragraph" w:styleId="afb">
    <w:name w:val="annotation subject"/>
    <w:basedOn w:val="afa"/>
    <w:next w:val="afa"/>
    <w:link w:val="Char1"/>
    <w:rsid w:val="00460BD2"/>
    <w:rPr>
      <w:b/>
      <w:bCs/>
    </w:rPr>
  </w:style>
  <w:style w:type="character" w:customStyle="1" w:styleId="Char1">
    <w:name w:val="批注主题 Char"/>
    <w:link w:val="afb"/>
    <w:rsid w:val="00460BD2"/>
    <w:rPr>
      <w:b/>
      <w:bCs/>
      <w:spacing w:val="10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543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1271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0171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6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5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1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5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0956;&#22522;&#36719;&#20214;\TS-XM200601-&#26825;&#30005;PPMS&#23454;&#26045;\98.&#25991;&#20214;&#27169;&#26495;\&#25991;&#26723;&#35268;&#3353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561F46F-DAD4-45AA-9652-4E9446F7F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文档规范.dot</Template>
  <TotalTime>1</TotalTime>
  <Pages>1</Pages>
  <Words>692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4628</CharactersWithSpaces>
  <SharedDoc>false</SharedDoc>
  <HLinks>
    <vt:vector size="138" baseType="variant"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_Toc416187968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_Toc416187967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_Toc416187966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_Toc416187965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_Toc416187964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_Toc416187963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_Toc416187962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_Toc416187961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_Toc416187960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_Toc416187959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_Toc416187958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_Toc416187957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_Toc416187956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_Toc416187955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_Toc416187954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_Toc416187953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_Toc416187952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_Toc416187951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_Toc416187950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_Toc416187949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_Toc416187948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_Toc416187947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_Toc416187946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安全生产标准化数据库结构设计文档</dc:title>
  <dc:subject/>
  <dc:creator>林峰</dc:creator>
  <cp:keywords/>
  <dc:description/>
  <cp:lastModifiedBy>林峰</cp:lastModifiedBy>
  <cp:revision>2</cp:revision>
  <dcterms:created xsi:type="dcterms:W3CDTF">2015-04-17T01:24:00Z</dcterms:created>
  <dcterms:modified xsi:type="dcterms:W3CDTF">2015-04-17T01:24:00Z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编号">
    <vt:lpwstr>TEC-TB-20090601</vt:lpwstr>
  </property>
</Properties>
</file>