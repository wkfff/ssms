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52513AA8" w14:textId="77777777" w:rsidR="005E1F94" w:rsidRPr="002C3FE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187946" w:history="1">
        <w:r w:rsidR="005E1F94" w:rsidRPr="000C71D9">
          <w:rPr>
            <w:rStyle w:val="ab"/>
            <w:rFonts w:hint="eastAsia"/>
            <w:noProof/>
          </w:rPr>
          <w:t>第</w:t>
        </w:r>
        <w:r w:rsidR="005E1F94" w:rsidRPr="000C71D9">
          <w:rPr>
            <w:rStyle w:val="ab"/>
            <w:rFonts w:hint="eastAsia"/>
            <w:noProof/>
          </w:rPr>
          <w:t xml:space="preserve"> 1 </w:t>
        </w:r>
        <w:r w:rsidR="005E1F94" w:rsidRPr="000C71D9">
          <w:rPr>
            <w:rStyle w:val="ab"/>
            <w:rFonts w:hint="eastAsia"/>
            <w:noProof/>
          </w:rPr>
          <w:t>章</w:t>
        </w:r>
        <w:r w:rsidR="005E1F94" w:rsidRPr="002C3FE1">
          <w:rPr>
            <w:rFonts w:ascii="Calibri" w:hAnsi="Calibri" w:cs="Times New Roman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数据结构模型说明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_Toc416187946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3</w:t>
        </w:r>
        <w:r w:rsidR="005E1F94">
          <w:rPr>
            <w:noProof/>
            <w:webHidden/>
          </w:rPr>
          <w:fldChar w:fldCharType="end"/>
        </w:r>
      </w:hyperlink>
    </w:p>
    <w:p w14:paraId="11442AC8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47" w:history="1">
        <w:r w:rsidR="005E1F94" w:rsidRPr="000C71D9">
          <w:rPr>
            <w:rStyle w:val="ab"/>
            <w:rFonts w:ascii="黑体"/>
            <w:noProof/>
          </w:rPr>
          <w:t>1.1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数据关系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_Toc416187947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3</w:t>
        </w:r>
        <w:r w:rsidR="005E1F94">
          <w:rPr>
            <w:noProof/>
            <w:webHidden/>
          </w:rPr>
          <w:fldChar w:fldCharType="end"/>
        </w:r>
      </w:hyperlink>
    </w:p>
    <w:p w14:paraId="7F29F5C5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48" w:history="1">
        <w:r w:rsidR="005E1F94" w:rsidRPr="000C71D9">
          <w:rPr>
            <w:rStyle w:val="ab"/>
            <w:rFonts w:ascii="黑体"/>
            <w:noProof/>
          </w:rPr>
          <w:t>1.2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固定字段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_Toc416187948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3</w:t>
        </w:r>
        <w:r w:rsidR="005E1F94">
          <w:rPr>
            <w:noProof/>
            <w:webHidden/>
          </w:rPr>
          <w:fldChar w:fldCharType="end"/>
        </w:r>
      </w:hyperlink>
    </w:p>
    <w:p w14:paraId="07C692D6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49" w:history="1">
        <w:r w:rsidR="005E1F94" w:rsidRPr="000C71D9">
          <w:rPr>
            <w:rStyle w:val="ab"/>
            <w:rFonts w:ascii="黑体"/>
            <w:noProof/>
          </w:rPr>
          <w:t>1.3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示例表格</w:t>
        </w:r>
        <w:r w:rsidR="005E1F94" w:rsidRPr="000C71D9">
          <w:rPr>
            <w:rStyle w:val="ab"/>
            <w:noProof/>
          </w:rPr>
          <w:t>(</w:t>
        </w:r>
        <w:r w:rsidR="005E1F94" w:rsidRPr="000C71D9">
          <w:rPr>
            <w:rStyle w:val="ab"/>
            <w:rFonts w:hint="eastAsia"/>
            <w:noProof/>
          </w:rPr>
          <w:t>供拷贝使用</w:t>
        </w:r>
        <w:r w:rsidR="005E1F94" w:rsidRPr="000C71D9">
          <w:rPr>
            <w:rStyle w:val="ab"/>
            <w:noProof/>
          </w:rPr>
          <w:t>)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_Toc416187949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3</w:t>
        </w:r>
        <w:r w:rsidR="005E1F94">
          <w:rPr>
            <w:noProof/>
            <w:webHidden/>
          </w:rPr>
          <w:fldChar w:fldCharType="end"/>
        </w:r>
      </w:hyperlink>
    </w:p>
    <w:p w14:paraId="67FBD06A" w14:textId="77777777" w:rsidR="005E1F94" w:rsidRPr="002C3FE1" w:rsidRDefault="00157071">
      <w:pPr>
        <w:pStyle w:val="13"/>
        <w:tabs>
          <w:tab w:val="left" w:pos="1440"/>
          <w:tab w:val="right" w:leader="dot" w:pos="10456"/>
        </w:tabs>
        <w:ind w:firstLine="402"/>
        <w:rPr>
          <w:rFonts w:ascii="Calibri" w:hAnsi="Calibri" w:cs="Times New Roman"/>
          <w:b w:val="0"/>
          <w:bCs w:val="0"/>
          <w:caps w:val="0"/>
          <w:noProof/>
          <w:spacing w:val="0"/>
          <w:sz w:val="21"/>
          <w:szCs w:val="22"/>
        </w:rPr>
      </w:pPr>
      <w:hyperlink w:anchor="_Toc416187950" w:history="1">
        <w:r w:rsidR="005E1F94" w:rsidRPr="000C71D9">
          <w:rPr>
            <w:rStyle w:val="ab"/>
            <w:rFonts w:hint="eastAsia"/>
            <w:noProof/>
          </w:rPr>
          <w:t>第</w:t>
        </w:r>
        <w:r w:rsidR="005E1F94" w:rsidRPr="000C71D9">
          <w:rPr>
            <w:rStyle w:val="ab"/>
            <w:rFonts w:hint="eastAsia"/>
            <w:noProof/>
          </w:rPr>
          <w:t xml:space="preserve"> 2 </w:t>
        </w:r>
        <w:r w:rsidR="005E1F94" w:rsidRPr="000C71D9">
          <w:rPr>
            <w:rStyle w:val="ab"/>
            <w:rFonts w:hint="eastAsia"/>
            <w:noProof/>
          </w:rPr>
          <w:t>章</w:t>
        </w:r>
        <w:r w:rsidR="005E1F94" w:rsidRPr="002C3FE1">
          <w:rPr>
            <w:rFonts w:ascii="Calibri" w:hAnsi="Calibri" w:cs="Times New Roman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数据表详细设计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_Toc416187950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5</w:t>
        </w:r>
        <w:r w:rsidR="005E1F94">
          <w:rPr>
            <w:noProof/>
            <w:webHidden/>
          </w:rPr>
          <w:fldChar w:fldCharType="end"/>
        </w:r>
      </w:hyperlink>
    </w:p>
    <w:p w14:paraId="427766F2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1" w:history="1">
        <w:r w:rsidR="005E1F94" w:rsidRPr="000C71D9">
          <w:rPr>
            <w:rStyle w:val="ab"/>
            <w:rFonts w:ascii="黑体"/>
            <w:noProof/>
          </w:rPr>
          <w:t>2.1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SYS_STORE </w:t>
        </w:r>
        <w:r w:rsidR="005E1F94" w:rsidRPr="000C71D9">
          <w:rPr>
            <w:rStyle w:val="ab"/>
            <w:rFonts w:hint="eastAsia"/>
            <w:noProof/>
          </w:rPr>
          <w:t>存储表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_Toc416187951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5</w:t>
        </w:r>
        <w:r w:rsidR="005E1F94">
          <w:rPr>
            <w:noProof/>
            <w:webHidden/>
          </w:rPr>
          <w:fldChar w:fldCharType="end"/>
        </w:r>
      </w:hyperlink>
    </w:p>
    <w:p w14:paraId="79B53617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2" w:history="1">
        <w:r w:rsidR="005E1F94" w:rsidRPr="000C71D9">
          <w:rPr>
            <w:rStyle w:val="ab"/>
            <w:rFonts w:ascii="黑体"/>
            <w:noProof/>
          </w:rPr>
          <w:t>2.2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SYS_STORE_ORG </w:t>
        </w:r>
        <w:r w:rsidR="005E1F94" w:rsidRPr="000C71D9">
          <w:rPr>
            <w:rStyle w:val="ab"/>
            <w:rFonts w:hint="eastAsia"/>
            <w:noProof/>
          </w:rPr>
          <w:t>存储与机构关系表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_Toc416187952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5</w:t>
        </w:r>
        <w:r w:rsidR="005E1F94">
          <w:rPr>
            <w:noProof/>
            <w:webHidden/>
          </w:rPr>
          <w:fldChar w:fldCharType="end"/>
        </w:r>
      </w:hyperlink>
    </w:p>
    <w:p w14:paraId="37E90AF0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3" w:history="1">
        <w:r w:rsidR="005E1F94" w:rsidRPr="000C71D9">
          <w:rPr>
            <w:rStyle w:val="ab"/>
            <w:rFonts w:ascii="黑体"/>
            <w:noProof/>
          </w:rPr>
          <w:t>2.3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SYS_ORG </w:t>
        </w:r>
        <w:r w:rsidR="005E1F94" w:rsidRPr="000C71D9">
          <w:rPr>
            <w:rStyle w:val="ab"/>
            <w:rFonts w:hint="eastAsia"/>
            <w:noProof/>
          </w:rPr>
          <w:t>机构基本信息表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_Toc416187953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5</w:t>
        </w:r>
        <w:r w:rsidR="005E1F94">
          <w:rPr>
            <w:noProof/>
            <w:webHidden/>
          </w:rPr>
          <w:fldChar w:fldCharType="end"/>
        </w:r>
      </w:hyperlink>
    </w:p>
    <w:p w14:paraId="02557953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4" w:history="1">
        <w:r w:rsidR="005E1F94" w:rsidRPr="000C71D9">
          <w:rPr>
            <w:rStyle w:val="ab"/>
            <w:rFonts w:ascii="黑体"/>
            <w:noProof/>
          </w:rPr>
          <w:t>2.4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SYS_USER </w:t>
        </w:r>
        <w:r w:rsidR="005E1F94" w:rsidRPr="000C71D9">
          <w:rPr>
            <w:rStyle w:val="ab"/>
            <w:rFonts w:hint="eastAsia"/>
            <w:noProof/>
          </w:rPr>
          <w:t>用户基本信息表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_Toc416187954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6</w:t>
        </w:r>
        <w:r w:rsidR="005E1F94">
          <w:rPr>
            <w:noProof/>
            <w:webHidden/>
          </w:rPr>
          <w:fldChar w:fldCharType="end"/>
        </w:r>
      </w:hyperlink>
    </w:p>
    <w:p w14:paraId="241C1A5A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5" w:history="1">
        <w:r w:rsidR="005E1F94" w:rsidRPr="000C71D9">
          <w:rPr>
            <w:rStyle w:val="ab"/>
            <w:rFonts w:ascii="黑体"/>
            <w:noProof/>
          </w:rPr>
          <w:t>2.5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SYS_ROLE </w:t>
        </w:r>
        <w:r w:rsidR="005E1F94" w:rsidRPr="000C71D9">
          <w:rPr>
            <w:rStyle w:val="ab"/>
            <w:rFonts w:hint="eastAsia"/>
            <w:noProof/>
          </w:rPr>
          <w:t>角色信息表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_Toc416187955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6</w:t>
        </w:r>
        <w:r w:rsidR="005E1F94">
          <w:rPr>
            <w:noProof/>
            <w:webHidden/>
          </w:rPr>
          <w:fldChar w:fldCharType="end"/>
        </w:r>
      </w:hyperlink>
    </w:p>
    <w:p w14:paraId="652BC730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6" w:history="1">
        <w:r w:rsidR="005E1F94" w:rsidRPr="000C71D9">
          <w:rPr>
            <w:rStyle w:val="ab"/>
            <w:rFonts w:ascii="黑体"/>
            <w:noProof/>
          </w:rPr>
          <w:t>2.6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SYS_ROLE_USER </w:t>
        </w:r>
        <w:r w:rsidR="005E1F94" w:rsidRPr="000C71D9">
          <w:rPr>
            <w:rStyle w:val="ab"/>
            <w:rFonts w:hint="eastAsia"/>
            <w:noProof/>
          </w:rPr>
          <w:t>用户角色对应表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_Toc416187956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6</w:t>
        </w:r>
        <w:r w:rsidR="005E1F94">
          <w:rPr>
            <w:noProof/>
            <w:webHidden/>
          </w:rPr>
          <w:fldChar w:fldCharType="end"/>
        </w:r>
      </w:hyperlink>
    </w:p>
    <w:p w14:paraId="5B855AC5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7" w:history="1">
        <w:r w:rsidR="005E1F94" w:rsidRPr="000C71D9">
          <w:rPr>
            <w:rStyle w:val="ab"/>
            <w:rFonts w:ascii="黑体"/>
            <w:noProof/>
          </w:rPr>
          <w:t>2.7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SYS_AUDIT_LOG </w:t>
        </w:r>
        <w:r w:rsidR="005E1F94" w:rsidRPr="000C71D9">
          <w:rPr>
            <w:rStyle w:val="ab"/>
            <w:rFonts w:hint="eastAsia"/>
            <w:noProof/>
          </w:rPr>
          <w:t>系统日志表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_Toc416187957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6</w:t>
        </w:r>
        <w:r w:rsidR="005E1F94">
          <w:rPr>
            <w:noProof/>
            <w:webHidden/>
          </w:rPr>
          <w:fldChar w:fldCharType="end"/>
        </w:r>
      </w:hyperlink>
    </w:p>
    <w:p w14:paraId="25F82BB5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8" w:history="1">
        <w:r w:rsidR="005E1F94" w:rsidRPr="000C71D9">
          <w:rPr>
            <w:rStyle w:val="ab"/>
            <w:rFonts w:ascii="黑体"/>
            <w:noProof/>
          </w:rPr>
          <w:t>2.8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SYS_RES_FUNC </w:t>
        </w:r>
        <w:r w:rsidR="005E1F94" w:rsidRPr="000C71D9">
          <w:rPr>
            <w:rStyle w:val="ab"/>
            <w:rFonts w:hint="eastAsia"/>
            <w:noProof/>
          </w:rPr>
          <w:t>系统功能权限资源表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_Toc416187958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7</w:t>
        </w:r>
        <w:r w:rsidR="005E1F94">
          <w:rPr>
            <w:noProof/>
            <w:webHidden/>
          </w:rPr>
          <w:fldChar w:fldCharType="end"/>
        </w:r>
      </w:hyperlink>
    </w:p>
    <w:p w14:paraId="3CB1870F" w14:textId="77777777" w:rsidR="005E1F94" w:rsidRPr="002C3FE1" w:rsidRDefault="00157071">
      <w:pPr>
        <w:pStyle w:val="20"/>
        <w:tabs>
          <w:tab w:val="left" w:pos="120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59" w:history="1">
        <w:r w:rsidR="005E1F94" w:rsidRPr="000C71D9">
          <w:rPr>
            <w:rStyle w:val="ab"/>
            <w:rFonts w:ascii="黑体"/>
            <w:noProof/>
          </w:rPr>
          <w:t>2.9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SYS_ROLE_FUNC </w:t>
        </w:r>
        <w:r w:rsidR="005E1F94" w:rsidRPr="000C71D9">
          <w:rPr>
            <w:rStyle w:val="ab"/>
            <w:rFonts w:hint="eastAsia"/>
            <w:noProof/>
          </w:rPr>
          <w:t>角色</w:t>
        </w:r>
        <w:r w:rsidR="005E1F94" w:rsidRPr="000C71D9">
          <w:rPr>
            <w:rStyle w:val="ab"/>
            <w:noProof/>
          </w:rPr>
          <w:t>-</w:t>
        </w:r>
        <w:r w:rsidR="005E1F94" w:rsidRPr="000C71D9">
          <w:rPr>
            <w:rStyle w:val="ab"/>
            <w:rFonts w:hint="eastAsia"/>
            <w:noProof/>
          </w:rPr>
          <w:t>功能分配表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_Toc416187959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7</w:t>
        </w:r>
        <w:r w:rsidR="005E1F94">
          <w:rPr>
            <w:noProof/>
            <w:webHidden/>
          </w:rPr>
          <w:fldChar w:fldCharType="end"/>
        </w:r>
      </w:hyperlink>
    </w:p>
    <w:p w14:paraId="01972F28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0" w:history="1">
        <w:r w:rsidR="005E1F94" w:rsidRPr="000C71D9">
          <w:rPr>
            <w:rStyle w:val="ab"/>
            <w:rFonts w:ascii="黑体"/>
            <w:noProof/>
          </w:rPr>
          <w:t>2.10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SYS_PARAMETER </w:t>
        </w:r>
        <w:r w:rsidR="005E1F94" w:rsidRPr="000C71D9">
          <w:rPr>
            <w:rStyle w:val="ab"/>
            <w:rFonts w:hint="eastAsia"/>
            <w:noProof/>
          </w:rPr>
          <w:t>系统参数表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_Toc416187960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7</w:t>
        </w:r>
        <w:r w:rsidR="005E1F94">
          <w:rPr>
            <w:noProof/>
            <w:webHidden/>
          </w:rPr>
          <w:fldChar w:fldCharType="end"/>
        </w:r>
      </w:hyperlink>
    </w:p>
    <w:p w14:paraId="1FF8C9CE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1" w:history="1">
        <w:r w:rsidR="005E1F94" w:rsidRPr="000C71D9">
          <w:rPr>
            <w:rStyle w:val="ab"/>
            <w:rFonts w:ascii="黑体"/>
            <w:noProof/>
          </w:rPr>
          <w:t>2.11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SYS_USER_LOGIN </w:t>
        </w:r>
        <w:r w:rsidR="005E1F94" w:rsidRPr="000C71D9">
          <w:rPr>
            <w:rStyle w:val="ab"/>
            <w:rFonts w:hint="eastAsia"/>
            <w:noProof/>
          </w:rPr>
          <w:t>用户登录信息表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_Toc416187961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7</w:t>
        </w:r>
        <w:r w:rsidR="005E1F94">
          <w:rPr>
            <w:noProof/>
            <w:webHidden/>
          </w:rPr>
          <w:fldChar w:fldCharType="end"/>
        </w:r>
      </w:hyperlink>
    </w:p>
    <w:p w14:paraId="2662A720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2" w:history="1">
        <w:r w:rsidR="005E1F94" w:rsidRPr="000C71D9">
          <w:rPr>
            <w:rStyle w:val="ab"/>
            <w:rFonts w:ascii="黑体"/>
            <w:noProof/>
          </w:rPr>
          <w:t>2.12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>SSMS_ORG_ENTERPRISE</w:t>
        </w:r>
        <w:r w:rsidR="005E1F94" w:rsidRPr="000C71D9">
          <w:rPr>
            <w:rStyle w:val="ab"/>
            <w:rFonts w:hint="eastAsia"/>
            <w:noProof/>
          </w:rPr>
          <w:t>企业扩展信息表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_Toc416187962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8</w:t>
        </w:r>
        <w:r w:rsidR="005E1F94">
          <w:rPr>
            <w:noProof/>
            <w:webHidden/>
          </w:rPr>
          <w:fldChar w:fldCharType="end"/>
        </w:r>
      </w:hyperlink>
    </w:p>
    <w:p w14:paraId="31B239F3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3" w:history="1">
        <w:r w:rsidR="005E1F94" w:rsidRPr="000C71D9">
          <w:rPr>
            <w:rStyle w:val="ab"/>
            <w:rFonts w:ascii="黑体"/>
            <w:noProof/>
          </w:rPr>
          <w:t>2.13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SSMS_NOTICE </w:t>
        </w:r>
        <w:r w:rsidR="005E1F94" w:rsidRPr="000C71D9">
          <w:rPr>
            <w:rStyle w:val="ab"/>
            <w:rFonts w:hint="eastAsia"/>
            <w:noProof/>
          </w:rPr>
          <w:t>通知公告表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_Toc416187963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8</w:t>
        </w:r>
        <w:r w:rsidR="005E1F94">
          <w:rPr>
            <w:noProof/>
            <w:webHidden/>
          </w:rPr>
          <w:fldChar w:fldCharType="end"/>
        </w:r>
      </w:hyperlink>
    </w:p>
    <w:p w14:paraId="1D65EDC4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4" w:history="1">
        <w:r w:rsidR="005E1F94" w:rsidRPr="000C71D9">
          <w:rPr>
            <w:rStyle w:val="ab"/>
            <w:rFonts w:ascii="黑体"/>
            <w:noProof/>
          </w:rPr>
          <w:t>2.14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SSMS_NOTICE_COMMENTS </w:t>
        </w:r>
        <w:r w:rsidR="005E1F94" w:rsidRPr="000C71D9">
          <w:rPr>
            <w:rStyle w:val="ab"/>
            <w:rFonts w:hint="eastAsia"/>
            <w:noProof/>
          </w:rPr>
          <w:t>通知公告评论表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_Toc416187964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8</w:t>
        </w:r>
        <w:r w:rsidR="005E1F94">
          <w:rPr>
            <w:noProof/>
            <w:webHidden/>
          </w:rPr>
          <w:fldChar w:fldCharType="end"/>
        </w:r>
      </w:hyperlink>
    </w:p>
    <w:p w14:paraId="6A5F4929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5" w:history="1">
        <w:r w:rsidR="005E1F94" w:rsidRPr="000C71D9">
          <w:rPr>
            <w:rStyle w:val="ab"/>
            <w:rFonts w:ascii="黑体"/>
            <w:noProof/>
          </w:rPr>
          <w:t>2.15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SSMS_KNOWLEDGE_SORT </w:t>
        </w:r>
        <w:r w:rsidR="005E1F94" w:rsidRPr="000C71D9">
          <w:rPr>
            <w:rStyle w:val="ab"/>
            <w:rFonts w:hint="eastAsia"/>
            <w:noProof/>
          </w:rPr>
          <w:t>知识库分类表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_Toc416187965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9</w:t>
        </w:r>
        <w:r w:rsidR="005E1F94">
          <w:rPr>
            <w:noProof/>
            <w:webHidden/>
          </w:rPr>
          <w:fldChar w:fldCharType="end"/>
        </w:r>
      </w:hyperlink>
    </w:p>
    <w:p w14:paraId="6486A0FE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6" w:history="1">
        <w:r w:rsidR="005E1F94" w:rsidRPr="000C71D9">
          <w:rPr>
            <w:rStyle w:val="ab"/>
            <w:rFonts w:ascii="黑体"/>
            <w:noProof/>
          </w:rPr>
          <w:t>2.16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noProof/>
          </w:rPr>
          <w:t xml:space="preserve">SSMS_KNOWLEDGE_FILE </w:t>
        </w:r>
        <w:r w:rsidR="005E1F94" w:rsidRPr="000C71D9">
          <w:rPr>
            <w:rStyle w:val="ab"/>
            <w:rFonts w:hint="eastAsia"/>
            <w:noProof/>
          </w:rPr>
          <w:t>知识库文件表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_Toc416187966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9</w:t>
        </w:r>
        <w:r w:rsidR="005E1F94">
          <w:rPr>
            <w:noProof/>
            <w:webHidden/>
          </w:rPr>
          <w:fldChar w:fldCharType="end"/>
        </w:r>
      </w:hyperlink>
    </w:p>
    <w:p w14:paraId="1BDB126F" w14:textId="77777777" w:rsidR="005E1F94" w:rsidRPr="002C3FE1" w:rsidRDefault="00157071">
      <w:pPr>
        <w:pStyle w:val="13"/>
        <w:tabs>
          <w:tab w:val="left" w:pos="1440"/>
          <w:tab w:val="right" w:leader="dot" w:pos="10456"/>
        </w:tabs>
        <w:ind w:firstLine="402"/>
        <w:rPr>
          <w:rFonts w:ascii="Calibri" w:hAnsi="Calibri" w:cs="Times New Roman"/>
          <w:b w:val="0"/>
          <w:bCs w:val="0"/>
          <w:caps w:val="0"/>
          <w:noProof/>
          <w:spacing w:val="0"/>
          <w:sz w:val="21"/>
          <w:szCs w:val="22"/>
        </w:rPr>
      </w:pPr>
      <w:hyperlink w:anchor="_Toc416187967" w:history="1">
        <w:r w:rsidR="005E1F94" w:rsidRPr="000C71D9">
          <w:rPr>
            <w:rStyle w:val="ab"/>
            <w:rFonts w:hint="eastAsia"/>
            <w:noProof/>
          </w:rPr>
          <w:t>第</w:t>
        </w:r>
        <w:r w:rsidR="005E1F94" w:rsidRPr="000C71D9">
          <w:rPr>
            <w:rStyle w:val="ab"/>
            <w:rFonts w:hint="eastAsia"/>
            <w:noProof/>
          </w:rPr>
          <w:t xml:space="preserve"> 3 </w:t>
        </w:r>
        <w:r w:rsidR="005E1F94" w:rsidRPr="000C71D9">
          <w:rPr>
            <w:rStyle w:val="ab"/>
            <w:rFonts w:hint="eastAsia"/>
            <w:noProof/>
          </w:rPr>
          <w:t>章</w:t>
        </w:r>
        <w:r w:rsidR="005E1F94" w:rsidRPr="002C3FE1">
          <w:rPr>
            <w:rFonts w:ascii="Calibri" w:hAnsi="Calibri" w:cs="Times New Roman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视图设计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_Toc416187967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10</w:t>
        </w:r>
        <w:r w:rsidR="005E1F94">
          <w:rPr>
            <w:noProof/>
            <w:webHidden/>
          </w:rPr>
          <w:fldChar w:fldCharType="end"/>
        </w:r>
      </w:hyperlink>
    </w:p>
    <w:p w14:paraId="3E5EDDDA" w14:textId="77777777" w:rsidR="005E1F94" w:rsidRPr="002C3FE1" w:rsidRDefault="00157071">
      <w:pPr>
        <w:pStyle w:val="20"/>
        <w:tabs>
          <w:tab w:val="left" w:pos="1440"/>
          <w:tab w:val="right" w:leader="dot" w:pos="10456"/>
        </w:tabs>
        <w:ind w:firstLine="400"/>
        <w:rPr>
          <w:rFonts w:ascii="Calibri" w:hAnsi="Calibri" w:cs="Times New Roman"/>
          <w:smallCaps w:val="0"/>
          <w:noProof/>
          <w:spacing w:val="0"/>
          <w:sz w:val="21"/>
          <w:szCs w:val="22"/>
        </w:rPr>
      </w:pPr>
      <w:hyperlink w:anchor="_Toc416187968" w:history="1">
        <w:r w:rsidR="005E1F94" w:rsidRPr="000C71D9">
          <w:rPr>
            <w:rStyle w:val="ab"/>
            <w:rFonts w:ascii="黑体"/>
            <w:noProof/>
          </w:rPr>
          <w:t>3.1</w:t>
        </w:r>
        <w:r w:rsidR="005E1F94" w:rsidRPr="002C3FE1">
          <w:rPr>
            <w:rFonts w:ascii="Calibri" w:hAnsi="Calibri" w:cs="Times New Roman"/>
            <w:smallCaps w:val="0"/>
            <w:noProof/>
            <w:spacing w:val="0"/>
            <w:sz w:val="21"/>
            <w:szCs w:val="22"/>
          </w:rPr>
          <w:tab/>
        </w:r>
        <w:r w:rsidR="005E1F94" w:rsidRPr="000C71D9">
          <w:rPr>
            <w:rStyle w:val="ab"/>
            <w:rFonts w:hint="eastAsia"/>
            <w:noProof/>
          </w:rPr>
          <w:t>视图物理名</w:t>
        </w:r>
        <w:r w:rsidR="005E1F94" w:rsidRPr="000C71D9">
          <w:rPr>
            <w:rStyle w:val="ab"/>
            <w:noProof/>
          </w:rPr>
          <w:t xml:space="preserve"> </w:t>
        </w:r>
        <w:r w:rsidR="005E1F94" w:rsidRPr="000C71D9">
          <w:rPr>
            <w:rStyle w:val="ab"/>
            <w:rFonts w:hint="eastAsia"/>
            <w:noProof/>
          </w:rPr>
          <w:t>视图中文名</w:t>
        </w:r>
        <w:r w:rsidR="005E1F94">
          <w:rPr>
            <w:noProof/>
            <w:webHidden/>
          </w:rPr>
          <w:tab/>
        </w:r>
        <w:r w:rsidR="005E1F94">
          <w:rPr>
            <w:noProof/>
            <w:webHidden/>
          </w:rPr>
          <w:fldChar w:fldCharType="begin"/>
        </w:r>
        <w:r w:rsidR="005E1F94">
          <w:rPr>
            <w:noProof/>
            <w:webHidden/>
          </w:rPr>
          <w:instrText xml:space="preserve"> PAGEREF _Toc416187968 \h </w:instrText>
        </w:r>
        <w:r w:rsidR="005E1F94">
          <w:rPr>
            <w:noProof/>
            <w:webHidden/>
          </w:rPr>
        </w:r>
        <w:r w:rsidR="005E1F94">
          <w:rPr>
            <w:noProof/>
            <w:webHidden/>
          </w:rPr>
          <w:fldChar w:fldCharType="separate"/>
        </w:r>
        <w:r w:rsidR="005E1F94">
          <w:rPr>
            <w:rFonts w:hint="eastAsia"/>
            <w:noProof/>
            <w:webHidden/>
          </w:rPr>
          <w:t>10</w:t>
        </w:r>
        <w:r w:rsidR="005E1F94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187946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187947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r>
        <w:rPr>
          <w:rFonts w:hint="eastAsia"/>
        </w:rPr>
        <w:t>字段类型</w:t>
      </w:r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AB688B" w14:paraId="391C838A" w14:textId="77777777" w:rsidTr="00C64B90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AB688B" w14:paraId="292819D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882557D" w14:textId="55090FD8" w:rsidR="00AB688B" w:rsidRPr="002E6739" w:rsidRDefault="00162B1F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7424892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50B1F8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6C5B2A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962652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5041C14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EDA8A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A6B6BE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174B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8D016E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7CEE46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1CC18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539DCF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77A080F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C7DCF2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8238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BB8E5A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56CEB1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80D54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083ED1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02CAB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CC22D5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05320C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1C490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82A853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4613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06DD03B7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E83FA79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CA60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E98173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0181A1A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7AE451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9C6D0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310575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4F2EF8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1FEC0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7E430E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834512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A1A131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55B55F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FD9AD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2996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57BA9B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42B739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6DD28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5364000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D421231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AC0EBF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62960D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C74C01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5FB189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CEB1CA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B78E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AF8FA35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D722D76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46F989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DDFC54D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A0EE3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4DFAC9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3EDED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9CEB18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97EA7D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2" w:name="_Toc416187948"/>
      <w:r>
        <w:t>固定字</w:t>
      </w:r>
      <w:bookmarkEnd w:id="2"/>
      <w:r>
        <w:t>段</w:t>
      </w:r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C85356" w:rsidRPr="00DB68A7" w:rsidRDefault="007B517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C85356">
              <w:rPr>
                <w:rFonts w:hint="eastAsia"/>
                <w:sz w:val="18"/>
                <w:szCs w:val="18"/>
              </w:rPr>
              <w:t>_</w:t>
            </w:r>
            <w:r w:rsidR="00C85356"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C85356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C85356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D32D1B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  <w:bookmarkStart w:id="3" w:name="_Toc416187949"/>
    </w:p>
    <w:p w14:paraId="4C8F6CDE" w14:textId="77777777" w:rsidR="003A6444" w:rsidRDefault="003A6444">
      <w:pPr>
        <w:pStyle w:val="2"/>
        <w:rPr>
          <w:rFonts w:hint="eastAsia"/>
        </w:rPr>
      </w:pPr>
      <w:r>
        <w:t>示例表格</w:t>
      </w:r>
      <w:r>
        <w:rPr>
          <w:rFonts w:hint="eastAsia"/>
        </w:rPr>
        <w:t>(</w:t>
      </w:r>
      <w:r>
        <w:t>供拷贝使用</w:t>
      </w:r>
      <w:bookmarkEnd w:id="3"/>
      <w:r>
        <w:rPr>
          <w:rFonts w:hint="eastAsia"/>
        </w:rPr>
        <w:t>)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  <w:bookmarkStart w:id="4" w:name="_Toc416187950"/>
    </w:p>
    <w:p w14:paraId="2D908A12" w14:textId="77777777" w:rsidR="00FE1B05" w:rsidRDefault="00036041" w:rsidP="00EE6C93">
      <w:pPr>
        <w:pStyle w:val="1"/>
        <w:rPr>
          <w:rFonts w:hint="eastAsia"/>
        </w:rPr>
      </w:pPr>
      <w:r>
        <w:rPr>
          <w:rFonts w:hint="eastAsia"/>
        </w:rPr>
        <w:t>数据表详细设</w:t>
      </w:r>
      <w:bookmarkEnd w:id="4"/>
      <w:r>
        <w:rPr>
          <w:rFonts w:hint="eastAsia"/>
        </w:rPr>
        <w:t>计</w:t>
      </w:r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  <w:bookmarkStart w:id="5" w:name="_Toc416187962"/>
      <w:bookmarkStart w:id="6" w:name="_Toc416187954"/>
    </w:p>
    <w:p w14:paraId="42264A32" w14:textId="77777777" w:rsidR="00C73BC5" w:rsidRDefault="0083503A" w:rsidP="00C73BC5">
      <w:pPr>
        <w:pStyle w:val="2"/>
        <w:rPr>
          <w:rFonts w:hint="eastAsia"/>
        </w:rPr>
      </w:pPr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bookmarkEnd w:id="5"/>
      <w:r w:rsidR="00C73BC5">
        <w:rPr>
          <w:rFonts w:hint="eastAsia"/>
        </w:rPr>
        <w:t>表</w:t>
      </w:r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6323B5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256069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466E8858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ABEBECE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2D8A3902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29D2367F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5E729D5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3277B6B9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30853EA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1D8423AE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7DEE1F3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7DDED949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58AB854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D73674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603A" w14:paraId="67517DD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53940F0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7D067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6DBD7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09C3C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A8DC2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E12676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1502A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8148C27" w14:textId="4A96C995" w:rsidR="00DA603A" w:rsidRPr="002E6739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</w:p>
        </w:tc>
      </w:tr>
      <w:tr w:rsidR="00DA603A" w14:paraId="60042C5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C54D055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C92E10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F8E5D7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654A1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39712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B644F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A7FF41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C32F8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53DC5B09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50C90861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0B5D0311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5C0CED1E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0A4B5588" w:rsidR="00EF0CBE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530E7635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A572BFF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3F1A1A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8C1D0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E417D84" w14:textId="77777777" w:rsidR="001C44EB" w:rsidRPr="00877F0E" w:rsidRDefault="006323B5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5178F5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87823C3" w14:textId="77777777" w:rsidR="001C44EB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400A9F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8860096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7D164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1712963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52200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1DE" w14:paraId="1F68F9B3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4A409F" w14:textId="77777777" w:rsidR="002331DE" w:rsidRPr="002E6739" w:rsidRDefault="002331DE" w:rsidP="002331DE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19DF565" w14:textId="604D9D1E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3DBF13F" w14:textId="15084BAA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C2B149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3182E97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1C00E14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FE8EA1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569302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7534" w14:paraId="7E4F67F4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77777777" w:rsidR="00357534" w:rsidRPr="002E6739" w:rsidRDefault="00C32F13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19E4DEAA" w:rsidR="002331DE" w:rsidRDefault="006E4800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C64B90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C64B90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55884AB9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2C2DA395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31625AFF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2ACDFA1C" w:rsidR="00EF4D23" w:rsidRPr="002E6739" w:rsidRDefault="00EF4D23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16B436A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6A629CA0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F3761A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290106F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7F1337E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38B9DD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3F1D18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14BD1F9" w14:textId="6B8E4C41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评审业务</w:t>
            </w:r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C3166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B3F11D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9BFCD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4404DA7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EFCF5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2AE4FCB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评审业级别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11AE663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3732728B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评审业级别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331DD8E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2"/>
        <w:gridCol w:w="1827"/>
        <w:gridCol w:w="1733"/>
        <w:gridCol w:w="1683"/>
        <w:gridCol w:w="461"/>
        <w:gridCol w:w="445"/>
        <w:gridCol w:w="1308"/>
        <w:gridCol w:w="2580"/>
      </w:tblGrid>
      <w:tr w:rsidR="009F59D0" w14:paraId="001FC038" w14:textId="77777777" w:rsidTr="00EB48E7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36579" w14:paraId="3F7D820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4F85A8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7C74CD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3DC4AB2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2A6009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B31D25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372199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4C872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E9C027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6579" w14:paraId="7D633464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CF2ACB9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4D90F0D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6231107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51394B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0FE6D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176B80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783B31D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27B406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53E9566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53B22A3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DA9F4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CB26B3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BAA14A3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6E69672" w14:textId="756C31BF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_INSTUDRY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7265619" w14:textId="6A356C06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1F040" w14:textId="56DA4951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F2A81C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1371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6B1CA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736644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23C0E5CC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E0A5A" w14:textId="77777777" w:rsidR="00AE22CA" w:rsidRPr="002E6739" w:rsidRDefault="00AE22CA" w:rsidP="00AE22CA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07FEDAB" w14:textId="3699762F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6CDA431" w14:textId="16F7BE0C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20DB4C" w14:textId="3942A0CF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989B0E0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53590B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28BC268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6ADC73B" w14:textId="77777777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7F7CF375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E8238F7" w14:textId="77777777" w:rsidR="00AE22CA" w:rsidRPr="002E6739" w:rsidRDefault="00AE22CA" w:rsidP="00AE22CA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D0357F" w14:textId="4C2005DB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2A113D7" w14:textId="67BBD1C6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882FC9D" w14:textId="2B6B8940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4220740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7CF187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C4A8244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174235A" w14:textId="77777777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0DD0B63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4ADF1A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1C9332" w14:textId="370B078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N_YEAR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347C4D9" w14:textId="62BB708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现从事专业年限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790F3" w14:textId="3D2C8DAD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160852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EE02E7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96244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9E2E7A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2CF829FE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E173698" w14:textId="77777777" w:rsidR="00AE22CA" w:rsidRPr="002E6739" w:rsidRDefault="00AE22CA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B964355" w14:textId="1E65EC41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  <w:r>
              <w:rPr>
                <w:sz w:val="18"/>
                <w:szCs w:val="18"/>
              </w:rPr>
              <w:t>_L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EA1CCBF" w14:textId="326F0CBA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38B66B" w14:textId="77777777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ABB0A9A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9286B7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4471357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5BDC9EC" w14:textId="77777777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1486BAF6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76FC526" w14:textId="77777777" w:rsidR="00AE22CA" w:rsidRPr="002E6739" w:rsidRDefault="00AE22CA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5EB0E69" w14:textId="47252EAA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  <w:r>
              <w:rPr>
                <w:sz w:val="18"/>
                <w:szCs w:val="18"/>
              </w:rPr>
              <w:t>_L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594902F" w14:textId="69481AA7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6C4432" w14:textId="77777777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812C4D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18D3C73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254BD47" w14:textId="77777777" w:rsidR="00AE22CA" w:rsidRPr="002E6739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7EE1ACB" w14:textId="77777777" w:rsidR="00AE22CA" w:rsidRDefault="00AE22CA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908C52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3C90857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49161C9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0A768202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492410D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9DE09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7F2BBE64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431FD65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D2D2F3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4EF38426" w14:textId="2648908F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F2197C5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6C844F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C0AC73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489833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7AA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9"/>
        <w:gridCol w:w="1701"/>
        <w:gridCol w:w="1771"/>
        <w:gridCol w:w="1671"/>
        <w:gridCol w:w="463"/>
        <w:gridCol w:w="446"/>
        <w:gridCol w:w="1334"/>
        <w:gridCol w:w="2644"/>
      </w:tblGrid>
      <w:tr w:rsidR="002030F0" w14:paraId="0DCBF3D5" w14:textId="77777777" w:rsidTr="00050A0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1806580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455F164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1A805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3B967FD" w14:textId="1AF41966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D7101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91A25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0CD45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3C3B02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ED8A38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DE70A8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5735B6DC" w:rsidR="002030F0" w:rsidRDefault="00050A0E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  <w:bookmarkStart w:id="7" w:name="_GoBack"/>
            <w:bookmarkEnd w:id="7"/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8269C2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27C97A0F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CF4C56E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8269C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4AF1A514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8269C2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8269C2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8269C2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61B833B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72A4DD3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39C6F90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1BA4A7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42C884B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356A37EE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786E272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CA9F45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0FD85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EC666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121C97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3A0B8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5DA2B1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B2F4E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136529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6F08286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3CC191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7EB22A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9C58D3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308646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01984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3B4D6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A156D6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F1886F3" w14:textId="77777777" w:rsidTr="008269C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A1C8DDE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47B4B6C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095CE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FB084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78FE3C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BDFBF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7921F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8269C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AFDF51C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B13565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5A583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E82659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B80A155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BA124C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D5CADF8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8269C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B3575E1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CF81FF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5F0124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E14CC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4B9C9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C2A04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8B745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8269C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0240CC6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20B0C4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E1EB0F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B7035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0845E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6E56D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006E247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8269C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A8AD05A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A67B75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7F10FE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1593B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ED1A14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54F6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162F84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F610618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833995D" w14:textId="77777777" w:rsidR="008328A2" w:rsidRPr="00877F0E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E8F6C0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8E9866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1D4EE64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44D3634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1253A1C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C33407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475FDB06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692D5AA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A1BCB2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DDBCF17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A497C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95F487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6B0FEF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F3289B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CC595DC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131D5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F58AB2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08981F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4B9F4C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74EC6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F5B2DB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2DB6CD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F28637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B7CBA26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475F5A7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C5DCA2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520323F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E4F14F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90A37D9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5C5089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8A6FE3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EF3225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131E822F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0CDAF9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DD59CE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B3230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4210EEB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345F8A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3F69BA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BD9D19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0C49598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0AB8CF0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4A86D1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69B48542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B1FDB4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02C5649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4FCACAA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C78E208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4841283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D8BA40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1F872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AFD34AD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DA8718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7D910B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569A695C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45365A9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E6FE161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50DB565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9F49B4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7F6372E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01DBAB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E5503F0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8269C2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F527D59" w14:textId="77777777" w:rsidR="008328A2" w:rsidRPr="002E6739" w:rsidRDefault="008328A2" w:rsidP="008269C2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A9F9AF9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808FB8D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9175892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FADA11F" w14:textId="77777777" w:rsidR="008328A2" w:rsidRDefault="008328A2" w:rsidP="008269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</w:t>
      </w:r>
      <w:bookmarkEnd w:id="6"/>
      <w:r>
        <w:rPr>
          <w:rFonts w:hint="eastAsia"/>
        </w:rPr>
        <w:t>表</w:t>
      </w:r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9572B3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7D18D1A4" w:rsidR="00465D72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561CF763" w:rsidR="00E0260A" w:rsidRDefault="000C1C63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8" w:name="_Toc301132091"/>
        <w:bookmarkStart w:id="9" w:name="_Toc416187955"/>
      </w:tr>
      <w:tr w:rsidR="00F55E6D" w14:paraId="24A07CAA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1C42812" w:rsidR="00F55E6D" w:rsidRDefault="000C1C63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0" w:name="_Toc301132093"/>
      <w:bookmarkStart w:id="11" w:name="_Toc416187957"/>
      <w:bookmarkEnd w:id="8"/>
      <w:bookmarkEnd w:id="9"/>
    </w:p>
    <w:p w14:paraId="3821C6C6" w14:textId="77777777" w:rsidR="00024ECA" w:rsidRDefault="00024ECA" w:rsidP="00024ECA">
      <w:pPr>
        <w:pStyle w:val="2"/>
        <w:rPr>
          <w:rFonts w:hint="eastAsia"/>
        </w:rPr>
      </w:pPr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0"/>
      <w:bookmarkEnd w:id="11"/>
      <w:r>
        <w:rPr>
          <w:rFonts w:hint="eastAsia"/>
        </w:rPr>
        <w:t>表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2281B90F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180CD2D3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12" w:name="_Toc301132094"/>
      <w:bookmarkStart w:id="13" w:name="_Toc416187958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14" w:name="_Toc416187953"/>
      <w:bookmarkStart w:id="15" w:name="_Toc416187961"/>
      <w:bookmarkEnd w:id="12"/>
      <w:bookmarkEnd w:id="13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294624" w14:paraId="6365FB93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35829935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1F5A93" w14:paraId="6F3B254C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559EC30A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B12C18E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6AD43A7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5"/>
        <w:gridCol w:w="1787"/>
        <w:gridCol w:w="1683"/>
        <w:gridCol w:w="463"/>
        <w:gridCol w:w="446"/>
        <w:gridCol w:w="1344"/>
        <w:gridCol w:w="2679"/>
      </w:tblGrid>
      <w:tr w:rsidR="00294624" w14:paraId="35196C3C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29502E52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B59FF7B" w14:textId="77777777" w:rsidR="00294624" w:rsidRPr="002E6739" w:rsidRDefault="00294624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6AAE8AD" w14:textId="5804325F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5AD0A44" w14:textId="1814BB94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A6FAF3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9A29D8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A74799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16A627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84F990C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B26618D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A7918BD" w14:textId="0F020072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2B7058C" w14:textId="5AD7C90A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25C7B24" w14:textId="2348643E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0ECDF29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8A75CE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7A4CCC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77768CBE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40DD762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20C8B0B" w14:textId="77777777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63EE09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539DDA9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7F9851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236945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2E572EB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46BF" w14:paraId="3757CF2C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6308874" w14:textId="77777777" w:rsidR="00BE46BF" w:rsidRPr="002E6739" w:rsidRDefault="00BE46BF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EEF9FDC" w14:textId="0C9744C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D48CF8" w14:textId="01A9CEB1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30DBF7" w14:textId="1CD6AFE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F734C5A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6F44B885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3A67B356" w14:textId="77777777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</w:t>
      </w:r>
      <w:bookmarkEnd w:id="14"/>
      <w:r>
        <w:rPr>
          <w:rFonts w:hint="eastAsia"/>
        </w:rPr>
        <w:t>表</w:t>
      </w:r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  <w:bookmarkStart w:id="16" w:name="_Toc416187963"/>
      <w:bookmarkEnd w:id="15"/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D73674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080941F3" w:rsidR="00BF6356" w:rsidRDefault="00BF6356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F31DA4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D73674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73584B12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A2BCA1C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F5501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0F4E5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83E19D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172B8E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92C67A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918DE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5FD5951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1D3EF8" w14:paraId="0C1AB24F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748832B0" w:rsidR="001D3EF8" w:rsidRDefault="00F31DA4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0D567130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</w:t>
      </w:r>
      <w:bookmarkEnd w:id="16"/>
      <w:r w:rsidR="001A1634">
        <w:rPr>
          <w:rFonts w:hint="eastAsia"/>
        </w:rPr>
        <w:t>表</w:t>
      </w:r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77777777" w:rsidR="00A86AA2" w:rsidRDefault="00415679" w:rsidP="00A86AA2">
      <w:pPr>
        <w:ind w:firstLine="460"/>
        <w:rPr>
          <w:rFonts w:hint="eastAsia"/>
        </w:rPr>
      </w:pPr>
      <w:r>
        <w:rPr>
          <w:rFonts w:hint="eastAsia"/>
        </w:rPr>
        <w:tab/>
      </w:r>
      <w:bookmarkStart w:id="17" w:name="_Toc416187964"/>
    </w:p>
    <w:p w14:paraId="5569C8C9" w14:textId="03EF4B33" w:rsidR="00A86AA2" w:rsidRDefault="001D3EF8" w:rsidP="00A86AA2">
      <w:pPr>
        <w:pStyle w:val="2"/>
        <w:rPr>
          <w:rFonts w:hint="eastAsia"/>
        </w:rPr>
      </w:pPr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</w:t>
      </w:r>
      <w:bookmarkEnd w:id="17"/>
      <w:r w:rsidR="00A86AA2">
        <w:rPr>
          <w:rFonts w:hint="eastAsia"/>
        </w:rPr>
        <w:t>表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77777777" w:rsidR="00A86AA2" w:rsidRDefault="00CB39F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77777777" w:rsidR="00A86AA2" w:rsidRDefault="005A767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18" w:name="_Toc416187965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bookmarkEnd w:id="18"/>
      <w:r w:rsidR="00415679">
        <w:rPr>
          <w:rFonts w:hint="eastAsia"/>
        </w:rPr>
        <w:t>表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77777777" w:rsidR="0041567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  <w:bookmarkStart w:id="19" w:name="_Toc416187966"/>
    </w:p>
    <w:p w14:paraId="4571010B" w14:textId="3E94E73A" w:rsidR="00861D09" w:rsidRDefault="001D3EF8" w:rsidP="00861D09">
      <w:pPr>
        <w:pStyle w:val="2"/>
        <w:rPr>
          <w:rFonts w:hint="eastAsia"/>
        </w:rPr>
      </w:pPr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</w:t>
      </w:r>
      <w:bookmarkEnd w:id="19"/>
      <w:r w:rsidR="00861D09">
        <w:rPr>
          <w:rFonts w:hint="eastAsia"/>
        </w:rPr>
        <w:t>表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  <w:bookmarkStart w:id="20" w:name="_Toc416187967"/>
    </w:p>
    <w:p w14:paraId="4B2DA15B" w14:textId="77777777" w:rsidR="00A24DE1" w:rsidRDefault="00A24DE1" w:rsidP="00A24DE1">
      <w:pPr>
        <w:pStyle w:val="1"/>
        <w:rPr>
          <w:rFonts w:hint="eastAsia"/>
        </w:rPr>
      </w:pPr>
      <w:r>
        <w:rPr>
          <w:rFonts w:hint="eastAsia"/>
        </w:rPr>
        <w:t>视图设</w:t>
      </w:r>
      <w:bookmarkEnd w:id="20"/>
      <w:r>
        <w:rPr>
          <w:rFonts w:hint="eastAsia"/>
        </w:rPr>
        <w:t>计</w:t>
      </w:r>
      <w:bookmarkStart w:id="21" w:name="_Toc416187968"/>
    </w:p>
    <w:p w14:paraId="3093F374" w14:textId="77777777" w:rsidR="00A24DE1" w:rsidRDefault="002A0834" w:rsidP="002A0834">
      <w:pPr>
        <w:pStyle w:val="2"/>
        <w:rPr>
          <w:rFonts w:hint="eastAsia"/>
        </w:rPr>
      </w:pPr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</w:t>
      </w:r>
      <w:bookmarkEnd w:id="21"/>
      <w:r>
        <w:rPr>
          <w:rFonts w:hint="eastAsia"/>
        </w:rPr>
        <w:t>名</w:t>
      </w:r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61FC1" w14:textId="77777777" w:rsidR="00157071" w:rsidRDefault="00157071">
      <w:pPr>
        <w:ind w:firstLine="460"/>
        <w:rPr>
          <w:rFonts w:hint="eastAsia"/>
        </w:rPr>
      </w:pPr>
    </w:p>
    <w:p w14:paraId="243CFF83" w14:textId="77777777" w:rsidR="00157071" w:rsidRDefault="00157071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04C09A3B" w14:textId="77777777" w:rsidR="00157071" w:rsidRDefault="00157071">
      <w:pPr>
        <w:ind w:firstLine="460"/>
        <w:rPr>
          <w:rFonts w:hint="eastAsia"/>
        </w:rPr>
      </w:pPr>
    </w:p>
    <w:p w14:paraId="6BE98ED1" w14:textId="77777777" w:rsidR="00157071" w:rsidRDefault="00157071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D73674" w:rsidRDefault="00D73674" w:rsidP="006E0D73">
    <w:pPr>
      <w:pStyle w:val="aa"/>
      <w:ind w:firstLine="400"/>
      <w:rPr>
        <w:rFonts w:hint="eastAsia"/>
      </w:rPr>
    </w:pPr>
  </w:p>
  <w:p w14:paraId="5E3F9B38" w14:textId="77777777" w:rsidR="00D73674" w:rsidRDefault="00D73674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D73674" w:rsidRDefault="00D73674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D73674" w:rsidRDefault="00D73674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8EB8D" w14:textId="77777777" w:rsidR="00157071" w:rsidRDefault="00157071" w:rsidP="003F7EFF">
      <w:pPr>
        <w:ind w:firstLine="460"/>
        <w:rPr>
          <w:rFonts w:hint="eastAsia"/>
        </w:rPr>
      </w:pPr>
    </w:p>
    <w:p w14:paraId="5CF18CDD" w14:textId="77777777" w:rsidR="00157071" w:rsidRDefault="00157071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F41652E" w14:textId="77777777" w:rsidR="00157071" w:rsidRDefault="00157071">
      <w:pPr>
        <w:ind w:firstLine="460"/>
        <w:rPr>
          <w:rFonts w:hint="eastAsia"/>
        </w:rPr>
      </w:pPr>
    </w:p>
    <w:p w14:paraId="5AD35147" w14:textId="77777777" w:rsidR="00157071" w:rsidRDefault="00157071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D73674" w:rsidRDefault="00D73674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D73674" w:rsidRDefault="00D73674" w:rsidP="00107825">
    <w:pPr>
      <w:ind w:firstLine="460"/>
      <w:rPr>
        <w:rFonts w:hint="eastAsia"/>
      </w:rPr>
    </w:pPr>
  </w:p>
  <w:p w14:paraId="54973B2A" w14:textId="77777777" w:rsidR="00D73674" w:rsidRPr="00E97C2E" w:rsidRDefault="00D73674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D73674" w:rsidRDefault="00D73674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5C2524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1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4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3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7"/>
  </w:num>
  <w:num w:numId="23">
    <w:abstractNumId w:val="20"/>
  </w:num>
  <w:num w:numId="24">
    <w:abstractNumId w:val="24"/>
  </w:num>
  <w:num w:numId="25">
    <w:abstractNumId w:val="47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0"/>
  </w:num>
  <w:num w:numId="31">
    <w:abstractNumId w:val="31"/>
  </w:num>
  <w:num w:numId="32">
    <w:abstractNumId w:val="39"/>
  </w:num>
  <w:num w:numId="33">
    <w:abstractNumId w:val="30"/>
  </w:num>
  <w:num w:numId="34">
    <w:abstractNumId w:val="37"/>
  </w:num>
  <w:num w:numId="35">
    <w:abstractNumId w:val="32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4"/>
  </w:num>
  <w:num w:numId="41">
    <w:abstractNumId w:val="35"/>
  </w:num>
  <w:num w:numId="42">
    <w:abstractNumId w:val="46"/>
  </w:num>
  <w:num w:numId="43">
    <w:abstractNumId w:val="38"/>
  </w:num>
  <w:num w:numId="44">
    <w:abstractNumId w:val="21"/>
  </w:num>
  <w:num w:numId="45">
    <w:abstractNumId w:val="33"/>
  </w:num>
  <w:num w:numId="46">
    <w:abstractNumId w:val="42"/>
  </w:num>
  <w:num w:numId="47">
    <w:abstractNumId w:val="36"/>
  </w:num>
  <w:num w:numId="48">
    <w:abstractNumId w:val="4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03A3E0-AD95-4D10-A0C1-A87F62AC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15</TotalTime>
  <Pages>1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5</cp:revision>
  <dcterms:created xsi:type="dcterms:W3CDTF">2015-04-13T07:58:00Z</dcterms:created>
  <dcterms:modified xsi:type="dcterms:W3CDTF">2015-04-13T08:43:00Z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