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525751" w14:textId="77777777" w:rsidR="00E8348B" w:rsidRPr="009E0596" w:rsidRDefault="00E8348B" w:rsidP="00107825">
      <w:pPr>
        <w:ind w:firstLine="460"/>
        <w:jc w:val="right"/>
        <w:rPr>
          <w:rFonts w:hint="eastAsia"/>
          <w:kern w:val="0"/>
        </w:rPr>
      </w:pPr>
    </w:p>
    <w:p w14:paraId="63EC7918" w14:textId="77777777" w:rsidR="007C4DDB" w:rsidRDefault="007C4DDB" w:rsidP="00BD62C4">
      <w:pPr>
        <w:pStyle w:val="ae"/>
        <w:spacing w:line="240" w:lineRule="atLeast"/>
        <w:ind w:left="0" w:firstLineChars="0" w:firstLine="0"/>
        <w:jc w:val="center"/>
        <w:rPr>
          <w:rFonts w:ascii="Arial" w:eastAsia="Arial" w:hAnsi="Arial"/>
          <w:sz w:val="52"/>
          <w:szCs w:val="52"/>
        </w:rPr>
      </w:pPr>
    </w:p>
    <w:p w14:paraId="01EE702E" w14:textId="77777777" w:rsidR="006531F2" w:rsidRPr="00865C1C" w:rsidRDefault="006E50DD" w:rsidP="008423F8">
      <w:pPr>
        <w:pStyle w:val="ae"/>
        <w:spacing w:line="240" w:lineRule="atLeast"/>
        <w:ind w:left="0" w:firstLineChars="0" w:firstLine="0"/>
        <w:rPr>
          <w:rFonts w:ascii="楷体" w:eastAsia="楷体" w:hAnsi="楷体"/>
          <w:sz w:val="52"/>
          <w:szCs w:val="52"/>
        </w:rPr>
      </w:pPr>
      <w:r>
        <w:rPr>
          <w:rFonts w:ascii="楷体" w:eastAsia="楷体" w:hAnsi="楷体" w:hint="eastAsia"/>
          <w:sz w:val="52"/>
          <w:szCs w:val="52"/>
        </w:rPr>
        <w:t>安全生产标准化管理系统</w:t>
      </w:r>
    </w:p>
    <w:p w14:paraId="33523BC0" w14:textId="77777777" w:rsidR="00AE16CD" w:rsidRPr="008F4DFE" w:rsidRDefault="00377232" w:rsidP="008423F8">
      <w:pPr>
        <w:pStyle w:val="ae"/>
        <w:pBdr>
          <w:bottom w:val="single" w:sz="6" w:space="1" w:color="auto"/>
        </w:pBdr>
        <w:spacing w:line="240" w:lineRule="atLeast"/>
        <w:ind w:left="0" w:firstLineChars="0" w:firstLine="0"/>
        <w:rPr>
          <w:rFonts w:ascii="Arial" w:eastAsia="Arial" w:hAnsi="Arial"/>
          <w:szCs w:val="72"/>
        </w:rPr>
      </w:pPr>
      <w:r>
        <w:rPr>
          <w:rFonts w:ascii="Arial" w:eastAsia="Arial" w:hAnsi="Arial" w:hint="eastAsia"/>
          <w:szCs w:val="72"/>
        </w:rPr>
        <w:t>数据结构设计文档</w:t>
      </w:r>
    </w:p>
    <w:p w14:paraId="74CB0094" w14:textId="77777777" w:rsidR="008423F8" w:rsidRDefault="008423F8" w:rsidP="008423F8">
      <w:pPr>
        <w:ind w:firstLine="460"/>
        <w:jc w:val="right"/>
        <w:rPr>
          <w:rFonts w:hint="eastAsia"/>
        </w:rPr>
      </w:pPr>
      <w:r>
        <w:rPr>
          <w:rFonts w:hint="eastAsia"/>
        </w:rPr>
        <w:t>文档编号：</w:t>
      </w:r>
      <w:r w:rsidR="006E50DD">
        <w:rPr>
          <w:rFonts w:hint="eastAsia"/>
        </w:rPr>
        <w:t>L</w:t>
      </w:r>
      <w:r w:rsidR="006E50DD">
        <w:t>ANSTAR-SSMS</w:t>
      </w:r>
      <w:r>
        <w:rPr>
          <w:rFonts w:hint="eastAsia"/>
        </w:rPr>
        <w:t>-0</w:t>
      </w:r>
      <w:r w:rsidR="00377232">
        <w:rPr>
          <w:rFonts w:hint="eastAsia"/>
        </w:rPr>
        <w:t>2</w:t>
      </w:r>
    </w:p>
    <w:p w14:paraId="2AE217B7" w14:textId="77777777" w:rsidR="008423F8" w:rsidRDefault="006E50DD" w:rsidP="008423F8">
      <w:pPr>
        <w:wordWrap w:val="0"/>
        <w:ind w:firstLine="460"/>
        <w:jc w:val="right"/>
        <w:rPr>
          <w:rFonts w:hint="eastAsia"/>
        </w:rPr>
      </w:pPr>
      <w:r>
        <w:rPr>
          <w:rFonts w:hint="eastAsia"/>
        </w:rPr>
        <w:t>版权所有</w:t>
      </w:r>
      <w:r>
        <w:rPr>
          <w:rFonts w:hint="eastAsia"/>
        </w:rPr>
        <w:t xml:space="preserve"> @2015 </w:t>
      </w:r>
      <w:r>
        <w:rPr>
          <w:rFonts w:hint="eastAsia"/>
        </w:rPr>
        <w:t>福州蓝石电子有限公司</w:t>
      </w:r>
    </w:p>
    <w:p w14:paraId="3EB49B53" w14:textId="77777777" w:rsidR="00E8348B" w:rsidRDefault="00E8348B" w:rsidP="00107825">
      <w:pPr>
        <w:ind w:firstLine="460"/>
        <w:rPr>
          <w:rFonts w:hint="eastAsia"/>
        </w:rPr>
      </w:pPr>
    </w:p>
    <w:p w14:paraId="31B7A2CF" w14:textId="77777777" w:rsidR="00E8348B" w:rsidRDefault="00E8348B" w:rsidP="00107825">
      <w:pPr>
        <w:ind w:firstLine="460"/>
        <w:rPr>
          <w:rFonts w:hint="eastAsia"/>
        </w:rPr>
      </w:pPr>
    </w:p>
    <w:p w14:paraId="6CEDA900" w14:textId="77777777" w:rsidR="00A032C0" w:rsidRDefault="00A032C0" w:rsidP="00107825">
      <w:pPr>
        <w:ind w:firstLine="460"/>
        <w:rPr>
          <w:rFonts w:hint="eastAsia"/>
        </w:rPr>
      </w:pPr>
    </w:p>
    <w:p w14:paraId="747961FA" w14:textId="77777777" w:rsidR="00BD543F" w:rsidRDefault="00BD543F" w:rsidP="00107825">
      <w:pPr>
        <w:ind w:firstLine="460"/>
        <w:rPr>
          <w:rFonts w:hint="eastAsia"/>
        </w:rPr>
      </w:pPr>
    </w:p>
    <w:p w14:paraId="6FB0B31F" w14:textId="77777777" w:rsidR="00BD543F" w:rsidRDefault="00BD543F" w:rsidP="00107825">
      <w:pPr>
        <w:ind w:firstLine="460"/>
        <w:rPr>
          <w:rFonts w:hint="eastAsia"/>
        </w:rPr>
      </w:pPr>
    </w:p>
    <w:p w14:paraId="68D49D7A" w14:textId="77777777" w:rsidR="008F4DFE" w:rsidRDefault="008F4DFE" w:rsidP="00107825">
      <w:pPr>
        <w:ind w:firstLine="460"/>
        <w:rPr>
          <w:rFonts w:hint="eastAsia"/>
        </w:rPr>
      </w:pPr>
    </w:p>
    <w:p w14:paraId="3FAA3CD8" w14:textId="77777777" w:rsidR="006821D5" w:rsidRDefault="006821D5" w:rsidP="00107825">
      <w:pPr>
        <w:ind w:firstLine="460"/>
        <w:rPr>
          <w:rFonts w:hint="eastAsia"/>
        </w:rPr>
      </w:pPr>
    </w:p>
    <w:p w14:paraId="00ECF70D" w14:textId="77777777" w:rsidR="006821D5" w:rsidRDefault="006821D5" w:rsidP="00107825">
      <w:pPr>
        <w:ind w:firstLine="460"/>
        <w:rPr>
          <w:rFonts w:hint="eastAsia"/>
        </w:rPr>
      </w:pPr>
    </w:p>
    <w:p w14:paraId="1DCE5344" w14:textId="77777777" w:rsidR="006821D5" w:rsidRDefault="006821D5" w:rsidP="00107825">
      <w:pPr>
        <w:ind w:firstLine="460"/>
        <w:rPr>
          <w:rFonts w:hint="eastAsia"/>
        </w:rPr>
      </w:pPr>
    </w:p>
    <w:p w14:paraId="0F5D0B42" w14:textId="77777777" w:rsidR="006821D5" w:rsidRDefault="006821D5" w:rsidP="00107825">
      <w:pPr>
        <w:ind w:firstLine="460"/>
        <w:rPr>
          <w:rFonts w:hint="eastAsia"/>
        </w:rPr>
      </w:pPr>
    </w:p>
    <w:p w14:paraId="7F85A0C0" w14:textId="77777777" w:rsidR="006821D5" w:rsidRDefault="006821D5" w:rsidP="00107825">
      <w:pPr>
        <w:ind w:firstLine="460"/>
        <w:rPr>
          <w:rFonts w:hint="eastAsia"/>
        </w:rPr>
      </w:pPr>
    </w:p>
    <w:p w14:paraId="4474F008" w14:textId="77777777" w:rsidR="00202F35" w:rsidRDefault="00202F35" w:rsidP="00107825">
      <w:pPr>
        <w:ind w:firstLine="460"/>
        <w:rPr>
          <w:rFonts w:hint="eastAsia"/>
        </w:rPr>
      </w:pPr>
    </w:p>
    <w:p w14:paraId="552931F4" w14:textId="77777777" w:rsidR="00202F35" w:rsidRDefault="00202F35" w:rsidP="00107825">
      <w:pPr>
        <w:ind w:firstLine="460"/>
        <w:rPr>
          <w:rFonts w:hint="eastAsia"/>
        </w:rPr>
      </w:pPr>
    </w:p>
    <w:p w14:paraId="286E4FAF" w14:textId="77777777" w:rsidR="00202F35" w:rsidRDefault="00202F35" w:rsidP="00107825">
      <w:pPr>
        <w:ind w:firstLine="460"/>
        <w:rPr>
          <w:rFonts w:hint="eastAsia"/>
        </w:rPr>
      </w:pPr>
    </w:p>
    <w:p w14:paraId="2AF3B196" w14:textId="77777777" w:rsidR="006821D5" w:rsidRDefault="006821D5" w:rsidP="00B7698E">
      <w:pPr>
        <w:spacing w:line="240" w:lineRule="auto"/>
        <w:ind w:firstLine="460"/>
        <w:rPr>
          <w:rFonts w:hint="eastAsia"/>
        </w:rPr>
      </w:pPr>
    </w:p>
    <w:tbl>
      <w:tblPr>
        <w:tblW w:w="1013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C0" w:firstRow="0" w:lastRow="1" w:firstColumn="1" w:lastColumn="1" w:noHBand="0" w:noVBand="0"/>
      </w:tblPr>
      <w:tblGrid>
        <w:gridCol w:w="1767"/>
        <w:gridCol w:w="1701"/>
        <w:gridCol w:w="6662"/>
      </w:tblGrid>
      <w:tr w:rsidR="000A04FD" w14:paraId="05C410A9" w14:textId="77777777" w:rsidTr="00F36A68">
        <w:tc>
          <w:tcPr>
            <w:tcW w:w="1767" w:type="dxa"/>
          </w:tcPr>
          <w:p w14:paraId="61F08621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1701" w:type="dxa"/>
          </w:tcPr>
          <w:p w14:paraId="63569A7F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签名</w:t>
            </w:r>
          </w:p>
        </w:tc>
        <w:tc>
          <w:tcPr>
            <w:tcW w:w="6662" w:type="dxa"/>
          </w:tcPr>
          <w:p w14:paraId="0C71D34E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</w:tr>
      <w:tr w:rsidR="000A04FD" w14:paraId="7CBC714A" w14:textId="77777777" w:rsidTr="00F36A68">
        <w:trPr>
          <w:trHeight w:val="58"/>
        </w:trPr>
        <w:tc>
          <w:tcPr>
            <w:tcW w:w="1767" w:type="dxa"/>
          </w:tcPr>
          <w:p w14:paraId="4DBFD525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编制</w:t>
            </w:r>
          </w:p>
        </w:tc>
        <w:tc>
          <w:tcPr>
            <w:tcW w:w="1701" w:type="dxa"/>
          </w:tcPr>
          <w:p w14:paraId="5360DDA8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4624617A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56131577" w14:textId="77777777" w:rsidTr="00F36A68">
        <w:tc>
          <w:tcPr>
            <w:tcW w:w="1767" w:type="dxa"/>
          </w:tcPr>
          <w:p w14:paraId="64531A45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校核</w:t>
            </w:r>
          </w:p>
        </w:tc>
        <w:tc>
          <w:tcPr>
            <w:tcW w:w="1701" w:type="dxa"/>
          </w:tcPr>
          <w:p w14:paraId="6323A29B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6921F078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64DF7048" w14:textId="77777777" w:rsidTr="00F36A68">
        <w:tc>
          <w:tcPr>
            <w:tcW w:w="1767" w:type="dxa"/>
          </w:tcPr>
          <w:p w14:paraId="352B6952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审查</w:t>
            </w:r>
          </w:p>
        </w:tc>
        <w:tc>
          <w:tcPr>
            <w:tcW w:w="1701" w:type="dxa"/>
          </w:tcPr>
          <w:p w14:paraId="5D7448A0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51131A29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4ED8CFD7" w14:textId="77777777" w:rsidTr="00F36A68">
        <w:tc>
          <w:tcPr>
            <w:tcW w:w="1767" w:type="dxa"/>
          </w:tcPr>
          <w:p w14:paraId="6AE36EBE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批准</w:t>
            </w:r>
          </w:p>
        </w:tc>
        <w:tc>
          <w:tcPr>
            <w:tcW w:w="1701" w:type="dxa"/>
          </w:tcPr>
          <w:p w14:paraId="321C6124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05C76E22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</w:tbl>
    <w:p w14:paraId="6EAA3B80" w14:textId="77777777" w:rsidR="006821D5" w:rsidRDefault="006821D5" w:rsidP="00972899">
      <w:pPr>
        <w:ind w:firstLine="460"/>
        <w:rPr>
          <w:rFonts w:hint="eastAsia"/>
        </w:rPr>
      </w:pPr>
    </w:p>
    <w:p w14:paraId="13B999E2" w14:textId="77777777" w:rsidR="00EA3E0D" w:rsidRPr="007713F4" w:rsidRDefault="00550E4B" w:rsidP="000A04FD">
      <w:pPr>
        <w:ind w:firstLine="462"/>
        <w:jc w:val="center"/>
        <w:rPr>
          <w:rFonts w:hint="eastAsia"/>
          <w:b/>
        </w:rPr>
      </w:pPr>
      <w:r w:rsidRPr="00BD62C4">
        <w:rPr>
          <w:rFonts w:eastAsia="Calibri"/>
          <w:b/>
        </w:rPr>
        <w:br w:type="page"/>
      </w:r>
      <w:r w:rsidR="00EA3E0D" w:rsidRPr="007713F4">
        <w:rPr>
          <w:rFonts w:hint="eastAsia"/>
          <w:b/>
        </w:rPr>
        <w:t>目</w:t>
      </w:r>
      <w:r w:rsidR="007713F4">
        <w:rPr>
          <w:rFonts w:hint="eastAsia"/>
          <w:b/>
        </w:rPr>
        <w:t xml:space="preserve">     </w:t>
      </w:r>
      <w:r w:rsidR="00EA3E0D" w:rsidRPr="007713F4">
        <w:rPr>
          <w:rFonts w:hint="eastAsia"/>
          <w:b/>
        </w:rPr>
        <w:t>录</w:t>
      </w:r>
    </w:p>
    <w:p w14:paraId="2FC7160B" w14:textId="77777777" w:rsidR="00867F11" w:rsidRDefault="00DA002F">
      <w:pPr>
        <w:pStyle w:val="13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16766371" w:history="1">
        <w:r w:rsidR="00867F11" w:rsidRPr="00F20EB7">
          <w:rPr>
            <w:rStyle w:val="ab"/>
            <w:rFonts w:hint="eastAsia"/>
            <w:noProof/>
          </w:rPr>
          <w:t>第</w:t>
        </w:r>
        <w:r w:rsidR="00867F11" w:rsidRPr="00F20EB7">
          <w:rPr>
            <w:rStyle w:val="ab"/>
            <w:rFonts w:hint="eastAsia"/>
            <w:noProof/>
          </w:rPr>
          <w:t xml:space="preserve"> 1 </w:t>
        </w:r>
        <w:r w:rsidR="00867F11" w:rsidRPr="00F20EB7">
          <w:rPr>
            <w:rStyle w:val="ab"/>
            <w:rFonts w:hint="eastAsia"/>
            <w:noProof/>
          </w:rPr>
          <w:t>章</w:t>
        </w:r>
        <w:r w:rsidR="00867F1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数据结构模型说明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_Toc416766371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3</w:t>
        </w:r>
        <w:r w:rsidR="00867F11">
          <w:rPr>
            <w:noProof/>
            <w:webHidden/>
          </w:rPr>
          <w:fldChar w:fldCharType="end"/>
        </w:r>
      </w:hyperlink>
    </w:p>
    <w:p w14:paraId="03A55EF8" w14:textId="77777777" w:rsidR="00867F11" w:rsidRDefault="00996DE0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2" w:history="1">
        <w:r w:rsidR="00867F11" w:rsidRPr="00F20EB7">
          <w:rPr>
            <w:rStyle w:val="ab"/>
            <w:rFonts w:ascii="黑体"/>
            <w:noProof/>
          </w:rPr>
          <w:t>1.1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数据关系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_Toc416766372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3</w:t>
        </w:r>
        <w:r w:rsidR="00867F11">
          <w:rPr>
            <w:noProof/>
            <w:webHidden/>
          </w:rPr>
          <w:fldChar w:fldCharType="end"/>
        </w:r>
      </w:hyperlink>
    </w:p>
    <w:p w14:paraId="7A3901B1" w14:textId="77777777" w:rsidR="00867F11" w:rsidRDefault="00996DE0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3" w:history="1">
        <w:r w:rsidR="00867F11" w:rsidRPr="00F20EB7">
          <w:rPr>
            <w:rStyle w:val="ab"/>
            <w:rFonts w:ascii="黑体"/>
            <w:noProof/>
          </w:rPr>
          <w:t>1.2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字段类型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_Toc416766373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3</w:t>
        </w:r>
        <w:r w:rsidR="00867F11">
          <w:rPr>
            <w:noProof/>
            <w:webHidden/>
          </w:rPr>
          <w:fldChar w:fldCharType="end"/>
        </w:r>
      </w:hyperlink>
    </w:p>
    <w:p w14:paraId="7802ECF1" w14:textId="77777777" w:rsidR="00867F11" w:rsidRDefault="00996DE0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4" w:history="1">
        <w:r w:rsidR="00867F11" w:rsidRPr="00F20EB7">
          <w:rPr>
            <w:rStyle w:val="ab"/>
            <w:rFonts w:ascii="黑体"/>
            <w:noProof/>
          </w:rPr>
          <w:t>1.3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固定字段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_Toc416766374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3</w:t>
        </w:r>
        <w:r w:rsidR="00867F11">
          <w:rPr>
            <w:noProof/>
            <w:webHidden/>
          </w:rPr>
          <w:fldChar w:fldCharType="end"/>
        </w:r>
      </w:hyperlink>
    </w:p>
    <w:p w14:paraId="2348CD51" w14:textId="77777777" w:rsidR="00867F11" w:rsidRDefault="00996DE0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5" w:history="1">
        <w:r w:rsidR="00867F11" w:rsidRPr="00F20EB7">
          <w:rPr>
            <w:rStyle w:val="ab"/>
            <w:rFonts w:ascii="黑体"/>
            <w:noProof/>
          </w:rPr>
          <w:t>1.4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示例表格</w:t>
        </w:r>
        <w:r w:rsidR="00867F11" w:rsidRPr="00F20EB7">
          <w:rPr>
            <w:rStyle w:val="ab"/>
            <w:noProof/>
          </w:rPr>
          <w:t>(</w:t>
        </w:r>
        <w:r w:rsidR="00867F11" w:rsidRPr="00F20EB7">
          <w:rPr>
            <w:rStyle w:val="ab"/>
            <w:rFonts w:hint="eastAsia"/>
            <w:noProof/>
          </w:rPr>
          <w:t>供拷贝使用</w:t>
        </w:r>
        <w:r w:rsidR="00867F11" w:rsidRPr="00F20EB7">
          <w:rPr>
            <w:rStyle w:val="ab"/>
            <w:noProof/>
          </w:rPr>
          <w:t>)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_Toc416766375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4</w:t>
        </w:r>
        <w:r w:rsidR="00867F11">
          <w:rPr>
            <w:noProof/>
            <w:webHidden/>
          </w:rPr>
          <w:fldChar w:fldCharType="end"/>
        </w:r>
      </w:hyperlink>
    </w:p>
    <w:p w14:paraId="3AF96854" w14:textId="77777777" w:rsidR="00867F11" w:rsidRDefault="00996DE0">
      <w:pPr>
        <w:pStyle w:val="13"/>
        <w:tabs>
          <w:tab w:val="left" w:pos="1440"/>
          <w:tab w:val="right" w:leader="dot" w:pos="1045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16766376" w:history="1">
        <w:r w:rsidR="00867F11" w:rsidRPr="00F20EB7">
          <w:rPr>
            <w:rStyle w:val="ab"/>
            <w:rFonts w:hint="eastAsia"/>
            <w:noProof/>
          </w:rPr>
          <w:t>第</w:t>
        </w:r>
        <w:r w:rsidR="00867F11" w:rsidRPr="00F20EB7">
          <w:rPr>
            <w:rStyle w:val="ab"/>
            <w:rFonts w:hint="eastAsia"/>
            <w:noProof/>
          </w:rPr>
          <w:t xml:space="preserve"> 2 </w:t>
        </w:r>
        <w:r w:rsidR="00867F11" w:rsidRPr="00F20EB7">
          <w:rPr>
            <w:rStyle w:val="ab"/>
            <w:rFonts w:hint="eastAsia"/>
            <w:noProof/>
          </w:rPr>
          <w:t>章</w:t>
        </w:r>
        <w:r w:rsidR="00867F1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数据表详细设计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_Toc416766376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5</w:t>
        </w:r>
        <w:r w:rsidR="00867F11">
          <w:rPr>
            <w:noProof/>
            <w:webHidden/>
          </w:rPr>
          <w:fldChar w:fldCharType="end"/>
        </w:r>
      </w:hyperlink>
    </w:p>
    <w:p w14:paraId="0D24386F" w14:textId="77777777" w:rsidR="00867F11" w:rsidRDefault="00996DE0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7" w:history="1">
        <w:r w:rsidR="00867F11" w:rsidRPr="00F20EB7">
          <w:rPr>
            <w:rStyle w:val="ab"/>
            <w:rFonts w:ascii="黑体"/>
            <w:noProof/>
          </w:rPr>
          <w:t>2.1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SYS_TENANT_E </w:t>
        </w:r>
        <w:r w:rsidR="00867F11" w:rsidRPr="00F20EB7">
          <w:rPr>
            <w:rStyle w:val="ab"/>
            <w:rFonts w:hint="eastAsia"/>
            <w:noProof/>
          </w:rPr>
          <w:t>企业租户表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_Toc416766377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5</w:t>
        </w:r>
        <w:r w:rsidR="00867F11">
          <w:rPr>
            <w:noProof/>
            <w:webHidden/>
          </w:rPr>
          <w:fldChar w:fldCharType="end"/>
        </w:r>
      </w:hyperlink>
    </w:p>
    <w:p w14:paraId="4195AC9A" w14:textId="77777777" w:rsidR="00867F11" w:rsidRDefault="00996DE0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8" w:history="1">
        <w:r w:rsidR="00867F11" w:rsidRPr="00F20EB7">
          <w:rPr>
            <w:rStyle w:val="ab"/>
            <w:rFonts w:ascii="黑体"/>
            <w:noProof/>
          </w:rPr>
          <w:t>2.2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SYS_TENANT_E_USER </w:t>
        </w:r>
        <w:r w:rsidR="00867F11" w:rsidRPr="00F20EB7">
          <w:rPr>
            <w:rStyle w:val="ab"/>
            <w:rFonts w:hint="eastAsia"/>
            <w:noProof/>
          </w:rPr>
          <w:t>企业用户表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_Toc416766378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6</w:t>
        </w:r>
        <w:r w:rsidR="00867F11">
          <w:rPr>
            <w:noProof/>
            <w:webHidden/>
          </w:rPr>
          <w:fldChar w:fldCharType="end"/>
        </w:r>
      </w:hyperlink>
    </w:p>
    <w:p w14:paraId="260B6537" w14:textId="77777777" w:rsidR="00867F11" w:rsidRDefault="00996DE0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9" w:history="1">
        <w:r w:rsidR="00867F11" w:rsidRPr="00F20EB7">
          <w:rPr>
            <w:rStyle w:val="ab"/>
            <w:rFonts w:ascii="黑体"/>
            <w:noProof/>
          </w:rPr>
          <w:t>2.3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SYS_TENANT_E_CONTACT </w:t>
        </w:r>
        <w:r w:rsidR="00867F11" w:rsidRPr="00F20EB7">
          <w:rPr>
            <w:rStyle w:val="ab"/>
            <w:rFonts w:hint="eastAsia"/>
            <w:noProof/>
          </w:rPr>
          <w:t>企业联系方式表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_Toc416766379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6</w:t>
        </w:r>
        <w:r w:rsidR="00867F11">
          <w:rPr>
            <w:noProof/>
            <w:webHidden/>
          </w:rPr>
          <w:fldChar w:fldCharType="end"/>
        </w:r>
      </w:hyperlink>
    </w:p>
    <w:p w14:paraId="1E36BD95" w14:textId="77777777" w:rsidR="00867F11" w:rsidRDefault="00996DE0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0" w:history="1">
        <w:r w:rsidR="00867F11" w:rsidRPr="00F20EB7">
          <w:rPr>
            <w:rStyle w:val="ab"/>
            <w:rFonts w:ascii="黑体"/>
            <w:noProof/>
          </w:rPr>
          <w:t>2.4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SYS_TENANT_E_PROFESSION </w:t>
        </w:r>
        <w:r w:rsidR="00867F11" w:rsidRPr="00F20EB7">
          <w:rPr>
            <w:rStyle w:val="ab"/>
            <w:rFonts w:hint="eastAsia"/>
            <w:noProof/>
          </w:rPr>
          <w:t>企业所属专业表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_Toc416766380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7</w:t>
        </w:r>
        <w:r w:rsidR="00867F11">
          <w:rPr>
            <w:noProof/>
            <w:webHidden/>
          </w:rPr>
          <w:fldChar w:fldCharType="end"/>
        </w:r>
      </w:hyperlink>
    </w:p>
    <w:p w14:paraId="3513C55C" w14:textId="77777777" w:rsidR="00867F11" w:rsidRDefault="00996DE0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1" w:history="1">
        <w:r w:rsidR="00867F11" w:rsidRPr="00F20EB7">
          <w:rPr>
            <w:rStyle w:val="ab"/>
            <w:rFonts w:ascii="黑体"/>
            <w:noProof/>
          </w:rPr>
          <w:t>2.5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SYS_TENANT_R </w:t>
        </w:r>
        <w:r w:rsidR="00867F11" w:rsidRPr="00F20EB7">
          <w:rPr>
            <w:rStyle w:val="ab"/>
            <w:rFonts w:hint="eastAsia"/>
            <w:noProof/>
          </w:rPr>
          <w:t>评审租户表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_Toc416766381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7</w:t>
        </w:r>
        <w:r w:rsidR="00867F11">
          <w:rPr>
            <w:noProof/>
            <w:webHidden/>
          </w:rPr>
          <w:fldChar w:fldCharType="end"/>
        </w:r>
      </w:hyperlink>
    </w:p>
    <w:p w14:paraId="52873828" w14:textId="77777777" w:rsidR="00867F11" w:rsidRDefault="00996DE0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2" w:history="1">
        <w:r w:rsidR="00867F11" w:rsidRPr="00F20EB7">
          <w:rPr>
            <w:rStyle w:val="ab"/>
            <w:rFonts w:ascii="黑体"/>
            <w:noProof/>
          </w:rPr>
          <w:t>2.6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SYS_TENANT_R_USER </w:t>
        </w:r>
        <w:r w:rsidR="00867F11" w:rsidRPr="00F20EB7">
          <w:rPr>
            <w:rStyle w:val="ab"/>
            <w:rFonts w:hint="eastAsia"/>
            <w:noProof/>
          </w:rPr>
          <w:t>评审专家信息表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_Toc416766382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8</w:t>
        </w:r>
        <w:r w:rsidR="00867F11">
          <w:rPr>
            <w:noProof/>
            <w:webHidden/>
          </w:rPr>
          <w:fldChar w:fldCharType="end"/>
        </w:r>
      </w:hyperlink>
    </w:p>
    <w:p w14:paraId="2882394A" w14:textId="77777777" w:rsidR="00867F11" w:rsidRDefault="00996DE0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3" w:history="1">
        <w:r w:rsidR="00867F11" w:rsidRPr="00F20EB7">
          <w:rPr>
            <w:rStyle w:val="ab"/>
            <w:rFonts w:ascii="黑体"/>
            <w:noProof/>
          </w:rPr>
          <w:t>2.7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SYS_TENANT_R_CONTACT </w:t>
        </w:r>
        <w:r w:rsidR="00867F11" w:rsidRPr="00F20EB7">
          <w:rPr>
            <w:rStyle w:val="ab"/>
            <w:rFonts w:hint="eastAsia"/>
            <w:noProof/>
          </w:rPr>
          <w:t>评审机构联系方式表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_Toc416766383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8</w:t>
        </w:r>
        <w:r w:rsidR="00867F11">
          <w:rPr>
            <w:noProof/>
            <w:webHidden/>
          </w:rPr>
          <w:fldChar w:fldCharType="end"/>
        </w:r>
      </w:hyperlink>
    </w:p>
    <w:p w14:paraId="26DC8ECC" w14:textId="77777777" w:rsidR="00867F11" w:rsidRDefault="00996DE0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4" w:history="1">
        <w:r w:rsidR="00867F11" w:rsidRPr="00F20EB7">
          <w:rPr>
            <w:rStyle w:val="ab"/>
            <w:rFonts w:ascii="黑体"/>
            <w:noProof/>
          </w:rPr>
          <w:t>2.8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SYS_TENANT_R_PROFESSION </w:t>
        </w:r>
        <w:r w:rsidR="00867F11" w:rsidRPr="00F20EB7">
          <w:rPr>
            <w:rStyle w:val="ab"/>
            <w:rFonts w:hint="eastAsia"/>
            <w:noProof/>
          </w:rPr>
          <w:t>评审机构评审专业表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_Toc416766384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9</w:t>
        </w:r>
        <w:r w:rsidR="00867F11">
          <w:rPr>
            <w:noProof/>
            <w:webHidden/>
          </w:rPr>
          <w:fldChar w:fldCharType="end"/>
        </w:r>
      </w:hyperlink>
    </w:p>
    <w:p w14:paraId="765EE373" w14:textId="77777777" w:rsidR="00867F11" w:rsidRDefault="00996DE0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5" w:history="1">
        <w:r w:rsidR="00867F11" w:rsidRPr="00F20EB7">
          <w:rPr>
            <w:rStyle w:val="ab"/>
            <w:rFonts w:ascii="黑体"/>
            <w:noProof/>
          </w:rPr>
          <w:t>2.9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SYS_TENANT_G </w:t>
        </w:r>
        <w:r w:rsidR="00867F11" w:rsidRPr="00F20EB7">
          <w:rPr>
            <w:rStyle w:val="ab"/>
            <w:rFonts w:hint="eastAsia"/>
            <w:noProof/>
          </w:rPr>
          <w:t>政府租户表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_Toc416766385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9</w:t>
        </w:r>
        <w:r w:rsidR="00867F11">
          <w:rPr>
            <w:noProof/>
            <w:webHidden/>
          </w:rPr>
          <w:fldChar w:fldCharType="end"/>
        </w:r>
      </w:hyperlink>
    </w:p>
    <w:p w14:paraId="3148AD96" w14:textId="77777777" w:rsidR="00867F11" w:rsidRDefault="00996DE0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6" w:history="1">
        <w:r w:rsidR="00867F11" w:rsidRPr="00F20EB7">
          <w:rPr>
            <w:rStyle w:val="ab"/>
            <w:rFonts w:ascii="黑体"/>
            <w:noProof/>
          </w:rPr>
          <w:t>2.10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SYS_TENANT_G_USER </w:t>
        </w:r>
        <w:r w:rsidR="00867F11" w:rsidRPr="00F20EB7">
          <w:rPr>
            <w:rStyle w:val="ab"/>
            <w:rFonts w:hint="eastAsia"/>
            <w:noProof/>
          </w:rPr>
          <w:t>政府用户表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_Toc416766386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9</w:t>
        </w:r>
        <w:r w:rsidR="00867F11">
          <w:rPr>
            <w:noProof/>
            <w:webHidden/>
          </w:rPr>
          <w:fldChar w:fldCharType="end"/>
        </w:r>
      </w:hyperlink>
    </w:p>
    <w:p w14:paraId="4C38223E" w14:textId="77777777" w:rsidR="00867F11" w:rsidRDefault="00996DE0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7" w:history="1">
        <w:r w:rsidR="00867F11" w:rsidRPr="00F20EB7">
          <w:rPr>
            <w:rStyle w:val="ab"/>
            <w:rFonts w:ascii="黑体"/>
            <w:noProof/>
          </w:rPr>
          <w:t>2.11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SYS_USER </w:t>
        </w:r>
        <w:r w:rsidR="00867F11" w:rsidRPr="00F20EB7">
          <w:rPr>
            <w:rStyle w:val="ab"/>
            <w:rFonts w:hint="eastAsia"/>
            <w:noProof/>
          </w:rPr>
          <w:t>系统用户信息表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_Toc416766387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10</w:t>
        </w:r>
        <w:r w:rsidR="00867F11">
          <w:rPr>
            <w:noProof/>
            <w:webHidden/>
          </w:rPr>
          <w:fldChar w:fldCharType="end"/>
        </w:r>
      </w:hyperlink>
    </w:p>
    <w:p w14:paraId="20867AB1" w14:textId="77777777" w:rsidR="00867F11" w:rsidRDefault="00996DE0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8" w:history="1">
        <w:r w:rsidR="00867F11" w:rsidRPr="00F20EB7">
          <w:rPr>
            <w:rStyle w:val="ab"/>
            <w:rFonts w:ascii="黑体"/>
            <w:noProof/>
          </w:rPr>
          <w:t>2.12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SYS_AUDIT_LOG </w:t>
        </w:r>
        <w:r w:rsidR="00867F11" w:rsidRPr="00F20EB7">
          <w:rPr>
            <w:rStyle w:val="ab"/>
            <w:rFonts w:hint="eastAsia"/>
            <w:noProof/>
          </w:rPr>
          <w:t>系统日志表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_Toc416766388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10</w:t>
        </w:r>
        <w:r w:rsidR="00867F11">
          <w:rPr>
            <w:noProof/>
            <w:webHidden/>
          </w:rPr>
          <w:fldChar w:fldCharType="end"/>
        </w:r>
      </w:hyperlink>
    </w:p>
    <w:p w14:paraId="621DADCB" w14:textId="77777777" w:rsidR="00867F11" w:rsidRDefault="00996DE0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9" w:history="1">
        <w:r w:rsidR="00867F11" w:rsidRPr="00F20EB7">
          <w:rPr>
            <w:rStyle w:val="ab"/>
            <w:rFonts w:ascii="黑体"/>
            <w:noProof/>
          </w:rPr>
          <w:t>2.13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SYS_PARA_SINGLE </w:t>
        </w:r>
        <w:r w:rsidR="00867F11" w:rsidRPr="00F20EB7">
          <w:rPr>
            <w:rStyle w:val="ab"/>
            <w:rFonts w:hint="eastAsia"/>
            <w:noProof/>
          </w:rPr>
          <w:t>系统参数</w:t>
        </w:r>
        <w:r w:rsidR="00867F11" w:rsidRPr="00F20EB7">
          <w:rPr>
            <w:rStyle w:val="ab"/>
            <w:noProof/>
          </w:rPr>
          <w:t>_</w:t>
        </w:r>
        <w:r w:rsidR="00867F11" w:rsidRPr="00F20EB7">
          <w:rPr>
            <w:rStyle w:val="ab"/>
            <w:rFonts w:hint="eastAsia"/>
            <w:noProof/>
          </w:rPr>
          <w:t>单值表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_Toc416766389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11</w:t>
        </w:r>
        <w:r w:rsidR="00867F11">
          <w:rPr>
            <w:noProof/>
            <w:webHidden/>
          </w:rPr>
          <w:fldChar w:fldCharType="end"/>
        </w:r>
      </w:hyperlink>
    </w:p>
    <w:p w14:paraId="27A12841" w14:textId="77777777" w:rsidR="00867F11" w:rsidRDefault="00996DE0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0" w:history="1">
        <w:r w:rsidR="00867F11" w:rsidRPr="00F20EB7">
          <w:rPr>
            <w:rStyle w:val="ab"/>
            <w:rFonts w:ascii="黑体"/>
            <w:noProof/>
          </w:rPr>
          <w:t>2.14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SYS_PARA_MULTI </w:t>
        </w:r>
        <w:r w:rsidR="00867F11" w:rsidRPr="00F20EB7">
          <w:rPr>
            <w:rStyle w:val="ab"/>
            <w:rFonts w:hint="eastAsia"/>
            <w:noProof/>
          </w:rPr>
          <w:t>系统参数</w:t>
        </w:r>
        <w:r w:rsidR="00867F11" w:rsidRPr="00F20EB7">
          <w:rPr>
            <w:rStyle w:val="ab"/>
            <w:noProof/>
          </w:rPr>
          <w:t>_</w:t>
        </w:r>
        <w:r w:rsidR="00867F11" w:rsidRPr="00F20EB7">
          <w:rPr>
            <w:rStyle w:val="ab"/>
            <w:rFonts w:hint="eastAsia"/>
            <w:noProof/>
          </w:rPr>
          <w:t>多值表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_Toc416766390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11</w:t>
        </w:r>
        <w:r w:rsidR="00867F11">
          <w:rPr>
            <w:noProof/>
            <w:webHidden/>
          </w:rPr>
          <w:fldChar w:fldCharType="end"/>
        </w:r>
      </w:hyperlink>
    </w:p>
    <w:p w14:paraId="6C92017B" w14:textId="77777777" w:rsidR="00867F11" w:rsidRDefault="00996DE0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1" w:history="1">
        <w:r w:rsidR="00867F11" w:rsidRPr="00F20EB7">
          <w:rPr>
            <w:rStyle w:val="ab"/>
            <w:rFonts w:ascii="黑体"/>
            <w:noProof/>
          </w:rPr>
          <w:t>2.15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SYS_PARA_TREE </w:t>
        </w:r>
        <w:r w:rsidR="00867F11" w:rsidRPr="00F20EB7">
          <w:rPr>
            <w:rStyle w:val="ab"/>
            <w:rFonts w:hint="eastAsia"/>
            <w:noProof/>
          </w:rPr>
          <w:t>系统参数</w:t>
        </w:r>
        <w:r w:rsidR="00867F11" w:rsidRPr="00F20EB7">
          <w:rPr>
            <w:rStyle w:val="ab"/>
            <w:noProof/>
          </w:rPr>
          <w:t>_</w:t>
        </w:r>
        <w:r w:rsidR="00867F11" w:rsidRPr="00F20EB7">
          <w:rPr>
            <w:rStyle w:val="ab"/>
            <w:rFonts w:hint="eastAsia"/>
            <w:noProof/>
          </w:rPr>
          <w:t>树状表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_Toc416766391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11</w:t>
        </w:r>
        <w:r w:rsidR="00867F11">
          <w:rPr>
            <w:noProof/>
            <w:webHidden/>
          </w:rPr>
          <w:fldChar w:fldCharType="end"/>
        </w:r>
      </w:hyperlink>
    </w:p>
    <w:p w14:paraId="384FAA8B" w14:textId="77777777" w:rsidR="00867F11" w:rsidRDefault="00996DE0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2" w:history="1">
        <w:r w:rsidR="00867F11" w:rsidRPr="00F20EB7">
          <w:rPr>
            <w:rStyle w:val="ab"/>
            <w:rFonts w:ascii="黑体"/>
            <w:noProof/>
          </w:rPr>
          <w:t>2.16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SYS_PARA_AREA </w:t>
        </w:r>
        <w:r w:rsidR="00867F11" w:rsidRPr="00F20EB7">
          <w:rPr>
            <w:rStyle w:val="ab"/>
            <w:rFonts w:hint="eastAsia"/>
            <w:noProof/>
          </w:rPr>
          <w:t>地区信息表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_Toc416766392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11</w:t>
        </w:r>
        <w:r w:rsidR="00867F11">
          <w:rPr>
            <w:noProof/>
            <w:webHidden/>
          </w:rPr>
          <w:fldChar w:fldCharType="end"/>
        </w:r>
      </w:hyperlink>
    </w:p>
    <w:p w14:paraId="634E6ED6" w14:textId="77777777" w:rsidR="00867F11" w:rsidRDefault="00996DE0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3" w:history="1">
        <w:r w:rsidR="00867F11" w:rsidRPr="00F20EB7">
          <w:rPr>
            <w:rStyle w:val="ab"/>
            <w:rFonts w:ascii="黑体"/>
            <w:noProof/>
          </w:rPr>
          <w:t>2.17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SSM_TENANT_LOG </w:t>
        </w:r>
        <w:r w:rsidR="00867F11" w:rsidRPr="00F20EB7">
          <w:rPr>
            <w:rStyle w:val="ab"/>
            <w:rFonts w:hint="eastAsia"/>
            <w:noProof/>
          </w:rPr>
          <w:t>日志表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_Toc416766393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12</w:t>
        </w:r>
        <w:r w:rsidR="00867F11">
          <w:rPr>
            <w:noProof/>
            <w:webHidden/>
          </w:rPr>
          <w:fldChar w:fldCharType="end"/>
        </w:r>
      </w:hyperlink>
    </w:p>
    <w:p w14:paraId="52FEE780" w14:textId="77777777" w:rsidR="00867F11" w:rsidRDefault="00996DE0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4" w:history="1">
        <w:r w:rsidR="00867F11" w:rsidRPr="00F20EB7">
          <w:rPr>
            <w:rStyle w:val="ab"/>
            <w:rFonts w:ascii="黑体"/>
            <w:noProof/>
          </w:rPr>
          <w:t>2.18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SSM_TENANT_E_STANDARD </w:t>
        </w:r>
        <w:r w:rsidR="00867F11" w:rsidRPr="00F20EB7">
          <w:rPr>
            <w:rStyle w:val="ab"/>
            <w:rFonts w:hint="eastAsia"/>
            <w:noProof/>
          </w:rPr>
          <w:t>企业达标情况表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_Toc416766394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12</w:t>
        </w:r>
        <w:r w:rsidR="00867F11">
          <w:rPr>
            <w:noProof/>
            <w:webHidden/>
          </w:rPr>
          <w:fldChar w:fldCharType="end"/>
        </w:r>
      </w:hyperlink>
    </w:p>
    <w:p w14:paraId="1803F896" w14:textId="77777777" w:rsidR="00867F11" w:rsidRDefault="00996DE0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5" w:history="1">
        <w:r w:rsidR="00867F11" w:rsidRPr="00F20EB7">
          <w:rPr>
            <w:rStyle w:val="ab"/>
            <w:rFonts w:ascii="黑体"/>
            <w:noProof/>
          </w:rPr>
          <w:t>2.19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SSM_NOTICE </w:t>
        </w:r>
        <w:r w:rsidR="00867F11" w:rsidRPr="00F20EB7">
          <w:rPr>
            <w:rStyle w:val="ab"/>
            <w:rFonts w:hint="eastAsia"/>
            <w:noProof/>
          </w:rPr>
          <w:t>通知公告表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_Toc416766395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12</w:t>
        </w:r>
        <w:r w:rsidR="00867F11">
          <w:rPr>
            <w:noProof/>
            <w:webHidden/>
          </w:rPr>
          <w:fldChar w:fldCharType="end"/>
        </w:r>
      </w:hyperlink>
    </w:p>
    <w:p w14:paraId="6B645939" w14:textId="77777777" w:rsidR="00867F11" w:rsidRDefault="00996DE0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6" w:history="1">
        <w:r w:rsidR="00867F11" w:rsidRPr="00F20EB7">
          <w:rPr>
            <w:rStyle w:val="ab"/>
            <w:rFonts w:ascii="黑体"/>
            <w:noProof/>
          </w:rPr>
          <w:t>2.20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SSM_NOTICE_COMMENTS </w:t>
        </w:r>
        <w:r w:rsidR="00867F11" w:rsidRPr="00F20EB7">
          <w:rPr>
            <w:rStyle w:val="ab"/>
            <w:rFonts w:hint="eastAsia"/>
            <w:noProof/>
          </w:rPr>
          <w:t>通知公告评论表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_Toc416766396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13</w:t>
        </w:r>
        <w:r w:rsidR="00867F11">
          <w:rPr>
            <w:noProof/>
            <w:webHidden/>
          </w:rPr>
          <w:fldChar w:fldCharType="end"/>
        </w:r>
      </w:hyperlink>
    </w:p>
    <w:p w14:paraId="03BFCB88" w14:textId="77777777" w:rsidR="00867F11" w:rsidRDefault="00996DE0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7" w:history="1">
        <w:r w:rsidR="00867F11" w:rsidRPr="00F20EB7">
          <w:rPr>
            <w:rStyle w:val="ab"/>
            <w:rFonts w:ascii="黑体"/>
            <w:noProof/>
          </w:rPr>
          <w:t>2.21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SSM_KNOWLEDGE_SORT </w:t>
        </w:r>
        <w:r w:rsidR="00867F11" w:rsidRPr="00F20EB7">
          <w:rPr>
            <w:rStyle w:val="ab"/>
            <w:rFonts w:hint="eastAsia"/>
            <w:noProof/>
          </w:rPr>
          <w:t>知识库分类表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_Toc416766397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13</w:t>
        </w:r>
        <w:r w:rsidR="00867F11">
          <w:rPr>
            <w:noProof/>
            <w:webHidden/>
          </w:rPr>
          <w:fldChar w:fldCharType="end"/>
        </w:r>
      </w:hyperlink>
    </w:p>
    <w:p w14:paraId="6FEFE291" w14:textId="77777777" w:rsidR="00867F11" w:rsidRDefault="00996DE0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8" w:history="1">
        <w:r w:rsidR="00867F11" w:rsidRPr="00F20EB7">
          <w:rPr>
            <w:rStyle w:val="ab"/>
            <w:rFonts w:ascii="黑体"/>
            <w:noProof/>
          </w:rPr>
          <w:t>2.22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SSM_KNOWLEDGE_FILE </w:t>
        </w:r>
        <w:r w:rsidR="00867F11" w:rsidRPr="00F20EB7">
          <w:rPr>
            <w:rStyle w:val="ab"/>
            <w:rFonts w:hint="eastAsia"/>
            <w:noProof/>
          </w:rPr>
          <w:t>知识库文件表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_Toc416766398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13</w:t>
        </w:r>
        <w:r w:rsidR="00867F11">
          <w:rPr>
            <w:noProof/>
            <w:webHidden/>
          </w:rPr>
          <w:fldChar w:fldCharType="end"/>
        </w:r>
      </w:hyperlink>
    </w:p>
    <w:p w14:paraId="60D3BD6D" w14:textId="77777777" w:rsidR="00867F11" w:rsidRDefault="00996DE0">
      <w:pPr>
        <w:pStyle w:val="13"/>
        <w:tabs>
          <w:tab w:val="left" w:pos="1440"/>
          <w:tab w:val="right" w:leader="dot" w:pos="1045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16766399" w:history="1">
        <w:r w:rsidR="00867F11" w:rsidRPr="00F20EB7">
          <w:rPr>
            <w:rStyle w:val="ab"/>
            <w:rFonts w:hint="eastAsia"/>
            <w:noProof/>
          </w:rPr>
          <w:t>第</w:t>
        </w:r>
        <w:r w:rsidR="00867F11" w:rsidRPr="00F20EB7">
          <w:rPr>
            <w:rStyle w:val="ab"/>
            <w:rFonts w:hint="eastAsia"/>
            <w:noProof/>
          </w:rPr>
          <w:t xml:space="preserve"> 3 </w:t>
        </w:r>
        <w:r w:rsidR="00867F11" w:rsidRPr="00F20EB7">
          <w:rPr>
            <w:rStyle w:val="ab"/>
            <w:rFonts w:hint="eastAsia"/>
            <w:noProof/>
          </w:rPr>
          <w:t>章</w:t>
        </w:r>
        <w:r w:rsidR="00867F1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视图设计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_Toc416766399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14</w:t>
        </w:r>
        <w:r w:rsidR="00867F11">
          <w:rPr>
            <w:noProof/>
            <w:webHidden/>
          </w:rPr>
          <w:fldChar w:fldCharType="end"/>
        </w:r>
      </w:hyperlink>
    </w:p>
    <w:p w14:paraId="3616D60A" w14:textId="77777777" w:rsidR="00867F11" w:rsidRDefault="00996DE0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400" w:history="1">
        <w:r w:rsidR="00867F11" w:rsidRPr="00F20EB7">
          <w:rPr>
            <w:rStyle w:val="ab"/>
            <w:rFonts w:ascii="黑体"/>
            <w:noProof/>
          </w:rPr>
          <w:t>3.1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视图物理名</w:t>
        </w:r>
        <w:r w:rsidR="00867F11" w:rsidRPr="00F20EB7">
          <w:rPr>
            <w:rStyle w:val="ab"/>
            <w:noProof/>
          </w:rPr>
          <w:t xml:space="preserve"> </w:t>
        </w:r>
        <w:r w:rsidR="00867F11" w:rsidRPr="00F20EB7">
          <w:rPr>
            <w:rStyle w:val="ab"/>
            <w:rFonts w:hint="eastAsia"/>
            <w:noProof/>
          </w:rPr>
          <w:t>视图中文名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_Toc416766400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14</w:t>
        </w:r>
        <w:r w:rsidR="00867F11">
          <w:rPr>
            <w:noProof/>
            <w:webHidden/>
          </w:rPr>
          <w:fldChar w:fldCharType="end"/>
        </w:r>
      </w:hyperlink>
    </w:p>
    <w:p w14:paraId="5871D081" w14:textId="77777777" w:rsidR="00793A6E" w:rsidRPr="00B71085" w:rsidRDefault="00DA002F" w:rsidP="00DA002F">
      <w:pPr>
        <w:ind w:firstLineChars="0"/>
        <w:rPr>
          <w:rFonts w:hint="eastAsia"/>
        </w:rPr>
      </w:pPr>
      <w:r>
        <w:rPr>
          <w:b/>
          <w:bCs/>
          <w:caps/>
          <w:sz w:val="20"/>
          <w:szCs w:val="20"/>
        </w:rPr>
        <w:fldChar w:fldCharType="end"/>
      </w:r>
    </w:p>
    <w:p w14:paraId="2158DCAD" w14:textId="77777777" w:rsidR="00EA3E0D" w:rsidRDefault="00C50F9F" w:rsidP="008A10F6">
      <w:pPr>
        <w:pStyle w:val="1"/>
        <w:rPr>
          <w:rFonts w:hint="eastAsia"/>
        </w:rPr>
      </w:pPr>
      <w:r>
        <w:rPr>
          <w:rFonts w:hint="eastAsia"/>
        </w:rPr>
        <w:t xml:space="preserve"> </w:t>
      </w:r>
      <w:bookmarkStart w:id="0" w:name="_Toc416766371"/>
      <w:r w:rsidR="00AD1C7F">
        <w:rPr>
          <w:rFonts w:hint="eastAsia"/>
        </w:rPr>
        <w:t>数据结构模型</w:t>
      </w:r>
      <w:r w:rsidR="00484CDE">
        <w:rPr>
          <w:rFonts w:hint="eastAsia"/>
        </w:rPr>
        <w:t>说明</w:t>
      </w:r>
      <w:bookmarkEnd w:id="0"/>
    </w:p>
    <w:p w14:paraId="69169D54" w14:textId="77777777" w:rsidR="00F2066A" w:rsidRPr="00F2066A" w:rsidRDefault="00F2066A" w:rsidP="00F2066A">
      <w:pPr>
        <w:ind w:firstLine="460"/>
        <w:rPr>
          <w:rFonts w:hint="eastAsia"/>
        </w:rPr>
      </w:pPr>
      <w:r>
        <w:rPr>
          <w:rFonts w:hint="eastAsia"/>
        </w:rPr>
        <w:t>本章主要用来描述后续</w:t>
      </w:r>
      <w:r w:rsidR="00535740">
        <w:rPr>
          <w:rFonts w:hint="eastAsia"/>
        </w:rPr>
        <w:t>表之间的关系，</w:t>
      </w:r>
      <w:r w:rsidR="00F176AC">
        <w:rPr>
          <w:rFonts w:hint="eastAsia"/>
        </w:rPr>
        <w:t>并按照业务规则进行归类说明。</w:t>
      </w:r>
    </w:p>
    <w:p w14:paraId="239EA078" w14:textId="77777777" w:rsidR="00AC74BA" w:rsidRDefault="00B820CA" w:rsidP="00383847">
      <w:pPr>
        <w:pStyle w:val="2"/>
        <w:rPr>
          <w:rFonts w:hint="eastAsia"/>
        </w:rPr>
      </w:pPr>
      <w:bookmarkStart w:id="1" w:name="_Toc416766372"/>
      <w:r>
        <w:rPr>
          <w:rFonts w:hint="eastAsia"/>
        </w:rPr>
        <w:t>数据关系</w:t>
      </w:r>
      <w:bookmarkEnd w:id="1"/>
    </w:p>
    <w:p w14:paraId="177EE63A" w14:textId="77777777" w:rsidR="009E5D57" w:rsidRDefault="009E5D57" w:rsidP="004277F8">
      <w:pPr>
        <w:ind w:firstLine="460"/>
        <w:rPr>
          <w:rFonts w:hint="eastAsia"/>
        </w:rPr>
      </w:pPr>
    </w:p>
    <w:p w14:paraId="7A52EF3F" w14:textId="77777777" w:rsidR="006E388F" w:rsidRDefault="006E388F" w:rsidP="007D1094">
      <w:pPr>
        <w:ind w:firstLine="460"/>
        <w:rPr>
          <w:rFonts w:hint="eastAsia"/>
        </w:rPr>
      </w:pPr>
    </w:p>
    <w:p w14:paraId="02397632" w14:textId="535A3273" w:rsidR="00AB688B" w:rsidRDefault="00AB688B" w:rsidP="00AB688B">
      <w:pPr>
        <w:pStyle w:val="2"/>
        <w:rPr>
          <w:rFonts w:hint="eastAsia"/>
        </w:rPr>
      </w:pPr>
      <w:bookmarkStart w:id="2" w:name="_Toc416766373"/>
      <w:r>
        <w:rPr>
          <w:rFonts w:hint="eastAsia"/>
        </w:rPr>
        <w:t>字段类型</w:t>
      </w:r>
      <w:bookmarkEnd w:id="2"/>
    </w:p>
    <w:p w14:paraId="6590D81C" w14:textId="77777777" w:rsidR="00162B1F" w:rsidRPr="00E250A5" w:rsidRDefault="00162B1F" w:rsidP="00162B1F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00BFA25C" w14:textId="6401847B" w:rsidR="00162B1F" w:rsidRDefault="00162B1F" w:rsidP="00162B1F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数据结构设计字段类型与数据库字段类型的对照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0"/>
        <w:gridCol w:w="1618"/>
        <w:gridCol w:w="1779"/>
        <w:gridCol w:w="1761"/>
        <w:gridCol w:w="456"/>
        <w:gridCol w:w="438"/>
        <w:gridCol w:w="1331"/>
        <w:gridCol w:w="2646"/>
      </w:tblGrid>
      <w:tr w:rsidR="00423172" w14:paraId="2F3868C6" w14:textId="77777777" w:rsidTr="00423172">
        <w:trPr>
          <w:jc w:val="center"/>
        </w:trPr>
        <w:tc>
          <w:tcPr>
            <w:tcW w:w="520" w:type="dxa"/>
            <w:shd w:val="clear" w:color="auto" w:fill="CCCCCC"/>
            <w:vAlign w:val="center"/>
          </w:tcPr>
          <w:p w14:paraId="229328E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CCCCCC"/>
            <w:vAlign w:val="center"/>
          </w:tcPr>
          <w:p w14:paraId="0294870E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设计类型</w:t>
            </w:r>
          </w:p>
        </w:tc>
        <w:tc>
          <w:tcPr>
            <w:tcW w:w="1779" w:type="dxa"/>
            <w:shd w:val="clear" w:color="auto" w:fill="CCCCCC"/>
            <w:vAlign w:val="center"/>
          </w:tcPr>
          <w:p w14:paraId="170DCE80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761" w:type="dxa"/>
            <w:shd w:val="clear" w:color="auto" w:fill="CCCCCC"/>
            <w:vAlign w:val="center"/>
          </w:tcPr>
          <w:p w14:paraId="07B7B0A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6" w:type="dxa"/>
            <w:shd w:val="clear" w:color="auto" w:fill="CCCCCC"/>
            <w:vAlign w:val="center"/>
          </w:tcPr>
          <w:p w14:paraId="2D00272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CCCCCC"/>
            <w:vAlign w:val="center"/>
          </w:tcPr>
          <w:p w14:paraId="79EB812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CCCCCC"/>
            <w:vAlign w:val="center"/>
          </w:tcPr>
          <w:p w14:paraId="5AC76C0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CCCCCC"/>
            <w:vAlign w:val="center"/>
          </w:tcPr>
          <w:p w14:paraId="2F88D3F7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</w:tr>
      <w:tr w:rsidR="00423172" w14:paraId="75AA6B96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221836B1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15F6F81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3E97A73A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唯一编号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5AF729F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INT(11)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5712F1E1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0CD6213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0DC480EA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46924D40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73DA1D42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25EE4371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409E19E5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0C5449D9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名称字段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18A1D3A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300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1340EAD6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3C7DC65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402E0291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4025592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2DA178DF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11A162FE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775F610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211ADAB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描述字段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1E461BF7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VARCHAR(2000)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02AB990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0C19F07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5A2AE00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39E1FC86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06498D29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26A6D4D6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693FD6B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FILE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511CA3B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52C25629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04704E3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63748BD5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0925690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7B3A4A8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20DC5E6E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4EB92440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2FB09A98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25278FEA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布尔值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79C8BD8D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251CB73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59AEAA7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1CCDF15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23AF8DB7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3C0B3EAA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411F573C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6A627841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5EAC3F30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1100EBA8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6B5D4FFD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75D2937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2A6F640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0E5DB591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353AD921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166FC212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5874FCDC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1B157956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21DCA3EC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288959B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3844B307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3E94E7B0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71892419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6A830A33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2DA89F2E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38EF7989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79" w:type="dxa"/>
            <w:shd w:val="clear" w:color="auto" w:fill="auto"/>
            <w:vAlign w:val="center"/>
          </w:tcPr>
          <w:p w14:paraId="56163DBB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1" w:type="dxa"/>
            <w:shd w:val="clear" w:color="auto" w:fill="auto"/>
            <w:vAlign w:val="center"/>
          </w:tcPr>
          <w:p w14:paraId="2E4B1B48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14:paraId="126265A9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63E2C95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0E52798E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0D0DEE7E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3483A445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402B29BC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52ECD7A7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79" w:type="dxa"/>
            <w:shd w:val="clear" w:color="auto" w:fill="auto"/>
            <w:vAlign w:val="center"/>
          </w:tcPr>
          <w:p w14:paraId="631A1102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1" w:type="dxa"/>
            <w:shd w:val="clear" w:color="auto" w:fill="auto"/>
            <w:vAlign w:val="center"/>
          </w:tcPr>
          <w:p w14:paraId="7A0B76C7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14:paraId="24D8B691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28E09F56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4C4D64BB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501E4681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AB13C38" w14:textId="77777777" w:rsidR="00D14EFB" w:rsidRDefault="00D14EFB" w:rsidP="007D1094">
      <w:pPr>
        <w:ind w:firstLine="460"/>
        <w:rPr>
          <w:rFonts w:hint="eastAsia"/>
        </w:rPr>
      </w:pPr>
    </w:p>
    <w:p w14:paraId="6F954F27" w14:textId="77777777" w:rsidR="00D32D1B" w:rsidRDefault="00D32D1B">
      <w:pPr>
        <w:pStyle w:val="2"/>
        <w:rPr>
          <w:rFonts w:hint="eastAsia"/>
        </w:rPr>
      </w:pPr>
      <w:bookmarkStart w:id="3" w:name="_Toc416766374"/>
      <w:r>
        <w:t>固定字段</w:t>
      </w:r>
      <w:bookmarkEnd w:id="3"/>
    </w:p>
    <w:p w14:paraId="4E0A768A" w14:textId="77777777" w:rsidR="00D32D1B" w:rsidRPr="00E250A5" w:rsidRDefault="00D32D1B" w:rsidP="00D32D1B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02727137" w14:textId="15AD160A" w:rsidR="00D32D1B" w:rsidRDefault="00D32D1B" w:rsidP="00D32D1B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所有的</w:t>
      </w:r>
      <w:r w:rsidR="008F0F41">
        <w:rPr>
          <w:rFonts w:hint="eastAsia"/>
        </w:rPr>
        <w:t>基础</w:t>
      </w:r>
      <w:r>
        <w:rPr>
          <w:rFonts w:hint="eastAsia"/>
        </w:rPr>
        <w:t>表</w:t>
      </w:r>
      <w:r w:rsidR="008F0F41">
        <w:rPr>
          <w:rFonts w:hint="eastAsia"/>
        </w:rPr>
        <w:t>（关系表不用）</w:t>
      </w:r>
      <w:r>
        <w:rPr>
          <w:rFonts w:hint="eastAsia"/>
        </w:rPr>
        <w:t>中均添加以下字段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52"/>
        <w:gridCol w:w="1557"/>
        <w:gridCol w:w="1473"/>
        <w:gridCol w:w="1683"/>
        <w:gridCol w:w="453"/>
        <w:gridCol w:w="441"/>
        <w:gridCol w:w="2342"/>
        <w:gridCol w:w="2148"/>
      </w:tblGrid>
      <w:tr w:rsidR="00423172" w14:paraId="6D3CFCDE" w14:textId="77777777" w:rsidTr="00AC2406">
        <w:trPr>
          <w:jc w:val="center"/>
        </w:trPr>
        <w:tc>
          <w:tcPr>
            <w:tcW w:w="452" w:type="dxa"/>
            <w:shd w:val="clear" w:color="auto" w:fill="CCCCCC"/>
            <w:vAlign w:val="center"/>
          </w:tcPr>
          <w:p w14:paraId="08BB5A71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CCCCCC"/>
            <w:vAlign w:val="center"/>
          </w:tcPr>
          <w:p w14:paraId="16895ED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473" w:type="dxa"/>
            <w:shd w:val="clear" w:color="auto" w:fill="CCCCCC"/>
            <w:vAlign w:val="center"/>
          </w:tcPr>
          <w:p w14:paraId="2F093ED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0BDAAC9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3" w:type="dxa"/>
            <w:shd w:val="clear" w:color="auto" w:fill="CCCCCC"/>
            <w:vAlign w:val="center"/>
          </w:tcPr>
          <w:p w14:paraId="574D963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1" w:type="dxa"/>
            <w:shd w:val="clear" w:color="auto" w:fill="CCCCCC"/>
            <w:vAlign w:val="center"/>
          </w:tcPr>
          <w:p w14:paraId="5688BAD5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2342" w:type="dxa"/>
            <w:shd w:val="clear" w:color="auto" w:fill="CCCCCC"/>
            <w:vAlign w:val="center"/>
          </w:tcPr>
          <w:p w14:paraId="56746B1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148" w:type="dxa"/>
            <w:shd w:val="clear" w:color="auto" w:fill="CCCCCC"/>
            <w:vAlign w:val="center"/>
          </w:tcPr>
          <w:p w14:paraId="4B3C8EBE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23172" w14:paraId="4344D0DA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7BDB56D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23E5FC47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490BF5ED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AE65F89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22EBEDD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41" w:type="dxa"/>
            <w:shd w:val="clear" w:color="auto" w:fill="auto"/>
            <w:vAlign w:val="center"/>
          </w:tcPr>
          <w:p w14:paraId="500F9696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0110D7A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7E2DEF5D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5FCFC307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420D0932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926A061" w14:textId="6DA1128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</w:t>
            </w:r>
            <w:r>
              <w:rPr>
                <w:sz w:val="18"/>
                <w:szCs w:val="18"/>
              </w:rPr>
              <w:t>CREATE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29E35B3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22F2CBE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36D42DB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04EBBF1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30FCDB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7053F44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7F734EC1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4079BF08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9A2676E" w14:textId="5750C060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S_CREAT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666B26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CD762FA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DFCDBD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88A00A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7148AA36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0BB6D0C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0B47B065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05A14FBB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87C781A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T_CREATE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7A1835A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DCEB74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4E59415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512D2CD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4D1E9D8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2A8D56CD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15D2B31C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846D5D3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3085F644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1E4556C9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51F2CD1" w14:textId="09B02672" w:rsidR="00423172" w:rsidRDefault="0040661C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780738E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81F9E4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000732CE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2F34C0BC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13CAA64A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4F2DECDF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2FE50D97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14726E3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1AB7B74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4AABD25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CB0C6E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4CB811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6E24C5F1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60FE0DB1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605A228C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7CEC4181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E99DA3E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F56310C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TIMESTAMP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68A47FDC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09CA0759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6888E71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5FCD45DD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3FEF7153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0D603A69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3FAD9254" w14:textId="5AFDBBF5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</w:t>
            </w:r>
            <w:r w:rsidR="006707C8">
              <w:rPr>
                <w:sz w:val="18"/>
                <w:szCs w:val="18"/>
              </w:rPr>
              <w:t>TENANT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0D38599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DB8F355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4B5BD8EC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D9DC142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480BCD8E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07D98C7E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F00121" w:rsidRPr="00DB68A7" w14:paraId="395B1A1C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2F339782" w14:textId="77777777" w:rsidR="00F00121" w:rsidRPr="00DB68A7" w:rsidRDefault="00F00121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69482DD1" w14:textId="247B891D" w:rsidR="00F00121" w:rsidRDefault="00F00121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="006707C8">
              <w:rPr>
                <w:rFonts w:hint="eastAsia"/>
                <w:sz w:val="18"/>
                <w:szCs w:val="18"/>
              </w:rPr>
              <w:t>TENANT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111291BB" w14:textId="29F2B6A0" w:rsidR="00F00121" w:rsidRDefault="00F00121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06D6E81" w14:textId="2289E1FD" w:rsidR="00F00121" w:rsidRDefault="00426BCB" w:rsidP="00426B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1350DD9" w14:textId="77777777" w:rsidR="00F00121" w:rsidRPr="00DB68A7" w:rsidRDefault="00F00121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7B612681" w14:textId="77777777" w:rsidR="00F00121" w:rsidRPr="00DB68A7" w:rsidRDefault="00F00121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590F198C" w14:textId="77777777" w:rsidR="00F00121" w:rsidRPr="00DB68A7" w:rsidRDefault="00F00121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33540546" w14:textId="77777777" w:rsidR="00F00121" w:rsidRPr="00DB68A7" w:rsidRDefault="00F00121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0730EF8A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FDB55CA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7C772203" w14:textId="089A4CB9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</w:t>
            </w:r>
            <w:r w:rsidR="006707C8">
              <w:rPr>
                <w:rFonts w:hint="eastAsia"/>
                <w:sz w:val="18"/>
                <w:szCs w:val="18"/>
              </w:rPr>
              <w:t>TENANT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160C20F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租户类型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8015B63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671BF008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5D44D15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C9DE0DE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3FC86E01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6A0E7007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7B622612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7F5B6F6E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N_STATE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71CEC891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4F15B63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A4BB06B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4BBCF57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540E079C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3946BEB1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76922928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46ECB3AE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1B5ECB6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B_DELETE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3B46B512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删除标志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29D3ACD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04E58AFD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7511CE72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4729D0A4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2A360CB4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5D5B9526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6041E694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5B37B021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</w:t>
            </w:r>
            <w:r>
              <w:rPr>
                <w:sz w:val="18"/>
                <w:szCs w:val="18"/>
              </w:rPr>
              <w:t>INDEX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26CBF34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0EFDFDF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2D6C2769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930B6DF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4CE446AD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6C78477E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1429215E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1D75ADB2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469545CD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N_VERSION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7A3B5E4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E85E5AA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41C86B92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0D39E73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11727686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6F39B6DD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2E4BF65" w14:textId="77777777" w:rsidR="00D32D1B" w:rsidRPr="00D32D1B" w:rsidRDefault="00D32D1B" w:rsidP="00D32D1B">
      <w:pPr>
        <w:ind w:firstLine="460"/>
        <w:rPr>
          <w:rFonts w:hint="eastAsia"/>
        </w:rPr>
      </w:pPr>
    </w:p>
    <w:p w14:paraId="4C8F6CDE" w14:textId="77777777" w:rsidR="003A6444" w:rsidRDefault="003A6444">
      <w:pPr>
        <w:pStyle w:val="2"/>
        <w:rPr>
          <w:rFonts w:hint="eastAsia"/>
        </w:rPr>
      </w:pPr>
      <w:bookmarkStart w:id="4" w:name="_Toc416766375"/>
      <w:r>
        <w:t>示例表格</w:t>
      </w:r>
      <w:r>
        <w:rPr>
          <w:rFonts w:hint="eastAsia"/>
        </w:rPr>
        <w:t>(</w:t>
      </w:r>
      <w:r>
        <w:t>供拷贝使用</w:t>
      </w:r>
      <w:r>
        <w:rPr>
          <w:rFonts w:hint="eastAsia"/>
        </w:rPr>
        <w:t>)</w:t>
      </w:r>
      <w:bookmarkEnd w:id="4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33"/>
        <w:gridCol w:w="1636"/>
        <w:gridCol w:w="1832"/>
        <w:gridCol w:w="1518"/>
        <w:gridCol w:w="465"/>
        <w:gridCol w:w="447"/>
        <w:gridCol w:w="1375"/>
        <w:gridCol w:w="2743"/>
      </w:tblGrid>
      <w:tr w:rsidR="003A6444" w14:paraId="40E1E382" w14:textId="77777777" w:rsidTr="008B49A6">
        <w:trPr>
          <w:jc w:val="center"/>
        </w:trPr>
        <w:tc>
          <w:tcPr>
            <w:tcW w:w="533" w:type="dxa"/>
            <w:shd w:val="clear" w:color="auto" w:fill="CCCCCC"/>
            <w:vAlign w:val="center"/>
          </w:tcPr>
          <w:p w14:paraId="35505F2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675E771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832" w:type="dxa"/>
            <w:shd w:val="clear" w:color="auto" w:fill="CCCCCC"/>
            <w:vAlign w:val="center"/>
          </w:tcPr>
          <w:p w14:paraId="2E0A873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518" w:type="dxa"/>
            <w:shd w:val="clear" w:color="auto" w:fill="CCCCCC"/>
            <w:vAlign w:val="center"/>
          </w:tcPr>
          <w:p w14:paraId="64F3149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5" w:type="dxa"/>
            <w:shd w:val="clear" w:color="auto" w:fill="CCCCCC"/>
            <w:vAlign w:val="center"/>
          </w:tcPr>
          <w:p w14:paraId="5C6AA2A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01EDBAE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75" w:type="dxa"/>
            <w:shd w:val="clear" w:color="auto" w:fill="CCCCCC"/>
            <w:vAlign w:val="center"/>
          </w:tcPr>
          <w:p w14:paraId="1828F808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743" w:type="dxa"/>
            <w:shd w:val="clear" w:color="auto" w:fill="CCCCCC"/>
            <w:vAlign w:val="center"/>
          </w:tcPr>
          <w:p w14:paraId="76C00DE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3A6444" w14:paraId="1B24D542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34E1B97C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29599EB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503EBE5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18" w:type="dxa"/>
            <w:shd w:val="clear" w:color="auto" w:fill="auto"/>
            <w:vAlign w:val="center"/>
          </w:tcPr>
          <w:p w14:paraId="1218CDA6" w14:textId="77777777" w:rsidR="003A6444" w:rsidRPr="002E6739" w:rsidRDefault="009328A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5" w:type="dxa"/>
            <w:shd w:val="clear" w:color="auto" w:fill="auto"/>
            <w:vAlign w:val="center"/>
          </w:tcPr>
          <w:p w14:paraId="5C961C1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47" w:type="dxa"/>
            <w:shd w:val="clear" w:color="auto" w:fill="auto"/>
            <w:vAlign w:val="center"/>
          </w:tcPr>
          <w:p w14:paraId="05BF8BF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20689F9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8BFA4D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109A1076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F15FB12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94DE74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7CAEBE3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56C38CD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26FEAD3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3479E5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3D91A85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17F4422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549B2C9B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017626E2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CBE5F6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1E5FC2B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5ABD13C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22AD553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EABB1F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4BD7426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1C1B0BA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3058C5A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00B2AD2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776A57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DB589C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873C488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C47471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357EDAE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5E9FB2F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FA0B32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78A0CF4E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46E6207A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578C29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4CEAFCB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83ABF6A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0CDEF9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076E5D6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3001626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4028CF2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9E51013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4C3DDAFF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C07459F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E06CE90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262F3013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7B54007F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0A3FFC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E99121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1580C8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31B840BC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73A686DC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6909D9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4FA3A1E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E945456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B742D0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2EF36F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E1C4CD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EBBB268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32DA1547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04983701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E82D88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5CB8E77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3C93A95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7D3B5BD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5FEFCC4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D7DB27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A3448D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5DE6370A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736F03BB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4EF0CF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61D0B56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1ECBCBD8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B57E36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5BAC5C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294205F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4EC723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D6745C1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3DA6807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CD5B5E0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DAF2A57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3F82EE4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32B87C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8053B9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1BCC8061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0F65BF44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0DEBE3D8" w14:textId="77777777" w:rsidR="003A6444" w:rsidRPr="003A6444" w:rsidRDefault="003A6444" w:rsidP="003A6444">
      <w:pPr>
        <w:ind w:firstLine="460"/>
        <w:rPr>
          <w:rFonts w:hint="eastAsia"/>
        </w:rPr>
      </w:pPr>
    </w:p>
    <w:p w14:paraId="2D908A12" w14:textId="77777777" w:rsidR="00FE1B05" w:rsidRDefault="00036041" w:rsidP="00EE6C93">
      <w:pPr>
        <w:pStyle w:val="1"/>
        <w:rPr>
          <w:rFonts w:hint="eastAsia"/>
        </w:rPr>
      </w:pPr>
      <w:bookmarkStart w:id="5" w:name="_Toc416766376"/>
      <w:r>
        <w:rPr>
          <w:rFonts w:hint="eastAsia"/>
        </w:rPr>
        <w:t>数据表详细设计</w:t>
      </w:r>
      <w:bookmarkEnd w:id="5"/>
    </w:p>
    <w:p w14:paraId="1D0D9BA6" w14:textId="77777777" w:rsidR="00347475" w:rsidRPr="009B5020" w:rsidRDefault="00C930E0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为了便于自动生成相应表，请按照下列规则</w:t>
      </w:r>
      <w:r w:rsidR="00347475" w:rsidRPr="009B5020">
        <w:rPr>
          <w:rFonts w:hint="eastAsia"/>
        </w:rPr>
        <w:t>设计</w:t>
      </w:r>
      <w:r w:rsidRPr="009B5020">
        <w:rPr>
          <w:rFonts w:hint="eastAsia"/>
        </w:rPr>
        <w:t>表</w:t>
      </w:r>
      <w:r w:rsidR="00347475" w:rsidRPr="009B5020">
        <w:rPr>
          <w:rFonts w:hint="eastAsia"/>
        </w:rPr>
        <w:t>：</w:t>
      </w:r>
    </w:p>
    <w:p w14:paraId="2E18F13E" w14:textId="77777777" w:rsidR="00347475" w:rsidRPr="009B5020" w:rsidRDefault="00347475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1</w:t>
      </w:r>
      <w:r w:rsidRPr="009B5020">
        <w:rPr>
          <w:rFonts w:hint="eastAsia"/>
        </w:rPr>
        <w:t>）、表一律用二级标题</w:t>
      </w:r>
      <w:r w:rsidR="00172DD6" w:rsidRPr="009B5020">
        <w:rPr>
          <w:rFonts w:hint="eastAsia"/>
        </w:rPr>
        <w:t>，表物理名和中文名中加“</w:t>
      </w:r>
      <w:r w:rsidR="00172DD6" w:rsidRPr="009B5020">
        <w:rPr>
          <w:rFonts w:hint="eastAsia"/>
        </w:rPr>
        <w:t xml:space="preserve"> </w:t>
      </w:r>
      <w:r w:rsidR="00172DD6" w:rsidRPr="009B5020">
        <w:rPr>
          <w:rFonts w:hint="eastAsia"/>
        </w:rPr>
        <w:t>”分隔</w:t>
      </w:r>
    </w:p>
    <w:p w14:paraId="0DEBAB5F" w14:textId="77777777" w:rsidR="00B7576E" w:rsidRPr="009B5020" w:rsidRDefault="00B7576E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2</w:t>
      </w:r>
      <w:r w:rsidRPr="009B5020">
        <w:rPr>
          <w:rFonts w:hint="eastAsia"/>
        </w:rPr>
        <w:t>）、列定义中“键”指是否关键字</w:t>
      </w:r>
    </w:p>
    <w:p w14:paraId="251A18CE" w14:textId="77777777" w:rsidR="008259EB" w:rsidRPr="009B5020" w:rsidRDefault="00B7576E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3</w:t>
      </w:r>
      <w:r w:rsidRPr="009B5020">
        <w:rPr>
          <w:rFonts w:hint="eastAsia"/>
        </w:rPr>
        <w:t>）、列定义中“空”</w:t>
      </w:r>
      <w:r w:rsidR="00F45A56" w:rsidRPr="009B5020">
        <w:rPr>
          <w:rFonts w:hint="eastAsia"/>
        </w:rPr>
        <w:t>只有在非空时候才需要加“</w:t>
      </w:r>
      <w:r w:rsidR="00F45A56" w:rsidRPr="009B5020">
        <w:rPr>
          <w:rFonts w:hint="eastAsia"/>
        </w:rPr>
        <w:t>N</w:t>
      </w:r>
      <w:r w:rsidR="00F45A56" w:rsidRPr="009B5020">
        <w:rPr>
          <w:rFonts w:hint="eastAsia"/>
        </w:rPr>
        <w:t>”，否则留白</w:t>
      </w:r>
    </w:p>
    <w:p w14:paraId="753660A3" w14:textId="77777777" w:rsidR="006C5B05" w:rsidRPr="009B5020" w:rsidRDefault="006C5B05" w:rsidP="006C5B05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4</w:t>
      </w:r>
      <w:r w:rsidRPr="009B5020">
        <w:rPr>
          <w:rFonts w:hint="eastAsia"/>
        </w:rPr>
        <w:t>）、尽量使用单一关键字，少用复合关键字，内部生成的关键字一律使用“</w:t>
      </w:r>
      <w:r w:rsidRPr="009B5020">
        <w:rPr>
          <w:rFonts w:hint="eastAsia"/>
        </w:rPr>
        <w:t>SID</w:t>
      </w:r>
      <w:r w:rsidRPr="009B5020">
        <w:rPr>
          <w:rFonts w:hint="eastAsia"/>
        </w:rPr>
        <w:t>”作为主键名</w:t>
      </w:r>
    </w:p>
    <w:p w14:paraId="42264A32" w14:textId="637B9B4A" w:rsidR="00C73BC5" w:rsidRDefault="003C4F19" w:rsidP="00C73BC5">
      <w:pPr>
        <w:pStyle w:val="2"/>
        <w:rPr>
          <w:rFonts w:hint="eastAsia"/>
        </w:rPr>
      </w:pPr>
      <w:bookmarkStart w:id="6" w:name="_Toc416766377"/>
      <w:r>
        <w:rPr>
          <w:rFonts w:hint="eastAsia"/>
        </w:rPr>
        <w:t>SS</w:t>
      </w:r>
      <w:r>
        <w:t>M</w:t>
      </w:r>
      <w:r w:rsidR="0083503A">
        <w:rPr>
          <w:rFonts w:hint="eastAsia"/>
        </w:rPr>
        <w:t>_</w:t>
      </w:r>
      <w:r>
        <w:t>GRADE_STD</w:t>
      </w:r>
      <w:r w:rsidR="00CE7EB0">
        <w:t xml:space="preserve"> </w:t>
      </w:r>
      <w:r>
        <w:t>评分标准</w:t>
      </w:r>
      <w:r w:rsidR="00C73BC5">
        <w:rPr>
          <w:rFonts w:hint="eastAsia"/>
        </w:rPr>
        <w:t>表</w:t>
      </w:r>
      <w:bookmarkEnd w:id="6"/>
    </w:p>
    <w:p w14:paraId="51F9391A" w14:textId="77777777" w:rsidR="00C73BC5" w:rsidRPr="00E250A5" w:rsidRDefault="00C73BC5" w:rsidP="00C73BC5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52C7DDF8" w14:textId="55594350" w:rsidR="00C73BC5" w:rsidRPr="00CC31BA" w:rsidRDefault="00C73BC5" w:rsidP="00DA41AE">
      <w:pPr>
        <w:numPr>
          <w:ilvl w:val="0"/>
          <w:numId w:val="14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 w:rsidR="003C4F19">
        <w:rPr>
          <w:rFonts w:hint="eastAsia"/>
        </w:rPr>
        <w:t>本表用来保存专业对应的</w:t>
      </w:r>
      <w:r w:rsidR="003C4F19">
        <w:t>评分标准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01"/>
        <w:gridCol w:w="1956"/>
        <w:gridCol w:w="1662"/>
        <w:gridCol w:w="1738"/>
        <w:gridCol w:w="459"/>
        <w:gridCol w:w="443"/>
        <w:gridCol w:w="1260"/>
        <w:gridCol w:w="2530"/>
      </w:tblGrid>
      <w:tr w:rsidR="00C73BC5" w14:paraId="247D68B1" w14:textId="77777777" w:rsidTr="00770D51">
        <w:trPr>
          <w:jc w:val="center"/>
        </w:trPr>
        <w:tc>
          <w:tcPr>
            <w:tcW w:w="501" w:type="dxa"/>
            <w:shd w:val="clear" w:color="auto" w:fill="CCCCCC"/>
            <w:vAlign w:val="center"/>
          </w:tcPr>
          <w:p w14:paraId="589B632F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CCCCCC"/>
            <w:vAlign w:val="center"/>
          </w:tcPr>
          <w:p w14:paraId="5C38F816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662" w:type="dxa"/>
            <w:shd w:val="clear" w:color="auto" w:fill="CCCCCC"/>
            <w:vAlign w:val="center"/>
          </w:tcPr>
          <w:p w14:paraId="1092410E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738" w:type="dxa"/>
            <w:shd w:val="clear" w:color="auto" w:fill="CCCCCC"/>
            <w:vAlign w:val="center"/>
          </w:tcPr>
          <w:p w14:paraId="55D6807D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9" w:type="dxa"/>
            <w:shd w:val="clear" w:color="auto" w:fill="CCCCCC"/>
            <w:vAlign w:val="center"/>
          </w:tcPr>
          <w:p w14:paraId="210C236A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3" w:type="dxa"/>
            <w:shd w:val="clear" w:color="auto" w:fill="CCCCCC"/>
            <w:vAlign w:val="center"/>
          </w:tcPr>
          <w:p w14:paraId="69B7517A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260" w:type="dxa"/>
            <w:shd w:val="clear" w:color="auto" w:fill="CCCCCC"/>
            <w:vAlign w:val="center"/>
          </w:tcPr>
          <w:p w14:paraId="38BDA976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30" w:type="dxa"/>
            <w:shd w:val="clear" w:color="auto" w:fill="CCCCCC"/>
            <w:vAlign w:val="center"/>
          </w:tcPr>
          <w:p w14:paraId="5F1ADC2C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770D51" w14:paraId="1603BDF3" w14:textId="77777777" w:rsidTr="00770D51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7A260692" w14:textId="77777777" w:rsidR="00770D51" w:rsidRPr="002E6739" w:rsidRDefault="00770D51" w:rsidP="00DA41AE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1FD6F8B1" w14:textId="7B220F17" w:rsidR="00770D51" w:rsidRPr="002E6739" w:rsidRDefault="00770D51" w:rsidP="00770D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6E12A9">
              <w:rPr>
                <w:rFonts w:hint="eastAsia"/>
                <w:sz w:val="18"/>
                <w:szCs w:val="18"/>
              </w:rPr>
              <w:t>_PROFESSION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150F5646" w14:textId="62B36952" w:rsidR="00770D51" w:rsidRPr="002E6739" w:rsidRDefault="00770D51" w:rsidP="00770D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专业编号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086D8935" w14:textId="7BC398A9" w:rsidR="00770D51" w:rsidRPr="002E6739" w:rsidRDefault="00770D51" w:rsidP="00770D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6D357E8F" w14:textId="77777777" w:rsidR="00770D51" w:rsidRPr="002E6739" w:rsidRDefault="00770D51" w:rsidP="00770D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384518A7" w14:textId="77777777" w:rsidR="00770D51" w:rsidRPr="002E6739" w:rsidRDefault="00770D51" w:rsidP="00770D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DCF9D4D" w14:textId="77777777" w:rsidR="00770D51" w:rsidRPr="002E6739" w:rsidRDefault="00770D51" w:rsidP="00770D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30D27C9F" w14:textId="77777777" w:rsidR="00770D51" w:rsidRDefault="00770D51" w:rsidP="00770D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70D51" w14:paraId="57463182" w14:textId="77777777" w:rsidTr="00770D51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0FC0E33C" w14:textId="77777777" w:rsidR="00770D51" w:rsidRPr="002E6739" w:rsidRDefault="00770D51" w:rsidP="00DA41AE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75DA3F33" w14:textId="25209343" w:rsidR="00770D51" w:rsidRDefault="00770D51" w:rsidP="00770D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6E12A9">
              <w:rPr>
                <w:rFonts w:hint="eastAsia"/>
                <w:sz w:val="18"/>
                <w:szCs w:val="18"/>
              </w:rPr>
              <w:t>PROFESSION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50B76F87" w14:textId="37851ED3" w:rsidR="00770D51" w:rsidRDefault="00770D51" w:rsidP="00770D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283E6C61" w14:textId="53CAA491" w:rsidR="00770D51" w:rsidRDefault="00770D51" w:rsidP="00770D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7DD09303" w14:textId="77777777" w:rsidR="00770D51" w:rsidRPr="002E6739" w:rsidRDefault="00770D51" w:rsidP="00770D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45A4C8C2" w14:textId="77777777" w:rsidR="00770D51" w:rsidRDefault="00770D51" w:rsidP="00770D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5DB69F41" w14:textId="5E8D2DED" w:rsidR="00770D51" w:rsidRPr="002E6739" w:rsidRDefault="00770D51" w:rsidP="00770D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42086637" w14:textId="20183135" w:rsidR="00770D51" w:rsidRDefault="00770D51" w:rsidP="00770D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C4ED2" w14:paraId="005C8A94" w14:textId="77777777" w:rsidTr="00770D51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12591686" w14:textId="77777777" w:rsidR="00DC4ED2" w:rsidRPr="002E6739" w:rsidRDefault="00DC4ED2" w:rsidP="00DA41AE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7EC1DF2E" w14:textId="00050788" w:rsidR="00DC4ED2" w:rsidRDefault="00C1351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 w:rsidR="00770D51">
              <w:rPr>
                <w:rFonts w:hint="eastAsia"/>
                <w:sz w:val="18"/>
                <w:szCs w:val="18"/>
              </w:rPr>
              <w:t>_CATEGORY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6E9BD301" w14:textId="2D425E2C" w:rsidR="00DC4ED2" w:rsidRDefault="00C1351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一级要素编码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6AFAD1C2" w14:textId="4D2773D6" w:rsidR="00DC4ED2" w:rsidRDefault="00C1351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50)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334DFE2E" w14:textId="77777777" w:rsidR="00DC4ED2" w:rsidRPr="002E6739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521D0A8B" w14:textId="77777777" w:rsidR="00DC4ED2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3F2A5C8C" w14:textId="77777777" w:rsidR="00DC4ED2" w:rsidRPr="002E6739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572D4FD5" w14:textId="77777777" w:rsidR="00DC4ED2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13510" w14:paraId="4B024B23" w14:textId="77777777" w:rsidTr="00770D51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3417C441" w14:textId="77777777" w:rsidR="00C13510" w:rsidRPr="002E6739" w:rsidRDefault="00C13510" w:rsidP="00DA41AE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0ED0C9A8" w14:textId="1D494B9A" w:rsidR="00C13510" w:rsidRDefault="00C1351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 CATEGORY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7AD4F5EA" w14:textId="38A52280" w:rsidR="00C13510" w:rsidRDefault="00C1351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一级要素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56EB0193" w14:textId="699667F9" w:rsidR="00C13510" w:rsidRDefault="00C1351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10A85014" w14:textId="77777777" w:rsidR="00C13510" w:rsidRPr="002E6739" w:rsidRDefault="00C1351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2414C36B" w14:textId="77777777" w:rsidR="00C13510" w:rsidRDefault="00C1351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B99A388" w14:textId="77777777" w:rsidR="00C13510" w:rsidRPr="002E6739" w:rsidRDefault="00C1351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60237311" w14:textId="77777777" w:rsidR="00C13510" w:rsidRDefault="00C1351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873B0" w14:paraId="3B0DB872" w14:textId="77777777" w:rsidTr="00770D51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289AD31E" w14:textId="77777777" w:rsidR="008873B0" w:rsidRPr="002E6739" w:rsidRDefault="008873B0" w:rsidP="00DA41AE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56A1F672" w14:textId="24A1820A" w:rsidR="008873B0" w:rsidRPr="002E6739" w:rsidRDefault="00C1351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770D51">
              <w:rPr>
                <w:rFonts w:hint="eastAsia"/>
                <w:sz w:val="18"/>
                <w:szCs w:val="18"/>
              </w:rPr>
              <w:t>_PROJECT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1E78575F" w14:textId="2C32B602" w:rsidR="008873B0" w:rsidRPr="002E6739" w:rsidRDefault="00C1351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二级要素编码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09BC96D4" w14:textId="3B719BAC" w:rsidR="008873B0" w:rsidRPr="002E6739" w:rsidRDefault="00C1351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50)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22F30927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60B2D13E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7121A94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1C927E8D" w14:textId="0CA1ED26" w:rsidR="008873B0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13510" w14:paraId="190244B4" w14:textId="77777777" w:rsidTr="00770D51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2DD5D7D3" w14:textId="77777777" w:rsidR="00C13510" w:rsidRPr="002E6739" w:rsidRDefault="00C13510" w:rsidP="00DA41AE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7FC581CE" w14:textId="77375545" w:rsidR="00C13510" w:rsidRDefault="00C1351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S_PROJECT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5711B8F7" w14:textId="349F23F0" w:rsidR="00C13510" w:rsidRDefault="00C1351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二级要素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5DF1C2C1" w14:textId="43B087C4" w:rsidR="00C13510" w:rsidRDefault="00C1351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1EC95CF4" w14:textId="77777777" w:rsidR="00C13510" w:rsidRPr="002E6739" w:rsidRDefault="00C1351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2DFFB344" w14:textId="77777777" w:rsidR="00C13510" w:rsidRPr="002E6739" w:rsidRDefault="00C1351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58CFB23" w14:textId="77777777" w:rsidR="00C13510" w:rsidRPr="002E6739" w:rsidRDefault="00C1351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4C8B59D6" w14:textId="77777777" w:rsidR="00C13510" w:rsidRDefault="00C1351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873B0" w14:paraId="3A6A3ED1" w14:textId="77777777" w:rsidTr="00770D51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1869C35C" w14:textId="77777777" w:rsidR="008873B0" w:rsidRPr="002E6739" w:rsidRDefault="008873B0" w:rsidP="00DA41AE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2C786103" w14:textId="00C17B08" w:rsidR="008873B0" w:rsidRPr="002E6739" w:rsidRDefault="00770D5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C_CONTENT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212E7999" w14:textId="0DE7BB25" w:rsidR="008873B0" w:rsidRPr="002E6739" w:rsidRDefault="00770D5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0EFB9D54" w14:textId="628E1B7D" w:rsidR="008873B0" w:rsidRPr="002E6739" w:rsidRDefault="00770D5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65CF6293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6005910B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509A4590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496B74BC" w14:textId="77777777" w:rsidR="008873B0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873B0" w14:paraId="08F98CE0" w14:textId="77777777" w:rsidTr="00770D51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18F8AEB2" w14:textId="77777777" w:rsidR="008873B0" w:rsidRPr="002E6739" w:rsidRDefault="008873B0" w:rsidP="00DA41AE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1752A32E" w14:textId="7BA579FD" w:rsidR="008873B0" w:rsidRDefault="00770D5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N_SCORE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584ADE3F" w14:textId="7EDDDA47" w:rsidR="008873B0" w:rsidRDefault="00770D5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标准分值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4B3CFC1D" w14:textId="1645E346" w:rsidR="008873B0" w:rsidRDefault="00770D5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7DA0CD95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1CFBC04C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10CDE22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65B26C81" w14:textId="1ECAB2BC" w:rsidR="008873B0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873B0" w14:paraId="2394B25B" w14:textId="77777777" w:rsidTr="00770D51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689E1D8D" w14:textId="77777777" w:rsidR="008873B0" w:rsidRPr="002E6739" w:rsidRDefault="008873B0" w:rsidP="00DA41AE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14E0A28F" w14:textId="3D0C49F9" w:rsidR="008873B0" w:rsidRDefault="00CC7A55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METHOD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08C916DA" w14:textId="1BB8EBE7" w:rsidR="008873B0" w:rsidRDefault="00770D5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考评方法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257E66F0" w14:textId="6F0B3C9F" w:rsidR="008873B0" w:rsidRDefault="00CC7A55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7D3FD26F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1478F6F2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7FA656E3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2B602C6A" w14:textId="77777777" w:rsidR="008873B0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6AF7A3F" w14:textId="2AF98D51" w:rsidR="00DA603A" w:rsidRDefault="00CC7A55" w:rsidP="00DA603A">
      <w:pPr>
        <w:pStyle w:val="2"/>
        <w:rPr>
          <w:rFonts w:hint="eastAsia"/>
        </w:rPr>
      </w:pPr>
      <w:bookmarkStart w:id="7" w:name="_Toc416766378"/>
      <w:r>
        <w:rPr>
          <w:rFonts w:hint="eastAsia"/>
        </w:rPr>
        <w:t>SSM</w:t>
      </w:r>
      <w:r w:rsidR="00DA603A">
        <w:rPr>
          <w:rFonts w:hint="eastAsia"/>
        </w:rPr>
        <w:t>_</w:t>
      </w:r>
      <w:r>
        <w:t>GRADE_</w:t>
      </w:r>
      <w:r w:rsidR="00FF2964">
        <w:t>E_M</w:t>
      </w:r>
      <w:r w:rsidR="00DA603A">
        <w:rPr>
          <w:rFonts w:hint="eastAsia"/>
        </w:rPr>
        <w:t xml:space="preserve"> </w:t>
      </w:r>
      <w:r w:rsidR="00DA603A">
        <w:t>企业</w:t>
      </w:r>
      <w:r>
        <w:rPr>
          <w:rFonts w:hint="eastAsia"/>
        </w:rPr>
        <w:t>自评</w:t>
      </w:r>
      <w:r w:rsidR="00FF2964">
        <w:rPr>
          <w:rFonts w:hint="eastAsia"/>
        </w:rPr>
        <w:t>主</w:t>
      </w:r>
      <w:r w:rsidR="00DA603A">
        <w:rPr>
          <w:rFonts w:hint="eastAsia"/>
        </w:rPr>
        <w:t>表</w:t>
      </w:r>
      <w:bookmarkEnd w:id="7"/>
    </w:p>
    <w:p w14:paraId="24F19DA0" w14:textId="77777777" w:rsidR="00DA603A" w:rsidRPr="00E250A5" w:rsidRDefault="00DA603A" w:rsidP="00DA603A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6438DBB0" w14:textId="72BD3C90" w:rsidR="00DA603A" w:rsidRPr="00E250A5" w:rsidRDefault="00DA603A" w:rsidP="00DA603A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本表用来保存企业</w:t>
      </w:r>
      <w:r w:rsidR="00CC7A55">
        <w:rPr>
          <w:rFonts w:hint="eastAsia"/>
        </w:rPr>
        <w:t>自评</w:t>
      </w:r>
      <w:r w:rsidR="00FF2964">
        <w:rPr>
          <w:rFonts w:hint="eastAsia"/>
        </w:rPr>
        <w:t>的主表</w:t>
      </w:r>
      <w:r w:rsidRPr="00E250A5">
        <w:rPr>
          <w:rFonts w:hint="eastAsia"/>
        </w:rPr>
        <w:t>信息。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4"/>
        <w:gridCol w:w="1627"/>
        <w:gridCol w:w="1789"/>
        <w:gridCol w:w="1683"/>
        <w:gridCol w:w="463"/>
        <w:gridCol w:w="446"/>
        <w:gridCol w:w="1346"/>
        <w:gridCol w:w="2671"/>
      </w:tblGrid>
      <w:tr w:rsidR="00DA603A" w14:paraId="3881345F" w14:textId="77777777" w:rsidTr="00AC2406">
        <w:trPr>
          <w:jc w:val="center"/>
        </w:trPr>
        <w:tc>
          <w:tcPr>
            <w:tcW w:w="524" w:type="dxa"/>
            <w:shd w:val="clear" w:color="auto" w:fill="CCCCCC"/>
            <w:vAlign w:val="center"/>
          </w:tcPr>
          <w:p w14:paraId="7450E399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CCCCCC"/>
            <w:vAlign w:val="center"/>
          </w:tcPr>
          <w:p w14:paraId="5E385DAA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9" w:type="dxa"/>
            <w:shd w:val="clear" w:color="auto" w:fill="CCCCCC"/>
            <w:vAlign w:val="center"/>
          </w:tcPr>
          <w:p w14:paraId="336E30FA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559C814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005D7844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1CDB89BE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6" w:type="dxa"/>
            <w:shd w:val="clear" w:color="auto" w:fill="CCCCCC"/>
            <w:vAlign w:val="center"/>
          </w:tcPr>
          <w:p w14:paraId="2D400AFA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71" w:type="dxa"/>
            <w:shd w:val="clear" w:color="auto" w:fill="CCCCCC"/>
            <w:vAlign w:val="center"/>
          </w:tcPr>
          <w:p w14:paraId="0CF1EF97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6707C8" w14:paraId="41C1A66C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242A411C" w14:textId="77777777" w:rsidR="006707C8" w:rsidRPr="002E6739" w:rsidRDefault="006707C8" w:rsidP="00DA41AE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0410A651" w14:textId="3D1A4697" w:rsidR="006707C8" w:rsidRDefault="006707C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C_TITLE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0DC92E6C" w14:textId="7A22CDC2" w:rsidR="006707C8" w:rsidRDefault="006707C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标题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A06932A" w14:textId="6E6D12BA" w:rsidR="006707C8" w:rsidRDefault="006707C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948995B" w14:textId="77777777" w:rsidR="006707C8" w:rsidRPr="002E6739" w:rsidRDefault="006707C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13035DE" w14:textId="77777777" w:rsidR="006707C8" w:rsidRPr="002E6739" w:rsidRDefault="006707C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518F3826" w14:textId="77777777" w:rsidR="006707C8" w:rsidRPr="002E6739" w:rsidRDefault="006707C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7E69F3F9" w14:textId="77777777" w:rsidR="006707C8" w:rsidRPr="002E6739" w:rsidRDefault="006707C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C5086" w14:paraId="166BEAE2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5850D805" w14:textId="77777777" w:rsidR="00BC5086" w:rsidRPr="002E6739" w:rsidRDefault="00BC5086" w:rsidP="00DA41AE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307C0F09" w14:textId="381140BA" w:rsidR="00BC5086" w:rsidRPr="002E6739" w:rsidRDefault="00CA756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START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2259903B" w14:textId="70595BD5" w:rsidR="00BC5086" w:rsidRPr="002E6739" w:rsidRDefault="00CA756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自评开始时间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0FEF79B" w14:textId="2806FC9E" w:rsidR="00BC5086" w:rsidRPr="002E6739" w:rsidRDefault="005C1A2C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06DDCC9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1BBDEF1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1F6487D0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EBAFC3F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4CA239EC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B25993D" w14:textId="77777777" w:rsidR="00DA603A" w:rsidRPr="002E6739" w:rsidRDefault="00DA603A" w:rsidP="00DA41AE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0C748345" w14:textId="08ECF6CA" w:rsidR="00DA603A" w:rsidRPr="00877F0E" w:rsidRDefault="00CA756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T_END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CDC93D4" w14:textId="2796962B" w:rsidR="00DA603A" w:rsidRPr="002E6739" w:rsidRDefault="00CA756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自评结束时间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5201AD5" w14:textId="2E560CC6" w:rsidR="00DA603A" w:rsidRDefault="005C1A2C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BB25019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2B78615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59F938A" w14:textId="5FDC9FA9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05EC1304" w14:textId="0041300A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4890E5EB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694F8CA" w14:textId="77777777" w:rsidR="00DA603A" w:rsidRPr="002E6739" w:rsidRDefault="00DA603A" w:rsidP="00DA41AE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C191FFF" w14:textId="2A87F9F7" w:rsidR="00DA603A" w:rsidRDefault="00CA756A" w:rsidP="00CA756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_</w:t>
            </w:r>
            <w:r>
              <w:t>LEADER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0AED3F79" w14:textId="1DC93888" w:rsidR="00DA603A" w:rsidRDefault="00CA756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自评组组长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AA8C386" w14:textId="192E95E7" w:rsidR="00DA603A" w:rsidRDefault="00CA756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761B8DB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AFD86D9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3B2AEBC7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78A40CED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0400A" w14:paraId="6D640B53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2CFB6E9F" w14:textId="77777777" w:rsidR="00E0400A" w:rsidRPr="002E6739" w:rsidRDefault="00E0400A" w:rsidP="00DA41AE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44CF98F6" w14:textId="06C6DC48" w:rsidR="00E0400A" w:rsidRDefault="00CA756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_MEMBERS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B2BEEFB" w14:textId="2BCEFCF7" w:rsidR="00E0400A" w:rsidRDefault="00CA756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自评组主要成员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F7BF651" w14:textId="1AB78F69" w:rsidR="00E0400A" w:rsidRDefault="00CA756A" w:rsidP="00CA756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3000)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1A540E4" w14:textId="77777777" w:rsidR="00E0400A" w:rsidRPr="002E6739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BB73EE5" w14:textId="77777777" w:rsidR="00E0400A" w:rsidRPr="002E6739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1FF4CFC1" w14:textId="77777777" w:rsidR="00E0400A" w:rsidRPr="002E6739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0DD2DC8F" w14:textId="77777777" w:rsidR="00E0400A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14C708BF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79D15217" w14:textId="77777777" w:rsidR="00DA603A" w:rsidRPr="002E6739" w:rsidRDefault="00DA603A" w:rsidP="00DA41AE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6E4747DF" w14:textId="4FB0A992" w:rsidR="00DA603A" w:rsidRPr="002E6739" w:rsidRDefault="005C1A2C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</w:t>
            </w:r>
            <w:r>
              <w:rPr>
                <w:sz w:val="18"/>
                <w:szCs w:val="18"/>
              </w:rPr>
              <w:t>GET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3F9D183E" w14:textId="60AFB7C2" w:rsidR="00DA603A" w:rsidRPr="002E6739" w:rsidRDefault="005C1A2C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得分项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8B7E176" w14:textId="42E6B61C" w:rsidR="00DA603A" w:rsidRPr="002E6739" w:rsidRDefault="005C1A2C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15124AA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0F85B75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02D97F35" w14:textId="76B50F6E" w:rsidR="00DA603A" w:rsidRPr="002E6739" w:rsidRDefault="00E344CC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71" w:type="dxa"/>
            <w:shd w:val="clear" w:color="auto" w:fill="auto"/>
            <w:vAlign w:val="center"/>
          </w:tcPr>
          <w:p w14:paraId="6CF1D6B6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40519A5E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2A73EE9" w14:textId="77777777" w:rsidR="00DA603A" w:rsidRPr="002E6739" w:rsidRDefault="00DA603A" w:rsidP="00DA41AE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55253AF9" w14:textId="07E12142" w:rsidR="00DA603A" w:rsidRPr="002E6739" w:rsidRDefault="005C1A2C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N_DEDUCT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054437E" w14:textId="7E0C82AF" w:rsidR="00DA603A" w:rsidRPr="002E6739" w:rsidRDefault="005C1A2C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扣分项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BADF4DF" w14:textId="57720287" w:rsidR="00DA603A" w:rsidRPr="002E6739" w:rsidRDefault="005C1A2C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B97B60D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62FDC8C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252CE02C" w14:textId="1B1DE2CD" w:rsidR="00DA603A" w:rsidRPr="002E6739" w:rsidRDefault="00E344CC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71" w:type="dxa"/>
            <w:shd w:val="clear" w:color="auto" w:fill="auto"/>
            <w:vAlign w:val="center"/>
          </w:tcPr>
          <w:p w14:paraId="45A0AE75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36609405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59BD627" w14:textId="77777777" w:rsidR="00DA603A" w:rsidRPr="002E6739" w:rsidRDefault="00DA603A" w:rsidP="00DA41AE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6734D05" w14:textId="62C58D42" w:rsidR="00DA603A" w:rsidRDefault="005C1A2C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N_LACK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05E6ACB" w14:textId="69782EFD" w:rsidR="00DA603A" w:rsidRDefault="005C1A2C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缺项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133CD82" w14:textId="3237F6E2" w:rsidR="00DA603A" w:rsidRDefault="005C1A2C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B5FACF2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07AAD04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D4C118C" w14:textId="6492A56B" w:rsidR="00DA603A" w:rsidRPr="002E6739" w:rsidRDefault="00E344CC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71" w:type="dxa"/>
            <w:shd w:val="clear" w:color="auto" w:fill="auto"/>
            <w:vAlign w:val="center"/>
          </w:tcPr>
          <w:p w14:paraId="6A4A104F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57F00" w14:paraId="4B1502C2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6B2B9FD" w14:textId="77777777" w:rsidR="00B57F00" w:rsidRPr="002E6739" w:rsidRDefault="00B57F00" w:rsidP="00DA41AE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6195DDEC" w14:textId="3EC35BF0" w:rsidR="00B57F00" w:rsidRDefault="00B57F0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STATE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D6F9DB8" w14:textId="685590A4" w:rsidR="00B57F00" w:rsidRDefault="00B57F0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E0286C4" w14:textId="70DCD5E4" w:rsidR="00B57F00" w:rsidRDefault="00B57F0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1F8EEC2" w14:textId="77777777" w:rsidR="00B57F00" w:rsidRPr="002E6739" w:rsidRDefault="00B57F0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5EC7559" w14:textId="77777777" w:rsidR="00B57F00" w:rsidRPr="002E6739" w:rsidRDefault="00B57F0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6B5EAE3F" w14:textId="68E0D6A1" w:rsidR="00B57F00" w:rsidRPr="002E6739" w:rsidRDefault="00E344CC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71" w:type="dxa"/>
            <w:shd w:val="clear" w:color="auto" w:fill="auto"/>
            <w:vAlign w:val="center"/>
          </w:tcPr>
          <w:p w14:paraId="2A4F9BB4" w14:textId="7E63B8B1" w:rsidR="00B57F00" w:rsidRDefault="00B57F0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评审状态</w:t>
            </w:r>
            <w:r>
              <w:rPr>
                <w:rFonts w:hint="eastAsia"/>
                <w:sz w:val="18"/>
                <w:szCs w:val="18"/>
              </w:rPr>
              <w:t>REVIEW_STATE</w:t>
            </w:r>
          </w:p>
        </w:tc>
      </w:tr>
      <w:tr w:rsidR="00B57F00" w14:paraId="14EBAA7B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66B040C" w14:textId="77777777" w:rsidR="00B57F00" w:rsidRPr="002E6739" w:rsidRDefault="00B57F00" w:rsidP="00DA41AE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42871075" w14:textId="67AACF17" w:rsidR="00B57F00" w:rsidRDefault="00B57F0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S_STATE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528F3903" w14:textId="6BEF45E9" w:rsidR="00B57F00" w:rsidRDefault="00B57F0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B8B0021" w14:textId="24654F29" w:rsidR="00B57F00" w:rsidRDefault="00B57F0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E90DC3C" w14:textId="77777777" w:rsidR="00B57F00" w:rsidRPr="002E6739" w:rsidRDefault="00B57F0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65DD95E" w14:textId="77777777" w:rsidR="00B57F00" w:rsidRPr="002E6739" w:rsidRDefault="00B57F0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2968B075" w14:textId="77777777" w:rsidR="00B57F00" w:rsidRPr="002E6739" w:rsidRDefault="00B57F0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30465305" w14:textId="77777777" w:rsidR="00B57F00" w:rsidRDefault="00B57F0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5FA3B4F" w14:textId="20E9BC94" w:rsidR="00FF2964" w:rsidRDefault="00FF2964" w:rsidP="00FF2964">
      <w:pPr>
        <w:pStyle w:val="2"/>
        <w:rPr>
          <w:rFonts w:hint="eastAsia"/>
        </w:rPr>
      </w:pPr>
      <w:bookmarkStart w:id="8" w:name="_Toc416766379"/>
      <w:r>
        <w:rPr>
          <w:rFonts w:hint="eastAsia"/>
        </w:rPr>
        <w:t>SS</w:t>
      </w:r>
      <w:r>
        <w:t>M</w:t>
      </w:r>
      <w:r>
        <w:rPr>
          <w:rFonts w:hint="eastAsia"/>
        </w:rPr>
        <w:t>_</w:t>
      </w:r>
      <w:r>
        <w:t xml:space="preserve">GRADE_E_D </w:t>
      </w:r>
      <w:r>
        <w:t>企业</w:t>
      </w:r>
      <w:r>
        <w:rPr>
          <w:rFonts w:hint="eastAsia"/>
        </w:rPr>
        <w:t>自评</w:t>
      </w:r>
      <w:r>
        <w:t>明细</w:t>
      </w:r>
      <w:r>
        <w:rPr>
          <w:rFonts w:hint="eastAsia"/>
        </w:rPr>
        <w:t>表</w:t>
      </w:r>
    </w:p>
    <w:p w14:paraId="7BC217E4" w14:textId="77777777" w:rsidR="00FF2964" w:rsidRPr="00E250A5" w:rsidRDefault="00FF2964" w:rsidP="00FF2964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601B8FFF" w14:textId="0F53655F" w:rsidR="00FF2964" w:rsidRDefault="00FF2964" w:rsidP="00DA41AE">
      <w:pPr>
        <w:numPr>
          <w:ilvl w:val="0"/>
          <w:numId w:val="17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>
        <w:rPr>
          <w:rFonts w:hint="eastAsia"/>
        </w:rPr>
        <w:t>本表用来保存企业自评明细信息</w:t>
      </w:r>
      <w:r w:rsidRPr="00E250A5">
        <w:rPr>
          <w:rFonts w:hint="eastAsia"/>
        </w:rPr>
        <w:t>。</w:t>
      </w:r>
    </w:p>
    <w:p w14:paraId="11933B7A" w14:textId="5F41652E" w:rsidR="00FF2964" w:rsidRPr="00CC31BA" w:rsidRDefault="00FF2964" w:rsidP="00DA41AE">
      <w:pPr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、项目</w:t>
      </w:r>
      <w:r w:rsidR="004607A4">
        <w:rPr>
          <w:rFonts w:hint="eastAsia"/>
        </w:rPr>
        <w:t>从自评分标准表负责，保存标准编号用于变更校对处理。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01"/>
        <w:gridCol w:w="1956"/>
        <w:gridCol w:w="1662"/>
        <w:gridCol w:w="1738"/>
        <w:gridCol w:w="459"/>
        <w:gridCol w:w="443"/>
        <w:gridCol w:w="1260"/>
        <w:gridCol w:w="2530"/>
      </w:tblGrid>
      <w:tr w:rsidR="00FF2964" w14:paraId="24ACC1D0" w14:textId="77777777" w:rsidTr="0028290A">
        <w:trPr>
          <w:jc w:val="center"/>
        </w:trPr>
        <w:tc>
          <w:tcPr>
            <w:tcW w:w="501" w:type="dxa"/>
            <w:shd w:val="clear" w:color="auto" w:fill="CCCCCC"/>
            <w:vAlign w:val="center"/>
          </w:tcPr>
          <w:p w14:paraId="1C700161" w14:textId="77777777" w:rsidR="00FF2964" w:rsidRPr="002E6739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CCCCCC"/>
            <w:vAlign w:val="center"/>
          </w:tcPr>
          <w:p w14:paraId="0FF1B49E" w14:textId="77777777" w:rsidR="00FF2964" w:rsidRPr="002E6739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662" w:type="dxa"/>
            <w:shd w:val="clear" w:color="auto" w:fill="CCCCCC"/>
            <w:vAlign w:val="center"/>
          </w:tcPr>
          <w:p w14:paraId="46AAC4B9" w14:textId="77777777" w:rsidR="00FF2964" w:rsidRPr="002E6739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738" w:type="dxa"/>
            <w:shd w:val="clear" w:color="auto" w:fill="CCCCCC"/>
            <w:vAlign w:val="center"/>
          </w:tcPr>
          <w:p w14:paraId="2049D74F" w14:textId="77777777" w:rsidR="00FF2964" w:rsidRPr="002E6739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9" w:type="dxa"/>
            <w:shd w:val="clear" w:color="auto" w:fill="CCCCCC"/>
            <w:vAlign w:val="center"/>
          </w:tcPr>
          <w:p w14:paraId="4BD5ACF8" w14:textId="77777777" w:rsidR="00FF2964" w:rsidRPr="002E6739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3" w:type="dxa"/>
            <w:shd w:val="clear" w:color="auto" w:fill="CCCCCC"/>
            <w:vAlign w:val="center"/>
          </w:tcPr>
          <w:p w14:paraId="5F597391" w14:textId="77777777" w:rsidR="00FF2964" w:rsidRPr="002E6739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260" w:type="dxa"/>
            <w:shd w:val="clear" w:color="auto" w:fill="CCCCCC"/>
            <w:vAlign w:val="center"/>
          </w:tcPr>
          <w:p w14:paraId="05B37AD7" w14:textId="77777777" w:rsidR="00FF2964" w:rsidRPr="002E6739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30" w:type="dxa"/>
            <w:shd w:val="clear" w:color="auto" w:fill="CCCCCC"/>
            <w:vAlign w:val="center"/>
          </w:tcPr>
          <w:p w14:paraId="517C3291" w14:textId="77777777" w:rsidR="00FF2964" w:rsidRPr="002E6739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6707C8" w14:paraId="282CB085" w14:textId="77777777" w:rsidTr="0028290A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50ECB48F" w14:textId="77777777" w:rsidR="006707C8" w:rsidRPr="002E6739" w:rsidRDefault="006707C8" w:rsidP="00C13510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23D7B502" w14:textId="557CA798" w:rsidR="006707C8" w:rsidRDefault="006707C8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R_SID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2547C626" w14:textId="075AE83C" w:rsidR="006707C8" w:rsidRDefault="006707C8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主表</w:t>
            </w: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4D897107" w14:textId="458C0449" w:rsidR="006707C8" w:rsidRDefault="006707C8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2CC1EF7D" w14:textId="77777777" w:rsidR="006707C8" w:rsidRPr="002E6739" w:rsidRDefault="006707C8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270D4F00" w14:textId="77777777" w:rsidR="006707C8" w:rsidRDefault="006707C8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49C7C81" w14:textId="77777777" w:rsidR="006707C8" w:rsidRPr="002E6739" w:rsidRDefault="006707C8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426141F8" w14:textId="77777777" w:rsidR="006707C8" w:rsidRDefault="006707C8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FF2964" w14:paraId="6046183C" w14:textId="77777777" w:rsidTr="0028290A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67102934" w14:textId="77777777" w:rsidR="00FF2964" w:rsidRPr="002E6739" w:rsidRDefault="00FF2964" w:rsidP="00C13510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72099138" w14:textId="702986BE" w:rsidR="00FF2964" w:rsidRPr="002E6739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R_STD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74150FAC" w14:textId="637A5C93" w:rsidR="00FF2964" w:rsidRPr="002E6739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标准</w:t>
            </w: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67071CEA" w14:textId="7469D8B2" w:rsidR="00FF2964" w:rsidRPr="002E6739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16ED1859" w14:textId="77777777" w:rsidR="00FF2964" w:rsidRPr="002E6739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20CBD1EB" w14:textId="77777777" w:rsidR="00FF2964" w:rsidRPr="002E6739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640F811" w14:textId="77777777" w:rsidR="00FF2964" w:rsidRPr="002E6739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457979E5" w14:textId="6A6DCE60" w:rsidR="00FF2964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引用标准表</w:t>
            </w:r>
            <w:r>
              <w:rPr>
                <w:rFonts w:hint="eastAsia"/>
                <w:sz w:val="18"/>
                <w:szCs w:val="18"/>
              </w:rPr>
              <w:t>SID</w:t>
            </w:r>
          </w:p>
        </w:tc>
      </w:tr>
      <w:tr w:rsidR="00C13510" w14:paraId="52CF006B" w14:textId="77777777" w:rsidTr="0028290A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689D3931" w14:textId="77777777" w:rsidR="00C13510" w:rsidRPr="002E6739" w:rsidRDefault="00C13510" w:rsidP="00C13510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72A7E97C" w14:textId="556A1A26" w:rsidR="00C13510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R_CATEGORY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2EB52E56" w14:textId="627A0788" w:rsidR="00C13510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一级要素编码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77BF6F7B" w14:textId="7E7FE38A" w:rsidR="00C13510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50)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0624C483" w14:textId="77777777" w:rsidR="00C13510" w:rsidRPr="002E6739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4B938EC2" w14:textId="77777777" w:rsidR="00C13510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76D89904" w14:textId="77777777" w:rsidR="00C13510" w:rsidRPr="002E6739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6E7327E9" w14:textId="77777777" w:rsidR="00C13510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13510" w14:paraId="39CCE523" w14:textId="77777777" w:rsidTr="0028290A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18B86A80" w14:textId="77777777" w:rsidR="00C13510" w:rsidRPr="002E6739" w:rsidRDefault="00C13510" w:rsidP="00C13510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75DA7249" w14:textId="0B491DFF" w:rsidR="00C13510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 CATEGORY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585F46CA" w14:textId="0F1072AB" w:rsidR="00C13510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一级要素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5A2B9F5A" w14:textId="050BB1FD" w:rsidR="00C13510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568D3615" w14:textId="77777777" w:rsidR="00C13510" w:rsidRPr="002E6739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02609D2C" w14:textId="77777777" w:rsidR="00C13510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F7A56C8" w14:textId="77777777" w:rsidR="00C13510" w:rsidRPr="002E6739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23602089" w14:textId="77777777" w:rsidR="00C13510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13510" w14:paraId="50B5D597" w14:textId="77777777" w:rsidTr="0028290A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5F728B00" w14:textId="77777777" w:rsidR="00C13510" w:rsidRPr="002E6739" w:rsidRDefault="00C13510" w:rsidP="00C13510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484B6FB1" w14:textId="2CB7DC4D" w:rsidR="00C13510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rFonts w:hint="eastAsia"/>
                <w:sz w:val="18"/>
                <w:szCs w:val="18"/>
              </w:rPr>
              <w:t>_PROJECT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1108BA56" w14:textId="248B41F4" w:rsidR="00C13510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二级要素编码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16E13156" w14:textId="0D6DE82A" w:rsidR="00C13510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50)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582E7DA4" w14:textId="77777777" w:rsidR="00C13510" w:rsidRPr="002E6739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0A96EEC6" w14:textId="77777777" w:rsidR="00C13510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5B52CE83" w14:textId="77777777" w:rsidR="00C13510" w:rsidRPr="002E6739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12C9545B" w14:textId="77777777" w:rsidR="00C13510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13510" w14:paraId="384B7569" w14:textId="77777777" w:rsidTr="0028290A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56337A6C" w14:textId="77777777" w:rsidR="00C13510" w:rsidRPr="002E6739" w:rsidRDefault="00C13510" w:rsidP="00C13510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0FEC5BFA" w14:textId="4C70416A" w:rsidR="00C13510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S_PROJECT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79913805" w14:textId="098A5528" w:rsidR="00C13510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二级要素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531F0C7B" w14:textId="1AF18440" w:rsidR="00C13510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692E9D7A" w14:textId="77777777" w:rsidR="00C13510" w:rsidRPr="002E6739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3C5C4682" w14:textId="77777777" w:rsidR="00C13510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3B09C65D" w14:textId="77777777" w:rsidR="00C13510" w:rsidRPr="002E6739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010BAF29" w14:textId="77777777" w:rsidR="00C13510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13510" w14:paraId="3A1C6E4C" w14:textId="77777777" w:rsidTr="0028290A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71496699" w14:textId="77777777" w:rsidR="00C13510" w:rsidRPr="002E6739" w:rsidRDefault="00C13510" w:rsidP="00C13510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27F1FEB5" w14:textId="77777777" w:rsidR="00C13510" w:rsidRPr="002E6739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C_CONTENT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09C53ACD" w14:textId="77777777" w:rsidR="00C13510" w:rsidRPr="002E6739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6E6D842A" w14:textId="77777777" w:rsidR="00C13510" w:rsidRPr="002E6739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7A743A36" w14:textId="77777777" w:rsidR="00C13510" w:rsidRPr="002E6739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57EA2CAA" w14:textId="77777777" w:rsidR="00C13510" w:rsidRPr="002E6739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DC06A1F" w14:textId="77777777" w:rsidR="00C13510" w:rsidRPr="002E6739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69B40478" w14:textId="77777777" w:rsidR="00C13510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13510" w14:paraId="3460E1E0" w14:textId="77777777" w:rsidTr="0028290A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6FC0395D" w14:textId="77777777" w:rsidR="00C13510" w:rsidRPr="002E6739" w:rsidRDefault="00C13510" w:rsidP="00C13510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3C65AA3C" w14:textId="77777777" w:rsidR="00C13510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N_SCORE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2340869B" w14:textId="77777777" w:rsidR="00C13510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标准分值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7D78B4BB" w14:textId="77777777" w:rsidR="00C13510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1ABA74A1" w14:textId="77777777" w:rsidR="00C13510" w:rsidRPr="002E6739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7E19005A" w14:textId="2A0A42CE" w:rsidR="00C13510" w:rsidRPr="002E6739" w:rsidRDefault="00C93CA4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02F81EC" w14:textId="77777777" w:rsidR="00C13510" w:rsidRPr="002E6739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5997ECB6" w14:textId="77777777" w:rsidR="00C13510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13510" w14:paraId="4D212CCF" w14:textId="77777777" w:rsidTr="0028290A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03C62D77" w14:textId="77777777" w:rsidR="00C13510" w:rsidRPr="002E6739" w:rsidRDefault="00C13510" w:rsidP="00C13510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64CACE99" w14:textId="77777777" w:rsidR="00C13510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METHOD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5364AF67" w14:textId="77777777" w:rsidR="00C13510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考评方法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58A9EADE" w14:textId="77777777" w:rsidR="00C13510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09A4286F" w14:textId="77777777" w:rsidR="00C13510" w:rsidRPr="002E6739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79AFDF5F" w14:textId="77777777" w:rsidR="00C13510" w:rsidRPr="002E6739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6B19306D" w14:textId="77777777" w:rsidR="00C13510" w:rsidRPr="002E6739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4063BB9C" w14:textId="77777777" w:rsidR="00C13510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13510" w14:paraId="69564FEB" w14:textId="77777777" w:rsidTr="0028290A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2EB55E29" w14:textId="77777777" w:rsidR="00C13510" w:rsidRPr="002E6739" w:rsidRDefault="00C13510" w:rsidP="00C13510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7EEA1F43" w14:textId="09698908" w:rsidR="00C13510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DESC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76BE3B68" w14:textId="086139AB" w:rsidR="00C13510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自评描述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7AF9FE89" w14:textId="0AC407A5" w:rsidR="00C13510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63A6D46A" w14:textId="77777777" w:rsidR="00C13510" w:rsidRPr="002E6739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122FD016" w14:textId="77777777" w:rsidR="00C13510" w:rsidRPr="002E6739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F4E8CD8" w14:textId="77777777" w:rsidR="00C13510" w:rsidRPr="002E6739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137E24CC" w14:textId="77777777" w:rsidR="00C13510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13510" w14:paraId="16B2029D" w14:textId="77777777" w:rsidTr="0028290A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28D53095" w14:textId="77777777" w:rsidR="00C13510" w:rsidRPr="002E6739" w:rsidRDefault="00C13510" w:rsidP="00C13510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15B5859F" w14:textId="160AEBD8" w:rsidR="00C13510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_BLANK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6FD3CECB" w14:textId="4D58E5CC" w:rsidR="00C13510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是否缺项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2BB13E21" w14:textId="332957CF" w:rsidR="00C13510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49A93F8B" w14:textId="77777777" w:rsidR="00C13510" w:rsidRPr="002E6739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7CF7A33D" w14:textId="66B1A170" w:rsidR="00C13510" w:rsidRPr="002E6739" w:rsidRDefault="00C93CA4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33E6301" w14:textId="77777777" w:rsidR="00C13510" w:rsidRPr="002E6739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4B690357" w14:textId="77777777" w:rsidR="00C13510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13510" w14:paraId="046031DB" w14:textId="77777777" w:rsidTr="0028290A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70963A1D" w14:textId="77777777" w:rsidR="00C13510" w:rsidRPr="002E6739" w:rsidRDefault="00C13510" w:rsidP="00C13510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4E406844" w14:textId="270B8E13" w:rsidR="00C13510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</w:t>
            </w:r>
            <w:r>
              <w:rPr>
                <w:sz w:val="18"/>
                <w:szCs w:val="18"/>
              </w:rPr>
              <w:t>SCORE_</w:t>
            </w:r>
            <w:r>
              <w:rPr>
                <w:rFonts w:hint="eastAsia"/>
                <w:sz w:val="18"/>
                <w:szCs w:val="18"/>
              </w:rPr>
              <w:t>REAL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17ECCAC1" w14:textId="6EBCF43D" w:rsidR="00C13510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实际得分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722AFD9D" w14:textId="30BAB161" w:rsidR="00C13510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76507661" w14:textId="77777777" w:rsidR="00C13510" w:rsidRPr="002E6739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07DA5B4E" w14:textId="77777777" w:rsidR="00C13510" w:rsidRPr="002E6739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5EED80BF" w14:textId="77777777" w:rsidR="00C13510" w:rsidRPr="002E6739" w:rsidRDefault="00C13510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58710F2E" w14:textId="3704A42B" w:rsidR="00C13510" w:rsidRDefault="00C93CA4" w:rsidP="00C1351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为空时判断</w:t>
            </w:r>
            <w:r w:rsidR="003B2B86">
              <w:rPr>
                <w:rFonts w:hint="eastAsia"/>
                <w:sz w:val="18"/>
                <w:szCs w:val="18"/>
              </w:rPr>
              <w:t>为未填写</w:t>
            </w:r>
            <w:bookmarkStart w:id="9" w:name="_GoBack"/>
            <w:bookmarkEnd w:id="9"/>
          </w:p>
        </w:tc>
      </w:tr>
    </w:tbl>
    <w:p w14:paraId="2EFDC160" w14:textId="3447D277" w:rsidR="0028290A" w:rsidRDefault="0028290A" w:rsidP="0028290A">
      <w:pPr>
        <w:pStyle w:val="2"/>
        <w:rPr>
          <w:rFonts w:hint="eastAsia"/>
        </w:rPr>
      </w:pPr>
      <w:r>
        <w:rPr>
          <w:rFonts w:hint="eastAsia"/>
        </w:rPr>
        <w:t>SS</w:t>
      </w:r>
      <w:r>
        <w:t>M</w:t>
      </w:r>
      <w:r>
        <w:rPr>
          <w:rFonts w:hint="eastAsia"/>
        </w:rPr>
        <w:t>_</w:t>
      </w:r>
      <w:r>
        <w:t xml:space="preserve">GRADE_REPORT_TMP </w:t>
      </w:r>
      <w:r>
        <w:t>自评报告模板</w:t>
      </w:r>
      <w:r>
        <w:rPr>
          <w:rFonts w:hint="eastAsia"/>
        </w:rPr>
        <w:t>表</w:t>
      </w:r>
    </w:p>
    <w:p w14:paraId="57F03BE4" w14:textId="77777777" w:rsidR="0028290A" w:rsidRPr="00E250A5" w:rsidRDefault="0028290A" w:rsidP="0028290A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363686A0" w14:textId="33ED4819" w:rsidR="0028290A" w:rsidRPr="00CC31BA" w:rsidRDefault="0028290A" w:rsidP="0028290A">
      <w:pPr>
        <w:numPr>
          <w:ilvl w:val="0"/>
          <w:numId w:val="14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>
        <w:rPr>
          <w:rFonts w:hint="eastAsia"/>
        </w:rPr>
        <w:t>本表用来保存</w:t>
      </w:r>
      <w:r>
        <w:t>标自评报告的标准模板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01"/>
        <w:gridCol w:w="1956"/>
        <w:gridCol w:w="1662"/>
        <w:gridCol w:w="1738"/>
        <w:gridCol w:w="459"/>
        <w:gridCol w:w="443"/>
        <w:gridCol w:w="1260"/>
        <w:gridCol w:w="2530"/>
      </w:tblGrid>
      <w:tr w:rsidR="0028290A" w14:paraId="37346B74" w14:textId="77777777" w:rsidTr="0028290A">
        <w:trPr>
          <w:jc w:val="center"/>
        </w:trPr>
        <w:tc>
          <w:tcPr>
            <w:tcW w:w="501" w:type="dxa"/>
            <w:shd w:val="clear" w:color="auto" w:fill="CCCCCC"/>
            <w:vAlign w:val="center"/>
          </w:tcPr>
          <w:p w14:paraId="64D77812" w14:textId="77777777" w:rsidR="0028290A" w:rsidRPr="002E6739" w:rsidRDefault="0028290A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CCCCCC"/>
            <w:vAlign w:val="center"/>
          </w:tcPr>
          <w:p w14:paraId="39264379" w14:textId="77777777" w:rsidR="0028290A" w:rsidRPr="002E6739" w:rsidRDefault="0028290A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662" w:type="dxa"/>
            <w:shd w:val="clear" w:color="auto" w:fill="CCCCCC"/>
            <w:vAlign w:val="center"/>
          </w:tcPr>
          <w:p w14:paraId="0BF7593E" w14:textId="77777777" w:rsidR="0028290A" w:rsidRPr="002E6739" w:rsidRDefault="0028290A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738" w:type="dxa"/>
            <w:shd w:val="clear" w:color="auto" w:fill="CCCCCC"/>
            <w:vAlign w:val="center"/>
          </w:tcPr>
          <w:p w14:paraId="2B2762A9" w14:textId="77777777" w:rsidR="0028290A" w:rsidRPr="002E6739" w:rsidRDefault="0028290A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9" w:type="dxa"/>
            <w:shd w:val="clear" w:color="auto" w:fill="CCCCCC"/>
            <w:vAlign w:val="center"/>
          </w:tcPr>
          <w:p w14:paraId="2100BDA5" w14:textId="77777777" w:rsidR="0028290A" w:rsidRPr="002E6739" w:rsidRDefault="0028290A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3" w:type="dxa"/>
            <w:shd w:val="clear" w:color="auto" w:fill="CCCCCC"/>
            <w:vAlign w:val="center"/>
          </w:tcPr>
          <w:p w14:paraId="34782B06" w14:textId="77777777" w:rsidR="0028290A" w:rsidRPr="002E6739" w:rsidRDefault="0028290A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260" w:type="dxa"/>
            <w:shd w:val="clear" w:color="auto" w:fill="CCCCCC"/>
            <w:vAlign w:val="center"/>
          </w:tcPr>
          <w:p w14:paraId="011754FC" w14:textId="77777777" w:rsidR="0028290A" w:rsidRPr="002E6739" w:rsidRDefault="0028290A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30" w:type="dxa"/>
            <w:shd w:val="clear" w:color="auto" w:fill="CCCCCC"/>
            <w:vAlign w:val="center"/>
          </w:tcPr>
          <w:p w14:paraId="7723E5D1" w14:textId="77777777" w:rsidR="0028290A" w:rsidRPr="002E6739" w:rsidRDefault="0028290A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28290A" w14:paraId="21B7B03A" w14:textId="77777777" w:rsidTr="0028290A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710B0F23" w14:textId="77777777" w:rsidR="0028290A" w:rsidRPr="002E6739" w:rsidRDefault="0028290A" w:rsidP="0028290A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5050B54A" w14:textId="77777777" w:rsidR="0028290A" w:rsidRPr="002E6739" w:rsidRDefault="0028290A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6E12A9">
              <w:rPr>
                <w:rFonts w:hint="eastAsia"/>
                <w:sz w:val="18"/>
                <w:szCs w:val="18"/>
              </w:rPr>
              <w:t>_PROFESSION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4347B039" w14:textId="77777777" w:rsidR="0028290A" w:rsidRPr="002E6739" w:rsidRDefault="0028290A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专业编号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30405A77" w14:textId="77777777" w:rsidR="0028290A" w:rsidRPr="002E6739" w:rsidRDefault="0028290A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2FDB6651" w14:textId="77777777" w:rsidR="0028290A" w:rsidRPr="002E6739" w:rsidRDefault="0028290A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0EF0F829" w14:textId="77777777" w:rsidR="0028290A" w:rsidRPr="002E6739" w:rsidRDefault="0028290A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D6D025A" w14:textId="77777777" w:rsidR="0028290A" w:rsidRPr="002E6739" w:rsidRDefault="0028290A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6A001F25" w14:textId="77777777" w:rsidR="0028290A" w:rsidRDefault="0028290A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8290A" w14:paraId="0974A18B" w14:textId="77777777" w:rsidTr="0028290A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1EF0561F" w14:textId="77777777" w:rsidR="0028290A" w:rsidRPr="002E6739" w:rsidRDefault="0028290A" w:rsidP="0028290A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0524ADD2" w14:textId="77777777" w:rsidR="0028290A" w:rsidRDefault="0028290A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6E12A9">
              <w:rPr>
                <w:rFonts w:hint="eastAsia"/>
                <w:sz w:val="18"/>
                <w:szCs w:val="18"/>
              </w:rPr>
              <w:t>PROFESSION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6B2CFA7F" w14:textId="77777777" w:rsidR="0028290A" w:rsidRDefault="0028290A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3792D698" w14:textId="77777777" w:rsidR="0028290A" w:rsidRDefault="0028290A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173F53D2" w14:textId="77777777" w:rsidR="0028290A" w:rsidRPr="002E6739" w:rsidRDefault="0028290A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737F6784" w14:textId="77777777" w:rsidR="0028290A" w:rsidRDefault="0028290A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79B3370C" w14:textId="77777777" w:rsidR="0028290A" w:rsidRPr="002E6739" w:rsidRDefault="0028290A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6B53D08D" w14:textId="77777777" w:rsidR="0028290A" w:rsidRDefault="0028290A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8290A" w14:paraId="64C2A885" w14:textId="77777777" w:rsidTr="0028290A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603F521E" w14:textId="77777777" w:rsidR="0028290A" w:rsidRPr="002E6739" w:rsidRDefault="0028290A" w:rsidP="0028290A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783E4520" w14:textId="77777777" w:rsidR="0028290A" w:rsidRPr="002E6739" w:rsidRDefault="0028290A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C_CONTENT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07EEE2FA" w14:textId="77777777" w:rsidR="0028290A" w:rsidRPr="002E6739" w:rsidRDefault="0028290A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72863828" w14:textId="453C189E" w:rsidR="0028290A" w:rsidRPr="002E6739" w:rsidRDefault="0028290A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EXT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22253E3C" w14:textId="77777777" w:rsidR="0028290A" w:rsidRPr="002E6739" w:rsidRDefault="0028290A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09D14643" w14:textId="77777777" w:rsidR="0028290A" w:rsidRPr="002E6739" w:rsidRDefault="0028290A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3C81303D" w14:textId="77777777" w:rsidR="0028290A" w:rsidRPr="002E6739" w:rsidRDefault="0028290A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43245AF8" w14:textId="77777777" w:rsidR="0028290A" w:rsidRDefault="0028290A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60584059" w14:textId="28C9FF17" w:rsidR="000C3FE9" w:rsidRDefault="000C3FE9" w:rsidP="000C3FE9">
      <w:pPr>
        <w:pStyle w:val="2"/>
        <w:rPr>
          <w:rFonts w:hint="eastAsia"/>
        </w:rPr>
      </w:pPr>
      <w:r>
        <w:rPr>
          <w:rFonts w:hint="eastAsia"/>
        </w:rPr>
        <w:t>SSM_</w:t>
      </w:r>
      <w:r>
        <w:t>GRADE_R_M</w:t>
      </w:r>
      <w:r>
        <w:rPr>
          <w:rFonts w:hint="eastAsia"/>
        </w:rPr>
        <w:t xml:space="preserve"> </w:t>
      </w:r>
      <w:r>
        <w:t>评审</w:t>
      </w:r>
      <w:r>
        <w:rPr>
          <w:rFonts w:hint="eastAsia"/>
        </w:rPr>
        <w:t>主表</w:t>
      </w:r>
    </w:p>
    <w:p w14:paraId="34A9933D" w14:textId="77777777" w:rsidR="000C3FE9" w:rsidRPr="00E250A5" w:rsidRDefault="000C3FE9" w:rsidP="000C3FE9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68825D21" w14:textId="6BA81877" w:rsidR="000C3FE9" w:rsidRPr="00E250A5" w:rsidRDefault="000C3FE9" w:rsidP="000C3FE9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本表用来保存评审的主表</w:t>
      </w:r>
      <w:r w:rsidRPr="00E250A5">
        <w:rPr>
          <w:rFonts w:hint="eastAsia"/>
        </w:rPr>
        <w:t>信息。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4"/>
        <w:gridCol w:w="1627"/>
        <w:gridCol w:w="1789"/>
        <w:gridCol w:w="1683"/>
        <w:gridCol w:w="463"/>
        <w:gridCol w:w="446"/>
        <w:gridCol w:w="1346"/>
        <w:gridCol w:w="2671"/>
      </w:tblGrid>
      <w:tr w:rsidR="000C3FE9" w14:paraId="039AC7C3" w14:textId="77777777" w:rsidTr="0028290A">
        <w:trPr>
          <w:jc w:val="center"/>
        </w:trPr>
        <w:tc>
          <w:tcPr>
            <w:tcW w:w="524" w:type="dxa"/>
            <w:shd w:val="clear" w:color="auto" w:fill="CCCCCC"/>
            <w:vAlign w:val="center"/>
          </w:tcPr>
          <w:p w14:paraId="6C3BB040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CCCCCC"/>
            <w:vAlign w:val="center"/>
          </w:tcPr>
          <w:p w14:paraId="48E56B5B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9" w:type="dxa"/>
            <w:shd w:val="clear" w:color="auto" w:fill="CCCCCC"/>
            <w:vAlign w:val="center"/>
          </w:tcPr>
          <w:p w14:paraId="24544F50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51736DF4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544E04D4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501C1507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6" w:type="dxa"/>
            <w:shd w:val="clear" w:color="auto" w:fill="CCCCCC"/>
            <w:vAlign w:val="center"/>
          </w:tcPr>
          <w:p w14:paraId="605F897A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71" w:type="dxa"/>
            <w:shd w:val="clear" w:color="auto" w:fill="CCCCCC"/>
            <w:vAlign w:val="center"/>
          </w:tcPr>
          <w:p w14:paraId="4C2A08A7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0C3FE9" w14:paraId="623F6F66" w14:textId="77777777" w:rsidTr="0028290A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63EE3631" w14:textId="77777777" w:rsidR="000C3FE9" w:rsidRPr="002E6739" w:rsidRDefault="000C3FE9" w:rsidP="00600263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44A1D20A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START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0F03941D" w14:textId="6E1B07FC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评审开始时间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755E525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544704A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D94BB66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0DE5FCD8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4B219434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C3FE9" w14:paraId="3C6298F2" w14:textId="77777777" w:rsidTr="0028290A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6A17419" w14:textId="77777777" w:rsidR="000C3FE9" w:rsidRPr="002E6739" w:rsidRDefault="000C3FE9" w:rsidP="00600263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6AEFA6F7" w14:textId="77777777" w:rsidR="000C3FE9" w:rsidRPr="00877F0E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T_END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06E5414D" w14:textId="2C38D352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评审</w:t>
            </w:r>
            <w:r>
              <w:rPr>
                <w:rFonts w:hint="eastAsia"/>
                <w:sz w:val="18"/>
                <w:szCs w:val="18"/>
              </w:rPr>
              <w:t>结束时间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406EC49" w14:textId="77777777" w:rsidR="000C3FE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8A360AC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EC06A24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66B4E81A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4539258E" w14:textId="77777777" w:rsidR="000C3FE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C3FE9" w14:paraId="2C236BA7" w14:textId="77777777" w:rsidTr="0028290A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2D924605" w14:textId="77777777" w:rsidR="000C3FE9" w:rsidRPr="002E6739" w:rsidRDefault="000C3FE9" w:rsidP="00600263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5F94F9F1" w14:textId="77777777" w:rsidR="000C3FE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_</w:t>
            </w:r>
            <w:r>
              <w:t>LEADER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7145815E" w14:textId="42ED0E05" w:rsidR="000C3FE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评审</w:t>
            </w:r>
            <w:r>
              <w:rPr>
                <w:rFonts w:hint="eastAsia"/>
                <w:sz w:val="18"/>
                <w:szCs w:val="18"/>
              </w:rPr>
              <w:t>组组长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280E5CB" w14:textId="77777777" w:rsidR="000C3FE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5FC4CEC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B1FF211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43966B97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7CAA4B9B" w14:textId="77777777" w:rsidR="000C3FE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C3FE9" w14:paraId="185D5929" w14:textId="77777777" w:rsidTr="0028290A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65E5A056" w14:textId="77777777" w:rsidR="000C3FE9" w:rsidRPr="002E6739" w:rsidRDefault="000C3FE9" w:rsidP="00600263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3544E5B3" w14:textId="77777777" w:rsidR="000C3FE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_MEMBERS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2F2CD16E" w14:textId="7E6E3D7A" w:rsidR="000C3FE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评审</w:t>
            </w:r>
            <w:r>
              <w:rPr>
                <w:rFonts w:hint="eastAsia"/>
                <w:sz w:val="18"/>
                <w:szCs w:val="18"/>
              </w:rPr>
              <w:t>组主要成员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56B34C9" w14:textId="77777777" w:rsidR="000C3FE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3000)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CD4FC54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1E0FF46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5FAE1BAF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35690123" w14:textId="77777777" w:rsidR="000C3FE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C3FE9" w14:paraId="50C232B3" w14:textId="77777777" w:rsidTr="0028290A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50322B46" w14:textId="77777777" w:rsidR="000C3FE9" w:rsidRPr="002E6739" w:rsidRDefault="000C3FE9" w:rsidP="00600263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2FB2EACE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</w:t>
            </w:r>
            <w:r>
              <w:rPr>
                <w:sz w:val="18"/>
                <w:szCs w:val="18"/>
              </w:rPr>
              <w:t>GET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7DE6BA86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得分项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78E90C8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35503EC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F846892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15ACA233" w14:textId="20164F55" w:rsidR="000C3FE9" w:rsidRPr="002E6739" w:rsidRDefault="00BA769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71" w:type="dxa"/>
            <w:shd w:val="clear" w:color="auto" w:fill="auto"/>
            <w:vAlign w:val="center"/>
          </w:tcPr>
          <w:p w14:paraId="1AD74D6E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C3FE9" w14:paraId="68B26AF8" w14:textId="77777777" w:rsidTr="0028290A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51FF0A4" w14:textId="77777777" w:rsidR="000C3FE9" w:rsidRPr="002E6739" w:rsidRDefault="000C3FE9" w:rsidP="00600263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755FA7D4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N_DEDUCT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71B67190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扣分项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F2FA3C2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1AA52D2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E381A2E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29513306" w14:textId="12EE3364" w:rsidR="000C3FE9" w:rsidRPr="002E6739" w:rsidRDefault="00BA769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71" w:type="dxa"/>
            <w:shd w:val="clear" w:color="auto" w:fill="auto"/>
            <w:vAlign w:val="center"/>
          </w:tcPr>
          <w:p w14:paraId="2B1F3EA1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C3FE9" w14:paraId="1CC87D1C" w14:textId="77777777" w:rsidTr="0028290A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FBEAD0C" w14:textId="77777777" w:rsidR="000C3FE9" w:rsidRPr="002E6739" w:rsidRDefault="000C3FE9" w:rsidP="00600263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71016FFC" w14:textId="77777777" w:rsidR="000C3FE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N_LACK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5F321373" w14:textId="77777777" w:rsidR="000C3FE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缺项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F211B30" w14:textId="77777777" w:rsidR="000C3FE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41CD64E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1564E51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17076D6B" w14:textId="5736500E" w:rsidR="000C3FE9" w:rsidRPr="002E6739" w:rsidRDefault="00BA769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71" w:type="dxa"/>
            <w:shd w:val="clear" w:color="auto" w:fill="auto"/>
            <w:vAlign w:val="center"/>
          </w:tcPr>
          <w:p w14:paraId="12FD5C3E" w14:textId="77777777" w:rsidR="000C3FE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C3FE9" w14:paraId="00DDA3C8" w14:textId="77777777" w:rsidTr="0028290A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527452B1" w14:textId="77777777" w:rsidR="000C3FE9" w:rsidRPr="002E6739" w:rsidRDefault="000C3FE9" w:rsidP="00600263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539540FE" w14:textId="77777777" w:rsidR="000C3FE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STATE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FEB314F" w14:textId="77777777" w:rsidR="000C3FE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CCF5FCB" w14:textId="77777777" w:rsidR="000C3FE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A9ABC25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D30C9A1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53B41ECC" w14:textId="59AA02EC" w:rsidR="000C3FE9" w:rsidRPr="002E6739" w:rsidRDefault="00BA769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71" w:type="dxa"/>
            <w:shd w:val="clear" w:color="auto" w:fill="auto"/>
            <w:vAlign w:val="center"/>
          </w:tcPr>
          <w:p w14:paraId="400E54F2" w14:textId="77777777" w:rsidR="000C3FE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评审状态</w:t>
            </w:r>
            <w:r>
              <w:rPr>
                <w:rFonts w:hint="eastAsia"/>
                <w:sz w:val="18"/>
                <w:szCs w:val="18"/>
              </w:rPr>
              <w:t>REVIEW_STATE</w:t>
            </w:r>
          </w:p>
        </w:tc>
      </w:tr>
      <w:tr w:rsidR="000C3FE9" w14:paraId="47015075" w14:textId="77777777" w:rsidTr="0028290A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51E0D74B" w14:textId="77777777" w:rsidR="000C3FE9" w:rsidRPr="002E6739" w:rsidRDefault="000C3FE9" w:rsidP="00600263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39B03575" w14:textId="77777777" w:rsidR="000C3FE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S_STATE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37FFAD4F" w14:textId="77777777" w:rsidR="000C3FE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6A88770" w14:textId="77777777" w:rsidR="000C3FE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A60C86C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DF5D74A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B50F59D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BEB9007" w14:textId="77777777" w:rsidR="000C3FE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344CC" w14:paraId="5264BCA7" w14:textId="77777777" w:rsidTr="0028290A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9248530" w14:textId="77777777" w:rsidR="00E344CC" w:rsidRPr="002E6739" w:rsidRDefault="00E344CC" w:rsidP="00600263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9165503" w14:textId="7DA63425" w:rsidR="00E344CC" w:rsidRDefault="00E344CC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R_TENANT_E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08C80E03" w14:textId="32559F5C" w:rsidR="00E344CC" w:rsidRDefault="00E344CC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DCE4C39" w14:textId="1C696A98" w:rsidR="00E344CC" w:rsidRDefault="00E344CC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E4F1D51" w14:textId="77777777" w:rsidR="00E344CC" w:rsidRPr="002E6739" w:rsidRDefault="00E344CC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C249AF1" w14:textId="77777777" w:rsidR="00E344CC" w:rsidRPr="002E6739" w:rsidRDefault="00E344CC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53590CC1" w14:textId="77777777" w:rsidR="00E344CC" w:rsidRPr="002E6739" w:rsidRDefault="00E344CC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1A4B3609" w14:textId="77777777" w:rsidR="00E344CC" w:rsidRDefault="00E344CC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344CC" w14:paraId="2AECA577" w14:textId="77777777" w:rsidTr="0028290A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1D6D2A6" w14:textId="77777777" w:rsidR="00E344CC" w:rsidRPr="002E6739" w:rsidRDefault="00E344CC" w:rsidP="00600263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95C020C" w14:textId="714919A3" w:rsidR="00E344CC" w:rsidRDefault="00E344CC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_TENANT_E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79C754BB" w14:textId="49930088" w:rsidR="00E344CC" w:rsidRDefault="00E344CC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F0A89FC" w14:textId="132AFDBF" w:rsidR="00E344CC" w:rsidRDefault="00E344CC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25C72B9" w14:textId="77777777" w:rsidR="00E344CC" w:rsidRPr="002E6739" w:rsidRDefault="00E344CC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FA9E585" w14:textId="77777777" w:rsidR="00E344CC" w:rsidRPr="002E6739" w:rsidRDefault="00E344CC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23D6EFA5" w14:textId="77777777" w:rsidR="00E344CC" w:rsidRPr="002E6739" w:rsidRDefault="00E344CC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07B44CA2" w14:textId="77777777" w:rsidR="00E344CC" w:rsidRDefault="00E344CC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344CC" w14:paraId="14F40732" w14:textId="77777777" w:rsidTr="0028290A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DB54176" w14:textId="77777777" w:rsidR="00E344CC" w:rsidRPr="002E6739" w:rsidRDefault="00E344CC" w:rsidP="00600263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7D9CF1C7" w14:textId="104CD1F6" w:rsidR="00E344CC" w:rsidRDefault="00BA769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R_E</w:t>
            </w:r>
            <w:r w:rsidR="00E344CC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08F45C0D" w14:textId="6620BC89" w:rsidR="00E344CC" w:rsidRDefault="00E344CC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自评主表编号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17C22D6" w14:textId="10EDC30B" w:rsidR="00E344CC" w:rsidRDefault="00E344CC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251237D" w14:textId="77777777" w:rsidR="00E344CC" w:rsidRPr="002E6739" w:rsidRDefault="00E344CC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DCB51A4" w14:textId="77777777" w:rsidR="00E344CC" w:rsidRPr="002E6739" w:rsidRDefault="00E344CC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2C07FB9D" w14:textId="77777777" w:rsidR="00E344CC" w:rsidRPr="002E6739" w:rsidRDefault="00E344CC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494C7367" w14:textId="77777777" w:rsidR="00E344CC" w:rsidRDefault="00E344CC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18787258" w14:textId="7EC34DD9" w:rsidR="000C3FE9" w:rsidRDefault="000C3FE9" w:rsidP="000C3FE9">
      <w:pPr>
        <w:pStyle w:val="2"/>
        <w:rPr>
          <w:rFonts w:hint="eastAsia"/>
        </w:rPr>
      </w:pPr>
      <w:r>
        <w:rPr>
          <w:rFonts w:hint="eastAsia"/>
        </w:rPr>
        <w:t>SS</w:t>
      </w:r>
      <w:r>
        <w:t>M</w:t>
      </w:r>
      <w:r>
        <w:rPr>
          <w:rFonts w:hint="eastAsia"/>
        </w:rPr>
        <w:t>_</w:t>
      </w:r>
      <w:r>
        <w:t xml:space="preserve">GRADE_R_D </w:t>
      </w:r>
      <w:r>
        <w:t>评审明细</w:t>
      </w:r>
      <w:r>
        <w:rPr>
          <w:rFonts w:hint="eastAsia"/>
        </w:rPr>
        <w:t>表</w:t>
      </w:r>
    </w:p>
    <w:p w14:paraId="5FC76BA4" w14:textId="77777777" w:rsidR="000C3FE9" w:rsidRPr="00E250A5" w:rsidRDefault="000C3FE9" w:rsidP="000C3FE9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00794BF9" w14:textId="2863C979" w:rsidR="000C3FE9" w:rsidRDefault="000C3FE9" w:rsidP="00DA41AE">
      <w:pPr>
        <w:numPr>
          <w:ilvl w:val="0"/>
          <w:numId w:val="17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>
        <w:rPr>
          <w:rFonts w:hint="eastAsia"/>
        </w:rPr>
        <w:t>本表用来保存评审明细信息</w:t>
      </w:r>
      <w:r w:rsidRPr="00E250A5">
        <w:rPr>
          <w:rFonts w:hint="eastAsia"/>
        </w:rPr>
        <w:t>。</w:t>
      </w:r>
    </w:p>
    <w:p w14:paraId="48643752" w14:textId="254BA9A3" w:rsidR="000C3FE9" w:rsidRPr="00CC31BA" w:rsidRDefault="000C3FE9" w:rsidP="00DA41AE">
      <w:pPr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、项目从企业自评分标准表负责，保存标准编号用于变更校对处理。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01"/>
        <w:gridCol w:w="1956"/>
        <w:gridCol w:w="1662"/>
        <w:gridCol w:w="1738"/>
        <w:gridCol w:w="459"/>
        <w:gridCol w:w="443"/>
        <w:gridCol w:w="1260"/>
        <w:gridCol w:w="2530"/>
      </w:tblGrid>
      <w:tr w:rsidR="000C3FE9" w14:paraId="06404E4B" w14:textId="77777777" w:rsidTr="0028290A">
        <w:trPr>
          <w:jc w:val="center"/>
        </w:trPr>
        <w:tc>
          <w:tcPr>
            <w:tcW w:w="501" w:type="dxa"/>
            <w:shd w:val="clear" w:color="auto" w:fill="CCCCCC"/>
            <w:vAlign w:val="center"/>
          </w:tcPr>
          <w:p w14:paraId="47AB108B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CCCCCC"/>
            <w:vAlign w:val="center"/>
          </w:tcPr>
          <w:p w14:paraId="08A67BF1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662" w:type="dxa"/>
            <w:shd w:val="clear" w:color="auto" w:fill="CCCCCC"/>
            <w:vAlign w:val="center"/>
          </w:tcPr>
          <w:p w14:paraId="75ED7F0D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738" w:type="dxa"/>
            <w:shd w:val="clear" w:color="auto" w:fill="CCCCCC"/>
            <w:vAlign w:val="center"/>
          </w:tcPr>
          <w:p w14:paraId="332FFFE6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9" w:type="dxa"/>
            <w:shd w:val="clear" w:color="auto" w:fill="CCCCCC"/>
            <w:vAlign w:val="center"/>
          </w:tcPr>
          <w:p w14:paraId="5378DCDE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3" w:type="dxa"/>
            <w:shd w:val="clear" w:color="auto" w:fill="CCCCCC"/>
            <w:vAlign w:val="center"/>
          </w:tcPr>
          <w:p w14:paraId="5EBE00F8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260" w:type="dxa"/>
            <w:shd w:val="clear" w:color="auto" w:fill="CCCCCC"/>
            <w:vAlign w:val="center"/>
          </w:tcPr>
          <w:p w14:paraId="3A381F82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30" w:type="dxa"/>
            <w:shd w:val="clear" w:color="auto" w:fill="CCCCCC"/>
            <w:vAlign w:val="center"/>
          </w:tcPr>
          <w:p w14:paraId="161D89E8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0C3FE9" w14:paraId="0162D6CF" w14:textId="77777777" w:rsidTr="0028290A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6C0851E2" w14:textId="77777777" w:rsidR="000C3FE9" w:rsidRPr="002E6739" w:rsidRDefault="000C3FE9" w:rsidP="00DA41AE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163A459D" w14:textId="24425728" w:rsidR="000C3FE9" w:rsidRPr="002E6739" w:rsidRDefault="00E344CC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</w:t>
            </w:r>
            <w:r w:rsidR="00BA7694"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548D4AE9" w14:textId="1000A582" w:rsidR="000C3FE9" w:rsidRPr="002E6739" w:rsidRDefault="00E344CC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评审主表编号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4B7FB34C" w14:textId="69A11C37" w:rsidR="000C3FE9" w:rsidRPr="002E6739" w:rsidRDefault="00E344CC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7D0E3E9A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26848B8A" w14:textId="1FAACE32" w:rsidR="000C3FE9" w:rsidRPr="002E6739" w:rsidRDefault="00E344CC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5E9EEB2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3A76FA08" w14:textId="3EE2F8F4" w:rsidR="000C3FE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344CC" w14:paraId="7FD9ABCF" w14:textId="77777777" w:rsidTr="0028290A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04655667" w14:textId="77777777" w:rsidR="00E344CC" w:rsidRPr="002E6739" w:rsidRDefault="00E344CC" w:rsidP="00E344CC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3EB070DB" w14:textId="3771A472" w:rsidR="00E344CC" w:rsidRDefault="00E344CC" w:rsidP="00E344C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R_DID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11E64752" w14:textId="27B7F0A9" w:rsidR="00E344CC" w:rsidRDefault="00E344CC" w:rsidP="00E344C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明细项</w:t>
            </w: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4A4ACC63" w14:textId="5698463B" w:rsidR="00E344CC" w:rsidRDefault="00E344CC" w:rsidP="00E344C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328FC343" w14:textId="77777777" w:rsidR="00E344CC" w:rsidRPr="002E6739" w:rsidRDefault="00E344CC" w:rsidP="00E344C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5042BE40" w14:textId="2ACB202C" w:rsidR="00E344CC" w:rsidRDefault="00E344CC" w:rsidP="00E344C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B898015" w14:textId="77777777" w:rsidR="00E344CC" w:rsidRPr="002E6739" w:rsidRDefault="00E344CC" w:rsidP="00E344C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55036F82" w14:textId="4D9E108D" w:rsidR="00E344CC" w:rsidRDefault="00E344CC" w:rsidP="00E344C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引用</w:t>
            </w:r>
            <w:r>
              <w:rPr>
                <w:sz w:val="18"/>
                <w:szCs w:val="18"/>
              </w:rPr>
              <w:t>企业自评明细</w:t>
            </w:r>
            <w:r>
              <w:rPr>
                <w:rFonts w:hint="eastAsia"/>
                <w:sz w:val="18"/>
                <w:szCs w:val="18"/>
              </w:rPr>
              <w:t>表</w:t>
            </w:r>
            <w:r>
              <w:rPr>
                <w:rFonts w:hint="eastAsia"/>
                <w:sz w:val="18"/>
                <w:szCs w:val="18"/>
              </w:rPr>
              <w:t>SID</w:t>
            </w:r>
          </w:p>
        </w:tc>
      </w:tr>
      <w:tr w:rsidR="00E344CC" w14:paraId="2435617E" w14:textId="77777777" w:rsidTr="0028290A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6D173F0F" w14:textId="77777777" w:rsidR="00E344CC" w:rsidRPr="002E6739" w:rsidRDefault="00E344CC" w:rsidP="00E344CC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2FDB2294" w14:textId="77777777" w:rsidR="00E344CC" w:rsidRDefault="00E344CC" w:rsidP="00E344C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DESC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04CA529F" w14:textId="6602E2E5" w:rsidR="00E344CC" w:rsidRDefault="00E344CC" w:rsidP="00E344C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评审描述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60D062D8" w14:textId="77777777" w:rsidR="00E344CC" w:rsidRDefault="00E344CC" w:rsidP="00E344C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356CE471" w14:textId="77777777" w:rsidR="00E344CC" w:rsidRPr="002E6739" w:rsidRDefault="00E344CC" w:rsidP="00E344C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2D849313" w14:textId="77777777" w:rsidR="00E344CC" w:rsidRPr="002E6739" w:rsidRDefault="00E344CC" w:rsidP="00E344C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520B1971" w14:textId="77777777" w:rsidR="00E344CC" w:rsidRPr="002E6739" w:rsidRDefault="00E344CC" w:rsidP="00E344C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0EDBE037" w14:textId="77777777" w:rsidR="00E344CC" w:rsidRDefault="00E344CC" w:rsidP="00E344C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344CC" w14:paraId="230E405C" w14:textId="77777777" w:rsidTr="0028290A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2EE9EB80" w14:textId="77777777" w:rsidR="00E344CC" w:rsidRPr="002E6739" w:rsidRDefault="00E344CC" w:rsidP="00E344CC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5EFC6756" w14:textId="77777777" w:rsidR="00E344CC" w:rsidRDefault="00E344CC" w:rsidP="00E344C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_BLANK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14154648" w14:textId="5FD5E305" w:rsidR="00E344CC" w:rsidRDefault="00E344CC" w:rsidP="00E344C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是否缺项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0F35EB30" w14:textId="77777777" w:rsidR="00E344CC" w:rsidRDefault="00E344CC" w:rsidP="00E344C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228C384D" w14:textId="77777777" w:rsidR="00E344CC" w:rsidRPr="002E6739" w:rsidRDefault="00E344CC" w:rsidP="00E344C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7858ADB9" w14:textId="77777777" w:rsidR="00E344CC" w:rsidRPr="002E6739" w:rsidRDefault="00E344CC" w:rsidP="00E344C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7D0D848B" w14:textId="77777777" w:rsidR="00E344CC" w:rsidRPr="002E6739" w:rsidRDefault="00E344CC" w:rsidP="00E344C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0AA2CFE5" w14:textId="77777777" w:rsidR="00E344CC" w:rsidRDefault="00E344CC" w:rsidP="00E344C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344CC" w14:paraId="2F63727A" w14:textId="77777777" w:rsidTr="0028290A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74C7DDCA" w14:textId="77777777" w:rsidR="00E344CC" w:rsidRPr="002E6739" w:rsidRDefault="00E344CC" w:rsidP="00E344CC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32947C74" w14:textId="77777777" w:rsidR="00E344CC" w:rsidRDefault="00E344CC" w:rsidP="00E344C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</w:t>
            </w:r>
            <w:r>
              <w:rPr>
                <w:sz w:val="18"/>
                <w:szCs w:val="18"/>
              </w:rPr>
              <w:t>SCORE_</w:t>
            </w:r>
            <w:r>
              <w:rPr>
                <w:rFonts w:hint="eastAsia"/>
                <w:sz w:val="18"/>
                <w:szCs w:val="18"/>
              </w:rPr>
              <w:t>REAL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0577418A" w14:textId="77777777" w:rsidR="00E344CC" w:rsidRDefault="00E344CC" w:rsidP="00E344C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实际得分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4B1A04FA" w14:textId="77777777" w:rsidR="00E344CC" w:rsidRDefault="00E344CC" w:rsidP="00E344C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403DCD5A" w14:textId="77777777" w:rsidR="00E344CC" w:rsidRPr="002E6739" w:rsidRDefault="00E344CC" w:rsidP="00E344C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1DFBCA11" w14:textId="77777777" w:rsidR="00E344CC" w:rsidRPr="002E6739" w:rsidRDefault="00E344CC" w:rsidP="00E344C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5F83B5E1" w14:textId="77777777" w:rsidR="00E344CC" w:rsidRPr="002E6739" w:rsidRDefault="00E344CC" w:rsidP="00E344C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5AE5726C" w14:textId="77777777" w:rsidR="00E344CC" w:rsidRDefault="00E344CC" w:rsidP="00E344C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4B2DA15B" w14:textId="77777777" w:rsidR="00A24DE1" w:rsidRDefault="00A24DE1" w:rsidP="00A24DE1">
      <w:pPr>
        <w:pStyle w:val="1"/>
        <w:rPr>
          <w:rFonts w:hint="eastAsia"/>
        </w:rPr>
      </w:pPr>
      <w:bookmarkStart w:id="10" w:name="_Toc416766399"/>
      <w:bookmarkEnd w:id="8"/>
      <w:r>
        <w:rPr>
          <w:rFonts w:hint="eastAsia"/>
        </w:rPr>
        <w:t>视图设计</w:t>
      </w:r>
      <w:bookmarkEnd w:id="10"/>
    </w:p>
    <w:p w14:paraId="3093F374" w14:textId="38A99CA7" w:rsidR="00A24DE1" w:rsidRDefault="002A0834" w:rsidP="002A0834">
      <w:pPr>
        <w:pStyle w:val="2"/>
        <w:rPr>
          <w:rFonts w:hint="eastAsia"/>
        </w:rPr>
      </w:pPr>
      <w:bookmarkStart w:id="11" w:name="_Toc416766400"/>
      <w:r>
        <w:rPr>
          <w:rFonts w:hint="eastAsia"/>
        </w:rPr>
        <w:t>视图物理名</w:t>
      </w:r>
      <w:r>
        <w:rPr>
          <w:rFonts w:hint="eastAsia"/>
        </w:rPr>
        <w:t xml:space="preserve"> </w:t>
      </w:r>
      <w:r>
        <w:rPr>
          <w:rFonts w:hint="eastAsia"/>
        </w:rPr>
        <w:t>视图中文名</w:t>
      </w:r>
      <w:bookmarkEnd w:id="11"/>
      <w:r w:rsidR="00E344CC">
        <w:rPr>
          <w:rFonts w:hint="eastAsia"/>
        </w:rPr>
        <w:t>D</w:t>
      </w:r>
    </w:p>
    <w:tbl>
      <w:tblPr>
        <w:tblW w:w="10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6"/>
        <w:gridCol w:w="9539"/>
      </w:tblGrid>
      <w:tr w:rsidR="00746A00" w14:paraId="622685D8" w14:textId="77777777" w:rsidTr="0019620D">
        <w:trPr>
          <w:jc w:val="center"/>
        </w:trPr>
        <w:tc>
          <w:tcPr>
            <w:tcW w:w="756" w:type="dxa"/>
            <w:shd w:val="clear" w:color="auto" w:fill="F2F2F2"/>
            <w:vAlign w:val="center"/>
          </w:tcPr>
          <w:p w14:paraId="36EF8959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SQL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1E74FDDD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093BDBA8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586683BD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FD8BCFA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8D6C26C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11ED8FF7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1B8AB54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0491A2FD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46A00" w14:paraId="34975441" w14:textId="77777777" w:rsidTr="0019620D">
        <w:trPr>
          <w:jc w:val="center"/>
        </w:trPr>
        <w:tc>
          <w:tcPr>
            <w:tcW w:w="756" w:type="dxa"/>
            <w:shd w:val="clear" w:color="auto" w:fill="F2F2F2"/>
            <w:vAlign w:val="center"/>
          </w:tcPr>
          <w:p w14:paraId="7AE9A9AC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711F3580" w14:textId="77777777" w:rsidR="00746A00" w:rsidRDefault="00861D09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  <w:p w14:paraId="55545FD1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20ECB98F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C880905" w14:textId="77777777" w:rsidR="003F7EFF" w:rsidRDefault="003F7EFF" w:rsidP="003F7EFF">
      <w:pPr>
        <w:ind w:firstLine="460"/>
        <w:rPr>
          <w:rFonts w:hint="eastAsia"/>
        </w:rPr>
      </w:pPr>
    </w:p>
    <w:p w14:paraId="79CEE2A0" w14:textId="77777777" w:rsidR="003F7EFF" w:rsidRDefault="003F7EFF" w:rsidP="003F7EFF">
      <w:pPr>
        <w:ind w:firstLine="460"/>
        <w:rPr>
          <w:rFonts w:hint="eastAsia"/>
        </w:rPr>
      </w:pPr>
    </w:p>
    <w:p w14:paraId="10D8FDDA" w14:textId="77777777" w:rsidR="00DB7E53" w:rsidRDefault="00DB7E53">
      <w:pPr>
        <w:ind w:firstLine="460"/>
        <w:rPr>
          <w:rFonts w:hint="eastAsia"/>
        </w:rPr>
      </w:pPr>
    </w:p>
    <w:p w14:paraId="6F8F530F" w14:textId="77777777" w:rsidR="00D46CFF" w:rsidRDefault="00D46CFF" w:rsidP="003F7EFF">
      <w:pPr>
        <w:ind w:firstLine="460"/>
        <w:rPr>
          <w:rFonts w:hint="eastAsia"/>
        </w:rPr>
      </w:pPr>
    </w:p>
    <w:sectPr w:rsidR="00D46CFF" w:rsidSect="00E97C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340" w:footer="34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93AF5E" w14:textId="77777777" w:rsidR="00996DE0" w:rsidRDefault="00996DE0">
      <w:pPr>
        <w:ind w:firstLine="460"/>
        <w:rPr>
          <w:rFonts w:hint="eastAsia"/>
        </w:rPr>
      </w:pPr>
    </w:p>
    <w:p w14:paraId="2FBB58A8" w14:textId="77777777" w:rsidR="00996DE0" w:rsidRDefault="00996DE0">
      <w:pPr>
        <w:ind w:firstLine="420"/>
        <w:rPr>
          <w:rFonts w:hint="eastAsia"/>
        </w:rPr>
      </w:pPr>
      <w:r>
        <w:separator/>
      </w:r>
    </w:p>
  </w:endnote>
  <w:endnote w:type="continuationSeparator" w:id="0">
    <w:p w14:paraId="0A1E7A4C" w14:textId="77777777" w:rsidR="00996DE0" w:rsidRDefault="00996DE0">
      <w:pPr>
        <w:ind w:firstLine="460"/>
        <w:rPr>
          <w:rFonts w:hint="eastAsia"/>
        </w:rPr>
      </w:pPr>
    </w:p>
    <w:p w14:paraId="4E466FFA" w14:textId="77777777" w:rsidR="00996DE0" w:rsidRDefault="00996DE0">
      <w:pPr>
        <w:ind w:firstLine="42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orBi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5905A" w14:textId="77777777" w:rsidR="00F30943" w:rsidRDefault="00F30943" w:rsidP="006E0D73">
    <w:pPr>
      <w:pStyle w:val="aa"/>
      <w:ind w:firstLine="400"/>
      <w:rPr>
        <w:rFonts w:hint="eastAsia"/>
      </w:rPr>
    </w:pPr>
  </w:p>
  <w:p w14:paraId="5E3F9B38" w14:textId="77777777" w:rsidR="00F30943" w:rsidRDefault="00F30943" w:rsidP="006E21B1">
    <w:pPr>
      <w:pStyle w:val="ac"/>
      <w:framePr w:wrap="around" w:vAnchor="text" w:hAnchor="margin" w:xAlign="right" w:y="1"/>
      <w:ind w:firstLine="360"/>
      <w:rPr>
        <w:rStyle w:val="ad"/>
        <w:rFonts w:hint="eastAsia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CD6E55" w14:textId="77777777" w:rsidR="00F30943" w:rsidRDefault="00F30943">
    <w:pPr>
      <w:pStyle w:val="ac"/>
      <w:ind w:firstLine="400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A34AB" w14:textId="77777777" w:rsidR="00F30943" w:rsidRDefault="00F30943">
    <w:pPr>
      <w:pStyle w:val="ac"/>
      <w:ind w:firstLine="400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E393DA" w14:textId="77777777" w:rsidR="00996DE0" w:rsidRDefault="00996DE0" w:rsidP="003F7EFF">
      <w:pPr>
        <w:ind w:firstLine="460"/>
        <w:rPr>
          <w:rFonts w:hint="eastAsia"/>
        </w:rPr>
      </w:pPr>
    </w:p>
    <w:p w14:paraId="4CABBF14" w14:textId="77777777" w:rsidR="00996DE0" w:rsidRDefault="00996DE0">
      <w:pPr>
        <w:ind w:firstLine="420"/>
        <w:rPr>
          <w:rFonts w:hint="eastAsia"/>
        </w:rPr>
      </w:pPr>
      <w:r>
        <w:separator/>
      </w:r>
    </w:p>
  </w:footnote>
  <w:footnote w:type="continuationSeparator" w:id="0">
    <w:p w14:paraId="48C2568B" w14:textId="77777777" w:rsidR="00996DE0" w:rsidRDefault="00996DE0">
      <w:pPr>
        <w:ind w:firstLine="460"/>
        <w:rPr>
          <w:rFonts w:hint="eastAsia"/>
        </w:rPr>
      </w:pPr>
    </w:p>
    <w:p w14:paraId="627EE630" w14:textId="77777777" w:rsidR="00996DE0" w:rsidRDefault="00996DE0">
      <w:pPr>
        <w:ind w:firstLine="42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79A05A" w14:textId="77777777" w:rsidR="00F30943" w:rsidRDefault="00F30943">
    <w:pPr>
      <w:ind w:firstLine="460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115283" w14:textId="77777777" w:rsidR="00F30943" w:rsidRDefault="00F30943" w:rsidP="00107825">
    <w:pPr>
      <w:ind w:firstLine="460"/>
      <w:rPr>
        <w:rFonts w:hint="eastAsia"/>
      </w:rPr>
    </w:pPr>
  </w:p>
  <w:p w14:paraId="54973B2A" w14:textId="77777777" w:rsidR="00F30943" w:rsidRPr="00E97C2E" w:rsidRDefault="00F30943" w:rsidP="00E17C57">
    <w:pPr>
      <w:pStyle w:val="aa"/>
      <w:pBdr>
        <w:bottom w:val="single" w:sz="4" w:space="0" w:color="auto"/>
      </w:pBdr>
      <w:spacing w:line="240" w:lineRule="auto"/>
      <w:ind w:firstLine="400"/>
      <w:jc w:val="right"/>
      <w:rPr>
        <w:rFonts w:hint="eastAsia"/>
      </w:rPr>
    </w:pPr>
    <w:r>
      <w:rPr>
        <w:rFonts w:hint="eastAsia"/>
      </w:rPr>
      <w:t>版权所有</w:t>
    </w:r>
    <w:r>
      <w:rPr>
        <w:rFonts w:hint="eastAsia"/>
      </w:rPr>
      <w:t xml:space="preserve"> @2015 </w:t>
    </w:r>
    <w:r>
      <w:rPr>
        <w:rFonts w:hint="eastAsia"/>
      </w:rPr>
      <w:t>福州蓝石电子有限公司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71916" w14:textId="77777777" w:rsidR="00F30943" w:rsidRDefault="00F30943">
    <w:pPr>
      <w:pStyle w:val="aa"/>
      <w:ind w:firstLine="400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B7EB8"/>
    <w:multiLevelType w:val="hybridMultilevel"/>
    <w:tmpl w:val="60D4216A"/>
    <w:lvl w:ilvl="0" w:tplc="04090011">
      <w:start w:val="1"/>
      <w:numFmt w:val="decimal"/>
      <w:lvlText w:val="%1)"/>
      <w:lvlJc w:val="left"/>
      <w:pPr>
        <w:ind w:left="880" w:hanging="420"/>
      </w:p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1">
    <w:nsid w:val="12F27027"/>
    <w:multiLevelType w:val="hybridMultilevel"/>
    <w:tmpl w:val="05F4C012"/>
    <w:lvl w:ilvl="0" w:tplc="4EC2CD54">
      <w:start w:val="1"/>
      <w:numFmt w:val="bullet"/>
      <w:pStyle w:val="a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1730412A"/>
    <w:multiLevelType w:val="hybridMultilevel"/>
    <w:tmpl w:val="7444B6F8"/>
    <w:lvl w:ilvl="0" w:tplc="D4266EC8">
      <w:start w:val="1"/>
      <w:numFmt w:val="bullet"/>
      <w:pStyle w:val="a0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00"/>
        </w:tabs>
        <w:ind w:left="13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40"/>
        </w:tabs>
        <w:ind w:left="21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60"/>
        </w:tabs>
        <w:ind w:left="25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80"/>
        </w:tabs>
        <w:ind w:left="29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400"/>
        </w:tabs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0"/>
        </w:tabs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20"/>
      </w:pPr>
      <w:rPr>
        <w:rFonts w:ascii="Wingdings" w:hAnsi="Wingdings" w:hint="default"/>
      </w:rPr>
    </w:lvl>
  </w:abstractNum>
  <w:abstractNum w:abstractNumId="3">
    <w:nsid w:val="17C75328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2243FD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C3423F8"/>
    <w:multiLevelType w:val="hybridMultilevel"/>
    <w:tmpl w:val="080E6DFC"/>
    <w:lvl w:ilvl="0" w:tplc="73C6FCA2">
      <w:start w:val="1"/>
      <w:numFmt w:val="bullet"/>
      <w:pStyle w:val="a1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00"/>
        </w:tabs>
        <w:ind w:left="13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40"/>
        </w:tabs>
        <w:ind w:left="21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0"/>
        </w:tabs>
        <w:ind w:left="25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80"/>
        </w:tabs>
        <w:ind w:left="29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00"/>
        </w:tabs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0"/>
        </w:tabs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20"/>
      </w:pPr>
      <w:rPr>
        <w:rFonts w:ascii="Wingdings" w:hAnsi="Wingdings" w:hint="default"/>
      </w:rPr>
    </w:lvl>
  </w:abstractNum>
  <w:abstractNum w:abstractNumId="6">
    <w:nsid w:val="247313A7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A76200B"/>
    <w:multiLevelType w:val="multilevel"/>
    <w:tmpl w:val="DBC23C3E"/>
    <w:styleLink w:val="a2"/>
    <w:lvl w:ilvl="0">
      <w:start w:val="1"/>
      <w:numFmt w:val="decimal"/>
      <w:suff w:val="space"/>
      <w:lvlText w:val="%1．"/>
      <w:lvlJc w:val="left"/>
      <w:pPr>
        <w:ind w:left="964" w:hanging="510"/>
      </w:pPr>
      <w:rPr>
        <w:rFonts w:ascii="宋体" w:eastAsia="宋体" w:hAnsi="宋体" w:hint="eastAsia"/>
        <w:kern w:val="2"/>
        <w:sz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510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882"/>
        </w:tabs>
        <w:ind w:left="1882" w:hanging="464"/>
      </w:pPr>
      <w:rPr>
        <w:rFonts w:ascii="宋体" w:eastAsia="宋体" w:hint="eastAsia"/>
        <w:b w:val="0"/>
        <w:i w:val="0"/>
        <w:sz w:val="24"/>
      </w:rPr>
    </w:lvl>
    <w:lvl w:ilvl="3">
      <w:start w:val="1"/>
      <w:numFmt w:val="bullet"/>
      <w:lvlText w:val=""/>
      <w:lvlJc w:val="left"/>
      <w:pPr>
        <w:tabs>
          <w:tab w:val="num" w:pos="1680"/>
        </w:tabs>
        <w:ind w:left="2370" w:hanging="420"/>
      </w:pPr>
      <w:rPr>
        <w:rFonts w:ascii="Wingdings" w:eastAsia="宋体" w:hAnsi="Wingdings" w:hint="default"/>
        <w:b w:val="0"/>
        <w:i w:val="0"/>
        <w:sz w:val="24"/>
      </w:rPr>
    </w:lvl>
    <w:lvl w:ilvl="4">
      <w:start w:val="1"/>
      <w:numFmt w:val="bullet"/>
      <w:lvlText w:val=""/>
      <w:lvlJc w:val="left"/>
      <w:pPr>
        <w:tabs>
          <w:tab w:val="num" w:pos="2100"/>
        </w:tabs>
        <w:ind w:left="2790" w:hanging="42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8">
    <w:nsid w:val="2D7C2E7B"/>
    <w:multiLevelType w:val="hybridMultilevel"/>
    <w:tmpl w:val="A75E2B08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0F30DD3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118344D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1C521E2"/>
    <w:multiLevelType w:val="hybridMultilevel"/>
    <w:tmpl w:val="A75E2B08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D0E04BA"/>
    <w:multiLevelType w:val="multilevel"/>
    <w:tmpl w:val="3AA63F98"/>
    <w:lvl w:ilvl="0">
      <w:start w:val="1"/>
      <w:numFmt w:val="decimal"/>
      <w:pStyle w:val="1"/>
      <w:isLgl/>
      <w:lvlText w:val="第 %1 章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/>
        <w:i w:val="0"/>
        <w:sz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ascii="宋体" w:eastAsia="宋体" w:hint="eastAsia"/>
        <w:b/>
        <w:i w:val="0"/>
        <w:sz w:val="24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0"/>
        </w:tabs>
        <w:ind w:left="0" w:firstLine="0"/>
      </w:pPr>
      <w:rPr>
        <w:rFonts w:ascii="宋体" w:eastAsia="宋体" w:hint="eastAsia"/>
        <w:b/>
        <w:i w:val="0"/>
        <w:sz w:val="24"/>
      </w:rPr>
    </w:lvl>
    <w:lvl w:ilvl="4">
      <w:start w:val="1"/>
      <w:numFmt w:val="decimal"/>
      <w:pStyle w:val="5"/>
      <w:isLgl/>
      <w:suff w:val="nothing"/>
      <w:lvlText w:val="%1.%2.%3.%4.%5  "/>
      <w:lvlJc w:val="left"/>
      <w:pPr>
        <w:ind w:left="0" w:firstLine="0"/>
      </w:pPr>
      <w:rPr>
        <w:rFonts w:hint="eastAsia"/>
        <w:sz w:val="21"/>
        <w:szCs w:val="21"/>
      </w:rPr>
    </w:lvl>
    <w:lvl w:ilvl="5">
      <w:start w:val="1"/>
      <w:numFmt w:val="decimal"/>
      <w:lvlRestart w:val="1"/>
      <w:pStyle w:val="a3"/>
      <w:suff w:val="nothing"/>
      <w:lvlText w:val="图%1-%6 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3">
    <w:nsid w:val="430F62B3"/>
    <w:multiLevelType w:val="multilevel"/>
    <w:tmpl w:val="04090023"/>
    <w:styleLink w:val="a4"/>
    <w:lvl w:ilvl="0">
      <w:start w:val="1"/>
      <w:numFmt w:val="upperRoman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>
    <w:nsid w:val="48106049"/>
    <w:multiLevelType w:val="hybridMultilevel"/>
    <w:tmpl w:val="50FC48F6"/>
    <w:lvl w:ilvl="0" w:tplc="7B526386">
      <w:start w:val="1"/>
      <w:numFmt w:val="decimal"/>
      <w:pStyle w:val="10"/>
      <w:lvlText w:val="D-%1"/>
      <w:lvlJc w:val="left"/>
      <w:pPr>
        <w:tabs>
          <w:tab w:val="num" w:pos="840"/>
        </w:tabs>
        <w:ind w:left="84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49DF3DE1"/>
    <w:multiLevelType w:val="multilevel"/>
    <w:tmpl w:val="EAE286A8"/>
    <w:lvl w:ilvl="0">
      <w:start w:val="1"/>
      <w:numFmt w:val="decimal"/>
      <w:isLgl/>
      <w:suff w:val="nothing"/>
      <w:lvlText w:val="第 %1 章 "/>
      <w:lvlJc w:val="left"/>
      <w:pPr>
        <w:ind w:left="0" w:firstLine="0"/>
      </w:pPr>
      <w:rPr>
        <w:rFonts w:ascii="黑体" w:eastAsia="黑体" w:hint="eastAsia"/>
        <w:b/>
        <w:i w:val="0"/>
        <w:sz w:val="32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宋体" w:eastAsia="宋体" w:hint="eastAsia"/>
        <w:b/>
        <w:i w:val="0"/>
        <w:sz w:val="24"/>
      </w:rPr>
    </w:lvl>
    <w:lvl w:ilvl="3">
      <w:start w:val="1"/>
      <w:numFmt w:val="chineseCountingThousand"/>
      <w:pStyle w:val="a5"/>
      <w:suff w:val="nothing"/>
      <w:lvlText w:val="%4."/>
      <w:lvlJc w:val="left"/>
      <w:pPr>
        <w:ind w:left="0" w:firstLine="0"/>
      </w:pPr>
      <w:rPr>
        <w:rFonts w:ascii="宋体" w:eastAsia="宋体" w:hint="eastAsia"/>
        <w:b/>
        <w:i w:val="0"/>
        <w:sz w:val="24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6">
    <w:nsid w:val="523B5714"/>
    <w:multiLevelType w:val="multilevel"/>
    <w:tmpl w:val="C54454A2"/>
    <w:styleLink w:val="11"/>
    <w:lvl w:ilvl="0">
      <w:start w:val="1"/>
      <w:numFmt w:val="bullet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kern w:val="2"/>
        <w:sz w:val="24"/>
      </w:rPr>
    </w:lvl>
    <w:lvl w:ilvl="1">
      <w:start w:val="1"/>
      <w:numFmt w:val="bullet"/>
      <w:lvlText w:val=""/>
      <w:lvlJc w:val="left"/>
      <w:pPr>
        <w:tabs>
          <w:tab w:val="num" w:pos="1406"/>
        </w:tabs>
        <w:ind w:left="1406" w:hanging="510"/>
      </w:pPr>
      <w:rPr>
        <w:rFonts w:ascii="Wingdings" w:eastAsia="宋体" w:hAnsi="Wingdings" w:hint="default"/>
        <w:b w:val="0"/>
        <w:i w:val="0"/>
        <w:sz w:val="24"/>
      </w:rPr>
    </w:lvl>
    <w:lvl w:ilvl="2">
      <w:start w:val="1"/>
      <w:numFmt w:val="bullet"/>
      <w:lvlText w:val=""/>
      <w:lvlJc w:val="left"/>
      <w:pPr>
        <w:tabs>
          <w:tab w:val="num" w:pos="1848"/>
        </w:tabs>
        <w:ind w:left="1848" w:hanging="464"/>
      </w:pPr>
      <w:rPr>
        <w:rFonts w:ascii="Wingdings" w:eastAsia="宋体" w:hAnsi="Wingdings" w:hint="default"/>
        <w:b w:val="0"/>
        <w:i w:val="0"/>
        <w:sz w:val="24"/>
      </w:rPr>
    </w:lvl>
    <w:lvl w:ilvl="3">
      <w:start w:val="1"/>
      <w:numFmt w:val="bullet"/>
      <w:lvlText w:val=""/>
      <w:lvlJc w:val="left"/>
      <w:pPr>
        <w:tabs>
          <w:tab w:val="num" w:pos="1646"/>
        </w:tabs>
        <w:ind w:left="1646" w:hanging="420"/>
      </w:pPr>
      <w:rPr>
        <w:rFonts w:ascii="Wingdings" w:eastAsia="宋体" w:hAnsi="Wingdings" w:hint="default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tabs>
          <w:tab w:val="num" w:pos="2066"/>
        </w:tabs>
        <w:ind w:left="2066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486"/>
        </w:tabs>
        <w:ind w:left="24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06"/>
        </w:tabs>
        <w:ind w:left="2906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26"/>
        </w:tabs>
        <w:ind w:left="3326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46"/>
        </w:tabs>
        <w:ind w:left="3746" w:hanging="420"/>
      </w:pPr>
      <w:rPr>
        <w:rFonts w:hint="eastAsia"/>
      </w:rPr>
    </w:lvl>
  </w:abstractNum>
  <w:abstractNum w:abstractNumId="17">
    <w:nsid w:val="585C1649"/>
    <w:multiLevelType w:val="hybridMultilevel"/>
    <w:tmpl w:val="60D4216A"/>
    <w:lvl w:ilvl="0" w:tplc="04090011">
      <w:start w:val="1"/>
      <w:numFmt w:val="decimal"/>
      <w:lvlText w:val="%1)"/>
      <w:lvlJc w:val="left"/>
      <w:pPr>
        <w:ind w:left="880" w:hanging="420"/>
      </w:p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18">
    <w:nsid w:val="58CD6EA6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331719E"/>
    <w:multiLevelType w:val="multilevel"/>
    <w:tmpl w:val="3E8E42B6"/>
    <w:styleLink w:val="12"/>
    <w:lvl w:ilvl="0">
      <w:start w:val="1"/>
      <w:numFmt w:val="decimal"/>
      <w:lvlText w:val="%1．"/>
      <w:lvlJc w:val="left"/>
      <w:pPr>
        <w:tabs>
          <w:tab w:val="num" w:pos="964"/>
        </w:tabs>
        <w:ind w:left="964" w:hanging="510"/>
      </w:pPr>
      <w:rPr>
        <w:rFonts w:ascii="宋体" w:eastAsia="宋体" w:hAnsi="宋体"/>
        <w:kern w:val="2"/>
        <w:sz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510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882"/>
        </w:tabs>
        <w:ind w:left="1882" w:hanging="464"/>
      </w:pPr>
      <w:rPr>
        <w:rFonts w:ascii="宋体" w:eastAsia="宋体" w:hint="eastAsia"/>
        <w:b w:val="0"/>
        <w:i w:val="0"/>
        <w:sz w:val="24"/>
      </w:rPr>
    </w:lvl>
    <w:lvl w:ilvl="3">
      <w:start w:val="1"/>
      <w:numFmt w:val="lowerLetter"/>
      <w:lvlText w:val="%4)"/>
      <w:lvlJc w:val="left"/>
      <w:pPr>
        <w:tabs>
          <w:tab w:val="num" w:pos="1680"/>
        </w:tabs>
        <w:ind w:left="1680" w:hanging="420"/>
      </w:pPr>
      <w:rPr>
        <w:rFonts w:ascii="宋体" w:eastAsia="宋体" w:hint="eastAsia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20">
    <w:nsid w:val="78657CED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DCE24DB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7"/>
  </w:num>
  <w:num w:numId="3">
    <w:abstractNumId w:val="19"/>
  </w:num>
  <w:num w:numId="4">
    <w:abstractNumId w:val="14"/>
  </w:num>
  <w:num w:numId="5">
    <w:abstractNumId w:val="16"/>
  </w:num>
  <w:num w:numId="6">
    <w:abstractNumId w:val="5"/>
  </w:num>
  <w:num w:numId="7">
    <w:abstractNumId w:val="13"/>
  </w:num>
  <w:num w:numId="8">
    <w:abstractNumId w:val="12"/>
  </w:num>
  <w:num w:numId="9">
    <w:abstractNumId w:val="2"/>
  </w:num>
  <w:num w:numId="10">
    <w:abstractNumId w:val="1"/>
  </w:num>
  <w:num w:numId="11">
    <w:abstractNumId w:val="10"/>
  </w:num>
  <w:num w:numId="12">
    <w:abstractNumId w:val="6"/>
  </w:num>
  <w:num w:numId="13">
    <w:abstractNumId w:val="11"/>
  </w:num>
  <w:num w:numId="14">
    <w:abstractNumId w:val="0"/>
  </w:num>
  <w:num w:numId="15">
    <w:abstractNumId w:val="18"/>
  </w:num>
  <w:num w:numId="16">
    <w:abstractNumId w:val="20"/>
  </w:num>
  <w:num w:numId="17">
    <w:abstractNumId w:val="17"/>
  </w:num>
  <w:num w:numId="18">
    <w:abstractNumId w:val="3"/>
  </w:num>
  <w:num w:numId="19">
    <w:abstractNumId w:val="21"/>
  </w:num>
  <w:num w:numId="20">
    <w:abstractNumId w:val="4"/>
  </w:num>
  <w:num w:numId="21">
    <w:abstractNumId w:val="9"/>
  </w:num>
  <w:num w:numId="22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1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CCE"/>
    <w:rsid w:val="00000178"/>
    <w:rsid w:val="0000020E"/>
    <w:rsid w:val="000005BE"/>
    <w:rsid w:val="0000087A"/>
    <w:rsid w:val="00000D2E"/>
    <w:rsid w:val="00000E11"/>
    <w:rsid w:val="00000F0E"/>
    <w:rsid w:val="00001910"/>
    <w:rsid w:val="00001E12"/>
    <w:rsid w:val="000020D4"/>
    <w:rsid w:val="0000214B"/>
    <w:rsid w:val="00002201"/>
    <w:rsid w:val="000032B8"/>
    <w:rsid w:val="00003A87"/>
    <w:rsid w:val="00004201"/>
    <w:rsid w:val="00004C75"/>
    <w:rsid w:val="0000535D"/>
    <w:rsid w:val="00005CB4"/>
    <w:rsid w:val="00006060"/>
    <w:rsid w:val="00006DFB"/>
    <w:rsid w:val="0000706F"/>
    <w:rsid w:val="00007690"/>
    <w:rsid w:val="00007746"/>
    <w:rsid w:val="00007D90"/>
    <w:rsid w:val="000101AA"/>
    <w:rsid w:val="0001027F"/>
    <w:rsid w:val="00011779"/>
    <w:rsid w:val="00011AE3"/>
    <w:rsid w:val="00012966"/>
    <w:rsid w:val="0001427A"/>
    <w:rsid w:val="0001437A"/>
    <w:rsid w:val="00015204"/>
    <w:rsid w:val="0001546F"/>
    <w:rsid w:val="000154B2"/>
    <w:rsid w:val="000158D7"/>
    <w:rsid w:val="0001604D"/>
    <w:rsid w:val="00016211"/>
    <w:rsid w:val="0001636C"/>
    <w:rsid w:val="000174FF"/>
    <w:rsid w:val="00017625"/>
    <w:rsid w:val="00017701"/>
    <w:rsid w:val="00020141"/>
    <w:rsid w:val="00020C07"/>
    <w:rsid w:val="00020F65"/>
    <w:rsid w:val="000223D3"/>
    <w:rsid w:val="0002247E"/>
    <w:rsid w:val="0002287E"/>
    <w:rsid w:val="00023E73"/>
    <w:rsid w:val="00024C43"/>
    <w:rsid w:val="00024ECA"/>
    <w:rsid w:val="00024ECB"/>
    <w:rsid w:val="00026523"/>
    <w:rsid w:val="000269A7"/>
    <w:rsid w:val="0002717F"/>
    <w:rsid w:val="00027180"/>
    <w:rsid w:val="000271F8"/>
    <w:rsid w:val="00027FCF"/>
    <w:rsid w:val="0003034D"/>
    <w:rsid w:val="00030664"/>
    <w:rsid w:val="00030B99"/>
    <w:rsid w:val="00030EEA"/>
    <w:rsid w:val="00031417"/>
    <w:rsid w:val="00031711"/>
    <w:rsid w:val="00031850"/>
    <w:rsid w:val="00031887"/>
    <w:rsid w:val="00031C7C"/>
    <w:rsid w:val="00031F97"/>
    <w:rsid w:val="00032B29"/>
    <w:rsid w:val="00032C7D"/>
    <w:rsid w:val="00032E28"/>
    <w:rsid w:val="00033009"/>
    <w:rsid w:val="0003341C"/>
    <w:rsid w:val="00033CE2"/>
    <w:rsid w:val="00033F9F"/>
    <w:rsid w:val="000341D3"/>
    <w:rsid w:val="00034675"/>
    <w:rsid w:val="00034996"/>
    <w:rsid w:val="00034D1C"/>
    <w:rsid w:val="00036041"/>
    <w:rsid w:val="00036686"/>
    <w:rsid w:val="00036A3C"/>
    <w:rsid w:val="00036AB3"/>
    <w:rsid w:val="00036AD2"/>
    <w:rsid w:val="00036B0C"/>
    <w:rsid w:val="00036EDC"/>
    <w:rsid w:val="0003745A"/>
    <w:rsid w:val="000402E9"/>
    <w:rsid w:val="000405A6"/>
    <w:rsid w:val="0004069D"/>
    <w:rsid w:val="00040909"/>
    <w:rsid w:val="00040C04"/>
    <w:rsid w:val="000422AA"/>
    <w:rsid w:val="0004378D"/>
    <w:rsid w:val="00043F1B"/>
    <w:rsid w:val="00043F28"/>
    <w:rsid w:val="00043FCE"/>
    <w:rsid w:val="000443EF"/>
    <w:rsid w:val="0004538E"/>
    <w:rsid w:val="0004541C"/>
    <w:rsid w:val="00045A42"/>
    <w:rsid w:val="00045B3A"/>
    <w:rsid w:val="00045E36"/>
    <w:rsid w:val="00046A58"/>
    <w:rsid w:val="00046AF2"/>
    <w:rsid w:val="00047162"/>
    <w:rsid w:val="00047685"/>
    <w:rsid w:val="0004771D"/>
    <w:rsid w:val="00047C1B"/>
    <w:rsid w:val="00047CF0"/>
    <w:rsid w:val="00050A0E"/>
    <w:rsid w:val="000510BE"/>
    <w:rsid w:val="000519AC"/>
    <w:rsid w:val="00052AA1"/>
    <w:rsid w:val="000531B1"/>
    <w:rsid w:val="000533E4"/>
    <w:rsid w:val="0005340F"/>
    <w:rsid w:val="00053485"/>
    <w:rsid w:val="0005353B"/>
    <w:rsid w:val="00053F7D"/>
    <w:rsid w:val="000542CB"/>
    <w:rsid w:val="00054CBF"/>
    <w:rsid w:val="00054EB4"/>
    <w:rsid w:val="00056C4C"/>
    <w:rsid w:val="000570A7"/>
    <w:rsid w:val="000576F7"/>
    <w:rsid w:val="00057831"/>
    <w:rsid w:val="0005785E"/>
    <w:rsid w:val="000579B7"/>
    <w:rsid w:val="00057E5A"/>
    <w:rsid w:val="00057EEB"/>
    <w:rsid w:val="00060247"/>
    <w:rsid w:val="0006047D"/>
    <w:rsid w:val="000605F1"/>
    <w:rsid w:val="000607E3"/>
    <w:rsid w:val="00061650"/>
    <w:rsid w:val="00061ACB"/>
    <w:rsid w:val="00061C26"/>
    <w:rsid w:val="00061E95"/>
    <w:rsid w:val="0006227E"/>
    <w:rsid w:val="0006258C"/>
    <w:rsid w:val="00063046"/>
    <w:rsid w:val="00063217"/>
    <w:rsid w:val="000635DD"/>
    <w:rsid w:val="000637C0"/>
    <w:rsid w:val="000638DD"/>
    <w:rsid w:val="00063CBE"/>
    <w:rsid w:val="00064C94"/>
    <w:rsid w:val="000654A1"/>
    <w:rsid w:val="00065E60"/>
    <w:rsid w:val="000660BB"/>
    <w:rsid w:val="00066678"/>
    <w:rsid w:val="00066701"/>
    <w:rsid w:val="0006714F"/>
    <w:rsid w:val="0006742F"/>
    <w:rsid w:val="00067973"/>
    <w:rsid w:val="00071099"/>
    <w:rsid w:val="00071514"/>
    <w:rsid w:val="00071C76"/>
    <w:rsid w:val="00071FE8"/>
    <w:rsid w:val="0007246F"/>
    <w:rsid w:val="00072625"/>
    <w:rsid w:val="00072B61"/>
    <w:rsid w:val="00072E82"/>
    <w:rsid w:val="000732FE"/>
    <w:rsid w:val="00073D0F"/>
    <w:rsid w:val="0007456A"/>
    <w:rsid w:val="000748E7"/>
    <w:rsid w:val="0007509A"/>
    <w:rsid w:val="000758C1"/>
    <w:rsid w:val="00075A77"/>
    <w:rsid w:val="00075E41"/>
    <w:rsid w:val="00077530"/>
    <w:rsid w:val="00077C00"/>
    <w:rsid w:val="00077C0C"/>
    <w:rsid w:val="00077DD8"/>
    <w:rsid w:val="0008009B"/>
    <w:rsid w:val="000800F9"/>
    <w:rsid w:val="000802EC"/>
    <w:rsid w:val="00080ECE"/>
    <w:rsid w:val="00080FC9"/>
    <w:rsid w:val="00081893"/>
    <w:rsid w:val="00081B25"/>
    <w:rsid w:val="00082256"/>
    <w:rsid w:val="0008268B"/>
    <w:rsid w:val="00082784"/>
    <w:rsid w:val="0008281C"/>
    <w:rsid w:val="0008294F"/>
    <w:rsid w:val="00082EF3"/>
    <w:rsid w:val="000831E1"/>
    <w:rsid w:val="00083807"/>
    <w:rsid w:val="00083876"/>
    <w:rsid w:val="00083995"/>
    <w:rsid w:val="00083C86"/>
    <w:rsid w:val="00083EE9"/>
    <w:rsid w:val="00083F98"/>
    <w:rsid w:val="000845CD"/>
    <w:rsid w:val="0008460C"/>
    <w:rsid w:val="00085402"/>
    <w:rsid w:val="00085505"/>
    <w:rsid w:val="000857FA"/>
    <w:rsid w:val="00085A73"/>
    <w:rsid w:val="00085AC4"/>
    <w:rsid w:val="00086352"/>
    <w:rsid w:val="00086380"/>
    <w:rsid w:val="00086CB9"/>
    <w:rsid w:val="00086D96"/>
    <w:rsid w:val="00086DF7"/>
    <w:rsid w:val="000902B6"/>
    <w:rsid w:val="00090BF7"/>
    <w:rsid w:val="00090C7F"/>
    <w:rsid w:val="00091105"/>
    <w:rsid w:val="000911AE"/>
    <w:rsid w:val="00091B6B"/>
    <w:rsid w:val="00092B96"/>
    <w:rsid w:val="0009311A"/>
    <w:rsid w:val="000934B2"/>
    <w:rsid w:val="000938CC"/>
    <w:rsid w:val="00094788"/>
    <w:rsid w:val="00094C9A"/>
    <w:rsid w:val="000953C5"/>
    <w:rsid w:val="00095DB7"/>
    <w:rsid w:val="000960B7"/>
    <w:rsid w:val="00096457"/>
    <w:rsid w:val="00096A51"/>
    <w:rsid w:val="00096BDA"/>
    <w:rsid w:val="00096CD8"/>
    <w:rsid w:val="000970B0"/>
    <w:rsid w:val="000974AA"/>
    <w:rsid w:val="000A04FD"/>
    <w:rsid w:val="000A0A7C"/>
    <w:rsid w:val="000A0C98"/>
    <w:rsid w:val="000A0CAE"/>
    <w:rsid w:val="000A0E57"/>
    <w:rsid w:val="000A1858"/>
    <w:rsid w:val="000A1AD6"/>
    <w:rsid w:val="000A2D21"/>
    <w:rsid w:val="000A2F24"/>
    <w:rsid w:val="000A3179"/>
    <w:rsid w:val="000A31F8"/>
    <w:rsid w:val="000A3403"/>
    <w:rsid w:val="000A3604"/>
    <w:rsid w:val="000A3EAB"/>
    <w:rsid w:val="000A4F4F"/>
    <w:rsid w:val="000A4F5C"/>
    <w:rsid w:val="000A4F64"/>
    <w:rsid w:val="000A4FDF"/>
    <w:rsid w:val="000A6563"/>
    <w:rsid w:val="000A6672"/>
    <w:rsid w:val="000A6A50"/>
    <w:rsid w:val="000A6CC2"/>
    <w:rsid w:val="000A70CD"/>
    <w:rsid w:val="000A73B1"/>
    <w:rsid w:val="000A78E9"/>
    <w:rsid w:val="000A79F9"/>
    <w:rsid w:val="000A7B49"/>
    <w:rsid w:val="000B07B6"/>
    <w:rsid w:val="000B07C7"/>
    <w:rsid w:val="000B0B66"/>
    <w:rsid w:val="000B1433"/>
    <w:rsid w:val="000B187F"/>
    <w:rsid w:val="000B193E"/>
    <w:rsid w:val="000B198D"/>
    <w:rsid w:val="000B1C9B"/>
    <w:rsid w:val="000B1DB0"/>
    <w:rsid w:val="000B1E85"/>
    <w:rsid w:val="000B2356"/>
    <w:rsid w:val="000B2CCE"/>
    <w:rsid w:val="000B38CE"/>
    <w:rsid w:val="000B3DCD"/>
    <w:rsid w:val="000B42E3"/>
    <w:rsid w:val="000B453E"/>
    <w:rsid w:val="000B55BB"/>
    <w:rsid w:val="000B5B84"/>
    <w:rsid w:val="000B6460"/>
    <w:rsid w:val="000B73C9"/>
    <w:rsid w:val="000C005F"/>
    <w:rsid w:val="000C08DF"/>
    <w:rsid w:val="000C1C63"/>
    <w:rsid w:val="000C230A"/>
    <w:rsid w:val="000C24B6"/>
    <w:rsid w:val="000C2536"/>
    <w:rsid w:val="000C2639"/>
    <w:rsid w:val="000C2CA7"/>
    <w:rsid w:val="000C3416"/>
    <w:rsid w:val="000C3744"/>
    <w:rsid w:val="000C3FE9"/>
    <w:rsid w:val="000C45D0"/>
    <w:rsid w:val="000C49E8"/>
    <w:rsid w:val="000C4B54"/>
    <w:rsid w:val="000C4CBD"/>
    <w:rsid w:val="000C57DC"/>
    <w:rsid w:val="000C592A"/>
    <w:rsid w:val="000C5EB0"/>
    <w:rsid w:val="000C5F28"/>
    <w:rsid w:val="000C61A4"/>
    <w:rsid w:val="000C6491"/>
    <w:rsid w:val="000C6EB8"/>
    <w:rsid w:val="000C736A"/>
    <w:rsid w:val="000C73D8"/>
    <w:rsid w:val="000C761D"/>
    <w:rsid w:val="000C7CF0"/>
    <w:rsid w:val="000D03B4"/>
    <w:rsid w:val="000D0420"/>
    <w:rsid w:val="000D0979"/>
    <w:rsid w:val="000D0EF5"/>
    <w:rsid w:val="000D1C5C"/>
    <w:rsid w:val="000D1DC6"/>
    <w:rsid w:val="000D3968"/>
    <w:rsid w:val="000D3D9E"/>
    <w:rsid w:val="000D4A5A"/>
    <w:rsid w:val="000D4E49"/>
    <w:rsid w:val="000D4F4E"/>
    <w:rsid w:val="000D5605"/>
    <w:rsid w:val="000D56C3"/>
    <w:rsid w:val="000D57DF"/>
    <w:rsid w:val="000D599B"/>
    <w:rsid w:val="000D5A42"/>
    <w:rsid w:val="000D5E5E"/>
    <w:rsid w:val="000D6678"/>
    <w:rsid w:val="000D73CC"/>
    <w:rsid w:val="000D7681"/>
    <w:rsid w:val="000D7D0A"/>
    <w:rsid w:val="000E004F"/>
    <w:rsid w:val="000E0684"/>
    <w:rsid w:val="000E0A69"/>
    <w:rsid w:val="000E0C74"/>
    <w:rsid w:val="000E0F17"/>
    <w:rsid w:val="000E1660"/>
    <w:rsid w:val="000E1683"/>
    <w:rsid w:val="000E1C4A"/>
    <w:rsid w:val="000E23D7"/>
    <w:rsid w:val="000E27EE"/>
    <w:rsid w:val="000E29E4"/>
    <w:rsid w:val="000E358E"/>
    <w:rsid w:val="000E3855"/>
    <w:rsid w:val="000E4296"/>
    <w:rsid w:val="000E43B5"/>
    <w:rsid w:val="000E47D5"/>
    <w:rsid w:val="000E52D6"/>
    <w:rsid w:val="000E5FAE"/>
    <w:rsid w:val="000E6577"/>
    <w:rsid w:val="000E68AC"/>
    <w:rsid w:val="000E72C7"/>
    <w:rsid w:val="000E7677"/>
    <w:rsid w:val="000E780C"/>
    <w:rsid w:val="000F0080"/>
    <w:rsid w:val="000F06EB"/>
    <w:rsid w:val="000F0758"/>
    <w:rsid w:val="000F1EDF"/>
    <w:rsid w:val="000F2109"/>
    <w:rsid w:val="000F21A6"/>
    <w:rsid w:val="000F25A5"/>
    <w:rsid w:val="000F2CB5"/>
    <w:rsid w:val="000F3B96"/>
    <w:rsid w:val="000F3E16"/>
    <w:rsid w:val="000F3F0A"/>
    <w:rsid w:val="000F459A"/>
    <w:rsid w:val="000F4712"/>
    <w:rsid w:val="000F5896"/>
    <w:rsid w:val="000F59D4"/>
    <w:rsid w:val="000F5C0F"/>
    <w:rsid w:val="000F6741"/>
    <w:rsid w:val="000F6781"/>
    <w:rsid w:val="000F694E"/>
    <w:rsid w:val="000F6BE5"/>
    <w:rsid w:val="000F6E4D"/>
    <w:rsid w:val="000F7685"/>
    <w:rsid w:val="000F7D57"/>
    <w:rsid w:val="001000E1"/>
    <w:rsid w:val="0010093F"/>
    <w:rsid w:val="00100BE6"/>
    <w:rsid w:val="00100C01"/>
    <w:rsid w:val="001013D0"/>
    <w:rsid w:val="0010146E"/>
    <w:rsid w:val="00101629"/>
    <w:rsid w:val="001018FE"/>
    <w:rsid w:val="00101B8A"/>
    <w:rsid w:val="00101CF7"/>
    <w:rsid w:val="001024D8"/>
    <w:rsid w:val="00102BE0"/>
    <w:rsid w:val="001035A6"/>
    <w:rsid w:val="0010367A"/>
    <w:rsid w:val="00104428"/>
    <w:rsid w:val="00104E33"/>
    <w:rsid w:val="00106496"/>
    <w:rsid w:val="001064DA"/>
    <w:rsid w:val="001066E8"/>
    <w:rsid w:val="001069CE"/>
    <w:rsid w:val="00106FE9"/>
    <w:rsid w:val="00107825"/>
    <w:rsid w:val="00107A40"/>
    <w:rsid w:val="00110983"/>
    <w:rsid w:val="00111212"/>
    <w:rsid w:val="001120DD"/>
    <w:rsid w:val="00112DD7"/>
    <w:rsid w:val="001133E7"/>
    <w:rsid w:val="0011366C"/>
    <w:rsid w:val="00113E5B"/>
    <w:rsid w:val="0011453B"/>
    <w:rsid w:val="0011529D"/>
    <w:rsid w:val="00115CF6"/>
    <w:rsid w:val="001160AB"/>
    <w:rsid w:val="001175DA"/>
    <w:rsid w:val="00117B9B"/>
    <w:rsid w:val="00117CEB"/>
    <w:rsid w:val="00120168"/>
    <w:rsid w:val="00120229"/>
    <w:rsid w:val="00121265"/>
    <w:rsid w:val="00121845"/>
    <w:rsid w:val="0012184A"/>
    <w:rsid w:val="00121B89"/>
    <w:rsid w:val="00121C78"/>
    <w:rsid w:val="00121C93"/>
    <w:rsid w:val="0012223E"/>
    <w:rsid w:val="00122600"/>
    <w:rsid w:val="00122611"/>
    <w:rsid w:val="00123F93"/>
    <w:rsid w:val="001247EA"/>
    <w:rsid w:val="00124F01"/>
    <w:rsid w:val="001255D2"/>
    <w:rsid w:val="00125ABF"/>
    <w:rsid w:val="00125DD8"/>
    <w:rsid w:val="0013040B"/>
    <w:rsid w:val="00130886"/>
    <w:rsid w:val="0013099B"/>
    <w:rsid w:val="00130B43"/>
    <w:rsid w:val="001310E2"/>
    <w:rsid w:val="00131675"/>
    <w:rsid w:val="0013187B"/>
    <w:rsid w:val="00131AEF"/>
    <w:rsid w:val="001323B7"/>
    <w:rsid w:val="00132553"/>
    <w:rsid w:val="00132741"/>
    <w:rsid w:val="00132926"/>
    <w:rsid w:val="00133606"/>
    <w:rsid w:val="00134767"/>
    <w:rsid w:val="001357CB"/>
    <w:rsid w:val="0013593E"/>
    <w:rsid w:val="00136095"/>
    <w:rsid w:val="00136B82"/>
    <w:rsid w:val="0013733A"/>
    <w:rsid w:val="001377B8"/>
    <w:rsid w:val="00137BB8"/>
    <w:rsid w:val="00140EB5"/>
    <w:rsid w:val="00141F4F"/>
    <w:rsid w:val="001427C1"/>
    <w:rsid w:val="001437F9"/>
    <w:rsid w:val="00143C90"/>
    <w:rsid w:val="00143F9E"/>
    <w:rsid w:val="001441CA"/>
    <w:rsid w:val="0014420E"/>
    <w:rsid w:val="001445A4"/>
    <w:rsid w:val="00144659"/>
    <w:rsid w:val="00144746"/>
    <w:rsid w:val="00144D95"/>
    <w:rsid w:val="00144DBC"/>
    <w:rsid w:val="0014545A"/>
    <w:rsid w:val="00146016"/>
    <w:rsid w:val="001464CD"/>
    <w:rsid w:val="0014677E"/>
    <w:rsid w:val="00146F44"/>
    <w:rsid w:val="001471E3"/>
    <w:rsid w:val="00147267"/>
    <w:rsid w:val="0014733A"/>
    <w:rsid w:val="001477F8"/>
    <w:rsid w:val="00147A8C"/>
    <w:rsid w:val="00147B37"/>
    <w:rsid w:val="0015137F"/>
    <w:rsid w:val="0015157C"/>
    <w:rsid w:val="00151628"/>
    <w:rsid w:val="00151EDC"/>
    <w:rsid w:val="00152B49"/>
    <w:rsid w:val="00153086"/>
    <w:rsid w:val="00153BCE"/>
    <w:rsid w:val="00154316"/>
    <w:rsid w:val="001544DA"/>
    <w:rsid w:val="00155529"/>
    <w:rsid w:val="00155588"/>
    <w:rsid w:val="00157071"/>
    <w:rsid w:val="00157231"/>
    <w:rsid w:val="00157599"/>
    <w:rsid w:val="00157681"/>
    <w:rsid w:val="00160305"/>
    <w:rsid w:val="001607CB"/>
    <w:rsid w:val="00160F17"/>
    <w:rsid w:val="001624CC"/>
    <w:rsid w:val="00162696"/>
    <w:rsid w:val="00162B1F"/>
    <w:rsid w:val="00162E8B"/>
    <w:rsid w:val="001636CB"/>
    <w:rsid w:val="00163A97"/>
    <w:rsid w:val="00163DFB"/>
    <w:rsid w:val="001641F7"/>
    <w:rsid w:val="0016495A"/>
    <w:rsid w:val="00164BC4"/>
    <w:rsid w:val="00165252"/>
    <w:rsid w:val="00165C34"/>
    <w:rsid w:val="001668DD"/>
    <w:rsid w:val="00166C1B"/>
    <w:rsid w:val="00166DF3"/>
    <w:rsid w:val="00166F00"/>
    <w:rsid w:val="0016757F"/>
    <w:rsid w:val="001678B7"/>
    <w:rsid w:val="00167EEC"/>
    <w:rsid w:val="0017030C"/>
    <w:rsid w:val="0017056C"/>
    <w:rsid w:val="0017064A"/>
    <w:rsid w:val="00170976"/>
    <w:rsid w:val="00170AB2"/>
    <w:rsid w:val="00170B9F"/>
    <w:rsid w:val="00170D76"/>
    <w:rsid w:val="00170EC8"/>
    <w:rsid w:val="001713BA"/>
    <w:rsid w:val="00171884"/>
    <w:rsid w:val="00171F72"/>
    <w:rsid w:val="00171F91"/>
    <w:rsid w:val="001723E3"/>
    <w:rsid w:val="0017255D"/>
    <w:rsid w:val="00172DD6"/>
    <w:rsid w:val="00172E08"/>
    <w:rsid w:val="00174045"/>
    <w:rsid w:val="00174AA2"/>
    <w:rsid w:val="00174FA0"/>
    <w:rsid w:val="00175E52"/>
    <w:rsid w:val="00175E6D"/>
    <w:rsid w:val="0017643E"/>
    <w:rsid w:val="00176D15"/>
    <w:rsid w:val="001770EF"/>
    <w:rsid w:val="001772B4"/>
    <w:rsid w:val="00177408"/>
    <w:rsid w:val="00177AD7"/>
    <w:rsid w:val="00177BC9"/>
    <w:rsid w:val="00177CDA"/>
    <w:rsid w:val="00177F2C"/>
    <w:rsid w:val="00180121"/>
    <w:rsid w:val="0018036D"/>
    <w:rsid w:val="001806B5"/>
    <w:rsid w:val="00180807"/>
    <w:rsid w:val="00180DB1"/>
    <w:rsid w:val="00181493"/>
    <w:rsid w:val="001817CE"/>
    <w:rsid w:val="001822BC"/>
    <w:rsid w:val="00183021"/>
    <w:rsid w:val="00183078"/>
    <w:rsid w:val="001832C9"/>
    <w:rsid w:val="0018366D"/>
    <w:rsid w:val="00183A5B"/>
    <w:rsid w:val="00183DA1"/>
    <w:rsid w:val="00183F95"/>
    <w:rsid w:val="001840A5"/>
    <w:rsid w:val="00184368"/>
    <w:rsid w:val="00185354"/>
    <w:rsid w:val="00185FFD"/>
    <w:rsid w:val="001865CB"/>
    <w:rsid w:val="0018665D"/>
    <w:rsid w:val="00186873"/>
    <w:rsid w:val="00186BF5"/>
    <w:rsid w:val="00186C54"/>
    <w:rsid w:val="00186C78"/>
    <w:rsid w:val="00186E05"/>
    <w:rsid w:val="00186FA1"/>
    <w:rsid w:val="00187C0A"/>
    <w:rsid w:val="00187C49"/>
    <w:rsid w:val="00190212"/>
    <w:rsid w:val="00190468"/>
    <w:rsid w:val="00190723"/>
    <w:rsid w:val="00190AA6"/>
    <w:rsid w:val="00192A03"/>
    <w:rsid w:val="00192EFA"/>
    <w:rsid w:val="00193B16"/>
    <w:rsid w:val="00194206"/>
    <w:rsid w:val="00194399"/>
    <w:rsid w:val="0019446D"/>
    <w:rsid w:val="0019459D"/>
    <w:rsid w:val="00194920"/>
    <w:rsid w:val="00195131"/>
    <w:rsid w:val="00195B92"/>
    <w:rsid w:val="00195F26"/>
    <w:rsid w:val="0019608F"/>
    <w:rsid w:val="0019620D"/>
    <w:rsid w:val="00196A06"/>
    <w:rsid w:val="00196C3C"/>
    <w:rsid w:val="00197412"/>
    <w:rsid w:val="001978C4"/>
    <w:rsid w:val="00197F82"/>
    <w:rsid w:val="001A0556"/>
    <w:rsid w:val="001A0955"/>
    <w:rsid w:val="001A09CB"/>
    <w:rsid w:val="001A0D91"/>
    <w:rsid w:val="001A0F76"/>
    <w:rsid w:val="001A1634"/>
    <w:rsid w:val="001A17FF"/>
    <w:rsid w:val="001A1EA0"/>
    <w:rsid w:val="001A218F"/>
    <w:rsid w:val="001A27E5"/>
    <w:rsid w:val="001A287F"/>
    <w:rsid w:val="001A2979"/>
    <w:rsid w:val="001A29AC"/>
    <w:rsid w:val="001A33F1"/>
    <w:rsid w:val="001A3FF7"/>
    <w:rsid w:val="001A4357"/>
    <w:rsid w:val="001A4C7A"/>
    <w:rsid w:val="001A521D"/>
    <w:rsid w:val="001A5365"/>
    <w:rsid w:val="001A570A"/>
    <w:rsid w:val="001A59CF"/>
    <w:rsid w:val="001A6903"/>
    <w:rsid w:val="001A6BEC"/>
    <w:rsid w:val="001A6C5C"/>
    <w:rsid w:val="001A6E1D"/>
    <w:rsid w:val="001A707D"/>
    <w:rsid w:val="001A73C7"/>
    <w:rsid w:val="001A7C32"/>
    <w:rsid w:val="001B0F62"/>
    <w:rsid w:val="001B1392"/>
    <w:rsid w:val="001B1516"/>
    <w:rsid w:val="001B16C3"/>
    <w:rsid w:val="001B19DF"/>
    <w:rsid w:val="001B1E7B"/>
    <w:rsid w:val="001B2206"/>
    <w:rsid w:val="001B2666"/>
    <w:rsid w:val="001B2AEC"/>
    <w:rsid w:val="001B3191"/>
    <w:rsid w:val="001B3B3B"/>
    <w:rsid w:val="001B3B6D"/>
    <w:rsid w:val="001B4158"/>
    <w:rsid w:val="001B49AE"/>
    <w:rsid w:val="001B544F"/>
    <w:rsid w:val="001B57E2"/>
    <w:rsid w:val="001B5AF6"/>
    <w:rsid w:val="001B6708"/>
    <w:rsid w:val="001B6CB0"/>
    <w:rsid w:val="001B708C"/>
    <w:rsid w:val="001B77C6"/>
    <w:rsid w:val="001B7BE5"/>
    <w:rsid w:val="001B7F79"/>
    <w:rsid w:val="001C0016"/>
    <w:rsid w:val="001C0095"/>
    <w:rsid w:val="001C0227"/>
    <w:rsid w:val="001C1835"/>
    <w:rsid w:val="001C1C6C"/>
    <w:rsid w:val="001C20AB"/>
    <w:rsid w:val="001C2465"/>
    <w:rsid w:val="001C268A"/>
    <w:rsid w:val="001C2F6B"/>
    <w:rsid w:val="001C36F0"/>
    <w:rsid w:val="001C3955"/>
    <w:rsid w:val="001C3D54"/>
    <w:rsid w:val="001C3EC1"/>
    <w:rsid w:val="001C4111"/>
    <w:rsid w:val="001C424A"/>
    <w:rsid w:val="001C4388"/>
    <w:rsid w:val="001C44EB"/>
    <w:rsid w:val="001C548D"/>
    <w:rsid w:val="001C54CC"/>
    <w:rsid w:val="001C5553"/>
    <w:rsid w:val="001C5843"/>
    <w:rsid w:val="001C702B"/>
    <w:rsid w:val="001C73E1"/>
    <w:rsid w:val="001C7EC3"/>
    <w:rsid w:val="001D0135"/>
    <w:rsid w:val="001D09DD"/>
    <w:rsid w:val="001D0FEA"/>
    <w:rsid w:val="001D124F"/>
    <w:rsid w:val="001D173B"/>
    <w:rsid w:val="001D2075"/>
    <w:rsid w:val="001D20FB"/>
    <w:rsid w:val="001D2993"/>
    <w:rsid w:val="001D38D4"/>
    <w:rsid w:val="001D3D5B"/>
    <w:rsid w:val="001D3EF8"/>
    <w:rsid w:val="001D4960"/>
    <w:rsid w:val="001D496D"/>
    <w:rsid w:val="001D5102"/>
    <w:rsid w:val="001D53DE"/>
    <w:rsid w:val="001D5F49"/>
    <w:rsid w:val="001D6056"/>
    <w:rsid w:val="001D6239"/>
    <w:rsid w:val="001D6D52"/>
    <w:rsid w:val="001D7581"/>
    <w:rsid w:val="001E06B5"/>
    <w:rsid w:val="001E0822"/>
    <w:rsid w:val="001E09CF"/>
    <w:rsid w:val="001E0AE0"/>
    <w:rsid w:val="001E0B67"/>
    <w:rsid w:val="001E0DFD"/>
    <w:rsid w:val="001E10B5"/>
    <w:rsid w:val="001E12B4"/>
    <w:rsid w:val="001E19B7"/>
    <w:rsid w:val="001E26A7"/>
    <w:rsid w:val="001E2ADA"/>
    <w:rsid w:val="001E2F05"/>
    <w:rsid w:val="001E32F4"/>
    <w:rsid w:val="001E3390"/>
    <w:rsid w:val="001E350C"/>
    <w:rsid w:val="001E408A"/>
    <w:rsid w:val="001E56DA"/>
    <w:rsid w:val="001E58E6"/>
    <w:rsid w:val="001E5A8D"/>
    <w:rsid w:val="001E5DC1"/>
    <w:rsid w:val="001E6230"/>
    <w:rsid w:val="001E633D"/>
    <w:rsid w:val="001E648C"/>
    <w:rsid w:val="001E655D"/>
    <w:rsid w:val="001E71AD"/>
    <w:rsid w:val="001E7629"/>
    <w:rsid w:val="001E7802"/>
    <w:rsid w:val="001E7953"/>
    <w:rsid w:val="001F002B"/>
    <w:rsid w:val="001F00E5"/>
    <w:rsid w:val="001F066D"/>
    <w:rsid w:val="001F0713"/>
    <w:rsid w:val="001F0AA4"/>
    <w:rsid w:val="001F0DD8"/>
    <w:rsid w:val="001F18D1"/>
    <w:rsid w:val="001F1AE3"/>
    <w:rsid w:val="001F1C56"/>
    <w:rsid w:val="001F1D34"/>
    <w:rsid w:val="001F1DB4"/>
    <w:rsid w:val="001F1DC6"/>
    <w:rsid w:val="001F2569"/>
    <w:rsid w:val="001F2591"/>
    <w:rsid w:val="001F29AC"/>
    <w:rsid w:val="001F2BE7"/>
    <w:rsid w:val="001F3246"/>
    <w:rsid w:val="001F3C18"/>
    <w:rsid w:val="001F494A"/>
    <w:rsid w:val="001F4A81"/>
    <w:rsid w:val="001F4C01"/>
    <w:rsid w:val="001F53C0"/>
    <w:rsid w:val="001F5691"/>
    <w:rsid w:val="001F5A93"/>
    <w:rsid w:val="001F5B67"/>
    <w:rsid w:val="001F5BFE"/>
    <w:rsid w:val="001F5C11"/>
    <w:rsid w:val="001F631B"/>
    <w:rsid w:val="001F69CF"/>
    <w:rsid w:val="001F6ADE"/>
    <w:rsid w:val="001F7240"/>
    <w:rsid w:val="001F779A"/>
    <w:rsid w:val="001F7965"/>
    <w:rsid w:val="001F7CAD"/>
    <w:rsid w:val="00200524"/>
    <w:rsid w:val="00200D7F"/>
    <w:rsid w:val="00200E36"/>
    <w:rsid w:val="00200F94"/>
    <w:rsid w:val="002012F6"/>
    <w:rsid w:val="002017E3"/>
    <w:rsid w:val="00201CAA"/>
    <w:rsid w:val="00201EB0"/>
    <w:rsid w:val="00202CEC"/>
    <w:rsid w:val="00202F35"/>
    <w:rsid w:val="0020308D"/>
    <w:rsid w:val="002030F0"/>
    <w:rsid w:val="00203375"/>
    <w:rsid w:val="002036B9"/>
    <w:rsid w:val="0020394A"/>
    <w:rsid w:val="00203D8B"/>
    <w:rsid w:val="002041ED"/>
    <w:rsid w:val="00206535"/>
    <w:rsid w:val="00206BE3"/>
    <w:rsid w:val="00206CF0"/>
    <w:rsid w:val="00207675"/>
    <w:rsid w:val="00207E28"/>
    <w:rsid w:val="00210362"/>
    <w:rsid w:val="00210D2B"/>
    <w:rsid w:val="00211104"/>
    <w:rsid w:val="0021144A"/>
    <w:rsid w:val="002119FB"/>
    <w:rsid w:val="00212543"/>
    <w:rsid w:val="0021276A"/>
    <w:rsid w:val="00212D1C"/>
    <w:rsid w:val="00212F53"/>
    <w:rsid w:val="00213058"/>
    <w:rsid w:val="00213A64"/>
    <w:rsid w:val="00214085"/>
    <w:rsid w:val="0021459E"/>
    <w:rsid w:val="002145BD"/>
    <w:rsid w:val="002150EB"/>
    <w:rsid w:val="002151DF"/>
    <w:rsid w:val="00215299"/>
    <w:rsid w:val="00215525"/>
    <w:rsid w:val="0021587B"/>
    <w:rsid w:val="0021590D"/>
    <w:rsid w:val="00215B84"/>
    <w:rsid w:val="00216B17"/>
    <w:rsid w:val="00216CFB"/>
    <w:rsid w:val="00217316"/>
    <w:rsid w:val="002202B3"/>
    <w:rsid w:val="00220EEB"/>
    <w:rsid w:val="00220F03"/>
    <w:rsid w:val="002210F9"/>
    <w:rsid w:val="002217D8"/>
    <w:rsid w:val="00221836"/>
    <w:rsid w:val="00221A94"/>
    <w:rsid w:val="00221C0E"/>
    <w:rsid w:val="00221F03"/>
    <w:rsid w:val="00222177"/>
    <w:rsid w:val="00222328"/>
    <w:rsid w:val="002228A5"/>
    <w:rsid w:val="002228B8"/>
    <w:rsid w:val="002233BE"/>
    <w:rsid w:val="0022341F"/>
    <w:rsid w:val="0022473C"/>
    <w:rsid w:val="00224A50"/>
    <w:rsid w:val="00224C5F"/>
    <w:rsid w:val="0022609B"/>
    <w:rsid w:val="00226257"/>
    <w:rsid w:val="0022645E"/>
    <w:rsid w:val="0022657F"/>
    <w:rsid w:val="002269A3"/>
    <w:rsid w:val="00226C51"/>
    <w:rsid w:val="0022729F"/>
    <w:rsid w:val="002274E8"/>
    <w:rsid w:val="00227792"/>
    <w:rsid w:val="00227B01"/>
    <w:rsid w:val="00227EE4"/>
    <w:rsid w:val="00230B30"/>
    <w:rsid w:val="00231940"/>
    <w:rsid w:val="00231ABF"/>
    <w:rsid w:val="00231E72"/>
    <w:rsid w:val="002321A7"/>
    <w:rsid w:val="0023289F"/>
    <w:rsid w:val="00232A98"/>
    <w:rsid w:val="00232E40"/>
    <w:rsid w:val="002331DE"/>
    <w:rsid w:val="0023452F"/>
    <w:rsid w:val="00234E3E"/>
    <w:rsid w:val="002353C4"/>
    <w:rsid w:val="00235681"/>
    <w:rsid w:val="00235E1F"/>
    <w:rsid w:val="00236294"/>
    <w:rsid w:val="00236DD1"/>
    <w:rsid w:val="00237500"/>
    <w:rsid w:val="002377C5"/>
    <w:rsid w:val="00237A5C"/>
    <w:rsid w:val="00237D6C"/>
    <w:rsid w:val="00240402"/>
    <w:rsid w:val="00240C35"/>
    <w:rsid w:val="00240EE4"/>
    <w:rsid w:val="00240FEA"/>
    <w:rsid w:val="0024175C"/>
    <w:rsid w:val="0024197C"/>
    <w:rsid w:val="00241D75"/>
    <w:rsid w:val="0024204E"/>
    <w:rsid w:val="002426B7"/>
    <w:rsid w:val="00242F0D"/>
    <w:rsid w:val="00244AD6"/>
    <w:rsid w:val="00244BA0"/>
    <w:rsid w:val="00244BE5"/>
    <w:rsid w:val="00244C5C"/>
    <w:rsid w:val="00244CB7"/>
    <w:rsid w:val="0024516D"/>
    <w:rsid w:val="002455BB"/>
    <w:rsid w:val="00245751"/>
    <w:rsid w:val="002462F5"/>
    <w:rsid w:val="00246634"/>
    <w:rsid w:val="00246ABF"/>
    <w:rsid w:val="00247350"/>
    <w:rsid w:val="0024750D"/>
    <w:rsid w:val="00250457"/>
    <w:rsid w:val="00250A6B"/>
    <w:rsid w:val="00250A92"/>
    <w:rsid w:val="00250CE4"/>
    <w:rsid w:val="0025104B"/>
    <w:rsid w:val="00251E26"/>
    <w:rsid w:val="002529FB"/>
    <w:rsid w:val="00252E05"/>
    <w:rsid w:val="00252E38"/>
    <w:rsid w:val="00252ECD"/>
    <w:rsid w:val="0025337F"/>
    <w:rsid w:val="00253423"/>
    <w:rsid w:val="00253B60"/>
    <w:rsid w:val="00254C11"/>
    <w:rsid w:val="002555F6"/>
    <w:rsid w:val="00255D51"/>
    <w:rsid w:val="00256069"/>
    <w:rsid w:val="00256400"/>
    <w:rsid w:val="0025689B"/>
    <w:rsid w:val="00257308"/>
    <w:rsid w:val="002577DC"/>
    <w:rsid w:val="00257C07"/>
    <w:rsid w:val="00257D87"/>
    <w:rsid w:val="00260019"/>
    <w:rsid w:val="00260816"/>
    <w:rsid w:val="00260CC0"/>
    <w:rsid w:val="002610BC"/>
    <w:rsid w:val="0026139A"/>
    <w:rsid w:val="002613C9"/>
    <w:rsid w:val="00261DFF"/>
    <w:rsid w:val="00261E80"/>
    <w:rsid w:val="00262018"/>
    <w:rsid w:val="00262114"/>
    <w:rsid w:val="0026278B"/>
    <w:rsid w:val="00263938"/>
    <w:rsid w:val="002648E7"/>
    <w:rsid w:val="00264926"/>
    <w:rsid w:val="00265642"/>
    <w:rsid w:val="00265A33"/>
    <w:rsid w:val="002661AE"/>
    <w:rsid w:val="0026623F"/>
    <w:rsid w:val="00266422"/>
    <w:rsid w:val="00266CBB"/>
    <w:rsid w:val="00266DF8"/>
    <w:rsid w:val="00266EAF"/>
    <w:rsid w:val="00267078"/>
    <w:rsid w:val="0026725D"/>
    <w:rsid w:val="0026772A"/>
    <w:rsid w:val="00267DBB"/>
    <w:rsid w:val="00270230"/>
    <w:rsid w:val="00270768"/>
    <w:rsid w:val="00270BA9"/>
    <w:rsid w:val="00270CC4"/>
    <w:rsid w:val="00270EE7"/>
    <w:rsid w:val="002710D9"/>
    <w:rsid w:val="0027134A"/>
    <w:rsid w:val="0027257E"/>
    <w:rsid w:val="002728AD"/>
    <w:rsid w:val="00272A22"/>
    <w:rsid w:val="00272B6F"/>
    <w:rsid w:val="00273D9E"/>
    <w:rsid w:val="00273E7F"/>
    <w:rsid w:val="00274254"/>
    <w:rsid w:val="002754BC"/>
    <w:rsid w:val="0027579B"/>
    <w:rsid w:val="00275B4A"/>
    <w:rsid w:val="002763A6"/>
    <w:rsid w:val="00276A1C"/>
    <w:rsid w:val="00276DC3"/>
    <w:rsid w:val="00276EA8"/>
    <w:rsid w:val="002778B8"/>
    <w:rsid w:val="00277BA7"/>
    <w:rsid w:val="00277BD1"/>
    <w:rsid w:val="00280DD9"/>
    <w:rsid w:val="002815A3"/>
    <w:rsid w:val="00281629"/>
    <w:rsid w:val="00281A8F"/>
    <w:rsid w:val="00281E9C"/>
    <w:rsid w:val="002823EC"/>
    <w:rsid w:val="00282430"/>
    <w:rsid w:val="0028290A"/>
    <w:rsid w:val="002839D5"/>
    <w:rsid w:val="00283FC0"/>
    <w:rsid w:val="0028417B"/>
    <w:rsid w:val="002841F1"/>
    <w:rsid w:val="00284252"/>
    <w:rsid w:val="00284547"/>
    <w:rsid w:val="00284600"/>
    <w:rsid w:val="002846CB"/>
    <w:rsid w:val="00284B3D"/>
    <w:rsid w:val="00285A17"/>
    <w:rsid w:val="00285CBA"/>
    <w:rsid w:val="002867A7"/>
    <w:rsid w:val="00287148"/>
    <w:rsid w:val="00287157"/>
    <w:rsid w:val="002875FA"/>
    <w:rsid w:val="002876C0"/>
    <w:rsid w:val="002877B3"/>
    <w:rsid w:val="00287D77"/>
    <w:rsid w:val="00290D10"/>
    <w:rsid w:val="0029164D"/>
    <w:rsid w:val="00291880"/>
    <w:rsid w:val="00291F54"/>
    <w:rsid w:val="00291F7B"/>
    <w:rsid w:val="002920DA"/>
    <w:rsid w:val="0029259F"/>
    <w:rsid w:val="00292896"/>
    <w:rsid w:val="002934E8"/>
    <w:rsid w:val="002937F9"/>
    <w:rsid w:val="002943E5"/>
    <w:rsid w:val="002944C0"/>
    <w:rsid w:val="00294624"/>
    <w:rsid w:val="00294689"/>
    <w:rsid w:val="00294CED"/>
    <w:rsid w:val="00295245"/>
    <w:rsid w:val="002952EF"/>
    <w:rsid w:val="0029572A"/>
    <w:rsid w:val="00295C0A"/>
    <w:rsid w:val="00296115"/>
    <w:rsid w:val="002967CA"/>
    <w:rsid w:val="002967D3"/>
    <w:rsid w:val="00296860"/>
    <w:rsid w:val="002972EA"/>
    <w:rsid w:val="002972F9"/>
    <w:rsid w:val="00297F67"/>
    <w:rsid w:val="002A011F"/>
    <w:rsid w:val="002A0834"/>
    <w:rsid w:val="002A19CA"/>
    <w:rsid w:val="002A20C8"/>
    <w:rsid w:val="002A21A9"/>
    <w:rsid w:val="002A2504"/>
    <w:rsid w:val="002A2B84"/>
    <w:rsid w:val="002A2FC3"/>
    <w:rsid w:val="002A31FA"/>
    <w:rsid w:val="002A3EC4"/>
    <w:rsid w:val="002A3F2F"/>
    <w:rsid w:val="002A43DD"/>
    <w:rsid w:val="002A4865"/>
    <w:rsid w:val="002A4C0A"/>
    <w:rsid w:val="002A4E28"/>
    <w:rsid w:val="002A5ABE"/>
    <w:rsid w:val="002A62A1"/>
    <w:rsid w:val="002A6966"/>
    <w:rsid w:val="002A6F4A"/>
    <w:rsid w:val="002A7AE2"/>
    <w:rsid w:val="002A7B91"/>
    <w:rsid w:val="002B005D"/>
    <w:rsid w:val="002B0105"/>
    <w:rsid w:val="002B01D5"/>
    <w:rsid w:val="002B0CAB"/>
    <w:rsid w:val="002B0E08"/>
    <w:rsid w:val="002B1199"/>
    <w:rsid w:val="002B18E3"/>
    <w:rsid w:val="002B1C48"/>
    <w:rsid w:val="002B1DB1"/>
    <w:rsid w:val="002B20D5"/>
    <w:rsid w:val="002B2484"/>
    <w:rsid w:val="002B2CF7"/>
    <w:rsid w:val="002B3383"/>
    <w:rsid w:val="002B371A"/>
    <w:rsid w:val="002B3AD8"/>
    <w:rsid w:val="002B40E9"/>
    <w:rsid w:val="002B43D7"/>
    <w:rsid w:val="002B4A07"/>
    <w:rsid w:val="002B5EBD"/>
    <w:rsid w:val="002B63A0"/>
    <w:rsid w:val="002B63EF"/>
    <w:rsid w:val="002B6770"/>
    <w:rsid w:val="002B6972"/>
    <w:rsid w:val="002B6B36"/>
    <w:rsid w:val="002B6C19"/>
    <w:rsid w:val="002B6CB3"/>
    <w:rsid w:val="002B7495"/>
    <w:rsid w:val="002B7687"/>
    <w:rsid w:val="002B7DF0"/>
    <w:rsid w:val="002C006A"/>
    <w:rsid w:val="002C0091"/>
    <w:rsid w:val="002C090F"/>
    <w:rsid w:val="002C13F7"/>
    <w:rsid w:val="002C17E9"/>
    <w:rsid w:val="002C1A27"/>
    <w:rsid w:val="002C1F94"/>
    <w:rsid w:val="002C2938"/>
    <w:rsid w:val="002C294C"/>
    <w:rsid w:val="002C2B2B"/>
    <w:rsid w:val="002C35D8"/>
    <w:rsid w:val="002C3975"/>
    <w:rsid w:val="002C3AA8"/>
    <w:rsid w:val="002C3FE1"/>
    <w:rsid w:val="002C412C"/>
    <w:rsid w:val="002C43B2"/>
    <w:rsid w:val="002C449D"/>
    <w:rsid w:val="002C44F1"/>
    <w:rsid w:val="002C5101"/>
    <w:rsid w:val="002C57D7"/>
    <w:rsid w:val="002C61EF"/>
    <w:rsid w:val="002C6250"/>
    <w:rsid w:val="002C6B7A"/>
    <w:rsid w:val="002C737B"/>
    <w:rsid w:val="002C7587"/>
    <w:rsid w:val="002C7861"/>
    <w:rsid w:val="002C7B0B"/>
    <w:rsid w:val="002C7FF0"/>
    <w:rsid w:val="002D0565"/>
    <w:rsid w:val="002D12FD"/>
    <w:rsid w:val="002D1D03"/>
    <w:rsid w:val="002D1DBF"/>
    <w:rsid w:val="002D1E1A"/>
    <w:rsid w:val="002D1F57"/>
    <w:rsid w:val="002D216D"/>
    <w:rsid w:val="002D2412"/>
    <w:rsid w:val="002D25C2"/>
    <w:rsid w:val="002D29BA"/>
    <w:rsid w:val="002D3C58"/>
    <w:rsid w:val="002D4730"/>
    <w:rsid w:val="002D4B6D"/>
    <w:rsid w:val="002D5201"/>
    <w:rsid w:val="002D52B4"/>
    <w:rsid w:val="002D55ED"/>
    <w:rsid w:val="002D585C"/>
    <w:rsid w:val="002D5EC7"/>
    <w:rsid w:val="002D676A"/>
    <w:rsid w:val="002D716E"/>
    <w:rsid w:val="002D79BE"/>
    <w:rsid w:val="002D7F6B"/>
    <w:rsid w:val="002E01B8"/>
    <w:rsid w:val="002E0273"/>
    <w:rsid w:val="002E081A"/>
    <w:rsid w:val="002E15FD"/>
    <w:rsid w:val="002E186E"/>
    <w:rsid w:val="002E1A7B"/>
    <w:rsid w:val="002E1BCA"/>
    <w:rsid w:val="002E1E23"/>
    <w:rsid w:val="002E2861"/>
    <w:rsid w:val="002E2CB6"/>
    <w:rsid w:val="002E3048"/>
    <w:rsid w:val="002E3F30"/>
    <w:rsid w:val="002E423E"/>
    <w:rsid w:val="002E4FF5"/>
    <w:rsid w:val="002E63E7"/>
    <w:rsid w:val="002E6739"/>
    <w:rsid w:val="002E6AFE"/>
    <w:rsid w:val="002E6C3D"/>
    <w:rsid w:val="002E75D4"/>
    <w:rsid w:val="002F035A"/>
    <w:rsid w:val="002F0799"/>
    <w:rsid w:val="002F0928"/>
    <w:rsid w:val="002F139E"/>
    <w:rsid w:val="002F1DCC"/>
    <w:rsid w:val="002F24B0"/>
    <w:rsid w:val="002F2863"/>
    <w:rsid w:val="002F2BF0"/>
    <w:rsid w:val="002F2C6A"/>
    <w:rsid w:val="002F31CB"/>
    <w:rsid w:val="002F3476"/>
    <w:rsid w:val="002F3F65"/>
    <w:rsid w:val="002F43E6"/>
    <w:rsid w:val="002F4A44"/>
    <w:rsid w:val="002F4A59"/>
    <w:rsid w:val="002F4F7A"/>
    <w:rsid w:val="002F4FE2"/>
    <w:rsid w:val="002F5EF9"/>
    <w:rsid w:val="002F70E7"/>
    <w:rsid w:val="002F735A"/>
    <w:rsid w:val="002F762B"/>
    <w:rsid w:val="0030016C"/>
    <w:rsid w:val="00301C6E"/>
    <w:rsid w:val="00301C91"/>
    <w:rsid w:val="00301D09"/>
    <w:rsid w:val="0030218E"/>
    <w:rsid w:val="00302A06"/>
    <w:rsid w:val="00302DB2"/>
    <w:rsid w:val="00302E57"/>
    <w:rsid w:val="00303704"/>
    <w:rsid w:val="003047A0"/>
    <w:rsid w:val="0030495D"/>
    <w:rsid w:val="00305FF6"/>
    <w:rsid w:val="0030632B"/>
    <w:rsid w:val="00306461"/>
    <w:rsid w:val="003066C2"/>
    <w:rsid w:val="00306801"/>
    <w:rsid w:val="00306A1B"/>
    <w:rsid w:val="00306F82"/>
    <w:rsid w:val="003073D3"/>
    <w:rsid w:val="0030762B"/>
    <w:rsid w:val="003077BC"/>
    <w:rsid w:val="00310511"/>
    <w:rsid w:val="003108EC"/>
    <w:rsid w:val="00310CDA"/>
    <w:rsid w:val="00311FDA"/>
    <w:rsid w:val="00312FA6"/>
    <w:rsid w:val="0031319B"/>
    <w:rsid w:val="00313914"/>
    <w:rsid w:val="00313DE4"/>
    <w:rsid w:val="00313E30"/>
    <w:rsid w:val="003154AF"/>
    <w:rsid w:val="00315826"/>
    <w:rsid w:val="00315C8C"/>
    <w:rsid w:val="00316057"/>
    <w:rsid w:val="00316D1B"/>
    <w:rsid w:val="00316DCB"/>
    <w:rsid w:val="0031718E"/>
    <w:rsid w:val="00317508"/>
    <w:rsid w:val="00320115"/>
    <w:rsid w:val="00320C29"/>
    <w:rsid w:val="0032105F"/>
    <w:rsid w:val="00321200"/>
    <w:rsid w:val="00321ADF"/>
    <w:rsid w:val="0032231B"/>
    <w:rsid w:val="00322C1B"/>
    <w:rsid w:val="003259F5"/>
    <w:rsid w:val="00325B36"/>
    <w:rsid w:val="00327B1D"/>
    <w:rsid w:val="00327C86"/>
    <w:rsid w:val="003303AF"/>
    <w:rsid w:val="00330767"/>
    <w:rsid w:val="00330B91"/>
    <w:rsid w:val="0033178D"/>
    <w:rsid w:val="00332A69"/>
    <w:rsid w:val="00333384"/>
    <w:rsid w:val="003339B5"/>
    <w:rsid w:val="003339CD"/>
    <w:rsid w:val="00333E62"/>
    <w:rsid w:val="00333FB5"/>
    <w:rsid w:val="00334857"/>
    <w:rsid w:val="00335A58"/>
    <w:rsid w:val="003369DB"/>
    <w:rsid w:val="00336A62"/>
    <w:rsid w:val="00336D6D"/>
    <w:rsid w:val="00336E4B"/>
    <w:rsid w:val="00336FEF"/>
    <w:rsid w:val="003378C5"/>
    <w:rsid w:val="00337B69"/>
    <w:rsid w:val="00337FAA"/>
    <w:rsid w:val="00340223"/>
    <w:rsid w:val="0034066A"/>
    <w:rsid w:val="00340EE3"/>
    <w:rsid w:val="003414FB"/>
    <w:rsid w:val="003416E6"/>
    <w:rsid w:val="00343B94"/>
    <w:rsid w:val="00344420"/>
    <w:rsid w:val="00344873"/>
    <w:rsid w:val="003455F9"/>
    <w:rsid w:val="00345D4B"/>
    <w:rsid w:val="00345DA6"/>
    <w:rsid w:val="00346342"/>
    <w:rsid w:val="00346D28"/>
    <w:rsid w:val="00347475"/>
    <w:rsid w:val="003476DC"/>
    <w:rsid w:val="0035081A"/>
    <w:rsid w:val="00350C46"/>
    <w:rsid w:val="00350C4C"/>
    <w:rsid w:val="00350D0B"/>
    <w:rsid w:val="00351D73"/>
    <w:rsid w:val="00351DA9"/>
    <w:rsid w:val="003521B4"/>
    <w:rsid w:val="00352AFC"/>
    <w:rsid w:val="00352DFE"/>
    <w:rsid w:val="00352E57"/>
    <w:rsid w:val="003531DF"/>
    <w:rsid w:val="0035377A"/>
    <w:rsid w:val="003537F8"/>
    <w:rsid w:val="00353810"/>
    <w:rsid w:val="003544D9"/>
    <w:rsid w:val="003545CA"/>
    <w:rsid w:val="00354F86"/>
    <w:rsid w:val="00355A40"/>
    <w:rsid w:val="00355CCC"/>
    <w:rsid w:val="00357534"/>
    <w:rsid w:val="00357BD2"/>
    <w:rsid w:val="00360166"/>
    <w:rsid w:val="0036049B"/>
    <w:rsid w:val="0036060D"/>
    <w:rsid w:val="00360644"/>
    <w:rsid w:val="00360BFA"/>
    <w:rsid w:val="00360E4B"/>
    <w:rsid w:val="003611D0"/>
    <w:rsid w:val="0036154F"/>
    <w:rsid w:val="00361BBC"/>
    <w:rsid w:val="00362C0C"/>
    <w:rsid w:val="00362E2E"/>
    <w:rsid w:val="00363118"/>
    <w:rsid w:val="00363BCB"/>
    <w:rsid w:val="00364082"/>
    <w:rsid w:val="00364269"/>
    <w:rsid w:val="003647B2"/>
    <w:rsid w:val="00364C0F"/>
    <w:rsid w:val="00364EDF"/>
    <w:rsid w:val="0036580C"/>
    <w:rsid w:val="00365FF9"/>
    <w:rsid w:val="003660AA"/>
    <w:rsid w:val="003660C9"/>
    <w:rsid w:val="0036646B"/>
    <w:rsid w:val="003668E4"/>
    <w:rsid w:val="00367B1B"/>
    <w:rsid w:val="00371355"/>
    <w:rsid w:val="00371524"/>
    <w:rsid w:val="0037188F"/>
    <w:rsid w:val="00372B2C"/>
    <w:rsid w:val="00372D8B"/>
    <w:rsid w:val="00374079"/>
    <w:rsid w:val="003746D2"/>
    <w:rsid w:val="003749B7"/>
    <w:rsid w:val="00375179"/>
    <w:rsid w:val="0037564A"/>
    <w:rsid w:val="003759E6"/>
    <w:rsid w:val="00376788"/>
    <w:rsid w:val="00376828"/>
    <w:rsid w:val="00376B74"/>
    <w:rsid w:val="00376D73"/>
    <w:rsid w:val="00376FB3"/>
    <w:rsid w:val="0037700E"/>
    <w:rsid w:val="00377232"/>
    <w:rsid w:val="003773E1"/>
    <w:rsid w:val="0037764F"/>
    <w:rsid w:val="00380002"/>
    <w:rsid w:val="00380058"/>
    <w:rsid w:val="00380348"/>
    <w:rsid w:val="00380B31"/>
    <w:rsid w:val="00380E1D"/>
    <w:rsid w:val="00381774"/>
    <w:rsid w:val="00381909"/>
    <w:rsid w:val="00381B6B"/>
    <w:rsid w:val="0038224F"/>
    <w:rsid w:val="003824C7"/>
    <w:rsid w:val="003825D3"/>
    <w:rsid w:val="0038292F"/>
    <w:rsid w:val="0038296B"/>
    <w:rsid w:val="00383440"/>
    <w:rsid w:val="00383847"/>
    <w:rsid w:val="00384172"/>
    <w:rsid w:val="0038417F"/>
    <w:rsid w:val="00384308"/>
    <w:rsid w:val="0038477E"/>
    <w:rsid w:val="00384908"/>
    <w:rsid w:val="00384D33"/>
    <w:rsid w:val="003852EB"/>
    <w:rsid w:val="00385582"/>
    <w:rsid w:val="00385AFD"/>
    <w:rsid w:val="00385D29"/>
    <w:rsid w:val="003863D1"/>
    <w:rsid w:val="00386491"/>
    <w:rsid w:val="00386CC8"/>
    <w:rsid w:val="00386F42"/>
    <w:rsid w:val="0038719F"/>
    <w:rsid w:val="00387754"/>
    <w:rsid w:val="003904D5"/>
    <w:rsid w:val="003904F4"/>
    <w:rsid w:val="003906C2"/>
    <w:rsid w:val="003910BB"/>
    <w:rsid w:val="00391997"/>
    <w:rsid w:val="00392B6E"/>
    <w:rsid w:val="00392E62"/>
    <w:rsid w:val="00392EAB"/>
    <w:rsid w:val="00393009"/>
    <w:rsid w:val="0039363D"/>
    <w:rsid w:val="00394311"/>
    <w:rsid w:val="003945E6"/>
    <w:rsid w:val="003946D2"/>
    <w:rsid w:val="00395AE1"/>
    <w:rsid w:val="00396400"/>
    <w:rsid w:val="00397188"/>
    <w:rsid w:val="003A094B"/>
    <w:rsid w:val="003A12BD"/>
    <w:rsid w:val="003A165D"/>
    <w:rsid w:val="003A1D69"/>
    <w:rsid w:val="003A2330"/>
    <w:rsid w:val="003A24C1"/>
    <w:rsid w:val="003A2920"/>
    <w:rsid w:val="003A2A75"/>
    <w:rsid w:val="003A3227"/>
    <w:rsid w:val="003A37F8"/>
    <w:rsid w:val="003A4013"/>
    <w:rsid w:val="003A521C"/>
    <w:rsid w:val="003A53A0"/>
    <w:rsid w:val="003A589E"/>
    <w:rsid w:val="003A5CCB"/>
    <w:rsid w:val="003A5F79"/>
    <w:rsid w:val="003A635E"/>
    <w:rsid w:val="003A6444"/>
    <w:rsid w:val="003A75C9"/>
    <w:rsid w:val="003A764E"/>
    <w:rsid w:val="003A79CD"/>
    <w:rsid w:val="003B0095"/>
    <w:rsid w:val="003B0963"/>
    <w:rsid w:val="003B0AC5"/>
    <w:rsid w:val="003B2387"/>
    <w:rsid w:val="003B2B86"/>
    <w:rsid w:val="003B2D2A"/>
    <w:rsid w:val="003B2DE8"/>
    <w:rsid w:val="003B3138"/>
    <w:rsid w:val="003B36BE"/>
    <w:rsid w:val="003B3708"/>
    <w:rsid w:val="003B382D"/>
    <w:rsid w:val="003B3D14"/>
    <w:rsid w:val="003B3DA7"/>
    <w:rsid w:val="003B415D"/>
    <w:rsid w:val="003B4339"/>
    <w:rsid w:val="003B4441"/>
    <w:rsid w:val="003B4A42"/>
    <w:rsid w:val="003B4E96"/>
    <w:rsid w:val="003B5A1A"/>
    <w:rsid w:val="003B63F8"/>
    <w:rsid w:val="003B6A04"/>
    <w:rsid w:val="003B6D21"/>
    <w:rsid w:val="003B6DB5"/>
    <w:rsid w:val="003B73DE"/>
    <w:rsid w:val="003B7405"/>
    <w:rsid w:val="003B740E"/>
    <w:rsid w:val="003B7595"/>
    <w:rsid w:val="003B7724"/>
    <w:rsid w:val="003C10A7"/>
    <w:rsid w:val="003C10B3"/>
    <w:rsid w:val="003C10FD"/>
    <w:rsid w:val="003C1155"/>
    <w:rsid w:val="003C115F"/>
    <w:rsid w:val="003C1268"/>
    <w:rsid w:val="003C1387"/>
    <w:rsid w:val="003C13BB"/>
    <w:rsid w:val="003C147D"/>
    <w:rsid w:val="003C169A"/>
    <w:rsid w:val="003C1B3A"/>
    <w:rsid w:val="003C1CD1"/>
    <w:rsid w:val="003C22BD"/>
    <w:rsid w:val="003C2BB7"/>
    <w:rsid w:val="003C309D"/>
    <w:rsid w:val="003C336D"/>
    <w:rsid w:val="003C3E8D"/>
    <w:rsid w:val="003C45A9"/>
    <w:rsid w:val="003C47C9"/>
    <w:rsid w:val="003C4E56"/>
    <w:rsid w:val="003C4E7F"/>
    <w:rsid w:val="003C4F19"/>
    <w:rsid w:val="003C53B2"/>
    <w:rsid w:val="003C6180"/>
    <w:rsid w:val="003C6312"/>
    <w:rsid w:val="003C6F4B"/>
    <w:rsid w:val="003C770A"/>
    <w:rsid w:val="003D01C4"/>
    <w:rsid w:val="003D08B3"/>
    <w:rsid w:val="003D0993"/>
    <w:rsid w:val="003D106E"/>
    <w:rsid w:val="003D1151"/>
    <w:rsid w:val="003D1C44"/>
    <w:rsid w:val="003D2599"/>
    <w:rsid w:val="003D26B1"/>
    <w:rsid w:val="003D4049"/>
    <w:rsid w:val="003D530B"/>
    <w:rsid w:val="003D55BA"/>
    <w:rsid w:val="003D5A2C"/>
    <w:rsid w:val="003D5A93"/>
    <w:rsid w:val="003D62F4"/>
    <w:rsid w:val="003D6777"/>
    <w:rsid w:val="003D69B4"/>
    <w:rsid w:val="003D6EA3"/>
    <w:rsid w:val="003D6F07"/>
    <w:rsid w:val="003D70DF"/>
    <w:rsid w:val="003E11CD"/>
    <w:rsid w:val="003E15CB"/>
    <w:rsid w:val="003E1DC2"/>
    <w:rsid w:val="003E2381"/>
    <w:rsid w:val="003E24AE"/>
    <w:rsid w:val="003E2620"/>
    <w:rsid w:val="003E26F0"/>
    <w:rsid w:val="003E28C6"/>
    <w:rsid w:val="003E2E46"/>
    <w:rsid w:val="003E2E96"/>
    <w:rsid w:val="003E3809"/>
    <w:rsid w:val="003E4029"/>
    <w:rsid w:val="003E5681"/>
    <w:rsid w:val="003E62DA"/>
    <w:rsid w:val="003E65F1"/>
    <w:rsid w:val="003E7250"/>
    <w:rsid w:val="003E7EB9"/>
    <w:rsid w:val="003F034B"/>
    <w:rsid w:val="003F04E5"/>
    <w:rsid w:val="003F0541"/>
    <w:rsid w:val="003F09C3"/>
    <w:rsid w:val="003F1035"/>
    <w:rsid w:val="003F1542"/>
    <w:rsid w:val="003F15B6"/>
    <w:rsid w:val="003F16EA"/>
    <w:rsid w:val="003F19BD"/>
    <w:rsid w:val="003F2162"/>
    <w:rsid w:val="003F2627"/>
    <w:rsid w:val="003F33BD"/>
    <w:rsid w:val="003F3A06"/>
    <w:rsid w:val="003F4717"/>
    <w:rsid w:val="003F4D5D"/>
    <w:rsid w:val="003F4EB4"/>
    <w:rsid w:val="003F544F"/>
    <w:rsid w:val="003F54E0"/>
    <w:rsid w:val="003F5CAC"/>
    <w:rsid w:val="003F5DB8"/>
    <w:rsid w:val="003F63EC"/>
    <w:rsid w:val="003F672E"/>
    <w:rsid w:val="003F756A"/>
    <w:rsid w:val="003F7EFF"/>
    <w:rsid w:val="003F7F06"/>
    <w:rsid w:val="00400B55"/>
    <w:rsid w:val="00401476"/>
    <w:rsid w:val="0040148A"/>
    <w:rsid w:val="004016A1"/>
    <w:rsid w:val="00401D3D"/>
    <w:rsid w:val="00401F75"/>
    <w:rsid w:val="00402EFB"/>
    <w:rsid w:val="00403392"/>
    <w:rsid w:val="00403D8A"/>
    <w:rsid w:val="00404150"/>
    <w:rsid w:val="004044B2"/>
    <w:rsid w:val="004048C1"/>
    <w:rsid w:val="00404B2C"/>
    <w:rsid w:val="004061BB"/>
    <w:rsid w:val="0040628D"/>
    <w:rsid w:val="004064CB"/>
    <w:rsid w:val="004065A8"/>
    <w:rsid w:val="0040661C"/>
    <w:rsid w:val="00406DAF"/>
    <w:rsid w:val="00406EA4"/>
    <w:rsid w:val="0040710D"/>
    <w:rsid w:val="004071AF"/>
    <w:rsid w:val="004072BD"/>
    <w:rsid w:val="00407739"/>
    <w:rsid w:val="004079EA"/>
    <w:rsid w:val="00410837"/>
    <w:rsid w:val="004117E5"/>
    <w:rsid w:val="0041188B"/>
    <w:rsid w:val="00412423"/>
    <w:rsid w:val="00412E41"/>
    <w:rsid w:val="0041471E"/>
    <w:rsid w:val="00414C41"/>
    <w:rsid w:val="00414EAA"/>
    <w:rsid w:val="00414F02"/>
    <w:rsid w:val="00414FCC"/>
    <w:rsid w:val="00415679"/>
    <w:rsid w:val="0041567E"/>
    <w:rsid w:val="00416B10"/>
    <w:rsid w:val="00417A3F"/>
    <w:rsid w:val="004200EE"/>
    <w:rsid w:val="0042015E"/>
    <w:rsid w:val="00420245"/>
    <w:rsid w:val="00420542"/>
    <w:rsid w:val="0042156A"/>
    <w:rsid w:val="00421605"/>
    <w:rsid w:val="004218D1"/>
    <w:rsid w:val="0042247A"/>
    <w:rsid w:val="0042256C"/>
    <w:rsid w:val="00422AE3"/>
    <w:rsid w:val="00423172"/>
    <w:rsid w:val="004232B8"/>
    <w:rsid w:val="004235E8"/>
    <w:rsid w:val="00423A7B"/>
    <w:rsid w:val="00423BE3"/>
    <w:rsid w:val="00423EF6"/>
    <w:rsid w:val="00425045"/>
    <w:rsid w:val="004259A8"/>
    <w:rsid w:val="00425BF6"/>
    <w:rsid w:val="004261F8"/>
    <w:rsid w:val="00426BCB"/>
    <w:rsid w:val="004277F8"/>
    <w:rsid w:val="00427927"/>
    <w:rsid w:val="00427F83"/>
    <w:rsid w:val="00430037"/>
    <w:rsid w:val="00430DB4"/>
    <w:rsid w:val="00430F10"/>
    <w:rsid w:val="0043143B"/>
    <w:rsid w:val="00431A54"/>
    <w:rsid w:val="00431E07"/>
    <w:rsid w:val="00432387"/>
    <w:rsid w:val="0043319F"/>
    <w:rsid w:val="00433690"/>
    <w:rsid w:val="00433819"/>
    <w:rsid w:val="004339F2"/>
    <w:rsid w:val="00433A03"/>
    <w:rsid w:val="00433A06"/>
    <w:rsid w:val="00434107"/>
    <w:rsid w:val="00434747"/>
    <w:rsid w:val="00434C2E"/>
    <w:rsid w:val="0043510A"/>
    <w:rsid w:val="00435162"/>
    <w:rsid w:val="0043695D"/>
    <w:rsid w:val="00436EF9"/>
    <w:rsid w:val="004370E6"/>
    <w:rsid w:val="00437A4B"/>
    <w:rsid w:val="00437BFC"/>
    <w:rsid w:val="00440189"/>
    <w:rsid w:val="0044018B"/>
    <w:rsid w:val="004403F3"/>
    <w:rsid w:val="00440C81"/>
    <w:rsid w:val="00441117"/>
    <w:rsid w:val="004413BB"/>
    <w:rsid w:val="0044337D"/>
    <w:rsid w:val="00443B19"/>
    <w:rsid w:val="00443CD5"/>
    <w:rsid w:val="00443D4A"/>
    <w:rsid w:val="00443FCF"/>
    <w:rsid w:val="0044407B"/>
    <w:rsid w:val="00445A9F"/>
    <w:rsid w:val="004462F9"/>
    <w:rsid w:val="00446411"/>
    <w:rsid w:val="00446CAA"/>
    <w:rsid w:val="00446CB3"/>
    <w:rsid w:val="00447A5A"/>
    <w:rsid w:val="00447F21"/>
    <w:rsid w:val="004502CC"/>
    <w:rsid w:val="0045064E"/>
    <w:rsid w:val="00450DD8"/>
    <w:rsid w:val="004517D7"/>
    <w:rsid w:val="00451F5B"/>
    <w:rsid w:val="004532DD"/>
    <w:rsid w:val="00453F88"/>
    <w:rsid w:val="004544ED"/>
    <w:rsid w:val="004548B0"/>
    <w:rsid w:val="0045495D"/>
    <w:rsid w:val="00454995"/>
    <w:rsid w:val="00454A0C"/>
    <w:rsid w:val="0045539D"/>
    <w:rsid w:val="00455B01"/>
    <w:rsid w:val="00455EBE"/>
    <w:rsid w:val="00456181"/>
    <w:rsid w:val="00456196"/>
    <w:rsid w:val="0045628A"/>
    <w:rsid w:val="00456D1C"/>
    <w:rsid w:val="00456D31"/>
    <w:rsid w:val="0045772F"/>
    <w:rsid w:val="00460435"/>
    <w:rsid w:val="00460475"/>
    <w:rsid w:val="004607A4"/>
    <w:rsid w:val="00460BD2"/>
    <w:rsid w:val="00461EA8"/>
    <w:rsid w:val="004631FB"/>
    <w:rsid w:val="0046320C"/>
    <w:rsid w:val="00463F80"/>
    <w:rsid w:val="00464443"/>
    <w:rsid w:val="00464A4A"/>
    <w:rsid w:val="00464C93"/>
    <w:rsid w:val="00464C96"/>
    <w:rsid w:val="00465D3F"/>
    <w:rsid w:val="00465D72"/>
    <w:rsid w:val="004665D7"/>
    <w:rsid w:val="004667C7"/>
    <w:rsid w:val="00467313"/>
    <w:rsid w:val="0046792A"/>
    <w:rsid w:val="00467965"/>
    <w:rsid w:val="004700E3"/>
    <w:rsid w:val="00470688"/>
    <w:rsid w:val="004707B2"/>
    <w:rsid w:val="00470912"/>
    <w:rsid w:val="00470C86"/>
    <w:rsid w:val="00470E0B"/>
    <w:rsid w:val="00471040"/>
    <w:rsid w:val="00472132"/>
    <w:rsid w:val="00472220"/>
    <w:rsid w:val="00472503"/>
    <w:rsid w:val="00472759"/>
    <w:rsid w:val="00472A53"/>
    <w:rsid w:val="00472BEE"/>
    <w:rsid w:val="00472CD0"/>
    <w:rsid w:val="00473053"/>
    <w:rsid w:val="004738A8"/>
    <w:rsid w:val="0047585E"/>
    <w:rsid w:val="004758A4"/>
    <w:rsid w:val="00475B2A"/>
    <w:rsid w:val="00475B66"/>
    <w:rsid w:val="00475FCA"/>
    <w:rsid w:val="0047627B"/>
    <w:rsid w:val="00476E48"/>
    <w:rsid w:val="00476EF5"/>
    <w:rsid w:val="00477C24"/>
    <w:rsid w:val="004802F2"/>
    <w:rsid w:val="004803B8"/>
    <w:rsid w:val="004815FA"/>
    <w:rsid w:val="00481EE4"/>
    <w:rsid w:val="0048204D"/>
    <w:rsid w:val="004829F0"/>
    <w:rsid w:val="00482EC7"/>
    <w:rsid w:val="004830EF"/>
    <w:rsid w:val="004837D1"/>
    <w:rsid w:val="00484BC0"/>
    <w:rsid w:val="00484CDE"/>
    <w:rsid w:val="00484F23"/>
    <w:rsid w:val="00485572"/>
    <w:rsid w:val="004855EB"/>
    <w:rsid w:val="00485731"/>
    <w:rsid w:val="00485C27"/>
    <w:rsid w:val="00486B44"/>
    <w:rsid w:val="004873DF"/>
    <w:rsid w:val="004902BD"/>
    <w:rsid w:val="00490324"/>
    <w:rsid w:val="004906FC"/>
    <w:rsid w:val="00490A6A"/>
    <w:rsid w:val="0049210A"/>
    <w:rsid w:val="004922F1"/>
    <w:rsid w:val="00492483"/>
    <w:rsid w:val="0049262D"/>
    <w:rsid w:val="004927F1"/>
    <w:rsid w:val="00493070"/>
    <w:rsid w:val="004938AF"/>
    <w:rsid w:val="00493B1E"/>
    <w:rsid w:val="00493CCE"/>
    <w:rsid w:val="004951BC"/>
    <w:rsid w:val="00495896"/>
    <w:rsid w:val="0049686B"/>
    <w:rsid w:val="00496BE2"/>
    <w:rsid w:val="00497743"/>
    <w:rsid w:val="00497864"/>
    <w:rsid w:val="00497DCD"/>
    <w:rsid w:val="00497F81"/>
    <w:rsid w:val="004A1486"/>
    <w:rsid w:val="004A1535"/>
    <w:rsid w:val="004A19AF"/>
    <w:rsid w:val="004A1F12"/>
    <w:rsid w:val="004A283C"/>
    <w:rsid w:val="004A30DB"/>
    <w:rsid w:val="004A321A"/>
    <w:rsid w:val="004A3C8E"/>
    <w:rsid w:val="004A3E61"/>
    <w:rsid w:val="004A3FD4"/>
    <w:rsid w:val="004A500E"/>
    <w:rsid w:val="004A5358"/>
    <w:rsid w:val="004A5365"/>
    <w:rsid w:val="004A5A48"/>
    <w:rsid w:val="004A6884"/>
    <w:rsid w:val="004A6A70"/>
    <w:rsid w:val="004A744D"/>
    <w:rsid w:val="004A7B75"/>
    <w:rsid w:val="004A7DCD"/>
    <w:rsid w:val="004B0518"/>
    <w:rsid w:val="004B0847"/>
    <w:rsid w:val="004B085D"/>
    <w:rsid w:val="004B2131"/>
    <w:rsid w:val="004B21F9"/>
    <w:rsid w:val="004B2554"/>
    <w:rsid w:val="004B2B78"/>
    <w:rsid w:val="004B2C49"/>
    <w:rsid w:val="004B3A90"/>
    <w:rsid w:val="004B4346"/>
    <w:rsid w:val="004B4B94"/>
    <w:rsid w:val="004B4C21"/>
    <w:rsid w:val="004B4E1C"/>
    <w:rsid w:val="004B4EC4"/>
    <w:rsid w:val="004B55D9"/>
    <w:rsid w:val="004B55E1"/>
    <w:rsid w:val="004B5993"/>
    <w:rsid w:val="004B6E45"/>
    <w:rsid w:val="004B6F1B"/>
    <w:rsid w:val="004B7847"/>
    <w:rsid w:val="004C0669"/>
    <w:rsid w:val="004C0C4C"/>
    <w:rsid w:val="004C1D22"/>
    <w:rsid w:val="004C1D24"/>
    <w:rsid w:val="004C3FE4"/>
    <w:rsid w:val="004C4B5C"/>
    <w:rsid w:val="004C4F85"/>
    <w:rsid w:val="004C4FCD"/>
    <w:rsid w:val="004C5603"/>
    <w:rsid w:val="004C5D69"/>
    <w:rsid w:val="004C5FA2"/>
    <w:rsid w:val="004C6583"/>
    <w:rsid w:val="004C68ED"/>
    <w:rsid w:val="004C6A02"/>
    <w:rsid w:val="004C6C3B"/>
    <w:rsid w:val="004C749A"/>
    <w:rsid w:val="004C7E2A"/>
    <w:rsid w:val="004D06C7"/>
    <w:rsid w:val="004D0711"/>
    <w:rsid w:val="004D0C22"/>
    <w:rsid w:val="004D0C33"/>
    <w:rsid w:val="004D0DA0"/>
    <w:rsid w:val="004D107C"/>
    <w:rsid w:val="004D10BA"/>
    <w:rsid w:val="004D245D"/>
    <w:rsid w:val="004D35CB"/>
    <w:rsid w:val="004D3898"/>
    <w:rsid w:val="004D3EA9"/>
    <w:rsid w:val="004D47B9"/>
    <w:rsid w:val="004D47F3"/>
    <w:rsid w:val="004D4EE8"/>
    <w:rsid w:val="004D4FE2"/>
    <w:rsid w:val="004D5342"/>
    <w:rsid w:val="004D559B"/>
    <w:rsid w:val="004D7270"/>
    <w:rsid w:val="004D7386"/>
    <w:rsid w:val="004D7FDE"/>
    <w:rsid w:val="004E1242"/>
    <w:rsid w:val="004E1B46"/>
    <w:rsid w:val="004E1C0F"/>
    <w:rsid w:val="004E1D2A"/>
    <w:rsid w:val="004E1E5C"/>
    <w:rsid w:val="004E23FA"/>
    <w:rsid w:val="004E33A6"/>
    <w:rsid w:val="004E3631"/>
    <w:rsid w:val="004E3778"/>
    <w:rsid w:val="004E3BD0"/>
    <w:rsid w:val="004E3CF5"/>
    <w:rsid w:val="004E3FEF"/>
    <w:rsid w:val="004E4EE8"/>
    <w:rsid w:val="004E54D8"/>
    <w:rsid w:val="004E5C19"/>
    <w:rsid w:val="004E5CF5"/>
    <w:rsid w:val="004E63FE"/>
    <w:rsid w:val="004E67E5"/>
    <w:rsid w:val="004E7326"/>
    <w:rsid w:val="004E7EA5"/>
    <w:rsid w:val="004E7EE7"/>
    <w:rsid w:val="004F01CA"/>
    <w:rsid w:val="004F03E9"/>
    <w:rsid w:val="004F0CF5"/>
    <w:rsid w:val="004F1337"/>
    <w:rsid w:val="004F17B5"/>
    <w:rsid w:val="004F1ECA"/>
    <w:rsid w:val="004F1F44"/>
    <w:rsid w:val="004F2087"/>
    <w:rsid w:val="004F21A8"/>
    <w:rsid w:val="004F29FC"/>
    <w:rsid w:val="004F3779"/>
    <w:rsid w:val="004F4505"/>
    <w:rsid w:val="004F4F34"/>
    <w:rsid w:val="004F5039"/>
    <w:rsid w:val="004F5D28"/>
    <w:rsid w:val="004F601B"/>
    <w:rsid w:val="004F6096"/>
    <w:rsid w:val="004F60EB"/>
    <w:rsid w:val="004F64B2"/>
    <w:rsid w:val="004F682D"/>
    <w:rsid w:val="004F6EB1"/>
    <w:rsid w:val="004F7510"/>
    <w:rsid w:val="004F7D46"/>
    <w:rsid w:val="004F7EF9"/>
    <w:rsid w:val="0050024A"/>
    <w:rsid w:val="00500380"/>
    <w:rsid w:val="005007C0"/>
    <w:rsid w:val="00500BB8"/>
    <w:rsid w:val="00500BC2"/>
    <w:rsid w:val="00501022"/>
    <w:rsid w:val="00501CEB"/>
    <w:rsid w:val="005020A0"/>
    <w:rsid w:val="005025B9"/>
    <w:rsid w:val="005025FC"/>
    <w:rsid w:val="0050414C"/>
    <w:rsid w:val="005047B1"/>
    <w:rsid w:val="005061FE"/>
    <w:rsid w:val="00506589"/>
    <w:rsid w:val="00506CFF"/>
    <w:rsid w:val="0050727A"/>
    <w:rsid w:val="005072E6"/>
    <w:rsid w:val="00507762"/>
    <w:rsid w:val="00507858"/>
    <w:rsid w:val="00507E21"/>
    <w:rsid w:val="00507EEE"/>
    <w:rsid w:val="00507F0A"/>
    <w:rsid w:val="0051040D"/>
    <w:rsid w:val="00510D61"/>
    <w:rsid w:val="00510F1D"/>
    <w:rsid w:val="00510F46"/>
    <w:rsid w:val="0051129B"/>
    <w:rsid w:val="00511750"/>
    <w:rsid w:val="0051175F"/>
    <w:rsid w:val="00511D11"/>
    <w:rsid w:val="0051211D"/>
    <w:rsid w:val="00512152"/>
    <w:rsid w:val="0051232C"/>
    <w:rsid w:val="00512759"/>
    <w:rsid w:val="00512AE3"/>
    <w:rsid w:val="00512FDD"/>
    <w:rsid w:val="0051325C"/>
    <w:rsid w:val="0051429A"/>
    <w:rsid w:val="0051429F"/>
    <w:rsid w:val="005148C4"/>
    <w:rsid w:val="00514973"/>
    <w:rsid w:val="005149EA"/>
    <w:rsid w:val="00514C9B"/>
    <w:rsid w:val="00515769"/>
    <w:rsid w:val="00516093"/>
    <w:rsid w:val="0051661C"/>
    <w:rsid w:val="0051776F"/>
    <w:rsid w:val="00520390"/>
    <w:rsid w:val="0052134A"/>
    <w:rsid w:val="0052183F"/>
    <w:rsid w:val="00522002"/>
    <w:rsid w:val="00523133"/>
    <w:rsid w:val="00523201"/>
    <w:rsid w:val="00523516"/>
    <w:rsid w:val="0052405C"/>
    <w:rsid w:val="00524797"/>
    <w:rsid w:val="00524B20"/>
    <w:rsid w:val="00524FC5"/>
    <w:rsid w:val="005250B4"/>
    <w:rsid w:val="0052623F"/>
    <w:rsid w:val="00526954"/>
    <w:rsid w:val="0052697F"/>
    <w:rsid w:val="00526A35"/>
    <w:rsid w:val="0052710F"/>
    <w:rsid w:val="00530352"/>
    <w:rsid w:val="005304AD"/>
    <w:rsid w:val="00530A22"/>
    <w:rsid w:val="00530D27"/>
    <w:rsid w:val="00530E8C"/>
    <w:rsid w:val="00531138"/>
    <w:rsid w:val="005314C7"/>
    <w:rsid w:val="0053195B"/>
    <w:rsid w:val="00531BCE"/>
    <w:rsid w:val="00531F20"/>
    <w:rsid w:val="0053304B"/>
    <w:rsid w:val="0053319E"/>
    <w:rsid w:val="00533676"/>
    <w:rsid w:val="0053370D"/>
    <w:rsid w:val="00535740"/>
    <w:rsid w:val="00535941"/>
    <w:rsid w:val="00535AB1"/>
    <w:rsid w:val="00535B75"/>
    <w:rsid w:val="005365A2"/>
    <w:rsid w:val="0053676A"/>
    <w:rsid w:val="00536893"/>
    <w:rsid w:val="00536A0D"/>
    <w:rsid w:val="00536A1B"/>
    <w:rsid w:val="00536B6B"/>
    <w:rsid w:val="005370C0"/>
    <w:rsid w:val="0053753B"/>
    <w:rsid w:val="00537E5D"/>
    <w:rsid w:val="00537F33"/>
    <w:rsid w:val="00540825"/>
    <w:rsid w:val="0054118E"/>
    <w:rsid w:val="005412DF"/>
    <w:rsid w:val="005426C1"/>
    <w:rsid w:val="00542E0B"/>
    <w:rsid w:val="00542FC4"/>
    <w:rsid w:val="00543063"/>
    <w:rsid w:val="00543558"/>
    <w:rsid w:val="00543818"/>
    <w:rsid w:val="005442F9"/>
    <w:rsid w:val="005444F3"/>
    <w:rsid w:val="005447AA"/>
    <w:rsid w:val="005449D8"/>
    <w:rsid w:val="00544D85"/>
    <w:rsid w:val="00545627"/>
    <w:rsid w:val="00545BD0"/>
    <w:rsid w:val="00545BE9"/>
    <w:rsid w:val="00545E77"/>
    <w:rsid w:val="0054608F"/>
    <w:rsid w:val="005461CA"/>
    <w:rsid w:val="0054646E"/>
    <w:rsid w:val="00546E6D"/>
    <w:rsid w:val="005478F2"/>
    <w:rsid w:val="005479BB"/>
    <w:rsid w:val="00550222"/>
    <w:rsid w:val="0055061C"/>
    <w:rsid w:val="005507F4"/>
    <w:rsid w:val="00550E4B"/>
    <w:rsid w:val="0055115A"/>
    <w:rsid w:val="0055157A"/>
    <w:rsid w:val="005522DD"/>
    <w:rsid w:val="00552437"/>
    <w:rsid w:val="005526A7"/>
    <w:rsid w:val="005527DB"/>
    <w:rsid w:val="00552A93"/>
    <w:rsid w:val="005538D5"/>
    <w:rsid w:val="00553C4C"/>
    <w:rsid w:val="00553C93"/>
    <w:rsid w:val="00554F41"/>
    <w:rsid w:val="0055520B"/>
    <w:rsid w:val="0055641A"/>
    <w:rsid w:val="0055653B"/>
    <w:rsid w:val="00556604"/>
    <w:rsid w:val="005569E3"/>
    <w:rsid w:val="0056042F"/>
    <w:rsid w:val="00560732"/>
    <w:rsid w:val="005613F3"/>
    <w:rsid w:val="00563080"/>
    <w:rsid w:val="005639A3"/>
    <w:rsid w:val="00563EDE"/>
    <w:rsid w:val="005641F3"/>
    <w:rsid w:val="00564570"/>
    <w:rsid w:val="005645FD"/>
    <w:rsid w:val="0056472C"/>
    <w:rsid w:val="00564E9A"/>
    <w:rsid w:val="00564F8E"/>
    <w:rsid w:val="005656A8"/>
    <w:rsid w:val="0056621A"/>
    <w:rsid w:val="00566921"/>
    <w:rsid w:val="0056726C"/>
    <w:rsid w:val="0056761A"/>
    <w:rsid w:val="00567FF9"/>
    <w:rsid w:val="005701BF"/>
    <w:rsid w:val="005703B5"/>
    <w:rsid w:val="00570520"/>
    <w:rsid w:val="00570E8B"/>
    <w:rsid w:val="005712AA"/>
    <w:rsid w:val="0057177C"/>
    <w:rsid w:val="005729F0"/>
    <w:rsid w:val="0057304C"/>
    <w:rsid w:val="005730A4"/>
    <w:rsid w:val="0057370C"/>
    <w:rsid w:val="00574C3D"/>
    <w:rsid w:val="00574EBF"/>
    <w:rsid w:val="00574F6F"/>
    <w:rsid w:val="0057585C"/>
    <w:rsid w:val="00575A98"/>
    <w:rsid w:val="00575D70"/>
    <w:rsid w:val="00575F2F"/>
    <w:rsid w:val="0057680D"/>
    <w:rsid w:val="00576F7C"/>
    <w:rsid w:val="00577766"/>
    <w:rsid w:val="00580420"/>
    <w:rsid w:val="0058052F"/>
    <w:rsid w:val="00580936"/>
    <w:rsid w:val="00580C54"/>
    <w:rsid w:val="00580CFD"/>
    <w:rsid w:val="00580EEA"/>
    <w:rsid w:val="00580FFA"/>
    <w:rsid w:val="00581E2C"/>
    <w:rsid w:val="005827DB"/>
    <w:rsid w:val="00582884"/>
    <w:rsid w:val="0058324B"/>
    <w:rsid w:val="0058339A"/>
    <w:rsid w:val="005834C2"/>
    <w:rsid w:val="005834EC"/>
    <w:rsid w:val="005834ED"/>
    <w:rsid w:val="00583D17"/>
    <w:rsid w:val="00584C11"/>
    <w:rsid w:val="00584E65"/>
    <w:rsid w:val="00585392"/>
    <w:rsid w:val="0058621D"/>
    <w:rsid w:val="00586A67"/>
    <w:rsid w:val="00586D16"/>
    <w:rsid w:val="005873F6"/>
    <w:rsid w:val="00587648"/>
    <w:rsid w:val="0058783B"/>
    <w:rsid w:val="005878A1"/>
    <w:rsid w:val="00587BAE"/>
    <w:rsid w:val="00587BF3"/>
    <w:rsid w:val="00587EA2"/>
    <w:rsid w:val="00590875"/>
    <w:rsid w:val="00590934"/>
    <w:rsid w:val="00590C05"/>
    <w:rsid w:val="00590CCC"/>
    <w:rsid w:val="00590F5C"/>
    <w:rsid w:val="00591BED"/>
    <w:rsid w:val="005925AA"/>
    <w:rsid w:val="00592696"/>
    <w:rsid w:val="005927BE"/>
    <w:rsid w:val="00592AAF"/>
    <w:rsid w:val="00592B6E"/>
    <w:rsid w:val="00592E3E"/>
    <w:rsid w:val="005935EE"/>
    <w:rsid w:val="005935F3"/>
    <w:rsid w:val="00593D93"/>
    <w:rsid w:val="00593DAE"/>
    <w:rsid w:val="00593E98"/>
    <w:rsid w:val="0059410D"/>
    <w:rsid w:val="00594246"/>
    <w:rsid w:val="00595273"/>
    <w:rsid w:val="0059595C"/>
    <w:rsid w:val="00595A49"/>
    <w:rsid w:val="0059655B"/>
    <w:rsid w:val="0059664D"/>
    <w:rsid w:val="005968BC"/>
    <w:rsid w:val="00596CB2"/>
    <w:rsid w:val="00596FF6"/>
    <w:rsid w:val="00597649"/>
    <w:rsid w:val="005A063D"/>
    <w:rsid w:val="005A08D2"/>
    <w:rsid w:val="005A08F7"/>
    <w:rsid w:val="005A09ED"/>
    <w:rsid w:val="005A1646"/>
    <w:rsid w:val="005A1EE5"/>
    <w:rsid w:val="005A2A67"/>
    <w:rsid w:val="005A328F"/>
    <w:rsid w:val="005A3882"/>
    <w:rsid w:val="005A39D2"/>
    <w:rsid w:val="005A4064"/>
    <w:rsid w:val="005A4432"/>
    <w:rsid w:val="005A5605"/>
    <w:rsid w:val="005A572A"/>
    <w:rsid w:val="005A577A"/>
    <w:rsid w:val="005A5EBB"/>
    <w:rsid w:val="005A626F"/>
    <w:rsid w:val="005A62FA"/>
    <w:rsid w:val="005A6699"/>
    <w:rsid w:val="005A72D1"/>
    <w:rsid w:val="005A7547"/>
    <w:rsid w:val="005A7678"/>
    <w:rsid w:val="005A7A71"/>
    <w:rsid w:val="005A7DD1"/>
    <w:rsid w:val="005A7DF7"/>
    <w:rsid w:val="005A7E22"/>
    <w:rsid w:val="005A7FBC"/>
    <w:rsid w:val="005B057A"/>
    <w:rsid w:val="005B137D"/>
    <w:rsid w:val="005B2ADC"/>
    <w:rsid w:val="005B2E59"/>
    <w:rsid w:val="005B323C"/>
    <w:rsid w:val="005B3261"/>
    <w:rsid w:val="005B3334"/>
    <w:rsid w:val="005B3BF1"/>
    <w:rsid w:val="005B4555"/>
    <w:rsid w:val="005B464A"/>
    <w:rsid w:val="005B4A58"/>
    <w:rsid w:val="005B4A9E"/>
    <w:rsid w:val="005B4CE8"/>
    <w:rsid w:val="005B4F69"/>
    <w:rsid w:val="005B508E"/>
    <w:rsid w:val="005B5987"/>
    <w:rsid w:val="005B5B05"/>
    <w:rsid w:val="005B5B57"/>
    <w:rsid w:val="005B606C"/>
    <w:rsid w:val="005B6E15"/>
    <w:rsid w:val="005B7395"/>
    <w:rsid w:val="005C0FFD"/>
    <w:rsid w:val="005C13B4"/>
    <w:rsid w:val="005C16C0"/>
    <w:rsid w:val="005C1A2C"/>
    <w:rsid w:val="005C1E45"/>
    <w:rsid w:val="005C240E"/>
    <w:rsid w:val="005C26F7"/>
    <w:rsid w:val="005C3091"/>
    <w:rsid w:val="005C38E9"/>
    <w:rsid w:val="005C3AD9"/>
    <w:rsid w:val="005C4F1A"/>
    <w:rsid w:val="005C5163"/>
    <w:rsid w:val="005C517F"/>
    <w:rsid w:val="005C57F8"/>
    <w:rsid w:val="005C5A2C"/>
    <w:rsid w:val="005C5A32"/>
    <w:rsid w:val="005C5B58"/>
    <w:rsid w:val="005C5D40"/>
    <w:rsid w:val="005C6122"/>
    <w:rsid w:val="005C67B8"/>
    <w:rsid w:val="005C711D"/>
    <w:rsid w:val="005C7712"/>
    <w:rsid w:val="005C7806"/>
    <w:rsid w:val="005C7C3F"/>
    <w:rsid w:val="005D0135"/>
    <w:rsid w:val="005D0801"/>
    <w:rsid w:val="005D0A3A"/>
    <w:rsid w:val="005D0B21"/>
    <w:rsid w:val="005D0BD9"/>
    <w:rsid w:val="005D26A9"/>
    <w:rsid w:val="005D26EC"/>
    <w:rsid w:val="005D2900"/>
    <w:rsid w:val="005D2B9D"/>
    <w:rsid w:val="005D3563"/>
    <w:rsid w:val="005D3E11"/>
    <w:rsid w:val="005D3ED3"/>
    <w:rsid w:val="005D3F3C"/>
    <w:rsid w:val="005D4439"/>
    <w:rsid w:val="005D4984"/>
    <w:rsid w:val="005D4E46"/>
    <w:rsid w:val="005D540F"/>
    <w:rsid w:val="005D541E"/>
    <w:rsid w:val="005D5C63"/>
    <w:rsid w:val="005D61E8"/>
    <w:rsid w:val="005D7710"/>
    <w:rsid w:val="005D789D"/>
    <w:rsid w:val="005D78ED"/>
    <w:rsid w:val="005D79F2"/>
    <w:rsid w:val="005D7A06"/>
    <w:rsid w:val="005D7F38"/>
    <w:rsid w:val="005E0226"/>
    <w:rsid w:val="005E0243"/>
    <w:rsid w:val="005E06D6"/>
    <w:rsid w:val="005E0DA9"/>
    <w:rsid w:val="005E1943"/>
    <w:rsid w:val="005E1D07"/>
    <w:rsid w:val="005E1F72"/>
    <w:rsid w:val="005E1F94"/>
    <w:rsid w:val="005E277A"/>
    <w:rsid w:val="005E2A06"/>
    <w:rsid w:val="005E2A47"/>
    <w:rsid w:val="005E2BD8"/>
    <w:rsid w:val="005E3221"/>
    <w:rsid w:val="005E3241"/>
    <w:rsid w:val="005E32D9"/>
    <w:rsid w:val="005E3C2E"/>
    <w:rsid w:val="005E3D57"/>
    <w:rsid w:val="005E4FC8"/>
    <w:rsid w:val="005E5A86"/>
    <w:rsid w:val="005E5D70"/>
    <w:rsid w:val="005E643C"/>
    <w:rsid w:val="005E6B52"/>
    <w:rsid w:val="005E7144"/>
    <w:rsid w:val="005E7465"/>
    <w:rsid w:val="005E7729"/>
    <w:rsid w:val="005E7E5D"/>
    <w:rsid w:val="005F0412"/>
    <w:rsid w:val="005F0483"/>
    <w:rsid w:val="005F059A"/>
    <w:rsid w:val="005F0F3C"/>
    <w:rsid w:val="005F112B"/>
    <w:rsid w:val="005F139A"/>
    <w:rsid w:val="005F13B0"/>
    <w:rsid w:val="005F3244"/>
    <w:rsid w:val="005F32D1"/>
    <w:rsid w:val="005F3D1F"/>
    <w:rsid w:val="005F47BC"/>
    <w:rsid w:val="005F4CF8"/>
    <w:rsid w:val="005F4D6C"/>
    <w:rsid w:val="005F4F57"/>
    <w:rsid w:val="005F5271"/>
    <w:rsid w:val="005F5319"/>
    <w:rsid w:val="005F5B56"/>
    <w:rsid w:val="005F68DF"/>
    <w:rsid w:val="005F6F3B"/>
    <w:rsid w:val="005F78AE"/>
    <w:rsid w:val="005F7B38"/>
    <w:rsid w:val="005F7B89"/>
    <w:rsid w:val="006001D2"/>
    <w:rsid w:val="00600263"/>
    <w:rsid w:val="00600887"/>
    <w:rsid w:val="00600A4C"/>
    <w:rsid w:val="00600EE2"/>
    <w:rsid w:val="0060100D"/>
    <w:rsid w:val="006012CC"/>
    <w:rsid w:val="006017BF"/>
    <w:rsid w:val="006018B2"/>
    <w:rsid w:val="00601D63"/>
    <w:rsid w:val="00602F80"/>
    <w:rsid w:val="006031B7"/>
    <w:rsid w:val="00604007"/>
    <w:rsid w:val="00604627"/>
    <w:rsid w:val="006047C0"/>
    <w:rsid w:val="0060519E"/>
    <w:rsid w:val="00605386"/>
    <w:rsid w:val="006053C6"/>
    <w:rsid w:val="0060570B"/>
    <w:rsid w:val="0060736C"/>
    <w:rsid w:val="00607453"/>
    <w:rsid w:val="006106CA"/>
    <w:rsid w:val="00611743"/>
    <w:rsid w:val="00611B6D"/>
    <w:rsid w:val="00612BAE"/>
    <w:rsid w:val="006133C5"/>
    <w:rsid w:val="006134FB"/>
    <w:rsid w:val="00613879"/>
    <w:rsid w:val="0061398C"/>
    <w:rsid w:val="00613B75"/>
    <w:rsid w:val="00613BE4"/>
    <w:rsid w:val="00613BF3"/>
    <w:rsid w:val="00613C4D"/>
    <w:rsid w:val="00615162"/>
    <w:rsid w:val="006153E0"/>
    <w:rsid w:val="00615660"/>
    <w:rsid w:val="00615662"/>
    <w:rsid w:val="00615FA1"/>
    <w:rsid w:val="006162B4"/>
    <w:rsid w:val="00616373"/>
    <w:rsid w:val="006168E8"/>
    <w:rsid w:val="00617B8E"/>
    <w:rsid w:val="00621E29"/>
    <w:rsid w:val="0062336E"/>
    <w:rsid w:val="00623518"/>
    <w:rsid w:val="00623571"/>
    <w:rsid w:val="00623D0B"/>
    <w:rsid w:val="00624367"/>
    <w:rsid w:val="00624376"/>
    <w:rsid w:val="006247EF"/>
    <w:rsid w:val="00624BA8"/>
    <w:rsid w:val="00624C13"/>
    <w:rsid w:val="00624DD1"/>
    <w:rsid w:val="006251F6"/>
    <w:rsid w:val="006256A9"/>
    <w:rsid w:val="006258E5"/>
    <w:rsid w:val="006263BE"/>
    <w:rsid w:val="006274C6"/>
    <w:rsid w:val="00627698"/>
    <w:rsid w:val="00630492"/>
    <w:rsid w:val="00630D01"/>
    <w:rsid w:val="00630DF0"/>
    <w:rsid w:val="00631089"/>
    <w:rsid w:val="00631873"/>
    <w:rsid w:val="00631896"/>
    <w:rsid w:val="0063227F"/>
    <w:rsid w:val="006323B5"/>
    <w:rsid w:val="00632C1A"/>
    <w:rsid w:val="00633193"/>
    <w:rsid w:val="00633370"/>
    <w:rsid w:val="00633A21"/>
    <w:rsid w:val="00634011"/>
    <w:rsid w:val="006345D6"/>
    <w:rsid w:val="00634632"/>
    <w:rsid w:val="00634AE6"/>
    <w:rsid w:val="006356C7"/>
    <w:rsid w:val="006359BB"/>
    <w:rsid w:val="00635C9C"/>
    <w:rsid w:val="00635F16"/>
    <w:rsid w:val="0063660E"/>
    <w:rsid w:val="00636BD4"/>
    <w:rsid w:val="00636CDE"/>
    <w:rsid w:val="00636DC9"/>
    <w:rsid w:val="00637B23"/>
    <w:rsid w:val="00637E21"/>
    <w:rsid w:val="006403C4"/>
    <w:rsid w:val="00640CB1"/>
    <w:rsid w:val="006411C4"/>
    <w:rsid w:val="00641EEE"/>
    <w:rsid w:val="00642DB8"/>
    <w:rsid w:val="0064357E"/>
    <w:rsid w:val="0064378F"/>
    <w:rsid w:val="00643CFE"/>
    <w:rsid w:val="006441A2"/>
    <w:rsid w:val="00644DE4"/>
    <w:rsid w:val="00644E2B"/>
    <w:rsid w:val="006450EA"/>
    <w:rsid w:val="006451D5"/>
    <w:rsid w:val="006453D0"/>
    <w:rsid w:val="006472B3"/>
    <w:rsid w:val="006501C2"/>
    <w:rsid w:val="00650E33"/>
    <w:rsid w:val="00651874"/>
    <w:rsid w:val="00652727"/>
    <w:rsid w:val="0065277B"/>
    <w:rsid w:val="00652DC1"/>
    <w:rsid w:val="006530D4"/>
    <w:rsid w:val="006531F2"/>
    <w:rsid w:val="0065341C"/>
    <w:rsid w:val="00653521"/>
    <w:rsid w:val="00653BE8"/>
    <w:rsid w:val="00654019"/>
    <w:rsid w:val="00654F03"/>
    <w:rsid w:val="0065551A"/>
    <w:rsid w:val="006556C7"/>
    <w:rsid w:val="00656426"/>
    <w:rsid w:val="006564B1"/>
    <w:rsid w:val="00656694"/>
    <w:rsid w:val="00656BAA"/>
    <w:rsid w:val="00656C90"/>
    <w:rsid w:val="00656E2C"/>
    <w:rsid w:val="00657111"/>
    <w:rsid w:val="00657BE3"/>
    <w:rsid w:val="00657DBF"/>
    <w:rsid w:val="00657ED8"/>
    <w:rsid w:val="00657F42"/>
    <w:rsid w:val="006601B7"/>
    <w:rsid w:val="00660673"/>
    <w:rsid w:val="0066121F"/>
    <w:rsid w:val="00662AC3"/>
    <w:rsid w:val="00662D87"/>
    <w:rsid w:val="006632A2"/>
    <w:rsid w:val="00663CC2"/>
    <w:rsid w:val="00663FA4"/>
    <w:rsid w:val="006649CC"/>
    <w:rsid w:val="00664DB8"/>
    <w:rsid w:val="0066620B"/>
    <w:rsid w:val="00666837"/>
    <w:rsid w:val="00666995"/>
    <w:rsid w:val="00666ABC"/>
    <w:rsid w:val="006672DA"/>
    <w:rsid w:val="00667FF2"/>
    <w:rsid w:val="00670145"/>
    <w:rsid w:val="006702B3"/>
    <w:rsid w:val="006706CB"/>
    <w:rsid w:val="006707C8"/>
    <w:rsid w:val="00670B9D"/>
    <w:rsid w:val="00671CFC"/>
    <w:rsid w:val="006721FE"/>
    <w:rsid w:val="006727DC"/>
    <w:rsid w:val="00672E51"/>
    <w:rsid w:val="00673812"/>
    <w:rsid w:val="00673B62"/>
    <w:rsid w:val="00674090"/>
    <w:rsid w:val="00674518"/>
    <w:rsid w:val="00674670"/>
    <w:rsid w:val="006746FB"/>
    <w:rsid w:val="00674A3B"/>
    <w:rsid w:val="00675000"/>
    <w:rsid w:val="00675DBF"/>
    <w:rsid w:val="00675F92"/>
    <w:rsid w:val="00677104"/>
    <w:rsid w:val="00677113"/>
    <w:rsid w:val="00677156"/>
    <w:rsid w:val="006774A1"/>
    <w:rsid w:val="00677538"/>
    <w:rsid w:val="00677939"/>
    <w:rsid w:val="00677968"/>
    <w:rsid w:val="00681484"/>
    <w:rsid w:val="006821D5"/>
    <w:rsid w:val="00682951"/>
    <w:rsid w:val="00682B89"/>
    <w:rsid w:val="0068311A"/>
    <w:rsid w:val="00683193"/>
    <w:rsid w:val="00683895"/>
    <w:rsid w:val="00683FE4"/>
    <w:rsid w:val="006849FC"/>
    <w:rsid w:val="00684ABD"/>
    <w:rsid w:val="00684E4B"/>
    <w:rsid w:val="00685669"/>
    <w:rsid w:val="00686B31"/>
    <w:rsid w:val="00686C1E"/>
    <w:rsid w:val="00686CD3"/>
    <w:rsid w:val="006875CA"/>
    <w:rsid w:val="006903D2"/>
    <w:rsid w:val="00690BC4"/>
    <w:rsid w:val="00690E12"/>
    <w:rsid w:val="00691A0E"/>
    <w:rsid w:val="00691E33"/>
    <w:rsid w:val="0069276D"/>
    <w:rsid w:val="006927CF"/>
    <w:rsid w:val="00693EEB"/>
    <w:rsid w:val="006940F0"/>
    <w:rsid w:val="0069430E"/>
    <w:rsid w:val="00694504"/>
    <w:rsid w:val="006946B6"/>
    <w:rsid w:val="00694790"/>
    <w:rsid w:val="006969BF"/>
    <w:rsid w:val="00696F88"/>
    <w:rsid w:val="006972A0"/>
    <w:rsid w:val="006A0969"/>
    <w:rsid w:val="006A0CFC"/>
    <w:rsid w:val="006A0F03"/>
    <w:rsid w:val="006A1642"/>
    <w:rsid w:val="006A1914"/>
    <w:rsid w:val="006A1A5F"/>
    <w:rsid w:val="006A20D6"/>
    <w:rsid w:val="006A2160"/>
    <w:rsid w:val="006A21CE"/>
    <w:rsid w:val="006A2441"/>
    <w:rsid w:val="006A260A"/>
    <w:rsid w:val="006A328E"/>
    <w:rsid w:val="006A402E"/>
    <w:rsid w:val="006A4ED4"/>
    <w:rsid w:val="006A5083"/>
    <w:rsid w:val="006A5659"/>
    <w:rsid w:val="006A5DBF"/>
    <w:rsid w:val="006A5E5D"/>
    <w:rsid w:val="006A6304"/>
    <w:rsid w:val="006A67AF"/>
    <w:rsid w:val="006A736D"/>
    <w:rsid w:val="006A7EFD"/>
    <w:rsid w:val="006B0C95"/>
    <w:rsid w:val="006B1B8F"/>
    <w:rsid w:val="006B1C34"/>
    <w:rsid w:val="006B1EDD"/>
    <w:rsid w:val="006B1FCF"/>
    <w:rsid w:val="006B2136"/>
    <w:rsid w:val="006B3030"/>
    <w:rsid w:val="006B3D9F"/>
    <w:rsid w:val="006B3E33"/>
    <w:rsid w:val="006B4BAD"/>
    <w:rsid w:val="006B53DE"/>
    <w:rsid w:val="006B55F5"/>
    <w:rsid w:val="006B58F0"/>
    <w:rsid w:val="006B5DF8"/>
    <w:rsid w:val="006B68F2"/>
    <w:rsid w:val="006B6918"/>
    <w:rsid w:val="006B7A07"/>
    <w:rsid w:val="006B7BD6"/>
    <w:rsid w:val="006B7EDA"/>
    <w:rsid w:val="006C0090"/>
    <w:rsid w:val="006C0501"/>
    <w:rsid w:val="006C05CF"/>
    <w:rsid w:val="006C14CE"/>
    <w:rsid w:val="006C1E39"/>
    <w:rsid w:val="006C1F01"/>
    <w:rsid w:val="006C2A7D"/>
    <w:rsid w:val="006C2AE9"/>
    <w:rsid w:val="006C3A4A"/>
    <w:rsid w:val="006C4170"/>
    <w:rsid w:val="006C4FAB"/>
    <w:rsid w:val="006C5B05"/>
    <w:rsid w:val="006C5DC0"/>
    <w:rsid w:val="006C5EBF"/>
    <w:rsid w:val="006C67BA"/>
    <w:rsid w:val="006C6F42"/>
    <w:rsid w:val="006C7966"/>
    <w:rsid w:val="006D03C1"/>
    <w:rsid w:val="006D0E5A"/>
    <w:rsid w:val="006D0E90"/>
    <w:rsid w:val="006D1082"/>
    <w:rsid w:val="006D12B9"/>
    <w:rsid w:val="006D15A6"/>
    <w:rsid w:val="006D1CC5"/>
    <w:rsid w:val="006D3412"/>
    <w:rsid w:val="006D344D"/>
    <w:rsid w:val="006D37B6"/>
    <w:rsid w:val="006D3DFD"/>
    <w:rsid w:val="006D4001"/>
    <w:rsid w:val="006D50F8"/>
    <w:rsid w:val="006D5814"/>
    <w:rsid w:val="006D5DFC"/>
    <w:rsid w:val="006D6280"/>
    <w:rsid w:val="006D7616"/>
    <w:rsid w:val="006D7777"/>
    <w:rsid w:val="006D77E8"/>
    <w:rsid w:val="006D7F4B"/>
    <w:rsid w:val="006E099A"/>
    <w:rsid w:val="006E0A08"/>
    <w:rsid w:val="006E0D73"/>
    <w:rsid w:val="006E12A9"/>
    <w:rsid w:val="006E1351"/>
    <w:rsid w:val="006E135F"/>
    <w:rsid w:val="006E1588"/>
    <w:rsid w:val="006E18A3"/>
    <w:rsid w:val="006E1B36"/>
    <w:rsid w:val="006E21B1"/>
    <w:rsid w:val="006E25F7"/>
    <w:rsid w:val="006E2EA9"/>
    <w:rsid w:val="006E388F"/>
    <w:rsid w:val="006E4800"/>
    <w:rsid w:val="006E502F"/>
    <w:rsid w:val="006E50DD"/>
    <w:rsid w:val="006E51D1"/>
    <w:rsid w:val="006E5552"/>
    <w:rsid w:val="006E58A2"/>
    <w:rsid w:val="006E6A65"/>
    <w:rsid w:val="006E6D7B"/>
    <w:rsid w:val="006E7018"/>
    <w:rsid w:val="006E7687"/>
    <w:rsid w:val="006E7FC5"/>
    <w:rsid w:val="006F033C"/>
    <w:rsid w:val="006F1831"/>
    <w:rsid w:val="006F1859"/>
    <w:rsid w:val="006F1985"/>
    <w:rsid w:val="006F2488"/>
    <w:rsid w:val="006F25BB"/>
    <w:rsid w:val="006F299F"/>
    <w:rsid w:val="006F3709"/>
    <w:rsid w:val="006F3B4E"/>
    <w:rsid w:val="006F5006"/>
    <w:rsid w:val="006F5074"/>
    <w:rsid w:val="006F55BA"/>
    <w:rsid w:val="006F6848"/>
    <w:rsid w:val="006F750C"/>
    <w:rsid w:val="006F795E"/>
    <w:rsid w:val="00700062"/>
    <w:rsid w:val="00700383"/>
    <w:rsid w:val="007010E2"/>
    <w:rsid w:val="00701BCA"/>
    <w:rsid w:val="00702191"/>
    <w:rsid w:val="0070227A"/>
    <w:rsid w:val="00703655"/>
    <w:rsid w:val="00703D14"/>
    <w:rsid w:val="00703D5D"/>
    <w:rsid w:val="00704B26"/>
    <w:rsid w:val="00704B3D"/>
    <w:rsid w:val="00704C22"/>
    <w:rsid w:val="0070516B"/>
    <w:rsid w:val="007059C1"/>
    <w:rsid w:val="00705D67"/>
    <w:rsid w:val="0070633C"/>
    <w:rsid w:val="007069EA"/>
    <w:rsid w:val="00706F0F"/>
    <w:rsid w:val="007070F0"/>
    <w:rsid w:val="0070730D"/>
    <w:rsid w:val="00707F33"/>
    <w:rsid w:val="00707FC7"/>
    <w:rsid w:val="007103AD"/>
    <w:rsid w:val="00710C46"/>
    <w:rsid w:val="0071189C"/>
    <w:rsid w:val="00711B07"/>
    <w:rsid w:val="00711CD2"/>
    <w:rsid w:val="00711E24"/>
    <w:rsid w:val="00711F13"/>
    <w:rsid w:val="0071266B"/>
    <w:rsid w:val="007132F7"/>
    <w:rsid w:val="0071338A"/>
    <w:rsid w:val="00714046"/>
    <w:rsid w:val="007143CB"/>
    <w:rsid w:val="00714B47"/>
    <w:rsid w:val="00714FDC"/>
    <w:rsid w:val="00715C28"/>
    <w:rsid w:val="00715E1E"/>
    <w:rsid w:val="00716B33"/>
    <w:rsid w:val="00716C22"/>
    <w:rsid w:val="00717041"/>
    <w:rsid w:val="0071768A"/>
    <w:rsid w:val="00717B1C"/>
    <w:rsid w:val="00720228"/>
    <w:rsid w:val="00720456"/>
    <w:rsid w:val="00720927"/>
    <w:rsid w:val="007219CD"/>
    <w:rsid w:val="00721AAB"/>
    <w:rsid w:val="00721CE4"/>
    <w:rsid w:val="007228D3"/>
    <w:rsid w:val="00723210"/>
    <w:rsid w:val="007239BA"/>
    <w:rsid w:val="00723D0E"/>
    <w:rsid w:val="007240BF"/>
    <w:rsid w:val="00724896"/>
    <w:rsid w:val="0072494E"/>
    <w:rsid w:val="00724C48"/>
    <w:rsid w:val="007252F8"/>
    <w:rsid w:val="00725568"/>
    <w:rsid w:val="00725AFD"/>
    <w:rsid w:val="00725E0A"/>
    <w:rsid w:val="0072744E"/>
    <w:rsid w:val="007274CE"/>
    <w:rsid w:val="007275A0"/>
    <w:rsid w:val="00730487"/>
    <w:rsid w:val="00730522"/>
    <w:rsid w:val="007305B8"/>
    <w:rsid w:val="007307A2"/>
    <w:rsid w:val="00732169"/>
    <w:rsid w:val="00732B92"/>
    <w:rsid w:val="00732CE0"/>
    <w:rsid w:val="00732D6A"/>
    <w:rsid w:val="00732E19"/>
    <w:rsid w:val="00733A1E"/>
    <w:rsid w:val="00733BBA"/>
    <w:rsid w:val="00733F23"/>
    <w:rsid w:val="007349CD"/>
    <w:rsid w:val="00734A4E"/>
    <w:rsid w:val="00735755"/>
    <w:rsid w:val="00735A29"/>
    <w:rsid w:val="007361E9"/>
    <w:rsid w:val="007364B8"/>
    <w:rsid w:val="00737ABF"/>
    <w:rsid w:val="007404C7"/>
    <w:rsid w:val="0074083A"/>
    <w:rsid w:val="007408E3"/>
    <w:rsid w:val="007411C9"/>
    <w:rsid w:val="00741896"/>
    <w:rsid w:val="007419D3"/>
    <w:rsid w:val="0074265E"/>
    <w:rsid w:val="00742B17"/>
    <w:rsid w:val="007433E6"/>
    <w:rsid w:val="0074351D"/>
    <w:rsid w:val="00743532"/>
    <w:rsid w:val="007437FB"/>
    <w:rsid w:val="00743A72"/>
    <w:rsid w:val="00743A94"/>
    <w:rsid w:val="00743E2E"/>
    <w:rsid w:val="007442F6"/>
    <w:rsid w:val="00744342"/>
    <w:rsid w:val="00744B70"/>
    <w:rsid w:val="00744D36"/>
    <w:rsid w:val="00744F32"/>
    <w:rsid w:val="00745847"/>
    <w:rsid w:val="00745B97"/>
    <w:rsid w:val="0074688B"/>
    <w:rsid w:val="007469C5"/>
    <w:rsid w:val="00746A00"/>
    <w:rsid w:val="00750087"/>
    <w:rsid w:val="00750163"/>
    <w:rsid w:val="00750339"/>
    <w:rsid w:val="00750610"/>
    <w:rsid w:val="0075104E"/>
    <w:rsid w:val="00751233"/>
    <w:rsid w:val="0075132A"/>
    <w:rsid w:val="0075166C"/>
    <w:rsid w:val="00751A88"/>
    <w:rsid w:val="0075219F"/>
    <w:rsid w:val="00752262"/>
    <w:rsid w:val="007526E0"/>
    <w:rsid w:val="00752DCE"/>
    <w:rsid w:val="00752F7F"/>
    <w:rsid w:val="0075340A"/>
    <w:rsid w:val="00753659"/>
    <w:rsid w:val="00753A0E"/>
    <w:rsid w:val="007548B9"/>
    <w:rsid w:val="00754AC8"/>
    <w:rsid w:val="007563C8"/>
    <w:rsid w:val="007565C7"/>
    <w:rsid w:val="00756F12"/>
    <w:rsid w:val="00756FC5"/>
    <w:rsid w:val="007574BD"/>
    <w:rsid w:val="007575D8"/>
    <w:rsid w:val="0076099F"/>
    <w:rsid w:val="007610B3"/>
    <w:rsid w:val="0076125F"/>
    <w:rsid w:val="007616A5"/>
    <w:rsid w:val="00761E7E"/>
    <w:rsid w:val="007627DA"/>
    <w:rsid w:val="00764D22"/>
    <w:rsid w:val="00765EE0"/>
    <w:rsid w:val="00765F7D"/>
    <w:rsid w:val="00766213"/>
    <w:rsid w:val="00766273"/>
    <w:rsid w:val="0076641D"/>
    <w:rsid w:val="007668C3"/>
    <w:rsid w:val="00766D33"/>
    <w:rsid w:val="00766FD2"/>
    <w:rsid w:val="00767670"/>
    <w:rsid w:val="00767732"/>
    <w:rsid w:val="007706D7"/>
    <w:rsid w:val="00770AAB"/>
    <w:rsid w:val="00770D51"/>
    <w:rsid w:val="007713F4"/>
    <w:rsid w:val="00771B84"/>
    <w:rsid w:val="00771CED"/>
    <w:rsid w:val="00772063"/>
    <w:rsid w:val="0077252B"/>
    <w:rsid w:val="00772564"/>
    <w:rsid w:val="00772CF0"/>
    <w:rsid w:val="007736E9"/>
    <w:rsid w:val="00773723"/>
    <w:rsid w:val="00774C47"/>
    <w:rsid w:val="00774F08"/>
    <w:rsid w:val="007750CD"/>
    <w:rsid w:val="0077550F"/>
    <w:rsid w:val="00775CA7"/>
    <w:rsid w:val="00776B3D"/>
    <w:rsid w:val="007773E9"/>
    <w:rsid w:val="00777909"/>
    <w:rsid w:val="00780159"/>
    <w:rsid w:val="00780930"/>
    <w:rsid w:val="00780B20"/>
    <w:rsid w:val="00780E71"/>
    <w:rsid w:val="00781057"/>
    <w:rsid w:val="0078213C"/>
    <w:rsid w:val="007825B8"/>
    <w:rsid w:val="00782A7C"/>
    <w:rsid w:val="00782B39"/>
    <w:rsid w:val="0078359F"/>
    <w:rsid w:val="007837E7"/>
    <w:rsid w:val="00783AC2"/>
    <w:rsid w:val="00783D2F"/>
    <w:rsid w:val="00783D3B"/>
    <w:rsid w:val="00783E88"/>
    <w:rsid w:val="0078421C"/>
    <w:rsid w:val="00784A7A"/>
    <w:rsid w:val="00784A85"/>
    <w:rsid w:val="00784BBD"/>
    <w:rsid w:val="00784F51"/>
    <w:rsid w:val="007855F6"/>
    <w:rsid w:val="007856CA"/>
    <w:rsid w:val="007858A3"/>
    <w:rsid w:val="00786677"/>
    <w:rsid w:val="00786CC4"/>
    <w:rsid w:val="00787278"/>
    <w:rsid w:val="0079006B"/>
    <w:rsid w:val="007900EE"/>
    <w:rsid w:val="00790C72"/>
    <w:rsid w:val="00790CD4"/>
    <w:rsid w:val="0079171C"/>
    <w:rsid w:val="00791991"/>
    <w:rsid w:val="007924D9"/>
    <w:rsid w:val="0079307A"/>
    <w:rsid w:val="00793440"/>
    <w:rsid w:val="00793A6E"/>
    <w:rsid w:val="007941D6"/>
    <w:rsid w:val="00794A48"/>
    <w:rsid w:val="007958E7"/>
    <w:rsid w:val="00795C7B"/>
    <w:rsid w:val="007965F4"/>
    <w:rsid w:val="0079669B"/>
    <w:rsid w:val="00797530"/>
    <w:rsid w:val="007A0225"/>
    <w:rsid w:val="007A09E4"/>
    <w:rsid w:val="007A0C7A"/>
    <w:rsid w:val="007A0ED6"/>
    <w:rsid w:val="007A1019"/>
    <w:rsid w:val="007A111C"/>
    <w:rsid w:val="007A11AE"/>
    <w:rsid w:val="007A140F"/>
    <w:rsid w:val="007A144F"/>
    <w:rsid w:val="007A1878"/>
    <w:rsid w:val="007A1A83"/>
    <w:rsid w:val="007A1B61"/>
    <w:rsid w:val="007A24E7"/>
    <w:rsid w:val="007A381D"/>
    <w:rsid w:val="007A3FB8"/>
    <w:rsid w:val="007A5096"/>
    <w:rsid w:val="007A513D"/>
    <w:rsid w:val="007A571F"/>
    <w:rsid w:val="007A61BD"/>
    <w:rsid w:val="007A64D3"/>
    <w:rsid w:val="007A6F8B"/>
    <w:rsid w:val="007A74A3"/>
    <w:rsid w:val="007B0021"/>
    <w:rsid w:val="007B0479"/>
    <w:rsid w:val="007B08E1"/>
    <w:rsid w:val="007B0A69"/>
    <w:rsid w:val="007B0D06"/>
    <w:rsid w:val="007B0F03"/>
    <w:rsid w:val="007B204B"/>
    <w:rsid w:val="007B30EE"/>
    <w:rsid w:val="007B49F6"/>
    <w:rsid w:val="007B4AE5"/>
    <w:rsid w:val="007B4BAE"/>
    <w:rsid w:val="007B4DF5"/>
    <w:rsid w:val="007B517B"/>
    <w:rsid w:val="007B52FD"/>
    <w:rsid w:val="007B53D7"/>
    <w:rsid w:val="007B55C9"/>
    <w:rsid w:val="007B560C"/>
    <w:rsid w:val="007B5D90"/>
    <w:rsid w:val="007B69F8"/>
    <w:rsid w:val="007B6FD9"/>
    <w:rsid w:val="007B7222"/>
    <w:rsid w:val="007B722F"/>
    <w:rsid w:val="007B7614"/>
    <w:rsid w:val="007B7996"/>
    <w:rsid w:val="007B7B69"/>
    <w:rsid w:val="007B7C7E"/>
    <w:rsid w:val="007B7CAE"/>
    <w:rsid w:val="007C04E4"/>
    <w:rsid w:val="007C0542"/>
    <w:rsid w:val="007C05EF"/>
    <w:rsid w:val="007C0728"/>
    <w:rsid w:val="007C09F6"/>
    <w:rsid w:val="007C0D90"/>
    <w:rsid w:val="007C128B"/>
    <w:rsid w:val="007C16B4"/>
    <w:rsid w:val="007C2ADA"/>
    <w:rsid w:val="007C2F9E"/>
    <w:rsid w:val="007C315C"/>
    <w:rsid w:val="007C334F"/>
    <w:rsid w:val="007C38CF"/>
    <w:rsid w:val="007C3B1E"/>
    <w:rsid w:val="007C3D3D"/>
    <w:rsid w:val="007C4150"/>
    <w:rsid w:val="007C419C"/>
    <w:rsid w:val="007C41FF"/>
    <w:rsid w:val="007C483F"/>
    <w:rsid w:val="007C4DDB"/>
    <w:rsid w:val="007C5028"/>
    <w:rsid w:val="007C504A"/>
    <w:rsid w:val="007C55E7"/>
    <w:rsid w:val="007C5BAB"/>
    <w:rsid w:val="007C67BB"/>
    <w:rsid w:val="007C7056"/>
    <w:rsid w:val="007C7078"/>
    <w:rsid w:val="007C7492"/>
    <w:rsid w:val="007C7D5F"/>
    <w:rsid w:val="007D0EB9"/>
    <w:rsid w:val="007D1094"/>
    <w:rsid w:val="007D17B4"/>
    <w:rsid w:val="007D1877"/>
    <w:rsid w:val="007D2373"/>
    <w:rsid w:val="007D2B2E"/>
    <w:rsid w:val="007D2C66"/>
    <w:rsid w:val="007D33E2"/>
    <w:rsid w:val="007D3644"/>
    <w:rsid w:val="007D391D"/>
    <w:rsid w:val="007D3CE4"/>
    <w:rsid w:val="007D3DE5"/>
    <w:rsid w:val="007D3E00"/>
    <w:rsid w:val="007D5888"/>
    <w:rsid w:val="007D5974"/>
    <w:rsid w:val="007D66DE"/>
    <w:rsid w:val="007D6CC2"/>
    <w:rsid w:val="007D6DF7"/>
    <w:rsid w:val="007D7174"/>
    <w:rsid w:val="007E0060"/>
    <w:rsid w:val="007E0740"/>
    <w:rsid w:val="007E2163"/>
    <w:rsid w:val="007E24E6"/>
    <w:rsid w:val="007E254E"/>
    <w:rsid w:val="007E45EF"/>
    <w:rsid w:val="007E4AC7"/>
    <w:rsid w:val="007E4D00"/>
    <w:rsid w:val="007E4D34"/>
    <w:rsid w:val="007E51B1"/>
    <w:rsid w:val="007E52D6"/>
    <w:rsid w:val="007E5690"/>
    <w:rsid w:val="007E5779"/>
    <w:rsid w:val="007E5B4E"/>
    <w:rsid w:val="007E6177"/>
    <w:rsid w:val="007E6937"/>
    <w:rsid w:val="007E6D17"/>
    <w:rsid w:val="007E6E3E"/>
    <w:rsid w:val="007E772B"/>
    <w:rsid w:val="007E7BE9"/>
    <w:rsid w:val="007E7EA3"/>
    <w:rsid w:val="007F0320"/>
    <w:rsid w:val="007F0538"/>
    <w:rsid w:val="007F079A"/>
    <w:rsid w:val="007F07FA"/>
    <w:rsid w:val="007F0A5C"/>
    <w:rsid w:val="007F13D9"/>
    <w:rsid w:val="007F2078"/>
    <w:rsid w:val="007F2882"/>
    <w:rsid w:val="007F2AE7"/>
    <w:rsid w:val="007F2E3B"/>
    <w:rsid w:val="007F2EA4"/>
    <w:rsid w:val="007F3171"/>
    <w:rsid w:val="007F40AD"/>
    <w:rsid w:val="007F49AF"/>
    <w:rsid w:val="007F49E6"/>
    <w:rsid w:val="007F6F9C"/>
    <w:rsid w:val="007F7776"/>
    <w:rsid w:val="007F7997"/>
    <w:rsid w:val="007F7C6A"/>
    <w:rsid w:val="007F7F2C"/>
    <w:rsid w:val="008001B3"/>
    <w:rsid w:val="00800791"/>
    <w:rsid w:val="00800A32"/>
    <w:rsid w:val="00800B00"/>
    <w:rsid w:val="0080109B"/>
    <w:rsid w:val="00802213"/>
    <w:rsid w:val="00803320"/>
    <w:rsid w:val="00803563"/>
    <w:rsid w:val="0080360B"/>
    <w:rsid w:val="008041BB"/>
    <w:rsid w:val="00804D11"/>
    <w:rsid w:val="00805673"/>
    <w:rsid w:val="00805815"/>
    <w:rsid w:val="00805CAC"/>
    <w:rsid w:val="00805DB0"/>
    <w:rsid w:val="00806335"/>
    <w:rsid w:val="00807544"/>
    <w:rsid w:val="00807B1C"/>
    <w:rsid w:val="008109B2"/>
    <w:rsid w:val="00810F92"/>
    <w:rsid w:val="008110AF"/>
    <w:rsid w:val="0081151B"/>
    <w:rsid w:val="0081152D"/>
    <w:rsid w:val="008117E0"/>
    <w:rsid w:val="00811904"/>
    <w:rsid w:val="00811D7E"/>
    <w:rsid w:val="0081468E"/>
    <w:rsid w:val="008148A8"/>
    <w:rsid w:val="00814951"/>
    <w:rsid w:val="00814AB8"/>
    <w:rsid w:val="008155D4"/>
    <w:rsid w:val="00815EBC"/>
    <w:rsid w:val="0081647B"/>
    <w:rsid w:val="0081663E"/>
    <w:rsid w:val="008166D9"/>
    <w:rsid w:val="008167E7"/>
    <w:rsid w:val="00816892"/>
    <w:rsid w:val="00816D2A"/>
    <w:rsid w:val="00816E7B"/>
    <w:rsid w:val="00816E9A"/>
    <w:rsid w:val="00816F41"/>
    <w:rsid w:val="0081709D"/>
    <w:rsid w:val="008202BD"/>
    <w:rsid w:val="0082185B"/>
    <w:rsid w:val="008219E6"/>
    <w:rsid w:val="00822B8F"/>
    <w:rsid w:val="00822D60"/>
    <w:rsid w:val="0082327B"/>
    <w:rsid w:val="00823597"/>
    <w:rsid w:val="00823C19"/>
    <w:rsid w:val="00823DCC"/>
    <w:rsid w:val="008242D6"/>
    <w:rsid w:val="00825018"/>
    <w:rsid w:val="00825533"/>
    <w:rsid w:val="008259EB"/>
    <w:rsid w:val="00825A0C"/>
    <w:rsid w:val="00825C28"/>
    <w:rsid w:val="00825D4A"/>
    <w:rsid w:val="00825DEE"/>
    <w:rsid w:val="00825EDF"/>
    <w:rsid w:val="00826E5D"/>
    <w:rsid w:val="00827928"/>
    <w:rsid w:val="00827B01"/>
    <w:rsid w:val="00827B31"/>
    <w:rsid w:val="008300B6"/>
    <w:rsid w:val="008302E3"/>
    <w:rsid w:val="00830542"/>
    <w:rsid w:val="00831491"/>
    <w:rsid w:val="0083164A"/>
    <w:rsid w:val="0083254F"/>
    <w:rsid w:val="008328A2"/>
    <w:rsid w:val="0083298B"/>
    <w:rsid w:val="00832AFB"/>
    <w:rsid w:val="00832D09"/>
    <w:rsid w:val="00832D81"/>
    <w:rsid w:val="00833425"/>
    <w:rsid w:val="008339F4"/>
    <w:rsid w:val="00833CAF"/>
    <w:rsid w:val="00833DD9"/>
    <w:rsid w:val="00834440"/>
    <w:rsid w:val="008346D3"/>
    <w:rsid w:val="0083503A"/>
    <w:rsid w:val="008351A4"/>
    <w:rsid w:val="00835FD7"/>
    <w:rsid w:val="00836183"/>
    <w:rsid w:val="00836600"/>
    <w:rsid w:val="00836C5E"/>
    <w:rsid w:val="00836CCB"/>
    <w:rsid w:val="00836E80"/>
    <w:rsid w:val="00837F14"/>
    <w:rsid w:val="008414D1"/>
    <w:rsid w:val="0084175B"/>
    <w:rsid w:val="008423F8"/>
    <w:rsid w:val="008428DC"/>
    <w:rsid w:val="008436E9"/>
    <w:rsid w:val="0084372B"/>
    <w:rsid w:val="00844048"/>
    <w:rsid w:val="008440CD"/>
    <w:rsid w:val="00844107"/>
    <w:rsid w:val="008444BC"/>
    <w:rsid w:val="008448B4"/>
    <w:rsid w:val="00845892"/>
    <w:rsid w:val="008468CE"/>
    <w:rsid w:val="00846B87"/>
    <w:rsid w:val="008476A9"/>
    <w:rsid w:val="00847829"/>
    <w:rsid w:val="00847BE5"/>
    <w:rsid w:val="00847D0D"/>
    <w:rsid w:val="0085027F"/>
    <w:rsid w:val="00850520"/>
    <w:rsid w:val="00850B50"/>
    <w:rsid w:val="00850BBF"/>
    <w:rsid w:val="008512BF"/>
    <w:rsid w:val="00851E73"/>
    <w:rsid w:val="008521ED"/>
    <w:rsid w:val="008522DE"/>
    <w:rsid w:val="00852342"/>
    <w:rsid w:val="008525AC"/>
    <w:rsid w:val="008526D6"/>
    <w:rsid w:val="00852A1B"/>
    <w:rsid w:val="00852D77"/>
    <w:rsid w:val="00853C0B"/>
    <w:rsid w:val="00854427"/>
    <w:rsid w:val="008546BF"/>
    <w:rsid w:val="00854958"/>
    <w:rsid w:val="008551FC"/>
    <w:rsid w:val="00855E56"/>
    <w:rsid w:val="00856111"/>
    <w:rsid w:val="0085622E"/>
    <w:rsid w:val="0085648E"/>
    <w:rsid w:val="00856735"/>
    <w:rsid w:val="00856797"/>
    <w:rsid w:val="00856807"/>
    <w:rsid w:val="00856908"/>
    <w:rsid w:val="00856DF3"/>
    <w:rsid w:val="00856E77"/>
    <w:rsid w:val="00856FC3"/>
    <w:rsid w:val="008600FA"/>
    <w:rsid w:val="008602E5"/>
    <w:rsid w:val="00860C91"/>
    <w:rsid w:val="0086182C"/>
    <w:rsid w:val="00861C0A"/>
    <w:rsid w:val="00861D09"/>
    <w:rsid w:val="00861D84"/>
    <w:rsid w:val="00861EFA"/>
    <w:rsid w:val="008623C8"/>
    <w:rsid w:val="0086350E"/>
    <w:rsid w:val="00863F3D"/>
    <w:rsid w:val="00863FEE"/>
    <w:rsid w:val="00864217"/>
    <w:rsid w:val="00865018"/>
    <w:rsid w:val="00865C1C"/>
    <w:rsid w:val="00865FF3"/>
    <w:rsid w:val="008665CA"/>
    <w:rsid w:val="0086676D"/>
    <w:rsid w:val="008677AD"/>
    <w:rsid w:val="00867EA1"/>
    <w:rsid w:val="00867F11"/>
    <w:rsid w:val="0087049F"/>
    <w:rsid w:val="008707D1"/>
    <w:rsid w:val="008708D3"/>
    <w:rsid w:val="008715AF"/>
    <w:rsid w:val="00871C50"/>
    <w:rsid w:val="00871DE4"/>
    <w:rsid w:val="00872034"/>
    <w:rsid w:val="008725E3"/>
    <w:rsid w:val="00872DDD"/>
    <w:rsid w:val="0087319C"/>
    <w:rsid w:val="008731F5"/>
    <w:rsid w:val="008737BA"/>
    <w:rsid w:val="00873DDD"/>
    <w:rsid w:val="00874A61"/>
    <w:rsid w:val="00874B25"/>
    <w:rsid w:val="008751EA"/>
    <w:rsid w:val="00875BC7"/>
    <w:rsid w:val="0087724D"/>
    <w:rsid w:val="008779BC"/>
    <w:rsid w:val="00877A75"/>
    <w:rsid w:val="00877E43"/>
    <w:rsid w:val="00877F0E"/>
    <w:rsid w:val="008805EC"/>
    <w:rsid w:val="00880944"/>
    <w:rsid w:val="00880E38"/>
    <w:rsid w:val="00881780"/>
    <w:rsid w:val="00881E0E"/>
    <w:rsid w:val="00882214"/>
    <w:rsid w:val="00882EE7"/>
    <w:rsid w:val="00883452"/>
    <w:rsid w:val="00883E41"/>
    <w:rsid w:val="00884CE8"/>
    <w:rsid w:val="00884EB2"/>
    <w:rsid w:val="008852E1"/>
    <w:rsid w:val="008854A6"/>
    <w:rsid w:val="00885D23"/>
    <w:rsid w:val="00886607"/>
    <w:rsid w:val="00886881"/>
    <w:rsid w:val="00887368"/>
    <w:rsid w:val="008873B0"/>
    <w:rsid w:val="008874CE"/>
    <w:rsid w:val="00887510"/>
    <w:rsid w:val="00887B46"/>
    <w:rsid w:val="008900AD"/>
    <w:rsid w:val="00890609"/>
    <w:rsid w:val="00890869"/>
    <w:rsid w:val="00890FDF"/>
    <w:rsid w:val="0089143E"/>
    <w:rsid w:val="00891891"/>
    <w:rsid w:val="00891C35"/>
    <w:rsid w:val="00892136"/>
    <w:rsid w:val="00894A1F"/>
    <w:rsid w:val="00894B06"/>
    <w:rsid w:val="0089572E"/>
    <w:rsid w:val="00895A11"/>
    <w:rsid w:val="00895B3F"/>
    <w:rsid w:val="00896095"/>
    <w:rsid w:val="00896717"/>
    <w:rsid w:val="00897630"/>
    <w:rsid w:val="00897E75"/>
    <w:rsid w:val="008A0111"/>
    <w:rsid w:val="008A07D5"/>
    <w:rsid w:val="008A0AC1"/>
    <w:rsid w:val="008A0C0D"/>
    <w:rsid w:val="008A0C63"/>
    <w:rsid w:val="008A10F6"/>
    <w:rsid w:val="008A216D"/>
    <w:rsid w:val="008A2653"/>
    <w:rsid w:val="008A26E7"/>
    <w:rsid w:val="008A2ED6"/>
    <w:rsid w:val="008A4DC4"/>
    <w:rsid w:val="008A5473"/>
    <w:rsid w:val="008A5930"/>
    <w:rsid w:val="008A5A4B"/>
    <w:rsid w:val="008A5E14"/>
    <w:rsid w:val="008A5ECA"/>
    <w:rsid w:val="008A619F"/>
    <w:rsid w:val="008A6252"/>
    <w:rsid w:val="008A6998"/>
    <w:rsid w:val="008A6BB3"/>
    <w:rsid w:val="008A7A4B"/>
    <w:rsid w:val="008A7C5D"/>
    <w:rsid w:val="008A7E3A"/>
    <w:rsid w:val="008B05CF"/>
    <w:rsid w:val="008B16E1"/>
    <w:rsid w:val="008B1C86"/>
    <w:rsid w:val="008B1DA9"/>
    <w:rsid w:val="008B284F"/>
    <w:rsid w:val="008B2D96"/>
    <w:rsid w:val="008B2E78"/>
    <w:rsid w:val="008B2F71"/>
    <w:rsid w:val="008B30E2"/>
    <w:rsid w:val="008B3D2C"/>
    <w:rsid w:val="008B4828"/>
    <w:rsid w:val="008B492E"/>
    <w:rsid w:val="008B4996"/>
    <w:rsid w:val="008B49A6"/>
    <w:rsid w:val="008B4A68"/>
    <w:rsid w:val="008B4C1B"/>
    <w:rsid w:val="008B4DCE"/>
    <w:rsid w:val="008B518F"/>
    <w:rsid w:val="008B5D93"/>
    <w:rsid w:val="008B6275"/>
    <w:rsid w:val="008B6A7A"/>
    <w:rsid w:val="008B745F"/>
    <w:rsid w:val="008B7A91"/>
    <w:rsid w:val="008B7BED"/>
    <w:rsid w:val="008C0065"/>
    <w:rsid w:val="008C0087"/>
    <w:rsid w:val="008C024F"/>
    <w:rsid w:val="008C02D4"/>
    <w:rsid w:val="008C0406"/>
    <w:rsid w:val="008C1956"/>
    <w:rsid w:val="008C1D98"/>
    <w:rsid w:val="008C1F06"/>
    <w:rsid w:val="008C1F31"/>
    <w:rsid w:val="008C26D8"/>
    <w:rsid w:val="008C2981"/>
    <w:rsid w:val="008C2CF0"/>
    <w:rsid w:val="008C2D6E"/>
    <w:rsid w:val="008C2DA1"/>
    <w:rsid w:val="008C3444"/>
    <w:rsid w:val="008C5081"/>
    <w:rsid w:val="008C55F5"/>
    <w:rsid w:val="008C5ECB"/>
    <w:rsid w:val="008C6197"/>
    <w:rsid w:val="008C76A1"/>
    <w:rsid w:val="008C7B5C"/>
    <w:rsid w:val="008D12D7"/>
    <w:rsid w:val="008D14F1"/>
    <w:rsid w:val="008D18FB"/>
    <w:rsid w:val="008D1AAE"/>
    <w:rsid w:val="008D30C3"/>
    <w:rsid w:val="008D3544"/>
    <w:rsid w:val="008D3CF6"/>
    <w:rsid w:val="008D3F01"/>
    <w:rsid w:val="008D436A"/>
    <w:rsid w:val="008D5549"/>
    <w:rsid w:val="008D5832"/>
    <w:rsid w:val="008D69CA"/>
    <w:rsid w:val="008D6BB0"/>
    <w:rsid w:val="008D7A22"/>
    <w:rsid w:val="008E07E9"/>
    <w:rsid w:val="008E0979"/>
    <w:rsid w:val="008E0CAA"/>
    <w:rsid w:val="008E0EFE"/>
    <w:rsid w:val="008E1CF2"/>
    <w:rsid w:val="008E23CB"/>
    <w:rsid w:val="008E28F5"/>
    <w:rsid w:val="008E2CC9"/>
    <w:rsid w:val="008E2F03"/>
    <w:rsid w:val="008E33AD"/>
    <w:rsid w:val="008E356D"/>
    <w:rsid w:val="008E3C2F"/>
    <w:rsid w:val="008E4150"/>
    <w:rsid w:val="008E4210"/>
    <w:rsid w:val="008E42EF"/>
    <w:rsid w:val="008E47B2"/>
    <w:rsid w:val="008E4962"/>
    <w:rsid w:val="008E4CB8"/>
    <w:rsid w:val="008E4FFC"/>
    <w:rsid w:val="008E505F"/>
    <w:rsid w:val="008E6577"/>
    <w:rsid w:val="008E66DD"/>
    <w:rsid w:val="008E6AF7"/>
    <w:rsid w:val="008E6D73"/>
    <w:rsid w:val="008F012B"/>
    <w:rsid w:val="008F02D3"/>
    <w:rsid w:val="008F0627"/>
    <w:rsid w:val="008F0924"/>
    <w:rsid w:val="008F0DB5"/>
    <w:rsid w:val="008F0F41"/>
    <w:rsid w:val="008F1EFD"/>
    <w:rsid w:val="008F2004"/>
    <w:rsid w:val="008F2F94"/>
    <w:rsid w:val="008F3026"/>
    <w:rsid w:val="008F370C"/>
    <w:rsid w:val="008F4881"/>
    <w:rsid w:val="008F4B6F"/>
    <w:rsid w:val="008F4D97"/>
    <w:rsid w:val="008F4DFE"/>
    <w:rsid w:val="008F52C2"/>
    <w:rsid w:val="008F559E"/>
    <w:rsid w:val="008F59B1"/>
    <w:rsid w:val="008F644F"/>
    <w:rsid w:val="008F67F7"/>
    <w:rsid w:val="008F68E5"/>
    <w:rsid w:val="008F6E50"/>
    <w:rsid w:val="008F757A"/>
    <w:rsid w:val="008F7725"/>
    <w:rsid w:val="008F78A4"/>
    <w:rsid w:val="008F7BD9"/>
    <w:rsid w:val="008F7F1E"/>
    <w:rsid w:val="00900197"/>
    <w:rsid w:val="0090077C"/>
    <w:rsid w:val="00900F84"/>
    <w:rsid w:val="009018D8"/>
    <w:rsid w:val="00902225"/>
    <w:rsid w:val="00902C9C"/>
    <w:rsid w:val="00903154"/>
    <w:rsid w:val="00903279"/>
    <w:rsid w:val="0090468D"/>
    <w:rsid w:val="00904CE5"/>
    <w:rsid w:val="00904D8F"/>
    <w:rsid w:val="00905116"/>
    <w:rsid w:val="00905175"/>
    <w:rsid w:val="00905E06"/>
    <w:rsid w:val="009067C5"/>
    <w:rsid w:val="00906E49"/>
    <w:rsid w:val="00907486"/>
    <w:rsid w:val="00910AD8"/>
    <w:rsid w:val="00910F40"/>
    <w:rsid w:val="00911161"/>
    <w:rsid w:val="00911461"/>
    <w:rsid w:val="009115D1"/>
    <w:rsid w:val="00911D46"/>
    <w:rsid w:val="00911D76"/>
    <w:rsid w:val="00911F5C"/>
    <w:rsid w:val="009120E1"/>
    <w:rsid w:val="009120FE"/>
    <w:rsid w:val="00913DE6"/>
    <w:rsid w:val="00914ABE"/>
    <w:rsid w:val="00914AF7"/>
    <w:rsid w:val="009150C2"/>
    <w:rsid w:val="00915209"/>
    <w:rsid w:val="009158AC"/>
    <w:rsid w:val="009159E9"/>
    <w:rsid w:val="00915E86"/>
    <w:rsid w:val="00915FE6"/>
    <w:rsid w:val="0091717A"/>
    <w:rsid w:val="00917333"/>
    <w:rsid w:val="00917348"/>
    <w:rsid w:val="00917C02"/>
    <w:rsid w:val="00920087"/>
    <w:rsid w:val="00920813"/>
    <w:rsid w:val="009209F8"/>
    <w:rsid w:val="00921253"/>
    <w:rsid w:val="00921301"/>
    <w:rsid w:val="00921826"/>
    <w:rsid w:val="00921E99"/>
    <w:rsid w:val="00922593"/>
    <w:rsid w:val="00922D08"/>
    <w:rsid w:val="00922FCE"/>
    <w:rsid w:val="00923583"/>
    <w:rsid w:val="00923987"/>
    <w:rsid w:val="009244E1"/>
    <w:rsid w:val="00925617"/>
    <w:rsid w:val="00925705"/>
    <w:rsid w:val="00925AF9"/>
    <w:rsid w:val="00926310"/>
    <w:rsid w:val="00927118"/>
    <w:rsid w:val="009271E9"/>
    <w:rsid w:val="00927384"/>
    <w:rsid w:val="00927AAE"/>
    <w:rsid w:val="009301B9"/>
    <w:rsid w:val="00930248"/>
    <w:rsid w:val="00930495"/>
    <w:rsid w:val="0093132B"/>
    <w:rsid w:val="00931793"/>
    <w:rsid w:val="0093194D"/>
    <w:rsid w:val="00931C5A"/>
    <w:rsid w:val="009328A4"/>
    <w:rsid w:val="00932B54"/>
    <w:rsid w:val="0093345A"/>
    <w:rsid w:val="00933FD3"/>
    <w:rsid w:val="00934321"/>
    <w:rsid w:val="00935233"/>
    <w:rsid w:val="00935408"/>
    <w:rsid w:val="00935589"/>
    <w:rsid w:val="009358C8"/>
    <w:rsid w:val="0093642E"/>
    <w:rsid w:val="00936784"/>
    <w:rsid w:val="00936E85"/>
    <w:rsid w:val="009372DF"/>
    <w:rsid w:val="00937615"/>
    <w:rsid w:val="00940013"/>
    <w:rsid w:val="009404C1"/>
    <w:rsid w:val="00940912"/>
    <w:rsid w:val="00940C1F"/>
    <w:rsid w:val="00940E47"/>
    <w:rsid w:val="009411C1"/>
    <w:rsid w:val="00941373"/>
    <w:rsid w:val="0094186B"/>
    <w:rsid w:val="00941E45"/>
    <w:rsid w:val="00942385"/>
    <w:rsid w:val="009427A3"/>
    <w:rsid w:val="0094283C"/>
    <w:rsid w:val="00943226"/>
    <w:rsid w:val="00943770"/>
    <w:rsid w:val="0094435C"/>
    <w:rsid w:val="0094438E"/>
    <w:rsid w:val="00944D5F"/>
    <w:rsid w:val="00945250"/>
    <w:rsid w:val="009452EB"/>
    <w:rsid w:val="009458A3"/>
    <w:rsid w:val="00945926"/>
    <w:rsid w:val="0094706E"/>
    <w:rsid w:val="00947C97"/>
    <w:rsid w:val="00950E9B"/>
    <w:rsid w:val="0095179C"/>
    <w:rsid w:val="00952C4C"/>
    <w:rsid w:val="00952F97"/>
    <w:rsid w:val="00953BE5"/>
    <w:rsid w:val="00953E5D"/>
    <w:rsid w:val="0095428E"/>
    <w:rsid w:val="009545CF"/>
    <w:rsid w:val="00954D10"/>
    <w:rsid w:val="009554CF"/>
    <w:rsid w:val="00956321"/>
    <w:rsid w:val="00956391"/>
    <w:rsid w:val="0095684C"/>
    <w:rsid w:val="009568B8"/>
    <w:rsid w:val="009572B3"/>
    <w:rsid w:val="00957345"/>
    <w:rsid w:val="00960397"/>
    <w:rsid w:val="009605A9"/>
    <w:rsid w:val="00960AD7"/>
    <w:rsid w:val="00960CF1"/>
    <w:rsid w:val="00961078"/>
    <w:rsid w:val="009613F5"/>
    <w:rsid w:val="00961A59"/>
    <w:rsid w:val="00961B4E"/>
    <w:rsid w:val="009631CF"/>
    <w:rsid w:val="0096369F"/>
    <w:rsid w:val="0096370E"/>
    <w:rsid w:val="0096396A"/>
    <w:rsid w:val="009640A1"/>
    <w:rsid w:val="0096422F"/>
    <w:rsid w:val="00965033"/>
    <w:rsid w:val="009654F6"/>
    <w:rsid w:val="009658D7"/>
    <w:rsid w:val="00966102"/>
    <w:rsid w:val="009662B5"/>
    <w:rsid w:val="0096672B"/>
    <w:rsid w:val="0096694D"/>
    <w:rsid w:val="009674EC"/>
    <w:rsid w:val="00967F1A"/>
    <w:rsid w:val="00970647"/>
    <w:rsid w:val="00970CDC"/>
    <w:rsid w:val="00970E17"/>
    <w:rsid w:val="00971295"/>
    <w:rsid w:val="00971548"/>
    <w:rsid w:val="0097253E"/>
    <w:rsid w:val="00972899"/>
    <w:rsid w:val="00972B31"/>
    <w:rsid w:val="009734B8"/>
    <w:rsid w:val="009738A5"/>
    <w:rsid w:val="009743DE"/>
    <w:rsid w:val="009748E5"/>
    <w:rsid w:val="00975490"/>
    <w:rsid w:val="00976346"/>
    <w:rsid w:val="009768C3"/>
    <w:rsid w:val="00976F59"/>
    <w:rsid w:val="00976FE8"/>
    <w:rsid w:val="009800A2"/>
    <w:rsid w:val="00981DBA"/>
    <w:rsid w:val="00982A0F"/>
    <w:rsid w:val="00982ABE"/>
    <w:rsid w:val="00982BF0"/>
    <w:rsid w:val="00982F9A"/>
    <w:rsid w:val="009832F2"/>
    <w:rsid w:val="00983C3D"/>
    <w:rsid w:val="00983C72"/>
    <w:rsid w:val="009844BC"/>
    <w:rsid w:val="00984F49"/>
    <w:rsid w:val="009850A2"/>
    <w:rsid w:val="009850F7"/>
    <w:rsid w:val="009857DB"/>
    <w:rsid w:val="00985A0E"/>
    <w:rsid w:val="00985A82"/>
    <w:rsid w:val="00985B08"/>
    <w:rsid w:val="00986C95"/>
    <w:rsid w:val="00986F96"/>
    <w:rsid w:val="0098707B"/>
    <w:rsid w:val="00987ABA"/>
    <w:rsid w:val="00990E60"/>
    <w:rsid w:val="00990ED4"/>
    <w:rsid w:val="00991191"/>
    <w:rsid w:val="009922D0"/>
    <w:rsid w:val="00993904"/>
    <w:rsid w:val="00993B01"/>
    <w:rsid w:val="00993D35"/>
    <w:rsid w:val="00994024"/>
    <w:rsid w:val="009949A0"/>
    <w:rsid w:val="00994B43"/>
    <w:rsid w:val="00994CAE"/>
    <w:rsid w:val="00995241"/>
    <w:rsid w:val="009956BC"/>
    <w:rsid w:val="00995A05"/>
    <w:rsid w:val="00996437"/>
    <w:rsid w:val="009965E5"/>
    <w:rsid w:val="00996745"/>
    <w:rsid w:val="00996DE0"/>
    <w:rsid w:val="0099759C"/>
    <w:rsid w:val="009A050C"/>
    <w:rsid w:val="009A0AAE"/>
    <w:rsid w:val="009A0D95"/>
    <w:rsid w:val="009A1856"/>
    <w:rsid w:val="009A1A47"/>
    <w:rsid w:val="009A1CB7"/>
    <w:rsid w:val="009A3B0B"/>
    <w:rsid w:val="009A49FB"/>
    <w:rsid w:val="009A4C4D"/>
    <w:rsid w:val="009A55D7"/>
    <w:rsid w:val="009A5B8C"/>
    <w:rsid w:val="009A6A78"/>
    <w:rsid w:val="009A6B28"/>
    <w:rsid w:val="009A78B9"/>
    <w:rsid w:val="009A7DE9"/>
    <w:rsid w:val="009B0BCB"/>
    <w:rsid w:val="009B0FB8"/>
    <w:rsid w:val="009B1331"/>
    <w:rsid w:val="009B2793"/>
    <w:rsid w:val="009B2B22"/>
    <w:rsid w:val="009B2B45"/>
    <w:rsid w:val="009B2D5C"/>
    <w:rsid w:val="009B3D4F"/>
    <w:rsid w:val="009B40F9"/>
    <w:rsid w:val="009B429C"/>
    <w:rsid w:val="009B44AF"/>
    <w:rsid w:val="009B5020"/>
    <w:rsid w:val="009B5075"/>
    <w:rsid w:val="009B5255"/>
    <w:rsid w:val="009B5C8B"/>
    <w:rsid w:val="009B5EEC"/>
    <w:rsid w:val="009B699C"/>
    <w:rsid w:val="009B6B8F"/>
    <w:rsid w:val="009B746D"/>
    <w:rsid w:val="009B7575"/>
    <w:rsid w:val="009C103B"/>
    <w:rsid w:val="009C176F"/>
    <w:rsid w:val="009C19D0"/>
    <w:rsid w:val="009C1CAA"/>
    <w:rsid w:val="009C262A"/>
    <w:rsid w:val="009C3701"/>
    <w:rsid w:val="009C4C1B"/>
    <w:rsid w:val="009C4E65"/>
    <w:rsid w:val="009C5ABD"/>
    <w:rsid w:val="009C5DC7"/>
    <w:rsid w:val="009C5F45"/>
    <w:rsid w:val="009C6A74"/>
    <w:rsid w:val="009C6BC9"/>
    <w:rsid w:val="009C78AE"/>
    <w:rsid w:val="009C78DA"/>
    <w:rsid w:val="009D0CB7"/>
    <w:rsid w:val="009D191C"/>
    <w:rsid w:val="009D1EE2"/>
    <w:rsid w:val="009D2017"/>
    <w:rsid w:val="009D234C"/>
    <w:rsid w:val="009D2C47"/>
    <w:rsid w:val="009D2EDF"/>
    <w:rsid w:val="009D3021"/>
    <w:rsid w:val="009D38B6"/>
    <w:rsid w:val="009D4689"/>
    <w:rsid w:val="009D5619"/>
    <w:rsid w:val="009D5AA2"/>
    <w:rsid w:val="009D6033"/>
    <w:rsid w:val="009D61B8"/>
    <w:rsid w:val="009D6A46"/>
    <w:rsid w:val="009D6EEA"/>
    <w:rsid w:val="009D709B"/>
    <w:rsid w:val="009D7314"/>
    <w:rsid w:val="009E0596"/>
    <w:rsid w:val="009E06E6"/>
    <w:rsid w:val="009E09EC"/>
    <w:rsid w:val="009E0A4A"/>
    <w:rsid w:val="009E1009"/>
    <w:rsid w:val="009E1041"/>
    <w:rsid w:val="009E1149"/>
    <w:rsid w:val="009E1E94"/>
    <w:rsid w:val="009E2188"/>
    <w:rsid w:val="009E21CD"/>
    <w:rsid w:val="009E28E2"/>
    <w:rsid w:val="009E2B19"/>
    <w:rsid w:val="009E301A"/>
    <w:rsid w:val="009E31DE"/>
    <w:rsid w:val="009E330B"/>
    <w:rsid w:val="009E3781"/>
    <w:rsid w:val="009E3913"/>
    <w:rsid w:val="009E3DF6"/>
    <w:rsid w:val="009E4108"/>
    <w:rsid w:val="009E4422"/>
    <w:rsid w:val="009E4849"/>
    <w:rsid w:val="009E5980"/>
    <w:rsid w:val="009E5A5A"/>
    <w:rsid w:val="009E5D57"/>
    <w:rsid w:val="009E5E53"/>
    <w:rsid w:val="009E5F36"/>
    <w:rsid w:val="009E603B"/>
    <w:rsid w:val="009E604F"/>
    <w:rsid w:val="009E689E"/>
    <w:rsid w:val="009E6F91"/>
    <w:rsid w:val="009F0389"/>
    <w:rsid w:val="009F03EC"/>
    <w:rsid w:val="009F09C7"/>
    <w:rsid w:val="009F0F9D"/>
    <w:rsid w:val="009F0FAC"/>
    <w:rsid w:val="009F14C9"/>
    <w:rsid w:val="009F16A7"/>
    <w:rsid w:val="009F181F"/>
    <w:rsid w:val="009F1E45"/>
    <w:rsid w:val="009F26E8"/>
    <w:rsid w:val="009F2816"/>
    <w:rsid w:val="009F2A95"/>
    <w:rsid w:val="009F2C36"/>
    <w:rsid w:val="009F2F14"/>
    <w:rsid w:val="009F32DE"/>
    <w:rsid w:val="009F33A9"/>
    <w:rsid w:val="009F363F"/>
    <w:rsid w:val="009F4884"/>
    <w:rsid w:val="009F48BA"/>
    <w:rsid w:val="009F4A42"/>
    <w:rsid w:val="009F4D3A"/>
    <w:rsid w:val="009F4FBE"/>
    <w:rsid w:val="009F5321"/>
    <w:rsid w:val="009F58B7"/>
    <w:rsid w:val="009F59D0"/>
    <w:rsid w:val="009F5D02"/>
    <w:rsid w:val="009F5D33"/>
    <w:rsid w:val="009F66DF"/>
    <w:rsid w:val="009F682F"/>
    <w:rsid w:val="009F68A7"/>
    <w:rsid w:val="009F6AA4"/>
    <w:rsid w:val="009F6E42"/>
    <w:rsid w:val="009F7147"/>
    <w:rsid w:val="009F7DF0"/>
    <w:rsid w:val="009F7EA3"/>
    <w:rsid w:val="00A001F5"/>
    <w:rsid w:val="00A00A4E"/>
    <w:rsid w:val="00A00B30"/>
    <w:rsid w:val="00A00C77"/>
    <w:rsid w:val="00A010FE"/>
    <w:rsid w:val="00A0166F"/>
    <w:rsid w:val="00A01920"/>
    <w:rsid w:val="00A02D1E"/>
    <w:rsid w:val="00A030C4"/>
    <w:rsid w:val="00A0311F"/>
    <w:rsid w:val="00A032C0"/>
    <w:rsid w:val="00A04A43"/>
    <w:rsid w:val="00A04B1C"/>
    <w:rsid w:val="00A055AD"/>
    <w:rsid w:val="00A056C1"/>
    <w:rsid w:val="00A05BB8"/>
    <w:rsid w:val="00A065AE"/>
    <w:rsid w:val="00A075D8"/>
    <w:rsid w:val="00A07FA1"/>
    <w:rsid w:val="00A10273"/>
    <w:rsid w:val="00A11119"/>
    <w:rsid w:val="00A11310"/>
    <w:rsid w:val="00A12B75"/>
    <w:rsid w:val="00A134AB"/>
    <w:rsid w:val="00A13562"/>
    <w:rsid w:val="00A13C28"/>
    <w:rsid w:val="00A13D74"/>
    <w:rsid w:val="00A13F67"/>
    <w:rsid w:val="00A14754"/>
    <w:rsid w:val="00A157DE"/>
    <w:rsid w:val="00A15A57"/>
    <w:rsid w:val="00A15C43"/>
    <w:rsid w:val="00A15D1B"/>
    <w:rsid w:val="00A16071"/>
    <w:rsid w:val="00A161DB"/>
    <w:rsid w:val="00A16450"/>
    <w:rsid w:val="00A165D9"/>
    <w:rsid w:val="00A16B1A"/>
    <w:rsid w:val="00A17C5D"/>
    <w:rsid w:val="00A17D42"/>
    <w:rsid w:val="00A17EEF"/>
    <w:rsid w:val="00A20147"/>
    <w:rsid w:val="00A2099E"/>
    <w:rsid w:val="00A21584"/>
    <w:rsid w:val="00A215D9"/>
    <w:rsid w:val="00A21665"/>
    <w:rsid w:val="00A21880"/>
    <w:rsid w:val="00A220E0"/>
    <w:rsid w:val="00A2211C"/>
    <w:rsid w:val="00A2240B"/>
    <w:rsid w:val="00A2295C"/>
    <w:rsid w:val="00A236B9"/>
    <w:rsid w:val="00A24C4F"/>
    <w:rsid w:val="00A24DE1"/>
    <w:rsid w:val="00A24DFD"/>
    <w:rsid w:val="00A24FCE"/>
    <w:rsid w:val="00A24FDD"/>
    <w:rsid w:val="00A2554D"/>
    <w:rsid w:val="00A2598E"/>
    <w:rsid w:val="00A25D2F"/>
    <w:rsid w:val="00A26A7D"/>
    <w:rsid w:val="00A27391"/>
    <w:rsid w:val="00A27481"/>
    <w:rsid w:val="00A31A4D"/>
    <w:rsid w:val="00A32257"/>
    <w:rsid w:val="00A32311"/>
    <w:rsid w:val="00A32660"/>
    <w:rsid w:val="00A32DC8"/>
    <w:rsid w:val="00A34004"/>
    <w:rsid w:val="00A3421E"/>
    <w:rsid w:val="00A35A26"/>
    <w:rsid w:val="00A3720B"/>
    <w:rsid w:val="00A3725C"/>
    <w:rsid w:val="00A37701"/>
    <w:rsid w:val="00A404CD"/>
    <w:rsid w:val="00A40A3E"/>
    <w:rsid w:val="00A41C8C"/>
    <w:rsid w:val="00A41E2C"/>
    <w:rsid w:val="00A423B9"/>
    <w:rsid w:val="00A424E4"/>
    <w:rsid w:val="00A4275E"/>
    <w:rsid w:val="00A42A91"/>
    <w:rsid w:val="00A42F2F"/>
    <w:rsid w:val="00A4315B"/>
    <w:rsid w:val="00A43504"/>
    <w:rsid w:val="00A4402F"/>
    <w:rsid w:val="00A444CA"/>
    <w:rsid w:val="00A44E77"/>
    <w:rsid w:val="00A44E7B"/>
    <w:rsid w:val="00A45AC3"/>
    <w:rsid w:val="00A45B17"/>
    <w:rsid w:val="00A45DEF"/>
    <w:rsid w:val="00A46A59"/>
    <w:rsid w:val="00A46E26"/>
    <w:rsid w:val="00A4765B"/>
    <w:rsid w:val="00A47F38"/>
    <w:rsid w:val="00A5015F"/>
    <w:rsid w:val="00A50CFE"/>
    <w:rsid w:val="00A51148"/>
    <w:rsid w:val="00A511F8"/>
    <w:rsid w:val="00A51442"/>
    <w:rsid w:val="00A51DD9"/>
    <w:rsid w:val="00A51E95"/>
    <w:rsid w:val="00A527C7"/>
    <w:rsid w:val="00A529B8"/>
    <w:rsid w:val="00A52D55"/>
    <w:rsid w:val="00A52E34"/>
    <w:rsid w:val="00A52F99"/>
    <w:rsid w:val="00A53C7A"/>
    <w:rsid w:val="00A5400B"/>
    <w:rsid w:val="00A54DB0"/>
    <w:rsid w:val="00A54E5F"/>
    <w:rsid w:val="00A55212"/>
    <w:rsid w:val="00A5532A"/>
    <w:rsid w:val="00A554AE"/>
    <w:rsid w:val="00A56667"/>
    <w:rsid w:val="00A56B15"/>
    <w:rsid w:val="00A56BA7"/>
    <w:rsid w:val="00A56DF5"/>
    <w:rsid w:val="00A5799E"/>
    <w:rsid w:val="00A6021B"/>
    <w:rsid w:val="00A60982"/>
    <w:rsid w:val="00A609E8"/>
    <w:rsid w:val="00A61271"/>
    <w:rsid w:val="00A61338"/>
    <w:rsid w:val="00A6160C"/>
    <w:rsid w:val="00A61C0A"/>
    <w:rsid w:val="00A621D7"/>
    <w:rsid w:val="00A62443"/>
    <w:rsid w:val="00A6246C"/>
    <w:rsid w:val="00A62621"/>
    <w:rsid w:val="00A626EB"/>
    <w:rsid w:val="00A62947"/>
    <w:rsid w:val="00A63949"/>
    <w:rsid w:val="00A6401A"/>
    <w:rsid w:val="00A643A2"/>
    <w:rsid w:val="00A644DD"/>
    <w:rsid w:val="00A667DE"/>
    <w:rsid w:val="00A66B29"/>
    <w:rsid w:val="00A66C46"/>
    <w:rsid w:val="00A66C78"/>
    <w:rsid w:val="00A66D5F"/>
    <w:rsid w:val="00A66DCA"/>
    <w:rsid w:val="00A67524"/>
    <w:rsid w:val="00A67CC0"/>
    <w:rsid w:val="00A70867"/>
    <w:rsid w:val="00A70B75"/>
    <w:rsid w:val="00A70D9C"/>
    <w:rsid w:val="00A715F3"/>
    <w:rsid w:val="00A7200D"/>
    <w:rsid w:val="00A72043"/>
    <w:rsid w:val="00A72152"/>
    <w:rsid w:val="00A727D0"/>
    <w:rsid w:val="00A7305C"/>
    <w:rsid w:val="00A736D3"/>
    <w:rsid w:val="00A737BC"/>
    <w:rsid w:val="00A74C3D"/>
    <w:rsid w:val="00A74DCF"/>
    <w:rsid w:val="00A74E1D"/>
    <w:rsid w:val="00A756AD"/>
    <w:rsid w:val="00A75943"/>
    <w:rsid w:val="00A75A3B"/>
    <w:rsid w:val="00A76CDD"/>
    <w:rsid w:val="00A775C0"/>
    <w:rsid w:val="00A80504"/>
    <w:rsid w:val="00A806A5"/>
    <w:rsid w:val="00A812A4"/>
    <w:rsid w:val="00A82300"/>
    <w:rsid w:val="00A83045"/>
    <w:rsid w:val="00A83191"/>
    <w:rsid w:val="00A83340"/>
    <w:rsid w:val="00A837ED"/>
    <w:rsid w:val="00A845F9"/>
    <w:rsid w:val="00A84613"/>
    <w:rsid w:val="00A84A87"/>
    <w:rsid w:val="00A84BC2"/>
    <w:rsid w:val="00A84CD1"/>
    <w:rsid w:val="00A8579C"/>
    <w:rsid w:val="00A85F43"/>
    <w:rsid w:val="00A86546"/>
    <w:rsid w:val="00A86AA2"/>
    <w:rsid w:val="00A878CE"/>
    <w:rsid w:val="00A9020D"/>
    <w:rsid w:val="00A9055D"/>
    <w:rsid w:val="00A9082C"/>
    <w:rsid w:val="00A90A70"/>
    <w:rsid w:val="00A90ED0"/>
    <w:rsid w:val="00A911C3"/>
    <w:rsid w:val="00A9123E"/>
    <w:rsid w:val="00A9163F"/>
    <w:rsid w:val="00A919F7"/>
    <w:rsid w:val="00A91D3E"/>
    <w:rsid w:val="00A91D5C"/>
    <w:rsid w:val="00A91D8F"/>
    <w:rsid w:val="00A91F8D"/>
    <w:rsid w:val="00A9205C"/>
    <w:rsid w:val="00A9237A"/>
    <w:rsid w:val="00A92648"/>
    <w:rsid w:val="00A92ADC"/>
    <w:rsid w:val="00A92B1F"/>
    <w:rsid w:val="00A93180"/>
    <w:rsid w:val="00A93485"/>
    <w:rsid w:val="00A93854"/>
    <w:rsid w:val="00A940C7"/>
    <w:rsid w:val="00A94630"/>
    <w:rsid w:val="00A953F8"/>
    <w:rsid w:val="00A9563D"/>
    <w:rsid w:val="00A95740"/>
    <w:rsid w:val="00A95744"/>
    <w:rsid w:val="00A95794"/>
    <w:rsid w:val="00A95DF4"/>
    <w:rsid w:val="00A95FB5"/>
    <w:rsid w:val="00A962C1"/>
    <w:rsid w:val="00A963A2"/>
    <w:rsid w:val="00A96658"/>
    <w:rsid w:val="00A96E43"/>
    <w:rsid w:val="00A970FE"/>
    <w:rsid w:val="00A97344"/>
    <w:rsid w:val="00AA0917"/>
    <w:rsid w:val="00AA0BF9"/>
    <w:rsid w:val="00AA1B0A"/>
    <w:rsid w:val="00AA214D"/>
    <w:rsid w:val="00AA21B3"/>
    <w:rsid w:val="00AA243B"/>
    <w:rsid w:val="00AA24E1"/>
    <w:rsid w:val="00AA27B4"/>
    <w:rsid w:val="00AA2AEE"/>
    <w:rsid w:val="00AA2E30"/>
    <w:rsid w:val="00AA321A"/>
    <w:rsid w:val="00AA390A"/>
    <w:rsid w:val="00AA3E4A"/>
    <w:rsid w:val="00AA3E78"/>
    <w:rsid w:val="00AA3E93"/>
    <w:rsid w:val="00AA3F0A"/>
    <w:rsid w:val="00AA3F89"/>
    <w:rsid w:val="00AA3FFD"/>
    <w:rsid w:val="00AA4466"/>
    <w:rsid w:val="00AA4529"/>
    <w:rsid w:val="00AA456F"/>
    <w:rsid w:val="00AA482C"/>
    <w:rsid w:val="00AA4A7A"/>
    <w:rsid w:val="00AA4D05"/>
    <w:rsid w:val="00AA4F02"/>
    <w:rsid w:val="00AA5D79"/>
    <w:rsid w:val="00AA6F19"/>
    <w:rsid w:val="00AA700B"/>
    <w:rsid w:val="00AA758E"/>
    <w:rsid w:val="00AA7660"/>
    <w:rsid w:val="00AA792C"/>
    <w:rsid w:val="00AB043F"/>
    <w:rsid w:val="00AB0655"/>
    <w:rsid w:val="00AB0B3E"/>
    <w:rsid w:val="00AB0D33"/>
    <w:rsid w:val="00AB1BDD"/>
    <w:rsid w:val="00AB223E"/>
    <w:rsid w:val="00AB2308"/>
    <w:rsid w:val="00AB238A"/>
    <w:rsid w:val="00AB240D"/>
    <w:rsid w:val="00AB29AA"/>
    <w:rsid w:val="00AB31AD"/>
    <w:rsid w:val="00AB320C"/>
    <w:rsid w:val="00AB3601"/>
    <w:rsid w:val="00AB418B"/>
    <w:rsid w:val="00AB566C"/>
    <w:rsid w:val="00AB599E"/>
    <w:rsid w:val="00AB5EEA"/>
    <w:rsid w:val="00AB688B"/>
    <w:rsid w:val="00AB6D2C"/>
    <w:rsid w:val="00AB6D37"/>
    <w:rsid w:val="00AB6F91"/>
    <w:rsid w:val="00AB7518"/>
    <w:rsid w:val="00AB78C2"/>
    <w:rsid w:val="00AB7B51"/>
    <w:rsid w:val="00AC142B"/>
    <w:rsid w:val="00AC1483"/>
    <w:rsid w:val="00AC1DE1"/>
    <w:rsid w:val="00AC1FC3"/>
    <w:rsid w:val="00AC2406"/>
    <w:rsid w:val="00AC428E"/>
    <w:rsid w:val="00AC5622"/>
    <w:rsid w:val="00AC62BC"/>
    <w:rsid w:val="00AC661C"/>
    <w:rsid w:val="00AC6722"/>
    <w:rsid w:val="00AC6F14"/>
    <w:rsid w:val="00AC74BA"/>
    <w:rsid w:val="00AC7697"/>
    <w:rsid w:val="00AC76A2"/>
    <w:rsid w:val="00AD0764"/>
    <w:rsid w:val="00AD0ABA"/>
    <w:rsid w:val="00AD0F2E"/>
    <w:rsid w:val="00AD10C2"/>
    <w:rsid w:val="00AD1579"/>
    <w:rsid w:val="00AD1C7F"/>
    <w:rsid w:val="00AD232B"/>
    <w:rsid w:val="00AD23CC"/>
    <w:rsid w:val="00AD2DB2"/>
    <w:rsid w:val="00AD37C2"/>
    <w:rsid w:val="00AD3C28"/>
    <w:rsid w:val="00AD3F05"/>
    <w:rsid w:val="00AD42D0"/>
    <w:rsid w:val="00AD450D"/>
    <w:rsid w:val="00AD4D5A"/>
    <w:rsid w:val="00AD5067"/>
    <w:rsid w:val="00AD51BE"/>
    <w:rsid w:val="00AD55F9"/>
    <w:rsid w:val="00AD56BB"/>
    <w:rsid w:val="00AD5D1E"/>
    <w:rsid w:val="00AD6039"/>
    <w:rsid w:val="00AD6AFE"/>
    <w:rsid w:val="00AD6C65"/>
    <w:rsid w:val="00AD6DEA"/>
    <w:rsid w:val="00AD7ACA"/>
    <w:rsid w:val="00AD7CC4"/>
    <w:rsid w:val="00AD7D67"/>
    <w:rsid w:val="00AD7D7B"/>
    <w:rsid w:val="00AD7DC1"/>
    <w:rsid w:val="00AE034C"/>
    <w:rsid w:val="00AE07B7"/>
    <w:rsid w:val="00AE0A68"/>
    <w:rsid w:val="00AE0E37"/>
    <w:rsid w:val="00AE1137"/>
    <w:rsid w:val="00AE127C"/>
    <w:rsid w:val="00AE1321"/>
    <w:rsid w:val="00AE140A"/>
    <w:rsid w:val="00AE164F"/>
    <w:rsid w:val="00AE16CD"/>
    <w:rsid w:val="00AE2022"/>
    <w:rsid w:val="00AE22CA"/>
    <w:rsid w:val="00AE2640"/>
    <w:rsid w:val="00AE2807"/>
    <w:rsid w:val="00AE331A"/>
    <w:rsid w:val="00AE3590"/>
    <w:rsid w:val="00AE40F5"/>
    <w:rsid w:val="00AE431A"/>
    <w:rsid w:val="00AE560A"/>
    <w:rsid w:val="00AE5724"/>
    <w:rsid w:val="00AE681B"/>
    <w:rsid w:val="00AE6F53"/>
    <w:rsid w:val="00AE729A"/>
    <w:rsid w:val="00AE7E6E"/>
    <w:rsid w:val="00AE7F27"/>
    <w:rsid w:val="00AF035E"/>
    <w:rsid w:val="00AF0F9A"/>
    <w:rsid w:val="00AF1A55"/>
    <w:rsid w:val="00AF2033"/>
    <w:rsid w:val="00AF24E8"/>
    <w:rsid w:val="00AF2D41"/>
    <w:rsid w:val="00AF34CB"/>
    <w:rsid w:val="00AF38E4"/>
    <w:rsid w:val="00AF52A5"/>
    <w:rsid w:val="00AF60D7"/>
    <w:rsid w:val="00AF6150"/>
    <w:rsid w:val="00AF6774"/>
    <w:rsid w:val="00AF67D0"/>
    <w:rsid w:val="00AF6DB3"/>
    <w:rsid w:val="00AF79FB"/>
    <w:rsid w:val="00AF7BF2"/>
    <w:rsid w:val="00AF7E10"/>
    <w:rsid w:val="00B00BA7"/>
    <w:rsid w:val="00B00C77"/>
    <w:rsid w:val="00B00CE5"/>
    <w:rsid w:val="00B013A9"/>
    <w:rsid w:val="00B013DD"/>
    <w:rsid w:val="00B0148A"/>
    <w:rsid w:val="00B01508"/>
    <w:rsid w:val="00B02137"/>
    <w:rsid w:val="00B02392"/>
    <w:rsid w:val="00B023FF"/>
    <w:rsid w:val="00B02577"/>
    <w:rsid w:val="00B02AD7"/>
    <w:rsid w:val="00B0310A"/>
    <w:rsid w:val="00B033D8"/>
    <w:rsid w:val="00B03414"/>
    <w:rsid w:val="00B03997"/>
    <w:rsid w:val="00B04183"/>
    <w:rsid w:val="00B04234"/>
    <w:rsid w:val="00B044C7"/>
    <w:rsid w:val="00B045B1"/>
    <w:rsid w:val="00B04EDF"/>
    <w:rsid w:val="00B0557D"/>
    <w:rsid w:val="00B0564B"/>
    <w:rsid w:val="00B075F3"/>
    <w:rsid w:val="00B07CCB"/>
    <w:rsid w:val="00B115DB"/>
    <w:rsid w:val="00B1174F"/>
    <w:rsid w:val="00B11753"/>
    <w:rsid w:val="00B11780"/>
    <w:rsid w:val="00B11B59"/>
    <w:rsid w:val="00B11E0D"/>
    <w:rsid w:val="00B122AE"/>
    <w:rsid w:val="00B12DDB"/>
    <w:rsid w:val="00B13899"/>
    <w:rsid w:val="00B1393E"/>
    <w:rsid w:val="00B13AEF"/>
    <w:rsid w:val="00B13B28"/>
    <w:rsid w:val="00B14198"/>
    <w:rsid w:val="00B150DD"/>
    <w:rsid w:val="00B15AC0"/>
    <w:rsid w:val="00B16173"/>
    <w:rsid w:val="00B16563"/>
    <w:rsid w:val="00B16742"/>
    <w:rsid w:val="00B16C3E"/>
    <w:rsid w:val="00B17E5C"/>
    <w:rsid w:val="00B2122F"/>
    <w:rsid w:val="00B2161D"/>
    <w:rsid w:val="00B21857"/>
    <w:rsid w:val="00B22ABE"/>
    <w:rsid w:val="00B22BA3"/>
    <w:rsid w:val="00B23286"/>
    <w:rsid w:val="00B235D8"/>
    <w:rsid w:val="00B23646"/>
    <w:rsid w:val="00B23A30"/>
    <w:rsid w:val="00B23C00"/>
    <w:rsid w:val="00B23F88"/>
    <w:rsid w:val="00B241C7"/>
    <w:rsid w:val="00B249C1"/>
    <w:rsid w:val="00B24ED8"/>
    <w:rsid w:val="00B24F08"/>
    <w:rsid w:val="00B251D2"/>
    <w:rsid w:val="00B25AB4"/>
    <w:rsid w:val="00B25C90"/>
    <w:rsid w:val="00B26A01"/>
    <w:rsid w:val="00B273E5"/>
    <w:rsid w:val="00B27457"/>
    <w:rsid w:val="00B30D10"/>
    <w:rsid w:val="00B323F1"/>
    <w:rsid w:val="00B328A8"/>
    <w:rsid w:val="00B32B9F"/>
    <w:rsid w:val="00B330B3"/>
    <w:rsid w:val="00B3354D"/>
    <w:rsid w:val="00B33DE5"/>
    <w:rsid w:val="00B33FBF"/>
    <w:rsid w:val="00B3424B"/>
    <w:rsid w:val="00B347A4"/>
    <w:rsid w:val="00B34B50"/>
    <w:rsid w:val="00B34FDC"/>
    <w:rsid w:val="00B359D8"/>
    <w:rsid w:val="00B36579"/>
    <w:rsid w:val="00B3695C"/>
    <w:rsid w:val="00B370F3"/>
    <w:rsid w:val="00B40202"/>
    <w:rsid w:val="00B4099E"/>
    <w:rsid w:val="00B40AFE"/>
    <w:rsid w:val="00B40CFE"/>
    <w:rsid w:val="00B411D6"/>
    <w:rsid w:val="00B41EA0"/>
    <w:rsid w:val="00B4205E"/>
    <w:rsid w:val="00B42939"/>
    <w:rsid w:val="00B43706"/>
    <w:rsid w:val="00B4371C"/>
    <w:rsid w:val="00B43825"/>
    <w:rsid w:val="00B44762"/>
    <w:rsid w:val="00B46687"/>
    <w:rsid w:val="00B46BE2"/>
    <w:rsid w:val="00B47442"/>
    <w:rsid w:val="00B47792"/>
    <w:rsid w:val="00B47AEB"/>
    <w:rsid w:val="00B50A3E"/>
    <w:rsid w:val="00B50F01"/>
    <w:rsid w:val="00B515E6"/>
    <w:rsid w:val="00B51A2D"/>
    <w:rsid w:val="00B520AD"/>
    <w:rsid w:val="00B52274"/>
    <w:rsid w:val="00B5276F"/>
    <w:rsid w:val="00B52BDC"/>
    <w:rsid w:val="00B53193"/>
    <w:rsid w:val="00B538FB"/>
    <w:rsid w:val="00B53A9B"/>
    <w:rsid w:val="00B5580B"/>
    <w:rsid w:val="00B559B4"/>
    <w:rsid w:val="00B55C8E"/>
    <w:rsid w:val="00B55E10"/>
    <w:rsid w:val="00B569E8"/>
    <w:rsid w:val="00B576EB"/>
    <w:rsid w:val="00B5782F"/>
    <w:rsid w:val="00B57ABD"/>
    <w:rsid w:val="00B57D06"/>
    <w:rsid w:val="00B57E8A"/>
    <w:rsid w:val="00B57F00"/>
    <w:rsid w:val="00B57FBA"/>
    <w:rsid w:val="00B6009D"/>
    <w:rsid w:val="00B604CC"/>
    <w:rsid w:val="00B60F6A"/>
    <w:rsid w:val="00B611C6"/>
    <w:rsid w:val="00B61483"/>
    <w:rsid w:val="00B61781"/>
    <w:rsid w:val="00B61A57"/>
    <w:rsid w:val="00B61AA2"/>
    <w:rsid w:val="00B61F46"/>
    <w:rsid w:val="00B62136"/>
    <w:rsid w:val="00B62AD5"/>
    <w:rsid w:val="00B630CB"/>
    <w:rsid w:val="00B64118"/>
    <w:rsid w:val="00B64D4C"/>
    <w:rsid w:val="00B64F46"/>
    <w:rsid w:val="00B65D96"/>
    <w:rsid w:val="00B65E96"/>
    <w:rsid w:val="00B66299"/>
    <w:rsid w:val="00B665A4"/>
    <w:rsid w:val="00B66A86"/>
    <w:rsid w:val="00B67163"/>
    <w:rsid w:val="00B673B7"/>
    <w:rsid w:val="00B6781B"/>
    <w:rsid w:val="00B701FF"/>
    <w:rsid w:val="00B706C8"/>
    <w:rsid w:val="00B70C0C"/>
    <w:rsid w:val="00B71085"/>
    <w:rsid w:val="00B71670"/>
    <w:rsid w:val="00B71890"/>
    <w:rsid w:val="00B71CE0"/>
    <w:rsid w:val="00B71E03"/>
    <w:rsid w:val="00B72577"/>
    <w:rsid w:val="00B72807"/>
    <w:rsid w:val="00B728EE"/>
    <w:rsid w:val="00B72927"/>
    <w:rsid w:val="00B73029"/>
    <w:rsid w:val="00B73554"/>
    <w:rsid w:val="00B737D4"/>
    <w:rsid w:val="00B749A2"/>
    <w:rsid w:val="00B74BD1"/>
    <w:rsid w:val="00B7510E"/>
    <w:rsid w:val="00B75399"/>
    <w:rsid w:val="00B755EF"/>
    <w:rsid w:val="00B7576E"/>
    <w:rsid w:val="00B767BC"/>
    <w:rsid w:val="00B7698E"/>
    <w:rsid w:val="00B76C66"/>
    <w:rsid w:val="00B77FD2"/>
    <w:rsid w:val="00B80977"/>
    <w:rsid w:val="00B81541"/>
    <w:rsid w:val="00B820CA"/>
    <w:rsid w:val="00B827FD"/>
    <w:rsid w:val="00B83803"/>
    <w:rsid w:val="00B83E8F"/>
    <w:rsid w:val="00B846C6"/>
    <w:rsid w:val="00B846DC"/>
    <w:rsid w:val="00B84B6E"/>
    <w:rsid w:val="00B85827"/>
    <w:rsid w:val="00B863B6"/>
    <w:rsid w:val="00B865F0"/>
    <w:rsid w:val="00B86DBB"/>
    <w:rsid w:val="00B8711C"/>
    <w:rsid w:val="00B87D56"/>
    <w:rsid w:val="00B87D9A"/>
    <w:rsid w:val="00B87DB0"/>
    <w:rsid w:val="00B87E94"/>
    <w:rsid w:val="00B903D6"/>
    <w:rsid w:val="00B90AD4"/>
    <w:rsid w:val="00B914DD"/>
    <w:rsid w:val="00B916BE"/>
    <w:rsid w:val="00B91809"/>
    <w:rsid w:val="00B91B3B"/>
    <w:rsid w:val="00B91DC5"/>
    <w:rsid w:val="00B9254E"/>
    <w:rsid w:val="00B9263A"/>
    <w:rsid w:val="00B92692"/>
    <w:rsid w:val="00B9272B"/>
    <w:rsid w:val="00B930F6"/>
    <w:rsid w:val="00B932E3"/>
    <w:rsid w:val="00B934F5"/>
    <w:rsid w:val="00B93540"/>
    <w:rsid w:val="00B93ADF"/>
    <w:rsid w:val="00B940DF"/>
    <w:rsid w:val="00B9456F"/>
    <w:rsid w:val="00B94D88"/>
    <w:rsid w:val="00B94EDE"/>
    <w:rsid w:val="00B94F68"/>
    <w:rsid w:val="00B94FF2"/>
    <w:rsid w:val="00B953DA"/>
    <w:rsid w:val="00B95F24"/>
    <w:rsid w:val="00B9658B"/>
    <w:rsid w:val="00B96B61"/>
    <w:rsid w:val="00B97865"/>
    <w:rsid w:val="00B97871"/>
    <w:rsid w:val="00B97D86"/>
    <w:rsid w:val="00B97D9A"/>
    <w:rsid w:val="00BA0382"/>
    <w:rsid w:val="00BA1540"/>
    <w:rsid w:val="00BA1F56"/>
    <w:rsid w:val="00BA1F88"/>
    <w:rsid w:val="00BA27E1"/>
    <w:rsid w:val="00BA2CAC"/>
    <w:rsid w:val="00BA33CC"/>
    <w:rsid w:val="00BA3418"/>
    <w:rsid w:val="00BA3E82"/>
    <w:rsid w:val="00BA4852"/>
    <w:rsid w:val="00BA4BD7"/>
    <w:rsid w:val="00BA5589"/>
    <w:rsid w:val="00BA565C"/>
    <w:rsid w:val="00BA6244"/>
    <w:rsid w:val="00BA7659"/>
    <w:rsid w:val="00BA7694"/>
    <w:rsid w:val="00BA7CB4"/>
    <w:rsid w:val="00BB0079"/>
    <w:rsid w:val="00BB0368"/>
    <w:rsid w:val="00BB08ED"/>
    <w:rsid w:val="00BB0E83"/>
    <w:rsid w:val="00BB0EA5"/>
    <w:rsid w:val="00BB2EBB"/>
    <w:rsid w:val="00BB352A"/>
    <w:rsid w:val="00BB3C85"/>
    <w:rsid w:val="00BB47EF"/>
    <w:rsid w:val="00BB48FD"/>
    <w:rsid w:val="00BB4E03"/>
    <w:rsid w:val="00BB5086"/>
    <w:rsid w:val="00BB535E"/>
    <w:rsid w:val="00BB57F8"/>
    <w:rsid w:val="00BB6956"/>
    <w:rsid w:val="00BB72B3"/>
    <w:rsid w:val="00BC0252"/>
    <w:rsid w:val="00BC0531"/>
    <w:rsid w:val="00BC0715"/>
    <w:rsid w:val="00BC0BC2"/>
    <w:rsid w:val="00BC0C40"/>
    <w:rsid w:val="00BC116B"/>
    <w:rsid w:val="00BC11DC"/>
    <w:rsid w:val="00BC120E"/>
    <w:rsid w:val="00BC154D"/>
    <w:rsid w:val="00BC1620"/>
    <w:rsid w:val="00BC1652"/>
    <w:rsid w:val="00BC1759"/>
    <w:rsid w:val="00BC176E"/>
    <w:rsid w:val="00BC27B3"/>
    <w:rsid w:val="00BC3696"/>
    <w:rsid w:val="00BC3D0A"/>
    <w:rsid w:val="00BC3D55"/>
    <w:rsid w:val="00BC4482"/>
    <w:rsid w:val="00BC5086"/>
    <w:rsid w:val="00BC510D"/>
    <w:rsid w:val="00BC5696"/>
    <w:rsid w:val="00BC56E2"/>
    <w:rsid w:val="00BC68B9"/>
    <w:rsid w:val="00BC69B8"/>
    <w:rsid w:val="00BC7246"/>
    <w:rsid w:val="00BC79FC"/>
    <w:rsid w:val="00BC7D6A"/>
    <w:rsid w:val="00BC7DBA"/>
    <w:rsid w:val="00BD05FF"/>
    <w:rsid w:val="00BD0895"/>
    <w:rsid w:val="00BD0A5A"/>
    <w:rsid w:val="00BD0B60"/>
    <w:rsid w:val="00BD0BD7"/>
    <w:rsid w:val="00BD0D54"/>
    <w:rsid w:val="00BD0FF2"/>
    <w:rsid w:val="00BD135E"/>
    <w:rsid w:val="00BD1B60"/>
    <w:rsid w:val="00BD1D65"/>
    <w:rsid w:val="00BD2961"/>
    <w:rsid w:val="00BD29EE"/>
    <w:rsid w:val="00BD46D3"/>
    <w:rsid w:val="00BD49CA"/>
    <w:rsid w:val="00BD4D35"/>
    <w:rsid w:val="00BD543F"/>
    <w:rsid w:val="00BD58EF"/>
    <w:rsid w:val="00BD6013"/>
    <w:rsid w:val="00BD62C4"/>
    <w:rsid w:val="00BD681F"/>
    <w:rsid w:val="00BD68A1"/>
    <w:rsid w:val="00BD6C01"/>
    <w:rsid w:val="00BD710D"/>
    <w:rsid w:val="00BD71A0"/>
    <w:rsid w:val="00BD7E7C"/>
    <w:rsid w:val="00BE0354"/>
    <w:rsid w:val="00BE07EB"/>
    <w:rsid w:val="00BE0A52"/>
    <w:rsid w:val="00BE0B81"/>
    <w:rsid w:val="00BE153D"/>
    <w:rsid w:val="00BE1B72"/>
    <w:rsid w:val="00BE2344"/>
    <w:rsid w:val="00BE2423"/>
    <w:rsid w:val="00BE33CF"/>
    <w:rsid w:val="00BE362B"/>
    <w:rsid w:val="00BE36A5"/>
    <w:rsid w:val="00BE3C02"/>
    <w:rsid w:val="00BE4296"/>
    <w:rsid w:val="00BE46BF"/>
    <w:rsid w:val="00BE5660"/>
    <w:rsid w:val="00BE574D"/>
    <w:rsid w:val="00BE5E86"/>
    <w:rsid w:val="00BE5EB4"/>
    <w:rsid w:val="00BE5FE8"/>
    <w:rsid w:val="00BE5FF8"/>
    <w:rsid w:val="00BE64FA"/>
    <w:rsid w:val="00BE6858"/>
    <w:rsid w:val="00BE68C2"/>
    <w:rsid w:val="00BE6B18"/>
    <w:rsid w:val="00BE7D67"/>
    <w:rsid w:val="00BF0656"/>
    <w:rsid w:val="00BF124F"/>
    <w:rsid w:val="00BF12BD"/>
    <w:rsid w:val="00BF14D6"/>
    <w:rsid w:val="00BF2605"/>
    <w:rsid w:val="00BF2BEE"/>
    <w:rsid w:val="00BF383D"/>
    <w:rsid w:val="00BF3B97"/>
    <w:rsid w:val="00BF3D3B"/>
    <w:rsid w:val="00BF3DBD"/>
    <w:rsid w:val="00BF4338"/>
    <w:rsid w:val="00BF4FFF"/>
    <w:rsid w:val="00BF5668"/>
    <w:rsid w:val="00BF5943"/>
    <w:rsid w:val="00BF5D44"/>
    <w:rsid w:val="00BF5FB2"/>
    <w:rsid w:val="00BF6356"/>
    <w:rsid w:val="00BF63E3"/>
    <w:rsid w:val="00BF76A4"/>
    <w:rsid w:val="00BF7A68"/>
    <w:rsid w:val="00BF7BC1"/>
    <w:rsid w:val="00BF7F08"/>
    <w:rsid w:val="00C00140"/>
    <w:rsid w:val="00C00505"/>
    <w:rsid w:val="00C011BC"/>
    <w:rsid w:val="00C01EC7"/>
    <w:rsid w:val="00C01F9F"/>
    <w:rsid w:val="00C02852"/>
    <w:rsid w:val="00C02BDD"/>
    <w:rsid w:val="00C02C54"/>
    <w:rsid w:val="00C034B9"/>
    <w:rsid w:val="00C03696"/>
    <w:rsid w:val="00C03D31"/>
    <w:rsid w:val="00C04742"/>
    <w:rsid w:val="00C04884"/>
    <w:rsid w:val="00C04A09"/>
    <w:rsid w:val="00C04CB1"/>
    <w:rsid w:val="00C05073"/>
    <w:rsid w:val="00C052D3"/>
    <w:rsid w:val="00C05554"/>
    <w:rsid w:val="00C05ADD"/>
    <w:rsid w:val="00C063D1"/>
    <w:rsid w:val="00C0655C"/>
    <w:rsid w:val="00C06F06"/>
    <w:rsid w:val="00C072B4"/>
    <w:rsid w:val="00C07902"/>
    <w:rsid w:val="00C07B2B"/>
    <w:rsid w:val="00C100C4"/>
    <w:rsid w:val="00C10AA5"/>
    <w:rsid w:val="00C11516"/>
    <w:rsid w:val="00C11525"/>
    <w:rsid w:val="00C11670"/>
    <w:rsid w:val="00C11A41"/>
    <w:rsid w:val="00C11EC2"/>
    <w:rsid w:val="00C11FCD"/>
    <w:rsid w:val="00C12067"/>
    <w:rsid w:val="00C125BB"/>
    <w:rsid w:val="00C13510"/>
    <w:rsid w:val="00C1366A"/>
    <w:rsid w:val="00C138A2"/>
    <w:rsid w:val="00C13BED"/>
    <w:rsid w:val="00C1435B"/>
    <w:rsid w:val="00C14891"/>
    <w:rsid w:val="00C14A22"/>
    <w:rsid w:val="00C15664"/>
    <w:rsid w:val="00C15BC2"/>
    <w:rsid w:val="00C15D0D"/>
    <w:rsid w:val="00C15DA0"/>
    <w:rsid w:val="00C162DD"/>
    <w:rsid w:val="00C174A4"/>
    <w:rsid w:val="00C17742"/>
    <w:rsid w:val="00C20300"/>
    <w:rsid w:val="00C20621"/>
    <w:rsid w:val="00C20F6E"/>
    <w:rsid w:val="00C21454"/>
    <w:rsid w:val="00C21495"/>
    <w:rsid w:val="00C21D11"/>
    <w:rsid w:val="00C22090"/>
    <w:rsid w:val="00C22465"/>
    <w:rsid w:val="00C2293E"/>
    <w:rsid w:val="00C22A18"/>
    <w:rsid w:val="00C22F80"/>
    <w:rsid w:val="00C2317E"/>
    <w:rsid w:val="00C23464"/>
    <w:rsid w:val="00C2384B"/>
    <w:rsid w:val="00C244C8"/>
    <w:rsid w:val="00C245CF"/>
    <w:rsid w:val="00C24CB6"/>
    <w:rsid w:val="00C250D6"/>
    <w:rsid w:val="00C253E8"/>
    <w:rsid w:val="00C264E7"/>
    <w:rsid w:val="00C26543"/>
    <w:rsid w:val="00C2675D"/>
    <w:rsid w:val="00C26DD5"/>
    <w:rsid w:val="00C2708F"/>
    <w:rsid w:val="00C270BB"/>
    <w:rsid w:val="00C27666"/>
    <w:rsid w:val="00C27751"/>
    <w:rsid w:val="00C30A08"/>
    <w:rsid w:val="00C31043"/>
    <w:rsid w:val="00C3136E"/>
    <w:rsid w:val="00C316E3"/>
    <w:rsid w:val="00C31721"/>
    <w:rsid w:val="00C31BFA"/>
    <w:rsid w:val="00C32213"/>
    <w:rsid w:val="00C32A76"/>
    <w:rsid w:val="00C32F13"/>
    <w:rsid w:val="00C331AD"/>
    <w:rsid w:val="00C33706"/>
    <w:rsid w:val="00C3397A"/>
    <w:rsid w:val="00C340E5"/>
    <w:rsid w:val="00C34177"/>
    <w:rsid w:val="00C3472E"/>
    <w:rsid w:val="00C34EFC"/>
    <w:rsid w:val="00C35179"/>
    <w:rsid w:val="00C35244"/>
    <w:rsid w:val="00C356A1"/>
    <w:rsid w:val="00C367EC"/>
    <w:rsid w:val="00C36AED"/>
    <w:rsid w:val="00C36EB7"/>
    <w:rsid w:val="00C3709A"/>
    <w:rsid w:val="00C372D3"/>
    <w:rsid w:val="00C37541"/>
    <w:rsid w:val="00C3767E"/>
    <w:rsid w:val="00C378F4"/>
    <w:rsid w:val="00C379AF"/>
    <w:rsid w:val="00C37F5E"/>
    <w:rsid w:val="00C40476"/>
    <w:rsid w:val="00C40B2C"/>
    <w:rsid w:val="00C40B7D"/>
    <w:rsid w:val="00C40D97"/>
    <w:rsid w:val="00C40DAD"/>
    <w:rsid w:val="00C412D3"/>
    <w:rsid w:val="00C4135B"/>
    <w:rsid w:val="00C4186F"/>
    <w:rsid w:val="00C42578"/>
    <w:rsid w:val="00C43453"/>
    <w:rsid w:val="00C438A2"/>
    <w:rsid w:val="00C44062"/>
    <w:rsid w:val="00C4453B"/>
    <w:rsid w:val="00C448DC"/>
    <w:rsid w:val="00C44C20"/>
    <w:rsid w:val="00C44C3A"/>
    <w:rsid w:val="00C45C24"/>
    <w:rsid w:val="00C466B3"/>
    <w:rsid w:val="00C46AEB"/>
    <w:rsid w:val="00C47195"/>
    <w:rsid w:val="00C47868"/>
    <w:rsid w:val="00C47C10"/>
    <w:rsid w:val="00C47CE8"/>
    <w:rsid w:val="00C47F0F"/>
    <w:rsid w:val="00C50894"/>
    <w:rsid w:val="00C50F5D"/>
    <w:rsid w:val="00C50F9F"/>
    <w:rsid w:val="00C5134E"/>
    <w:rsid w:val="00C526CD"/>
    <w:rsid w:val="00C52C34"/>
    <w:rsid w:val="00C531D8"/>
    <w:rsid w:val="00C53A78"/>
    <w:rsid w:val="00C53C27"/>
    <w:rsid w:val="00C54E3D"/>
    <w:rsid w:val="00C54F5D"/>
    <w:rsid w:val="00C55266"/>
    <w:rsid w:val="00C552EF"/>
    <w:rsid w:val="00C553F5"/>
    <w:rsid w:val="00C5540D"/>
    <w:rsid w:val="00C560AA"/>
    <w:rsid w:val="00C56489"/>
    <w:rsid w:val="00C57707"/>
    <w:rsid w:val="00C578E3"/>
    <w:rsid w:val="00C57BC0"/>
    <w:rsid w:val="00C57C4E"/>
    <w:rsid w:val="00C60212"/>
    <w:rsid w:val="00C60321"/>
    <w:rsid w:val="00C61850"/>
    <w:rsid w:val="00C61ED1"/>
    <w:rsid w:val="00C62152"/>
    <w:rsid w:val="00C6248F"/>
    <w:rsid w:val="00C63902"/>
    <w:rsid w:val="00C63A90"/>
    <w:rsid w:val="00C63AE7"/>
    <w:rsid w:val="00C64B90"/>
    <w:rsid w:val="00C65026"/>
    <w:rsid w:val="00C651B0"/>
    <w:rsid w:val="00C65200"/>
    <w:rsid w:val="00C65481"/>
    <w:rsid w:val="00C664D1"/>
    <w:rsid w:val="00C66814"/>
    <w:rsid w:val="00C66CC3"/>
    <w:rsid w:val="00C6735D"/>
    <w:rsid w:val="00C705C0"/>
    <w:rsid w:val="00C70945"/>
    <w:rsid w:val="00C70A88"/>
    <w:rsid w:val="00C70F93"/>
    <w:rsid w:val="00C71386"/>
    <w:rsid w:val="00C71394"/>
    <w:rsid w:val="00C7234A"/>
    <w:rsid w:val="00C72484"/>
    <w:rsid w:val="00C7325F"/>
    <w:rsid w:val="00C73754"/>
    <w:rsid w:val="00C73876"/>
    <w:rsid w:val="00C73BC5"/>
    <w:rsid w:val="00C73EC5"/>
    <w:rsid w:val="00C7434E"/>
    <w:rsid w:val="00C74601"/>
    <w:rsid w:val="00C747FB"/>
    <w:rsid w:val="00C75669"/>
    <w:rsid w:val="00C758B8"/>
    <w:rsid w:val="00C75A16"/>
    <w:rsid w:val="00C75C33"/>
    <w:rsid w:val="00C76213"/>
    <w:rsid w:val="00C76A89"/>
    <w:rsid w:val="00C76B6B"/>
    <w:rsid w:val="00C77000"/>
    <w:rsid w:val="00C770A1"/>
    <w:rsid w:val="00C77185"/>
    <w:rsid w:val="00C777A2"/>
    <w:rsid w:val="00C77D69"/>
    <w:rsid w:val="00C80D31"/>
    <w:rsid w:val="00C80E0F"/>
    <w:rsid w:val="00C81879"/>
    <w:rsid w:val="00C8193F"/>
    <w:rsid w:val="00C833A9"/>
    <w:rsid w:val="00C8357C"/>
    <w:rsid w:val="00C83721"/>
    <w:rsid w:val="00C840A4"/>
    <w:rsid w:val="00C84106"/>
    <w:rsid w:val="00C8467E"/>
    <w:rsid w:val="00C848E0"/>
    <w:rsid w:val="00C84CD7"/>
    <w:rsid w:val="00C85356"/>
    <w:rsid w:val="00C85957"/>
    <w:rsid w:val="00C85DC5"/>
    <w:rsid w:val="00C861DE"/>
    <w:rsid w:val="00C8649F"/>
    <w:rsid w:val="00C86D44"/>
    <w:rsid w:val="00C86D5C"/>
    <w:rsid w:val="00C873C9"/>
    <w:rsid w:val="00C903E5"/>
    <w:rsid w:val="00C90714"/>
    <w:rsid w:val="00C90E1C"/>
    <w:rsid w:val="00C90F64"/>
    <w:rsid w:val="00C91226"/>
    <w:rsid w:val="00C9173A"/>
    <w:rsid w:val="00C919EC"/>
    <w:rsid w:val="00C92B70"/>
    <w:rsid w:val="00C92FDA"/>
    <w:rsid w:val="00C930E0"/>
    <w:rsid w:val="00C9320B"/>
    <w:rsid w:val="00C9354F"/>
    <w:rsid w:val="00C93CA4"/>
    <w:rsid w:val="00C94243"/>
    <w:rsid w:val="00C9472F"/>
    <w:rsid w:val="00C94A41"/>
    <w:rsid w:val="00C94A85"/>
    <w:rsid w:val="00C952A5"/>
    <w:rsid w:val="00C96426"/>
    <w:rsid w:val="00C976C4"/>
    <w:rsid w:val="00C97B59"/>
    <w:rsid w:val="00C97E25"/>
    <w:rsid w:val="00CA0739"/>
    <w:rsid w:val="00CA07FB"/>
    <w:rsid w:val="00CA1420"/>
    <w:rsid w:val="00CA150C"/>
    <w:rsid w:val="00CA17B4"/>
    <w:rsid w:val="00CA2819"/>
    <w:rsid w:val="00CA4220"/>
    <w:rsid w:val="00CA42CA"/>
    <w:rsid w:val="00CA48F3"/>
    <w:rsid w:val="00CA4DB2"/>
    <w:rsid w:val="00CA5508"/>
    <w:rsid w:val="00CA58D8"/>
    <w:rsid w:val="00CA5FD5"/>
    <w:rsid w:val="00CA6A32"/>
    <w:rsid w:val="00CA74BF"/>
    <w:rsid w:val="00CA756A"/>
    <w:rsid w:val="00CA7841"/>
    <w:rsid w:val="00CA7FBA"/>
    <w:rsid w:val="00CB05F4"/>
    <w:rsid w:val="00CB0DE9"/>
    <w:rsid w:val="00CB10B0"/>
    <w:rsid w:val="00CB118A"/>
    <w:rsid w:val="00CB151A"/>
    <w:rsid w:val="00CB154C"/>
    <w:rsid w:val="00CB15B9"/>
    <w:rsid w:val="00CB1687"/>
    <w:rsid w:val="00CB173B"/>
    <w:rsid w:val="00CB1761"/>
    <w:rsid w:val="00CB2CA1"/>
    <w:rsid w:val="00CB303C"/>
    <w:rsid w:val="00CB3376"/>
    <w:rsid w:val="00CB38C1"/>
    <w:rsid w:val="00CB39FB"/>
    <w:rsid w:val="00CB3A8B"/>
    <w:rsid w:val="00CB3B16"/>
    <w:rsid w:val="00CB42B1"/>
    <w:rsid w:val="00CB492F"/>
    <w:rsid w:val="00CB4C72"/>
    <w:rsid w:val="00CB569F"/>
    <w:rsid w:val="00CB5D7C"/>
    <w:rsid w:val="00CB6313"/>
    <w:rsid w:val="00CB6390"/>
    <w:rsid w:val="00CB64A5"/>
    <w:rsid w:val="00CB7767"/>
    <w:rsid w:val="00CC0C92"/>
    <w:rsid w:val="00CC1160"/>
    <w:rsid w:val="00CC123B"/>
    <w:rsid w:val="00CC1700"/>
    <w:rsid w:val="00CC1A2C"/>
    <w:rsid w:val="00CC2BE1"/>
    <w:rsid w:val="00CC2C2C"/>
    <w:rsid w:val="00CC2D39"/>
    <w:rsid w:val="00CC31BA"/>
    <w:rsid w:val="00CC31BB"/>
    <w:rsid w:val="00CC3638"/>
    <w:rsid w:val="00CC365A"/>
    <w:rsid w:val="00CC3DF8"/>
    <w:rsid w:val="00CC4745"/>
    <w:rsid w:val="00CC50A1"/>
    <w:rsid w:val="00CC513A"/>
    <w:rsid w:val="00CC514A"/>
    <w:rsid w:val="00CC565F"/>
    <w:rsid w:val="00CC581A"/>
    <w:rsid w:val="00CC59BA"/>
    <w:rsid w:val="00CC64E1"/>
    <w:rsid w:val="00CC69FF"/>
    <w:rsid w:val="00CC7A55"/>
    <w:rsid w:val="00CD0449"/>
    <w:rsid w:val="00CD05F4"/>
    <w:rsid w:val="00CD0CF5"/>
    <w:rsid w:val="00CD133D"/>
    <w:rsid w:val="00CD140C"/>
    <w:rsid w:val="00CD1C72"/>
    <w:rsid w:val="00CD2258"/>
    <w:rsid w:val="00CD270E"/>
    <w:rsid w:val="00CD4019"/>
    <w:rsid w:val="00CD494C"/>
    <w:rsid w:val="00CD51AD"/>
    <w:rsid w:val="00CD5A4B"/>
    <w:rsid w:val="00CD5E24"/>
    <w:rsid w:val="00CD67F2"/>
    <w:rsid w:val="00CD6AED"/>
    <w:rsid w:val="00CD724B"/>
    <w:rsid w:val="00CD77D9"/>
    <w:rsid w:val="00CD7BD8"/>
    <w:rsid w:val="00CE02EF"/>
    <w:rsid w:val="00CE0416"/>
    <w:rsid w:val="00CE063B"/>
    <w:rsid w:val="00CE10D7"/>
    <w:rsid w:val="00CE1B80"/>
    <w:rsid w:val="00CE1E57"/>
    <w:rsid w:val="00CE2342"/>
    <w:rsid w:val="00CE26BF"/>
    <w:rsid w:val="00CE30A9"/>
    <w:rsid w:val="00CE35BD"/>
    <w:rsid w:val="00CE49C2"/>
    <w:rsid w:val="00CE4AAA"/>
    <w:rsid w:val="00CE51CD"/>
    <w:rsid w:val="00CE522A"/>
    <w:rsid w:val="00CE5934"/>
    <w:rsid w:val="00CE59AC"/>
    <w:rsid w:val="00CE600A"/>
    <w:rsid w:val="00CE77C8"/>
    <w:rsid w:val="00CE7B66"/>
    <w:rsid w:val="00CE7EB0"/>
    <w:rsid w:val="00CE7ED1"/>
    <w:rsid w:val="00CE7F00"/>
    <w:rsid w:val="00CF0F28"/>
    <w:rsid w:val="00CF11E1"/>
    <w:rsid w:val="00CF220F"/>
    <w:rsid w:val="00CF365A"/>
    <w:rsid w:val="00CF3B16"/>
    <w:rsid w:val="00CF47B7"/>
    <w:rsid w:val="00CF4ABB"/>
    <w:rsid w:val="00CF5541"/>
    <w:rsid w:val="00CF55C4"/>
    <w:rsid w:val="00CF5977"/>
    <w:rsid w:val="00CF6257"/>
    <w:rsid w:val="00CF6408"/>
    <w:rsid w:val="00CF6CF9"/>
    <w:rsid w:val="00CF6DE7"/>
    <w:rsid w:val="00CF79F2"/>
    <w:rsid w:val="00CF7B92"/>
    <w:rsid w:val="00CF7ED6"/>
    <w:rsid w:val="00D00717"/>
    <w:rsid w:val="00D00CE7"/>
    <w:rsid w:val="00D010E8"/>
    <w:rsid w:val="00D02227"/>
    <w:rsid w:val="00D0223D"/>
    <w:rsid w:val="00D023FD"/>
    <w:rsid w:val="00D02529"/>
    <w:rsid w:val="00D0332F"/>
    <w:rsid w:val="00D03BC8"/>
    <w:rsid w:val="00D03F1F"/>
    <w:rsid w:val="00D041CD"/>
    <w:rsid w:val="00D0437A"/>
    <w:rsid w:val="00D043C9"/>
    <w:rsid w:val="00D04649"/>
    <w:rsid w:val="00D05517"/>
    <w:rsid w:val="00D05536"/>
    <w:rsid w:val="00D056EB"/>
    <w:rsid w:val="00D05829"/>
    <w:rsid w:val="00D05844"/>
    <w:rsid w:val="00D05C9D"/>
    <w:rsid w:val="00D05EB5"/>
    <w:rsid w:val="00D0609E"/>
    <w:rsid w:val="00D063F7"/>
    <w:rsid w:val="00D06611"/>
    <w:rsid w:val="00D06ADA"/>
    <w:rsid w:val="00D06E8D"/>
    <w:rsid w:val="00D07D3A"/>
    <w:rsid w:val="00D10406"/>
    <w:rsid w:val="00D10843"/>
    <w:rsid w:val="00D11286"/>
    <w:rsid w:val="00D11DED"/>
    <w:rsid w:val="00D11F9F"/>
    <w:rsid w:val="00D123BB"/>
    <w:rsid w:val="00D12F50"/>
    <w:rsid w:val="00D12FAB"/>
    <w:rsid w:val="00D130B9"/>
    <w:rsid w:val="00D131C1"/>
    <w:rsid w:val="00D14EFB"/>
    <w:rsid w:val="00D15855"/>
    <w:rsid w:val="00D159F6"/>
    <w:rsid w:val="00D168B0"/>
    <w:rsid w:val="00D174D7"/>
    <w:rsid w:val="00D176F4"/>
    <w:rsid w:val="00D17B52"/>
    <w:rsid w:val="00D201D3"/>
    <w:rsid w:val="00D20394"/>
    <w:rsid w:val="00D203A3"/>
    <w:rsid w:val="00D2058D"/>
    <w:rsid w:val="00D208B4"/>
    <w:rsid w:val="00D20A90"/>
    <w:rsid w:val="00D211AD"/>
    <w:rsid w:val="00D21422"/>
    <w:rsid w:val="00D2149F"/>
    <w:rsid w:val="00D21AC9"/>
    <w:rsid w:val="00D21F30"/>
    <w:rsid w:val="00D221DE"/>
    <w:rsid w:val="00D22D2F"/>
    <w:rsid w:val="00D23154"/>
    <w:rsid w:val="00D23232"/>
    <w:rsid w:val="00D23801"/>
    <w:rsid w:val="00D2381D"/>
    <w:rsid w:val="00D23849"/>
    <w:rsid w:val="00D23B0F"/>
    <w:rsid w:val="00D24485"/>
    <w:rsid w:val="00D24867"/>
    <w:rsid w:val="00D24B8A"/>
    <w:rsid w:val="00D24F44"/>
    <w:rsid w:val="00D2515C"/>
    <w:rsid w:val="00D25E7E"/>
    <w:rsid w:val="00D2624C"/>
    <w:rsid w:val="00D266AC"/>
    <w:rsid w:val="00D268ED"/>
    <w:rsid w:val="00D271FD"/>
    <w:rsid w:val="00D27236"/>
    <w:rsid w:val="00D27A6E"/>
    <w:rsid w:val="00D303E4"/>
    <w:rsid w:val="00D30694"/>
    <w:rsid w:val="00D30E37"/>
    <w:rsid w:val="00D31710"/>
    <w:rsid w:val="00D3208C"/>
    <w:rsid w:val="00D32371"/>
    <w:rsid w:val="00D32AE6"/>
    <w:rsid w:val="00D32B59"/>
    <w:rsid w:val="00D32D1B"/>
    <w:rsid w:val="00D33679"/>
    <w:rsid w:val="00D33AA0"/>
    <w:rsid w:val="00D33C74"/>
    <w:rsid w:val="00D3423A"/>
    <w:rsid w:val="00D3486A"/>
    <w:rsid w:val="00D34A4D"/>
    <w:rsid w:val="00D352ED"/>
    <w:rsid w:val="00D35888"/>
    <w:rsid w:val="00D35A20"/>
    <w:rsid w:val="00D36061"/>
    <w:rsid w:val="00D3617E"/>
    <w:rsid w:val="00D363B2"/>
    <w:rsid w:val="00D363B4"/>
    <w:rsid w:val="00D37410"/>
    <w:rsid w:val="00D375D0"/>
    <w:rsid w:val="00D37D1F"/>
    <w:rsid w:val="00D37E01"/>
    <w:rsid w:val="00D400A7"/>
    <w:rsid w:val="00D408CF"/>
    <w:rsid w:val="00D40B3F"/>
    <w:rsid w:val="00D40C1E"/>
    <w:rsid w:val="00D41165"/>
    <w:rsid w:val="00D41FE5"/>
    <w:rsid w:val="00D4262C"/>
    <w:rsid w:val="00D42B83"/>
    <w:rsid w:val="00D435ED"/>
    <w:rsid w:val="00D43735"/>
    <w:rsid w:val="00D43A58"/>
    <w:rsid w:val="00D43BB8"/>
    <w:rsid w:val="00D440FA"/>
    <w:rsid w:val="00D4418D"/>
    <w:rsid w:val="00D44CC3"/>
    <w:rsid w:val="00D45292"/>
    <w:rsid w:val="00D4547D"/>
    <w:rsid w:val="00D45850"/>
    <w:rsid w:val="00D45B3C"/>
    <w:rsid w:val="00D45F19"/>
    <w:rsid w:val="00D45FA7"/>
    <w:rsid w:val="00D45FDE"/>
    <w:rsid w:val="00D46552"/>
    <w:rsid w:val="00D466CE"/>
    <w:rsid w:val="00D467A2"/>
    <w:rsid w:val="00D46CFF"/>
    <w:rsid w:val="00D46E7A"/>
    <w:rsid w:val="00D46FCB"/>
    <w:rsid w:val="00D47035"/>
    <w:rsid w:val="00D47104"/>
    <w:rsid w:val="00D47122"/>
    <w:rsid w:val="00D47D91"/>
    <w:rsid w:val="00D47EBD"/>
    <w:rsid w:val="00D47FF9"/>
    <w:rsid w:val="00D50CB3"/>
    <w:rsid w:val="00D51157"/>
    <w:rsid w:val="00D51853"/>
    <w:rsid w:val="00D51861"/>
    <w:rsid w:val="00D5195E"/>
    <w:rsid w:val="00D51C54"/>
    <w:rsid w:val="00D51CDE"/>
    <w:rsid w:val="00D51FCF"/>
    <w:rsid w:val="00D5209A"/>
    <w:rsid w:val="00D524F9"/>
    <w:rsid w:val="00D53245"/>
    <w:rsid w:val="00D53DBF"/>
    <w:rsid w:val="00D54098"/>
    <w:rsid w:val="00D54488"/>
    <w:rsid w:val="00D546EF"/>
    <w:rsid w:val="00D556CD"/>
    <w:rsid w:val="00D55C93"/>
    <w:rsid w:val="00D55FCE"/>
    <w:rsid w:val="00D56603"/>
    <w:rsid w:val="00D56831"/>
    <w:rsid w:val="00D56DED"/>
    <w:rsid w:val="00D57334"/>
    <w:rsid w:val="00D57681"/>
    <w:rsid w:val="00D57D36"/>
    <w:rsid w:val="00D6023C"/>
    <w:rsid w:val="00D60602"/>
    <w:rsid w:val="00D606FC"/>
    <w:rsid w:val="00D610BC"/>
    <w:rsid w:val="00D625BD"/>
    <w:rsid w:val="00D62BBE"/>
    <w:rsid w:val="00D62D8F"/>
    <w:rsid w:val="00D6327C"/>
    <w:rsid w:val="00D635C2"/>
    <w:rsid w:val="00D63FA3"/>
    <w:rsid w:val="00D652C0"/>
    <w:rsid w:val="00D6531F"/>
    <w:rsid w:val="00D65E35"/>
    <w:rsid w:val="00D65F2C"/>
    <w:rsid w:val="00D663A4"/>
    <w:rsid w:val="00D674A3"/>
    <w:rsid w:val="00D675DC"/>
    <w:rsid w:val="00D67D89"/>
    <w:rsid w:val="00D7023A"/>
    <w:rsid w:val="00D7081C"/>
    <w:rsid w:val="00D70CA0"/>
    <w:rsid w:val="00D70FC4"/>
    <w:rsid w:val="00D71165"/>
    <w:rsid w:val="00D711F5"/>
    <w:rsid w:val="00D71E63"/>
    <w:rsid w:val="00D72020"/>
    <w:rsid w:val="00D72091"/>
    <w:rsid w:val="00D73674"/>
    <w:rsid w:val="00D7383B"/>
    <w:rsid w:val="00D740E7"/>
    <w:rsid w:val="00D740F5"/>
    <w:rsid w:val="00D74665"/>
    <w:rsid w:val="00D747C0"/>
    <w:rsid w:val="00D75629"/>
    <w:rsid w:val="00D756C0"/>
    <w:rsid w:val="00D75B56"/>
    <w:rsid w:val="00D7648D"/>
    <w:rsid w:val="00D76E4F"/>
    <w:rsid w:val="00D770D2"/>
    <w:rsid w:val="00D777C1"/>
    <w:rsid w:val="00D77A84"/>
    <w:rsid w:val="00D81155"/>
    <w:rsid w:val="00D813CC"/>
    <w:rsid w:val="00D81C1E"/>
    <w:rsid w:val="00D82CAF"/>
    <w:rsid w:val="00D83196"/>
    <w:rsid w:val="00D8365C"/>
    <w:rsid w:val="00D83C19"/>
    <w:rsid w:val="00D84A01"/>
    <w:rsid w:val="00D84A41"/>
    <w:rsid w:val="00D84AE6"/>
    <w:rsid w:val="00D859AE"/>
    <w:rsid w:val="00D86244"/>
    <w:rsid w:val="00D8627F"/>
    <w:rsid w:val="00D86AD6"/>
    <w:rsid w:val="00D86E8A"/>
    <w:rsid w:val="00D86E9B"/>
    <w:rsid w:val="00D86F2D"/>
    <w:rsid w:val="00D87169"/>
    <w:rsid w:val="00D87661"/>
    <w:rsid w:val="00D901E8"/>
    <w:rsid w:val="00D91301"/>
    <w:rsid w:val="00D9150B"/>
    <w:rsid w:val="00D93362"/>
    <w:rsid w:val="00D93794"/>
    <w:rsid w:val="00D93A78"/>
    <w:rsid w:val="00D93F00"/>
    <w:rsid w:val="00D94202"/>
    <w:rsid w:val="00D94435"/>
    <w:rsid w:val="00D9459B"/>
    <w:rsid w:val="00D94A70"/>
    <w:rsid w:val="00D95300"/>
    <w:rsid w:val="00D95FA2"/>
    <w:rsid w:val="00D96056"/>
    <w:rsid w:val="00D9663F"/>
    <w:rsid w:val="00D966F5"/>
    <w:rsid w:val="00D96847"/>
    <w:rsid w:val="00D9689D"/>
    <w:rsid w:val="00D96E1A"/>
    <w:rsid w:val="00D96EB7"/>
    <w:rsid w:val="00D971F0"/>
    <w:rsid w:val="00DA002F"/>
    <w:rsid w:val="00DA01B7"/>
    <w:rsid w:val="00DA037A"/>
    <w:rsid w:val="00DA11A8"/>
    <w:rsid w:val="00DA1550"/>
    <w:rsid w:val="00DA1C28"/>
    <w:rsid w:val="00DA2AB5"/>
    <w:rsid w:val="00DA2DEC"/>
    <w:rsid w:val="00DA2F5C"/>
    <w:rsid w:val="00DA3675"/>
    <w:rsid w:val="00DA3875"/>
    <w:rsid w:val="00DA41AE"/>
    <w:rsid w:val="00DA427A"/>
    <w:rsid w:val="00DA4555"/>
    <w:rsid w:val="00DA4799"/>
    <w:rsid w:val="00DA47FC"/>
    <w:rsid w:val="00DA507A"/>
    <w:rsid w:val="00DA5D74"/>
    <w:rsid w:val="00DA603A"/>
    <w:rsid w:val="00DA65CB"/>
    <w:rsid w:val="00DA65F9"/>
    <w:rsid w:val="00DA6674"/>
    <w:rsid w:val="00DA6BFA"/>
    <w:rsid w:val="00DB043B"/>
    <w:rsid w:val="00DB06A8"/>
    <w:rsid w:val="00DB0DB8"/>
    <w:rsid w:val="00DB1D10"/>
    <w:rsid w:val="00DB3BAF"/>
    <w:rsid w:val="00DB3D52"/>
    <w:rsid w:val="00DB41A1"/>
    <w:rsid w:val="00DB449E"/>
    <w:rsid w:val="00DB4758"/>
    <w:rsid w:val="00DB4C23"/>
    <w:rsid w:val="00DB4EA9"/>
    <w:rsid w:val="00DB5057"/>
    <w:rsid w:val="00DB5AB1"/>
    <w:rsid w:val="00DB665F"/>
    <w:rsid w:val="00DB68A7"/>
    <w:rsid w:val="00DB6E09"/>
    <w:rsid w:val="00DB7794"/>
    <w:rsid w:val="00DB7E53"/>
    <w:rsid w:val="00DC0C94"/>
    <w:rsid w:val="00DC1086"/>
    <w:rsid w:val="00DC1475"/>
    <w:rsid w:val="00DC20E1"/>
    <w:rsid w:val="00DC27A7"/>
    <w:rsid w:val="00DC2B5B"/>
    <w:rsid w:val="00DC2EF9"/>
    <w:rsid w:val="00DC31B4"/>
    <w:rsid w:val="00DC38C6"/>
    <w:rsid w:val="00DC3F5B"/>
    <w:rsid w:val="00DC42F8"/>
    <w:rsid w:val="00DC45DD"/>
    <w:rsid w:val="00DC4B24"/>
    <w:rsid w:val="00DC4CF0"/>
    <w:rsid w:val="00DC4ED2"/>
    <w:rsid w:val="00DC51BB"/>
    <w:rsid w:val="00DC5367"/>
    <w:rsid w:val="00DC5665"/>
    <w:rsid w:val="00DC59A1"/>
    <w:rsid w:val="00DC6965"/>
    <w:rsid w:val="00DC6CAB"/>
    <w:rsid w:val="00DC6FC1"/>
    <w:rsid w:val="00DC7D41"/>
    <w:rsid w:val="00DC7DBB"/>
    <w:rsid w:val="00DC7E28"/>
    <w:rsid w:val="00DD0180"/>
    <w:rsid w:val="00DD0E8F"/>
    <w:rsid w:val="00DD0EB0"/>
    <w:rsid w:val="00DD1B1C"/>
    <w:rsid w:val="00DD1BCB"/>
    <w:rsid w:val="00DD22E2"/>
    <w:rsid w:val="00DD292B"/>
    <w:rsid w:val="00DD3BAE"/>
    <w:rsid w:val="00DD4F06"/>
    <w:rsid w:val="00DD515A"/>
    <w:rsid w:val="00DD5B63"/>
    <w:rsid w:val="00DD5F68"/>
    <w:rsid w:val="00DD5F90"/>
    <w:rsid w:val="00DD607F"/>
    <w:rsid w:val="00DD6264"/>
    <w:rsid w:val="00DD63F4"/>
    <w:rsid w:val="00DD64EC"/>
    <w:rsid w:val="00DD6D35"/>
    <w:rsid w:val="00DD7FC8"/>
    <w:rsid w:val="00DE0E14"/>
    <w:rsid w:val="00DE149F"/>
    <w:rsid w:val="00DE1DA7"/>
    <w:rsid w:val="00DE1E28"/>
    <w:rsid w:val="00DE2394"/>
    <w:rsid w:val="00DE2480"/>
    <w:rsid w:val="00DE294F"/>
    <w:rsid w:val="00DE2C74"/>
    <w:rsid w:val="00DE4A30"/>
    <w:rsid w:val="00DE4AEE"/>
    <w:rsid w:val="00DE50A3"/>
    <w:rsid w:val="00DE5F66"/>
    <w:rsid w:val="00DE61EC"/>
    <w:rsid w:val="00DE72A1"/>
    <w:rsid w:val="00DE74E6"/>
    <w:rsid w:val="00DF0A13"/>
    <w:rsid w:val="00DF0BBB"/>
    <w:rsid w:val="00DF10D5"/>
    <w:rsid w:val="00DF127F"/>
    <w:rsid w:val="00DF15F6"/>
    <w:rsid w:val="00DF1ADA"/>
    <w:rsid w:val="00DF1DE9"/>
    <w:rsid w:val="00DF1E88"/>
    <w:rsid w:val="00DF2D78"/>
    <w:rsid w:val="00DF2DDD"/>
    <w:rsid w:val="00DF33E4"/>
    <w:rsid w:val="00DF4CFB"/>
    <w:rsid w:val="00DF50BE"/>
    <w:rsid w:val="00DF5277"/>
    <w:rsid w:val="00DF5507"/>
    <w:rsid w:val="00DF58A2"/>
    <w:rsid w:val="00DF5C02"/>
    <w:rsid w:val="00DF6131"/>
    <w:rsid w:val="00DF6BB2"/>
    <w:rsid w:val="00DF7ECF"/>
    <w:rsid w:val="00E00350"/>
    <w:rsid w:val="00E00545"/>
    <w:rsid w:val="00E00719"/>
    <w:rsid w:val="00E01049"/>
    <w:rsid w:val="00E01094"/>
    <w:rsid w:val="00E0119A"/>
    <w:rsid w:val="00E01A72"/>
    <w:rsid w:val="00E02314"/>
    <w:rsid w:val="00E0260A"/>
    <w:rsid w:val="00E02735"/>
    <w:rsid w:val="00E02998"/>
    <w:rsid w:val="00E02AFF"/>
    <w:rsid w:val="00E02E4C"/>
    <w:rsid w:val="00E02F57"/>
    <w:rsid w:val="00E0307C"/>
    <w:rsid w:val="00E033BA"/>
    <w:rsid w:val="00E0400A"/>
    <w:rsid w:val="00E05D19"/>
    <w:rsid w:val="00E10119"/>
    <w:rsid w:val="00E1146E"/>
    <w:rsid w:val="00E11907"/>
    <w:rsid w:val="00E12265"/>
    <w:rsid w:val="00E12CD0"/>
    <w:rsid w:val="00E136AA"/>
    <w:rsid w:val="00E13714"/>
    <w:rsid w:val="00E140C0"/>
    <w:rsid w:val="00E145E7"/>
    <w:rsid w:val="00E149B9"/>
    <w:rsid w:val="00E1506A"/>
    <w:rsid w:val="00E155BB"/>
    <w:rsid w:val="00E155C6"/>
    <w:rsid w:val="00E1566D"/>
    <w:rsid w:val="00E16C78"/>
    <w:rsid w:val="00E171C1"/>
    <w:rsid w:val="00E178F1"/>
    <w:rsid w:val="00E17C57"/>
    <w:rsid w:val="00E20C1E"/>
    <w:rsid w:val="00E22009"/>
    <w:rsid w:val="00E22880"/>
    <w:rsid w:val="00E22C1A"/>
    <w:rsid w:val="00E2305E"/>
    <w:rsid w:val="00E23269"/>
    <w:rsid w:val="00E23EB1"/>
    <w:rsid w:val="00E23EBC"/>
    <w:rsid w:val="00E2414C"/>
    <w:rsid w:val="00E24305"/>
    <w:rsid w:val="00E250A5"/>
    <w:rsid w:val="00E2548C"/>
    <w:rsid w:val="00E254E6"/>
    <w:rsid w:val="00E2663F"/>
    <w:rsid w:val="00E268D2"/>
    <w:rsid w:val="00E27214"/>
    <w:rsid w:val="00E2758A"/>
    <w:rsid w:val="00E27690"/>
    <w:rsid w:val="00E278E6"/>
    <w:rsid w:val="00E27C61"/>
    <w:rsid w:val="00E3013C"/>
    <w:rsid w:val="00E30361"/>
    <w:rsid w:val="00E309A8"/>
    <w:rsid w:val="00E30CDD"/>
    <w:rsid w:val="00E30FB5"/>
    <w:rsid w:val="00E310F3"/>
    <w:rsid w:val="00E31260"/>
    <w:rsid w:val="00E31960"/>
    <w:rsid w:val="00E31D67"/>
    <w:rsid w:val="00E31DB0"/>
    <w:rsid w:val="00E32581"/>
    <w:rsid w:val="00E327F2"/>
    <w:rsid w:val="00E32D02"/>
    <w:rsid w:val="00E336CE"/>
    <w:rsid w:val="00E344CC"/>
    <w:rsid w:val="00E3467F"/>
    <w:rsid w:val="00E3501B"/>
    <w:rsid w:val="00E35039"/>
    <w:rsid w:val="00E352B5"/>
    <w:rsid w:val="00E35EB8"/>
    <w:rsid w:val="00E360AB"/>
    <w:rsid w:val="00E36271"/>
    <w:rsid w:val="00E36F32"/>
    <w:rsid w:val="00E36F4C"/>
    <w:rsid w:val="00E370C2"/>
    <w:rsid w:val="00E373D8"/>
    <w:rsid w:val="00E37F0E"/>
    <w:rsid w:val="00E400AE"/>
    <w:rsid w:val="00E40404"/>
    <w:rsid w:val="00E40E7C"/>
    <w:rsid w:val="00E41CBE"/>
    <w:rsid w:val="00E41E57"/>
    <w:rsid w:val="00E42E6E"/>
    <w:rsid w:val="00E444E4"/>
    <w:rsid w:val="00E44B6D"/>
    <w:rsid w:val="00E45197"/>
    <w:rsid w:val="00E455A5"/>
    <w:rsid w:val="00E4584E"/>
    <w:rsid w:val="00E459B8"/>
    <w:rsid w:val="00E45EC6"/>
    <w:rsid w:val="00E4621B"/>
    <w:rsid w:val="00E4628C"/>
    <w:rsid w:val="00E46508"/>
    <w:rsid w:val="00E46DE9"/>
    <w:rsid w:val="00E47530"/>
    <w:rsid w:val="00E4784A"/>
    <w:rsid w:val="00E47A52"/>
    <w:rsid w:val="00E50230"/>
    <w:rsid w:val="00E50538"/>
    <w:rsid w:val="00E5059A"/>
    <w:rsid w:val="00E513CD"/>
    <w:rsid w:val="00E5178E"/>
    <w:rsid w:val="00E5251B"/>
    <w:rsid w:val="00E5274F"/>
    <w:rsid w:val="00E52C5B"/>
    <w:rsid w:val="00E534D5"/>
    <w:rsid w:val="00E5358F"/>
    <w:rsid w:val="00E5421D"/>
    <w:rsid w:val="00E54CCD"/>
    <w:rsid w:val="00E54E06"/>
    <w:rsid w:val="00E56829"/>
    <w:rsid w:val="00E56A8F"/>
    <w:rsid w:val="00E56F0A"/>
    <w:rsid w:val="00E578B3"/>
    <w:rsid w:val="00E57E43"/>
    <w:rsid w:val="00E60A1C"/>
    <w:rsid w:val="00E60BCE"/>
    <w:rsid w:val="00E60FC0"/>
    <w:rsid w:val="00E621F6"/>
    <w:rsid w:val="00E62DC6"/>
    <w:rsid w:val="00E637A8"/>
    <w:rsid w:val="00E637B4"/>
    <w:rsid w:val="00E6402F"/>
    <w:rsid w:val="00E64426"/>
    <w:rsid w:val="00E64A84"/>
    <w:rsid w:val="00E64BF3"/>
    <w:rsid w:val="00E64F74"/>
    <w:rsid w:val="00E65773"/>
    <w:rsid w:val="00E65ADB"/>
    <w:rsid w:val="00E66A4C"/>
    <w:rsid w:val="00E66F3A"/>
    <w:rsid w:val="00E67359"/>
    <w:rsid w:val="00E67F53"/>
    <w:rsid w:val="00E7011C"/>
    <w:rsid w:val="00E70754"/>
    <w:rsid w:val="00E70819"/>
    <w:rsid w:val="00E70C55"/>
    <w:rsid w:val="00E71093"/>
    <w:rsid w:val="00E71452"/>
    <w:rsid w:val="00E715B5"/>
    <w:rsid w:val="00E717FD"/>
    <w:rsid w:val="00E7273E"/>
    <w:rsid w:val="00E72CF9"/>
    <w:rsid w:val="00E731D6"/>
    <w:rsid w:val="00E7320F"/>
    <w:rsid w:val="00E74622"/>
    <w:rsid w:val="00E758CC"/>
    <w:rsid w:val="00E75ADD"/>
    <w:rsid w:val="00E75EBD"/>
    <w:rsid w:val="00E7637A"/>
    <w:rsid w:val="00E764BB"/>
    <w:rsid w:val="00E76D59"/>
    <w:rsid w:val="00E77171"/>
    <w:rsid w:val="00E77501"/>
    <w:rsid w:val="00E77AA6"/>
    <w:rsid w:val="00E80371"/>
    <w:rsid w:val="00E808C4"/>
    <w:rsid w:val="00E80A58"/>
    <w:rsid w:val="00E80F41"/>
    <w:rsid w:val="00E80F54"/>
    <w:rsid w:val="00E8130D"/>
    <w:rsid w:val="00E814CD"/>
    <w:rsid w:val="00E81A8E"/>
    <w:rsid w:val="00E82141"/>
    <w:rsid w:val="00E821A4"/>
    <w:rsid w:val="00E82C8F"/>
    <w:rsid w:val="00E82E2C"/>
    <w:rsid w:val="00E82E3F"/>
    <w:rsid w:val="00E8348B"/>
    <w:rsid w:val="00E836A8"/>
    <w:rsid w:val="00E836BA"/>
    <w:rsid w:val="00E83BA8"/>
    <w:rsid w:val="00E843E2"/>
    <w:rsid w:val="00E84692"/>
    <w:rsid w:val="00E84C93"/>
    <w:rsid w:val="00E86F70"/>
    <w:rsid w:val="00E87832"/>
    <w:rsid w:val="00E878A3"/>
    <w:rsid w:val="00E87A3D"/>
    <w:rsid w:val="00E902F8"/>
    <w:rsid w:val="00E903AE"/>
    <w:rsid w:val="00E908A7"/>
    <w:rsid w:val="00E90EFB"/>
    <w:rsid w:val="00E9183F"/>
    <w:rsid w:val="00E918C0"/>
    <w:rsid w:val="00E91F6D"/>
    <w:rsid w:val="00E9209F"/>
    <w:rsid w:val="00E92156"/>
    <w:rsid w:val="00E9262E"/>
    <w:rsid w:val="00E9372F"/>
    <w:rsid w:val="00E93C09"/>
    <w:rsid w:val="00E93E1A"/>
    <w:rsid w:val="00E93E63"/>
    <w:rsid w:val="00E9461E"/>
    <w:rsid w:val="00E946A6"/>
    <w:rsid w:val="00E949B0"/>
    <w:rsid w:val="00E94E68"/>
    <w:rsid w:val="00E94ECB"/>
    <w:rsid w:val="00E953F1"/>
    <w:rsid w:val="00E956B3"/>
    <w:rsid w:val="00E9586D"/>
    <w:rsid w:val="00E9603D"/>
    <w:rsid w:val="00E96086"/>
    <w:rsid w:val="00E9715C"/>
    <w:rsid w:val="00E972F3"/>
    <w:rsid w:val="00E97C2E"/>
    <w:rsid w:val="00E97DDD"/>
    <w:rsid w:val="00E97EDD"/>
    <w:rsid w:val="00EA05A8"/>
    <w:rsid w:val="00EA094A"/>
    <w:rsid w:val="00EA109F"/>
    <w:rsid w:val="00EA1371"/>
    <w:rsid w:val="00EA14B0"/>
    <w:rsid w:val="00EA1A42"/>
    <w:rsid w:val="00EA1B31"/>
    <w:rsid w:val="00EA20A4"/>
    <w:rsid w:val="00EA2796"/>
    <w:rsid w:val="00EA30F3"/>
    <w:rsid w:val="00EA35AF"/>
    <w:rsid w:val="00EA3E0D"/>
    <w:rsid w:val="00EA52D3"/>
    <w:rsid w:val="00EA5964"/>
    <w:rsid w:val="00EA5DC5"/>
    <w:rsid w:val="00EA5F1A"/>
    <w:rsid w:val="00EA68B4"/>
    <w:rsid w:val="00EA6A44"/>
    <w:rsid w:val="00EA6C3E"/>
    <w:rsid w:val="00EA76B7"/>
    <w:rsid w:val="00EA7772"/>
    <w:rsid w:val="00EA779C"/>
    <w:rsid w:val="00EA78B3"/>
    <w:rsid w:val="00EA78CA"/>
    <w:rsid w:val="00EA7BAE"/>
    <w:rsid w:val="00EB01E3"/>
    <w:rsid w:val="00EB01E4"/>
    <w:rsid w:val="00EB0226"/>
    <w:rsid w:val="00EB1023"/>
    <w:rsid w:val="00EB23B4"/>
    <w:rsid w:val="00EB3066"/>
    <w:rsid w:val="00EB34A1"/>
    <w:rsid w:val="00EB3CA5"/>
    <w:rsid w:val="00EB42BF"/>
    <w:rsid w:val="00EB48E7"/>
    <w:rsid w:val="00EB59F8"/>
    <w:rsid w:val="00EB647F"/>
    <w:rsid w:val="00EB70E7"/>
    <w:rsid w:val="00EB7D70"/>
    <w:rsid w:val="00EB7F8E"/>
    <w:rsid w:val="00EC0A40"/>
    <w:rsid w:val="00EC0A63"/>
    <w:rsid w:val="00EC0B79"/>
    <w:rsid w:val="00EC1051"/>
    <w:rsid w:val="00EC1086"/>
    <w:rsid w:val="00EC1DD0"/>
    <w:rsid w:val="00EC2356"/>
    <w:rsid w:val="00EC2DB3"/>
    <w:rsid w:val="00EC3A46"/>
    <w:rsid w:val="00EC3CF4"/>
    <w:rsid w:val="00EC4D2F"/>
    <w:rsid w:val="00EC54D7"/>
    <w:rsid w:val="00EC57A0"/>
    <w:rsid w:val="00EC5DBF"/>
    <w:rsid w:val="00EC5E4D"/>
    <w:rsid w:val="00EC6138"/>
    <w:rsid w:val="00EC6669"/>
    <w:rsid w:val="00EC67A4"/>
    <w:rsid w:val="00EC7964"/>
    <w:rsid w:val="00ED08C3"/>
    <w:rsid w:val="00ED0B50"/>
    <w:rsid w:val="00ED0F33"/>
    <w:rsid w:val="00ED10AA"/>
    <w:rsid w:val="00ED1329"/>
    <w:rsid w:val="00ED1533"/>
    <w:rsid w:val="00ED199A"/>
    <w:rsid w:val="00ED1D01"/>
    <w:rsid w:val="00ED29C0"/>
    <w:rsid w:val="00ED403C"/>
    <w:rsid w:val="00ED4E73"/>
    <w:rsid w:val="00ED4E75"/>
    <w:rsid w:val="00ED51FA"/>
    <w:rsid w:val="00ED53F4"/>
    <w:rsid w:val="00ED644C"/>
    <w:rsid w:val="00ED6563"/>
    <w:rsid w:val="00ED65D2"/>
    <w:rsid w:val="00ED71A3"/>
    <w:rsid w:val="00ED785D"/>
    <w:rsid w:val="00ED78B0"/>
    <w:rsid w:val="00ED79FE"/>
    <w:rsid w:val="00ED7C7D"/>
    <w:rsid w:val="00ED7E51"/>
    <w:rsid w:val="00EE0293"/>
    <w:rsid w:val="00EE0A1A"/>
    <w:rsid w:val="00EE0AD1"/>
    <w:rsid w:val="00EE0B8F"/>
    <w:rsid w:val="00EE0C77"/>
    <w:rsid w:val="00EE0D56"/>
    <w:rsid w:val="00EE0EFE"/>
    <w:rsid w:val="00EE0FC6"/>
    <w:rsid w:val="00EE18B3"/>
    <w:rsid w:val="00EE1BFB"/>
    <w:rsid w:val="00EE2B6D"/>
    <w:rsid w:val="00EE32C9"/>
    <w:rsid w:val="00EE379D"/>
    <w:rsid w:val="00EE4163"/>
    <w:rsid w:val="00EE45A0"/>
    <w:rsid w:val="00EE4A98"/>
    <w:rsid w:val="00EE4DEE"/>
    <w:rsid w:val="00EE5087"/>
    <w:rsid w:val="00EE552A"/>
    <w:rsid w:val="00EE5794"/>
    <w:rsid w:val="00EE5E76"/>
    <w:rsid w:val="00EE68E3"/>
    <w:rsid w:val="00EE6902"/>
    <w:rsid w:val="00EE6C93"/>
    <w:rsid w:val="00EE738F"/>
    <w:rsid w:val="00EF0208"/>
    <w:rsid w:val="00EF0729"/>
    <w:rsid w:val="00EF0CBE"/>
    <w:rsid w:val="00EF1FA8"/>
    <w:rsid w:val="00EF2CDC"/>
    <w:rsid w:val="00EF3040"/>
    <w:rsid w:val="00EF3059"/>
    <w:rsid w:val="00EF34D6"/>
    <w:rsid w:val="00EF4091"/>
    <w:rsid w:val="00EF4151"/>
    <w:rsid w:val="00EF4613"/>
    <w:rsid w:val="00EF4A2F"/>
    <w:rsid w:val="00EF4D23"/>
    <w:rsid w:val="00EF4D98"/>
    <w:rsid w:val="00EF51CD"/>
    <w:rsid w:val="00EF530E"/>
    <w:rsid w:val="00EF5A5A"/>
    <w:rsid w:val="00EF62C4"/>
    <w:rsid w:val="00EF63FA"/>
    <w:rsid w:val="00EF6413"/>
    <w:rsid w:val="00EF6A21"/>
    <w:rsid w:val="00EF7AB9"/>
    <w:rsid w:val="00F0003B"/>
    <w:rsid w:val="00F00121"/>
    <w:rsid w:val="00F001A1"/>
    <w:rsid w:val="00F004B8"/>
    <w:rsid w:val="00F00CF2"/>
    <w:rsid w:val="00F016DB"/>
    <w:rsid w:val="00F01FE7"/>
    <w:rsid w:val="00F0243B"/>
    <w:rsid w:val="00F02A47"/>
    <w:rsid w:val="00F02F31"/>
    <w:rsid w:val="00F038C0"/>
    <w:rsid w:val="00F03E07"/>
    <w:rsid w:val="00F0458B"/>
    <w:rsid w:val="00F04620"/>
    <w:rsid w:val="00F0538E"/>
    <w:rsid w:val="00F05E75"/>
    <w:rsid w:val="00F0646A"/>
    <w:rsid w:val="00F064D7"/>
    <w:rsid w:val="00F0710C"/>
    <w:rsid w:val="00F07901"/>
    <w:rsid w:val="00F1005A"/>
    <w:rsid w:val="00F1084F"/>
    <w:rsid w:val="00F10921"/>
    <w:rsid w:val="00F110D4"/>
    <w:rsid w:val="00F111FA"/>
    <w:rsid w:val="00F1122B"/>
    <w:rsid w:val="00F1186C"/>
    <w:rsid w:val="00F12190"/>
    <w:rsid w:val="00F1362E"/>
    <w:rsid w:val="00F136DB"/>
    <w:rsid w:val="00F13AE5"/>
    <w:rsid w:val="00F13B50"/>
    <w:rsid w:val="00F13E4A"/>
    <w:rsid w:val="00F14143"/>
    <w:rsid w:val="00F1415E"/>
    <w:rsid w:val="00F148C9"/>
    <w:rsid w:val="00F15156"/>
    <w:rsid w:val="00F15CBF"/>
    <w:rsid w:val="00F16327"/>
    <w:rsid w:val="00F16A88"/>
    <w:rsid w:val="00F170DB"/>
    <w:rsid w:val="00F17509"/>
    <w:rsid w:val="00F1759B"/>
    <w:rsid w:val="00F176AC"/>
    <w:rsid w:val="00F1793E"/>
    <w:rsid w:val="00F2030B"/>
    <w:rsid w:val="00F2066A"/>
    <w:rsid w:val="00F20D4E"/>
    <w:rsid w:val="00F21432"/>
    <w:rsid w:val="00F21682"/>
    <w:rsid w:val="00F2173F"/>
    <w:rsid w:val="00F21AA7"/>
    <w:rsid w:val="00F237E1"/>
    <w:rsid w:val="00F240E9"/>
    <w:rsid w:val="00F242C7"/>
    <w:rsid w:val="00F249B0"/>
    <w:rsid w:val="00F24B37"/>
    <w:rsid w:val="00F260FD"/>
    <w:rsid w:val="00F26566"/>
    <w:rsid w:val="00F26BB8"/>
    <w:rsid w:val="00F26DAB"/>
    <w:rsid w:val="00F26E70"/>
    <w:rsid w:val="00F27143"/>
    <w:rsid w:val="00F2776F"/>
    <w:rsid w:val="00F27792"/>
    <w:rsid w:val="00F27919"/>
    <w:rsid w:val="00F279D0"/>
    <w:rsid w:val="00F27C05"/>
    <w:rsid w:val="00F27D43"/>
    <w:rsid w:val="00F30943"/>
    <w:rsid w:val="00F31289"/>
    <w:rsid w:val="00F315C3"/>
    <w:rsid w:val="00F31DA4"/>
    <w:rsid w:val="00F322B4"/>
    <w:rsid w:val="00F322CD"/>
    <w:rsid w:val="00F32A51"/>
    <w:rsid w:val="00F32CD6"/>
    <w:rsid w:val="00F32EBE"/>
    <w:rsid w:val="00F33561"/>
    <w:rsid w:val="00F34060"/>
    <w:rsid w:val="00F34785"/>
    <w:rsid w:val="00F34D1C"/>
    <w:rsid w:val="00F352B6"/>
    <w:rsid w:val="00F36A68"/>
    <w:rsid w:val="00F36EC4"/>
    <w:rsid w:val="00F370CC"/>
    <w:rsid w:val="00F37B3D"/>
    <w:rsid w:val="00F37FD4"/>
    <w:rsid w:val="00F40B48"/>
    <w:rsid w:val="00F40C47"/>
    <w:rsid w:val="00F40DC4"/>
    <w:rsid w:val="00F4150C"/>
    <w:rsid w:val="00F4176B"/>
    <w:rsid w:val="00F418E9"/>
    <w:rsid w:val="00F41ADD"/>
    <w:rsid w:val="00F41BA3"/>
    <w:rsid w:val="00F420B0"/>
    <w:rsid w:val="00F422DA"/>
    <w:rsid w:val="00F4298E"/>
    <w:rsid w:val="00F42D1F"/>
    <w:rsid w:val="00F43336"/>
    <w:rsid w:val="00F43BD4"/>
    <w:rsid w:val="00F43D83"/>
    <w:rsid w:val="00F4440F"/>
    <w:rsid w:val="00F444D7"/>
    <w:rsid w:val="00F44548"/>
    <w:rsid w:val="00F4492A"/>
    <w:rsid w:val="00F450DB"/>
    <w:rsid w:val="00F450EC"/>
    <w:rsid w:val="00F456BA"/>
    <w:rsid w:val="00F456BB"/>
    <w:rsid w:val="00F45A56"/>
    <w:rsid w:val="00F4604F"/>
    <w:rsid w:val="00F4615D"/>
    <w:rsid w:val="00F46224"/>
    <w:rsid w:val="00F46261"/>
    <w:rsid w:val="00F462CA"/>
    <w:rsid w:val="00F46414"/>
    <w:rsid w:val="00F46878"/>
    <w:rsid w:val="00F46902"/>
    <w:rsid w:val="00F46ECF"/>
    <w:rsid w:val="00F47580"/>
    <w:rsid w:val="00F47EFB"/>
    <w:rsid w:val="00F5046D"/>
    <w:rsid w:val="00F50728"/>
    <w:rsid w:val="00F508F7"/>
    <w:rsid w:val="00F50987"/>
    <w:rsid w:val="00F51283"/>
    <w:rsid w:val="00F51A8F"/>
    <w:rsid w:val="00F51CA1"/>
    <w:rsid w:val="00F51FD5"/>
    <w:rsid w:val="00F52C08"/>
    <w:rsid w:val="00F52CC8"/>
    <w:rsid w:val="00F530CC"/>
    <w:rsid w:val="00F53D4A"/>
    <w:rsid w:val="00F53E3F"/>
    <w:rsid w:val="00F54126"/>
    <w:rsid w:val="00F54936"/>
    <w:rsid w:val="00F54A89"/>
    <w:rsid w:val="00F54E84"/>
    <w:rsid w:val="00F5546D"/>
    <w:rsid w:val="00F555B2"/>
    <w:rsid w:val="00F55DEA"/>
    <w:rsid w:val="00F55E6D"/>
    <w:rsid w:val="00F56007"/>
    <w:rsid w:val="00F56066"/>
    <w:rsid w:val="00F56AA6"/>
    <w:rsid w:val="00F56D15"/>
    <w:rsid w:val="00F5706B"/>
    <w:rsid w:val="00F57C90"/>
    <w:rsid w:val="00F57E51"/>
    <w:rsid w:val="00F57E5D"/>
    <w:rsid w:val="00F6003D"/>
    <w:rsid w:val="00F60134"/>
    <w:rsid w:val="00F608D8"/>
    <w:rsid w:val="00F608F4"/>
    <w:rsid w:val="00F60A13"/>
    <w:rsid w:val="00F62187"/>
    <w:rsid w:val="00F625B0"/>
    <w:rsid w:val="00F62CB8"/>
    <w:rsid w:val="00F6321E"/>
    <w:rsid w:val="00F63657"/>
    <w:rsid w:val="00F63705"/>
    <w:rsid w:val="00F63CF6"/>
    <w:rsid w:val="00F63EC6"/>
    <w:rsid w:val="00F64A4E"/>
    <w:rsid w:val="00F64B77"/>
    <w:rsid w:val="00F6598F"/>
    <w:rsid w:val="00F65DF4"/>
    <w:rsid w:val="00F66168"/>
    <w:rsid w:val="00F6643E"/>
    <w:rsid w:val="00F67393"/>
    <w:rsid w:val="00F673B0"/>
    <w:rsid w:val="00F6740E"/>
    <w:rsid w:val="00F6746B"/>
    <w:rsid w:val="00F67D6E"/>
    <w:rsid w:val="00F67E9E"/>
    <w:rsid w:val="00F67FE9"/>
    <w:rsid w:val="00F701E5"/>
    <w:rsid w:val="00F702AD"/>
    <w:rsid w:val="00F70A8E"/>
    <w:rsid w:val="00F70E6A"/>
    <w:rsid w:val="00F71018"/>
    <w:rsid w:val="00F715E0"/>
    <w:rsid w:val="00F71C88"/>
    <w:rsid w:val="00F72217"/>
    <w:rsid w:val="00F724FD"/>
    <w:rsid w:val="00F72755"/>
    <w:rsid w:val="00F72857"/>
    <w:rsid w:val="00F72E86"/>
    <w:rsid w:val="00F73894"/>
    <w:rsid w:val="00F74432"/>
    <w:rsid w:val="00F75378"/>
    <w:rsid w:val="00F75585"/>
    <w:rsid w:val="00F75FEB"/>
    <w:rsid w:val="00F767A3"/>
    <w:rsid w:val="00F76E9B"/>
    <w:rsid w:val="00F7726F"/>
    <w:rsid w:val="00F802B3"/>
    <w:rsid w:val="00F80889"/>
    <w:rsid w:val="00F8114D"/>
    <w:rsid w:val="00F81CB7"/>
    <w:rsid w:val="00F81DC2"/>
    <w:rsid w:val="00F82C61"/>
    <w:rsid w:val="00F83565"/>
    <w:rsid w:val="00F836E1"/>
    <w:rsid w:val="00F83C44"/>
    <w:rsid w:val="00F83D1A"/>
    <w:rsid w:val="00F83D77"/>
    <w:rsid w:val="00F8419B"/>
    <w:rsid w:val="00F84328"/>
    <w:rsid w:val="00F844E0"/>
    <w:rsid w:val="00F847C3"/>
    <w:rsid w:val="00F84968"/>
    <w:rsid w:val="00F84EA3"/>
    <w:rsid w:val="00F85250"/>
    <w:rsid w:val="00F8528D"/>
    <w:rsid w:val="00F85688"/>
    <w:rsid w:val="00F85F2D"/>
    <w:rsid w:val="00F85F2E"/>
    <w:rsid w:val="00F85F90"/>
    <w:rsid w:val="00F86DEB"/>
    <w:rsid w:val="00F874CA"/>
    <w:rsid w:val="00F90416"/>
    <w:rsid w:val="00F910FB"/>
    <w:rsid w:val="00F9197B"/>
    <w:rsid w:val="00F919B2"/>
    <w:rsid w:val="00F922A3"/>
    <w:rsid w:val="00F932B5"/>
    <w:rsid w:val="00F94DF6"/>
    <w:rsid w:val="00F961C5"/>
    <w:rsid w:val="00F96455"/>
    <w:rsid w:val="00F968F5"/>
    <w:rsid w:val="00F97162"/>
    <w:rsid w:val="00F972B4"/>
    <w:rsid w:val="00F97B98"/>
    <w:rsid w:val="00F97C1F"/>
    <w:rsid w:val="00FA00F2"/>
    <w:rsid w:val="00FA05A3"/>
    <w:rsid w:val="00FA0D8A"/>
    <w:rsid w:val="00FA2686"/>
    <w:rsid w:val="00FA2E7F"/>
    <w:rsid w:val="00FA38EB"/>
    <w:rsid w:val="00FA496C"/>
    <w:rsid w:val="00FA4F35"/>
    <w:rsid w:val="00FA5579"/>
    <w:rsid w:val="00FA58E9"/>
    <w:rsid w:val="00FA6393"/>
    <w:rsid w:val="00FA6BBA"/>
    <w:rsid w:val="00FA6FAD"/>
    <w:rsid w:val="00FA6FF2"/>
    <w:rsid w:val="00FA70E6"/>
    <w:rsid w:val="00FA785A"/>
    <w:rsid w:val="00FA7DD3"/>
    <w:rsid w:val="00FB060C"/>
    <w:rsid w:val="00FB0A5A"/>
    <w:rsid w:val="00FB0AB4"/>
    <w:rsid w:val="00FB1A6A"/>
    <w:rsid w:val="00FB20B2"/>
    <w:rsid w:val="00FB27F6"/>
    <w:rsid w:val="00FB2806"/>
    <w:rsid w:val="00FB28F0"/>
    <w:rsid w:val="00FB2C00"/>
    <w:rsid w:val="00FB326B"/>
    <w:rsid w:val="00FB32D2"/>
    <w:rsid w:val="00FB3AB4"/>
    <w:rsid w:val="00FB3F22"/>
    <w:rsid w:val="00FB4ECA"/>
    <w:rsid w:val="00FB5361"/>
    <w:rsid w:val="00FB53A0"/>
    <w:rsid w:val="00FB585F"/>
    <w:rsid w:val="00FB62F6"/>
    <w:rsid w:val="00FB6318"/>
    <w:rsid w:val="00FB64B4"/>
    <w:rsid w:val="00FB6835"/>
    <w:rsid w:val="00FB7FC3"/>
    <w:rsid w:val="00FC039E"/>
    <w:rsid w:val="00FC09AD"/>
    <w:rsid w:val="00FC1005"/>
    <w:rsid w:val="00FC142C"/>
    <w:rsid w:val="00FC1B48"/>
    <w:rsid w:val="00FC1C03"/>
    <w:rsid w:val="00FC2079"/>
    <w:rsid w:val="00FC230E"/>
    <w:rsid w:val="00FC27B5"/>
    <w:rsid w:val="00FC29BD"/>
    <w:rsid w:val="00FC3085"/>
    <w:rsid w:val="00FC3343"/>
    <w:rsid w:val="00FC3C37"/>
    <w:rsid w:val="00FC4F77"/>
    <w:rsid w:val="00FC583B"/>
    <w:rsid w:val="00FC6080"/>
    <w:rsid w:val="00FC6782"/>
    <w:rsid w:val="00FC6987"/>
    <w:rsid w:val="00FC6EA3"/>
    <w:rsid w:val="00FC71BC"/>
    <w:rsid w:val="00FC78D2"/>
    <w:rsid w:val="00FD03F4"/>
    <w:rsid w:val="00FD0DEE"/>
    <w:rsid w:val="00FD0E3D"/>
    <w:rsid w:val="00FD10CC"/>
    <w:rsid w:val="00FD140F"/>
    <w:rsid w:val="00FD19B0"/>
    <w:rsid w:val="00FD1C95"/>
    <w:rsid w:val="00FD2072"/>
    <w:rsid w:val="00FD26F5"/>
    <w:rsid w:val="00FD2711"/>
    <w:rsid w:val="00FD3073"/>
    <w:rsid w:val="00FD34B6"/>
    <w:rsid w:val="00FD37DE"/>
    <w:rsid w:val="00FD41E4"/>
    <w:rsid w:val="00FD4420"/>
    <w:rsid w:val="00FD458F"/>
    <w:rsid w:val="00FD45F5"/>
    <w:rsid w:val="00FD4EC6"/>
    <w:rsid w:val="00FD55C3"/>
    <w:rsid w:val="00FD55E5"/>
    <w:rsid w:val="00FD569D"/>
    <w:rsid w:val="00FD5917"/>
    <w:rsid w:val="00FD5B3F"/>
    <w:rsid w:val="00FD6E43"/>
    <w:rsid w:val="00FD793A"/>
    <w:rsid w:val="00FE0574"/>
    <w:rsid w:val="00FE0579"/>
    <w:rsid w:val="00FE0C5D"/>
    <w:rsid w:val="00FE0C8F"/>
    <w:rsid w:val="00FE0E6E"/>
    <w:rsid w:val="00FE1B05"/>
    <w:rsid w:val="00FE1C1D"/>
    <w:rsid w:val="00FE1FB6"/>
    <w:rsid w:val="00FE24DC"/>
    <w:rsid w:val="00FE2DA7"/>
    <w:rsid w:val="00FE2E50"/>
    <w:rsid w:val="00FE2E62"/>
    <w:rsid w:val="00FE38B6"/>
    <w:rsid w:val="00FE3FAB"/>
    <w:rsid w:val="00FE40A8"/>
    <w:rsid w:val="00FE4C6E"/>
    <w:rsid w:val="00FE5165"/>
    <w:rsid w:val="00FE52F5"/>
    <w:rsid w:val="00FE58BE"/>
    <w:rsid w:val="00FE64F5"/>
    <w:rsid w:val="00FE655F"/>
    <w:rsid w:val="00FE6966"/>
    <w:rsid w:val="00FE6A7E"/>
    <w:rsid w:val="00FE6E14"/>
    <w:rsid w:val="00FE7625"/>
    <w:rsid w:val="00FE7B7F"/>
    <w:rsid w:val="00FE7CBF"/>
    <w:rsid w:val="00FF03E7"/>
    <w:rsid w:val="00FF04BE"/>
    <w:rsid w:val="00FF0D26"/>
    <w:rsid w:val="00FF1118"/>
    <w:rsid w:val="00FF1218"/>
    <w:rsid w:val="00FF1883"/>
    <w:rsid w:val="00FF1A93"/>
    <w:rsid w:val="00FF1D99"/>
    <w:rsid w:val="00FF2256"/>
    <w:rsid w:val="00FF268B"/>
    <w:rsid w:val="00FF2964"/>
    <w:rsid w:val="00FF2AD0"/>
    <w:rsid w:val="00FF2E02"/>
    <w:rsid w:val="00FF2F48"/>
    <w:rsid w:val="00FF305F"/>
    <w:rsid w:val="00FF3E76"/>
    <w:rsid w:val="00FF3F64"/>
    <w:rsid w:val="00FF4AF3"/>
    <w:rsid w:val="00FF4FB8"/>
    <w:rsid w:val="00FF5010"/>
    <w:rsid w:val="00FF51CD"/>
    <w:rsid w:val="00FF51ED"/>
    <w:rsid w:val="00FF5529"/>
    <w:rsid w:val="00FF5B5A"/>
    <w:rsid w:val="00FF74CB"/>
    <w:rsid w:val="00FF7AB3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05B9BD"/>
  <w15:chartTrackingRefBased/>
  <w15:docId w15:val="{2E7029AA-C81C-47F9-B8BD-254BA66DE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norBidi" w:eastAsia="宋体" w:hAnsi="minorBidi" w:cs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107825"/>
    <w:pPr>
      <w:widowControl w:val="0"/>
      <w:spacing w:line="360" w:lineRule="auto"/>
      <w:ind w:firstLineChars="200" w:firstLine="200"/>
      <w:jc w:val="both"/>
    </w:pPr>
    <w:rPr>
      <w:spacing w:val="10"/>
      <w:kern w:val="2"/>
      <w:sz w:val="21"/>
      <w:szCs w:val="21"/>
    </w:rPr>
  </w:style>
  <w:style w:type="paragraph" w:styleId="1">
    <w:name w:val="heading 1"/>
    <w:basedOn w:val="a6"/>
    <w:next w:val="a6"/>
    <w:autoRedefine/>
    <w:qFormat/>
    <w:rsid w:val="001A0955"/>
    <w:pPr>
      <w:pageBreakBefore/>
      <w:widowControl/>
      <w:numPr>
        <w:numId w:val="8"/>
      </w:numPr>
      <w:spacing w:before="340" w:after="330" w:line="578" w:lineRule="auto"/>
      <w:ind w:firstLineChars="0"/>
      <w:outlineLvl w:val="0"/>
    </w:pPr>
    <w:rPr>
      <w:rFonts w:ascii="黑体" w:eastAsia="黑体"/>
      <w:b/>
      <w:bCs/>
      <w:kern w:val="0"/>
      <w:sz w:val="32"/>
      <w:szCs w:val="44"/>
    </w:rPr>
  </w:style>
  <w:style w:type="paragraph" w:styleId="2">
    <w:name w:val="heading 2"/>
    <w:basedOn w:val="a6"/>
    <w:next w:val="a6"/>
    <w:qFormat/>
    <w:rsid w:val="001A0955"/>
    <w:pPr>
      <w:widowControl/>
      <w:numPr>
        <w:ilvl w:val="1"/>
        <w:numId w:val="8"/>
      </w:numPr>
      <w:spacing w:before="260" w:after="260" w:line="415" w:lineRule="auto"/>
      <w:ind w:firstLineChars="0"/>
      <w:outlineLvl w:val="1"/>
    </w:pPr>
    <w:rPr>
      <w:rFonts w:eastAsia="黑体"/>
      <w:b/>
      <w:bCs/>
      <w:sz w:val="24"/>
      <w:szCs w:val="32"/>
    </w:rPr>
  </w:style>
  <w:style w:type="paragraph" w:styleId="3">
    <w:name w:val="heading 3"/>
    <w:basedOn w:val="a6"/>
    <w:next w:val="a6"/>
    <w:link w:val="3Char"/>
    <w:autoRedefine/>
    <w:qFormat/>
    <w:rsid w:val="00F767A3"/>
    <w:pPr>
      <w:keepNext/>
      <w:keepLines/>
      <w:numPr>
        <w:ilvl w:val="2"/>
        <w:numId w:val="8"/>
      </w:numPr>
      <w:spacing w:before="260" w:after="260"/>
      <w:ind w:firstLineChars="0"/>
      <w:outlineLvl w:val="2"/>
    </w:pPr>
    <w:rPr>
      <w:b/>
      <w:bCs/>
      <w:kern w:val="0"/>
      <w:szCs w:val="32"/>
    </w:rPr>
  </w:style>
  <w:style w:type="paragraph" w:styleId="4">
    <w:name w:val="heading 4"/>
    <w:basedOn w:val="a6"/>
    <w:next w:val="a6"/>
    <w:qFormat/>
    <w:rsid w:val="001A0955"/>
    <w:pPr>
      <w:keepNext/>
      <w:keepLines/>
      <w:numPr>
        <w:ilvl w:val="3"/>
        <w:numId w:val="8"/>
      </w:numPr>
      <w:spacing w:before="120" w:after="120"/>
      <w:ind w:firstLineChars="0"/>
      <w:outlineLvl w:val="3"/>
    </w:pPr>
    <w:rPr>
      <w:rFonts w:ascii="Arial" w:hAnsi="Arial"/>
      <w:b/>
      <w:bCs/>
      <w:szCs w:val="28"/>
    </w:rPr>
  </w:style>
  <w:style w:type="paragraph" w:styleId="5">
    <w:name w:val="heading 5"/>
    <w:basedOn w:val="a6"/>
    <w:next w:val="a6"/>
    <w:link w:val="5Char"/>
    <w:qFormat/>
    <w:rsid w:val="001A0955"/>
    <w:pPr>
      <w:keepNext/>
      <w:keepLines/>
      <w:numPr>
        <w:ilvl w:val="4"/>
        <w:numId w:val="8"/>
      </w:numPr>
      <w:spacing w:before="280" w:after="290" w:line="376" w:lineRule="auto"/>
      <w:ind w:firstLineChars="0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6"/>
    </w:pPr>
    <w:rPr>
      <w:b/>
      <w:bCs/>
      <w:sz w:val="24"/>
    </w:rPr>
  </w:style>
  <w:style w:type="paragraph" w:styleId="8">
    <w:name w:val="heading 8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8"/>
    </w:pPr>
    <w:rPr>
      <w:rFonts w:ascii="Arial" w:eastAsia="黑体" w:hAnsi="Arial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5">
    <w:name w:val="四级标题"/>
    <w:basedOn w:val="4"/>
    <w:rsid w:val="008A10F6"/>
    <w:pPr>
      <w:numPr>
        <w:numId w:val="1"/>
      </w:numPr>
      <w:spacing w:before="0" w:after="0" w:line="240" w:lineRule="atLeast"/>
    </w:pPr>
    <w:rPr>
      <w:rFonts w:ascii="minorBidi" w:hAnsi="minorBidi"/>
    </w:rPr>
  </w:style>
  <w:style w:type="paragraph" w:styleId="aa">
    <w:name w:val="header"/>
    <w:basedOn w:val="a6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styleId="ab">
    <w:name w:val="Hyperlink"/>
    <w:uiPriority w:val="99"/>
    <w:rPr>
      <w:color w:val="0000FF"/>
      <w:u w:val="single"/>
    </w:rPr>
  </w:style>
  <w:style w:type="paragraph" w:styleId="13">
    <w:name w:val="toc 1"/>
    <w:basedOn w:val="a6"/>
    <w:next w:val="a6"/>
    <w:autoRedefine/>
    <w:uiPriority w:val="39"/>
    <w:rsid w:val="00AE16CD"/>
    <w:pPr>
      <w:spacing w:before="120" w:after="120" w:line="240" w:lineRule="auto"/>
      <w:jc w:val="left"/>
    </w:pPr>
    <w:rPr>
      <w:b/>
      <w:bCs/>
      <w:caps/>
      <w:sz w:val="20"/>
      <w:szCs w:val="20"/>
    </w:rPr>
  </w:style>
  <w:style w:type="paragraph" w:styleId="20">
    <w:name w:val="toc 2"/>
    <w:basedOn w:val="a6"/>
    <w:next w:val="a6"/>
    <w:autoRedefine/>
    <w:uiPriority w:val="39"/>
    <w:rsid w:val="00AE16CD"/>
    <w:pPr>
      <w:spacing w:line="240" w:lineRule="auto"/>
      <w:ind w:left="238"/>
      <w:jc w:val="left"/>
    </w:pPr>
    <w:rPr>
      <w:smallCaps/>
      <w:sz w:val="20"/>
      <w:szCs w:val="20"/>
    </w:rPr>
  </w:style>
  <w:style w:type="paragraph" w:styleId="30">
    <w:name w:val="toc 3"/>
    <w:basedOn w:val="a6"/>
    <w:next w:val="a6"/>
    <w:autoRedefine/>
    <w:uiPriority w:val="39"/>
    <w:rsid w:val="00793A6E"/>
    <w:pPr>
      <w:spacing w:line="240" w:lineRule="auto"/>
      <w:ind w:left="482"/>
      <w:jc w:val="left"/>
    </w:pPr>
    <w:rPr>
      <w:iCs/>
      <w:sz w:val="20"/>
      <w:szCs w:val="20"/>
    </w:rPr>
  </w:style>
  <w:style w:type="paragraph" w:styleId="ac">
    <w:name w:val="footer"/>
    <w:basedOn w:val="a6"/>
    <w:semiHidden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styleId="ad">
    <w:name w:val="page number"/>
    <w:basedOn w:val="a7"/>
    <w:semiHidden/>
  </w:style>
  <w:style w:type="paragraph" w:customStyle="1" w:styleId="ae">
    <w:name w:val="封面_文档名称"/>
    <w:basedOn w:val="a6"/>
    <w:semiHidden/>
    <w:rsid w:val="00AE16CD"/>
    <w:pPr>
      <w:ind w:left="-2" w:firstLine="2"/>
      <w:jc w:val="right"/>
    </w:pPr>
    <w:rPr>
      <w:rFonts w:ascii="黑体" w:eastAsia="黑体" w:cs="宋体"/>
      <w:sz w:val="72"/>
      <w:szCs w:val="20"/>
    </w:rPr>
  </w:style>
  <w:style w:type="character" w:customStyle="1" w:styleId="af">
    <w:name w:val="封面_文档编码"/>
    <w:semiHidden/>
    <w:rsid w:val="00A91D8F"/>
    <w:rPr>
      <w:b/>
      <w:bCs/>
      <w:kern w:val="0"/>
    </w:rPr>
  </w:style>
  <w:style w:type="paragraph" w:customStyle="1" w:styleId="af0">
    <w:name w:val="封面_公司地址电话"/>
    <w:basedOn w:val="a6"/>
    <w:semiHidden/>
    <w:rsid w:val="00A91D8F"/>
    <w:pPr>
      <w:spacing w:line="240" w:lineRule="auto"/>
    </w:pPr>
    <w:rPr>
      <w:rFonts w:cs="宋体"/>
      <w:szCs w:val="20"/>
    </w:rPr>
  </w:style>
  <w:style w:type="numbering" w:customStyle="1" w:styleId="a2">
    <w:name w:val="多级编号"/>
    <w:basedOn w:val="a9"/>
    <w:rsid w:val="00E9603D"/>
    <w:pPr>
      <w:numPr>
        <w:numId w:val="2"/>
      </w:numPr>
    </w:pPr>
  </w:style>
  <w:style w:type="table" w:customStyle="1" w:styleId="af1">
    <w:name w:val="表内虚线"/>
    <w:basedOn w:val="af2"/>
    <w:rsid w:val="009D5619"/>
    <w:tblPr>
      <w:tblStyleRowBandSize w:val="1"/>
      <w:jc w:val="center"/>
      <w:tblInd w:w="0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  <w:tcPr>
      <w:shd w:val="clear" w:color="auto" w:fill="auto"/>
      <w:vAlign w:val="center"/>
    </w:tcPr>
    <w:tblStylePr w:type="firstRow">
      <w:pPr>
        <w:jc w:val="both"/>
      </w:pPr>
      <w:rPr>
        <w:b w:val="0"/>
      </w:rPr>
      <w:tblPr/>
      <w:tcPr>
        <w:tcBorders>
          <w:top w:val="nil"/>
          <w:left w:val="nil"/>
          <w:bottom w:val="thinThickSmallGap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CCCCCC"/>
        <w:vAlign w:val="center"/>
      </w:tcPr>
    </w:tblStylePr>
    <w:tblStylePr w:type="lastRow">
      <w:tblPr/>
      <w:tcPr>
        <w:tcBorders>
          <w:top w:val="thickThinSmallGap" w:sz="12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0E0E0"/>
      </w:tcPr>
    </w:tblStylePr>
    <w:tblStylePr w:type="firstCol">
      <w:tblPr/>
      <w:tcPr>
        <w:tcBorders>
          <w:top w:val="nil"/>
          <w:left w:val="single" w:sz="4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nil"/>
          <w:left w:val="nil"/>
          <w:bottom w:val="nil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af3">
    <w:name w:val="Table Theme"/>
    <w:basedOn w:val="a8"/>
    <w:rsid w:val="00574C3D"/>
    <w:pPr>
      <w:widowControl w:val="0"/>
      <w:spacing w:line="360" w:lineRule="auto"/>
      <w:ind w:firstLineChars="200" w:firstLine="200"/>
      <w:jc w:val="both"/>
    </w:pPr>
    <w:rPr>
      <w:spacing w:val="20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0" w:beforeAutospacing="0" w:afterLines="0" w:after="0" w:afterAutospacing="0" w:line="360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Times New Roman" w:eastAsia="黑体" w:hAnsi="Times New Roman"/>
        <w:sz w:val="21"/>
      </w:rPr>
      <w:tblPr/>
      <w:tcPr>
        <w:tcBorders>
          <w:top w:val="single" w:sz="4" w:space="0" w:color="auto"/>
          <w:left w:val="single" w:sz="4" w:space="0" w:color="auto"/>
          <w:bottom w:val="thinThickSmallGap" w:sz="12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CCCCCC"/>
      </w:tcPr>
    </w:tblStylePr>
  </w:style>
  <w:style w:type="numbering" w:customStyle="1" w:styleId="12">
    <w:name w:val="样式 多级符号1"/>
    <w:basedOn w:val="a9"/>
    <w:semiHidden/>
    <w:rsid w:val="008155D4"/>
    <w:pPr>
      <w:numPr>
        <w:numId w:val="3"/>
      </w:numPr>
    </w:pPr>
  </w:style>
  <w:style w:type="paragraph" w:styleId="40">
    <w:name w:val="toc 4"/>
    <w:basedOn w:val="a6"/>
    <w:next w:val="a6"/>
    <w:autoRedefine/>
    <w:semiHidden/>
    <w:rsid w:val="007713F4"/>
    <w:pPr>
      <w:ind w:left="720"/>
      <w:jc w:val="left"/>
    </w:pPr>
    <w:rPr>
      <w:sz w:val="18"/>
      <w:szCs w:val="18"/>
    </w:rPr>
  </w:style>
  <w:style w:type="paragraph" w:styleId="50">
    <w:name w:val="toc 5"/>
    <w:basedOn w:val="a6"/>
    <w:next w:val="a6"/>
    <w:autoRedefine/>
    <w:semiHidden/>
    <w:rsid w:val="007713F4"/>
    <w:pPr>
      <w:ind w:left="960"/>
      <w:jc w:val="left"/>
    </w:pPr>
    <w:rPr>
      <w:sz w:val="18"/>
      <w:szCs w:val="18"/>
    </w:rPr>
  </w:style>
  <w:style w:type="paragraph" w:styleId="60">
    <w:name w:val="toc 6"/>
    <w:basedOn w:val="a6"/>
    <w:next w:val="a6"/>
    <w:autoRedefine/>
    <w:semiHidden/>
    <w:rsid w:val="007713F4"/>
    <w:pPr>
      <w:ind w:left="1200"/>
      <w:jc w:val="left"/>
    </w:pPr>
    <w:rPr>
      <w:sz w:val="18"/>
      <w:szCs w:val="18"/>
    </w:rPr>
  </w:style>
  <w:style w:type="paragraph" w:styleId="70">
    <w:name w:val="toc 7"/>
    <w:basedOn w:val="a6"/>
    <w:next w:val="a6"/>
    <w:autoRedefine/>
    <w:semiHidden/>
    <w:rsid w:val="007713F4"/>
    <w:pPr>
      <w:ind w:left="1440"/>
      <w:jc w:val="left"/>
    </w:pPr>
    <w:rPr>
      <w:sz w:val="18"/>
      <w:szCs w:val="18"/>
    </w:rPr>
  </w:style>
  <w:style w:type="paragraph" w:styleId="80">
    <w:name w:val="toc 8"/>
    <w:basedOn w:val="a6"/>
    <w:next w:val="a6"/>
    <w:autoRedefine/>
    <w:semiHidden/>
    <w:rsid w:val="007713F4"/>
    <w:pPr>
      <w:ind w:left="1680"/>
      <w:jc w:val="left"/>
    </w:pPr>
    <w:rPr>
      <w:sz w:val="18"/>
      <w:szCs w:val="18"/>
    </w:rPr>
  </w:style>
  <w:style w:type="paragraph" w:styleId="90">
    <w:name w:val="toc 9"/>
    <w:basedOn w:val="a6"/>
    <w:next w:val="a6"/>
    <w:autoRedefine/>
    <w:semiHidden/>
    <w:rsid w:val="007713F4"/>
    <w:pPr>
      <w:ind w:left="1920"/>
      <w:jc w:val="left"/>
    </w:pPr>
    <w:rPr>
      <w:sz w:val="18"/>
      <w:szCs w:val="18"/>
    </w:rPr>
  </w:style>
  <w:style w:type="table" w:styleId="af2">
    <w:name w:val="Table Grid"/>
    <w:aliases w:val="无竖线"/>
    <w:basedOn w:val="a8"/>
    <w:rsid w:val="00960CF1"/>
    <w:pPr>
      <w:widowControl w:val="0"/>
      <w:adjustRightInd w:val="0"/>
      <w:snapToGrid w:val="0"/>
      <w:jc w:val="both"/>
    </w:pPr>
    <w:rPr>
      <w:sz w:val="21"/>
      <w:szCs w:val="21"/>
    </w:rPr>
    <w:tblPr>
      <w:tblStyleRowBandSize w:val="1"/>
      <w:jc w:val="center"/>
      <w:tblInd w:w="0" w:type="dxa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  <w:tcPr>
      <w:shd w:val="clear" w:color="auto" w:fill="auto"/>
      <w:vAlign w:val="center"/>
    </w:tcPr>
    <w:tblStylePr w:type="firstRow">
      <w:pPr>
        <w:jc w:val="both"/>
      </w:pPr>
      <w:rPr>
        <w:b w:val="0"/>
      </w:rPr>
      <w:tblPr/>
      <w:tcPr>
        <w:tcBorders>
          <w:top w:val="single" w:sz="4" w:space="0" w:color="auto"/>
          <w:left w:val="nil"/>
          <w:bottom w:val="thinThickSmallGap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CCCCCC"/>
        <w:vAlign w:val="center"/>
      </w:tcPr>
    </w:tblStylePr>
    <w:tblStylePr w:type="lastRow">
      <w:tblPr/>
      <w:tcPr>
        <w:tcBorders>
          <w:top w:val="thickThinSmallGap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E0E0E0"/>
      </w:tcPr>
    </w:tblStylePr>
  </w:style>
  <w:style w:type="paragraph" w:styleId="af4">
    <w:name w:val="Document Map"/>
    <w:basedOn w:val="a6"/>
    <w:semiHidden/>
    <w:rsid w:val="0003034D"/>
    <w:pPr>
      <w:shd w:val="clear" w:color="auto" w:fill="000080"/>
    </w:pPr>
  </w:style>
  <w:style w:type="paragraph" w:customStyle="1" w:styleId="af5">
    <w:name w:val="备注段落"/>
    <w:basedOn w:val="a6"/>
    <w:next w:val="a6"/>
    <w:rsid w:val="009B5020"/>
    <w:pPr>
      <w:pBdr>
        <w:top w:val="single" w:sz="4" w:space="1" w:color="auto"/>
        <w:bottom w:val="single" w:sz="4" w:space="1" w:color="auto"/>
      </w:pBdr>
      <w:snapToGrid w:val="0"/>
      <w:spacing w:line="240" w:lineRule="auto"/>
      <w:ind w:left="200" w:hangingChars="200" w:hanging="200"/>
    </w:pPr>
    <w:rPr>
      <w:rFonts w:eastAsia="楷体"/>
      <w:snapToGrid w:val="0"/>
      <w:spacing w:val="0"/>
      <w:kern w:val="0"/>
      <w:sz w:val="18"/>
    </w:rPr>
  </w:style>
  <w:style w:type="paragraph" w:customStyle="1" w:styleId="10">
    <w:name w:val="样式1"/>
    <w:basedOn w:val="a6"/>
    <w:semiHidden/>
    <w:rsid w:val="005B2E59"/>
    <w:pPr>
      <w:numPr>
        <w:numId w:val="4"/>
      </w:numPr>
    </w:pPr>
  </w:style>
  <w:style w:type="numbering" w:customStyle="1" w:styleId="11">
    <w:name w:val="当前列表1"/>
    <w:semiHidden/>
    <w:rsid w:val="000E5FAE"/>
    <w:pPr>
      <w:numPr>
        <w:numId w:val="5"/>
      </w:numPr>
    </w:pPr>
  </w:style>
  <w:style w:type="paragraph" w:styleId="a1">
    <w:name w:val="List"/>
    <w:basedOn w:val="a6"/>
    <w:rsid w:val="00BD543F"/>
    <w:pPr>
      <w:numPr>
        <w:numId w:val="6"/>
      </w:numPr>
      <w:ind w:firstLineChars="0" w:firstLine="0"/>
    </w:pPr>
  </w:style>
  <w:style w:type="paragraph" w:styleId="a3">
    <w:name w:val="caption"/>
    <w:basedOn w:val="a6"/>
    <w:next w:val="a6"/>
    <w:qFormat/>
    <w:rsid w:val="001A0955"/>
    <w:pPr>
      <w:numPr>
        <w:ilvl w:val="5"/>
        <w:numId w:val="8"/>
      </w:numPr>
      <w:ind w:firstLineChars="0"/>
      <w:jc w:val="center"/>
    </w:pPr>
    <w:rPr>
      <w:rFonts w:ascii="Arial" w:eastAsia="黑体" w:hAnsi="Arial" w:cs="Arial"/>
    </w:rPr>
  </w:style>
  <w:style w:type="numbering" w:styleId="a4">
    <w:name w:val="Outline List 3"/>
    <w:basedOn w:val="a9"/>
    <w:rsid w:val="00FB2806"/>
    <w:pPr>
      <w:numPr>
        <w:numId w:val="7"/>
      </w:numPr>
    </w:pPr>
  </w:style>
  <w:style w:type="paragraph" w:styleId="af6">
    <w:name w:val="Balloon Text"/>
    <w:basedOn w:val="a6"/>
    <w:semiHidden/>
    <w:rsid w:val="008D14F1"/>
    <w:pPr>
      <w:spacing w:line="240" w:lineRule="auto"/>
      <w:ind w:firstLineChars="0" w:firstLine="0"/>
    </w:pPr>
    <w:rPr>
      <w:spacing w:val="0"/>
      <w:sz w:val="18"/>
      <w:szCs w:val="18"/>
    </w:rPr>
  </w:style>
  <w:style w:type="character" w:customStyle="1" w:styleId="5Char">
    <w:name w:val="标题 5 Char"/>
    <w:link w:val="5"/>
    <w:rsid w:val="001A0955"/>
    <w:rPr>
      <w:rFonts w:eastAsia="黑体"/>
      <w:b/>
      <w:bCs/>
      <w:spacing w:val="10"/>
      <w:kern w:val="2"/>
      <w:sz w:val="21"/>
      <w:szCs w:val="28"/>
    </w:rPr>
  </w:style>
  <w:style w:type="character" w:customStyle="1" w:styleId="3Char">
    <w:name w:val="标题 3 Char"/>
    <w:link w:val="3"/>
    <w:rsid w:val="00F767A3"/>
    <w:rPr>
      <w:b/>
      <w:bCs/>
      <w:spacing w:val="10"/>
      <w:sz w:val="21"/>
      <w:szCs w:val="32"/>
    </w:rPr>
  </w:style>
  <w:style w:type="paragraph" w:customStyle="1" w:styleId="a0">
    <w:name w:val="细项列表"/>
    <w:basedOn w:val="a1"/>
    <w:rsid w:val="008900AD"/>
    <w:pPr>
      <w:numPr>
        <w:numId w:val="9"/>
      </w:numPr>
    </w:pPr>
    <w:rPr>
      <w:spacing w:val="0"/>
      <w:szCs w:val="24"/>
    </w:rPr>
  </w:style>
  <w:style w:type="paragraph" w:customStyle="1" w:styleId="a">
    <w:name w:val="独立小标题"/>
    <w:basedOn w:val="a6"/>
    <w:rsid w:val="00174FA0"/>
    <w:pPr>
      <w:numPr>
        <w:numId w:val="10"/>
      </w:numPr>
      <w:ind w:firstLineChars="0" w:firstLine="0"/>
    </w:pPr>
  </w:style>
  <w:style w:type="table" w:styleId="21">
    <w:name w:val="Table Colorful 2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1">
    <w:name w:val="Table Colorful 3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32">
    <w:name w:val="Table Simple 3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7">
    <w:name w:val="Table Elegant"/>
    <w:basedOn w:val="a8"/>
    <w:rsid w:val="00C31BFA"/>
    <w:pPr>
      <w:widowControl w:val="0"/>
      <w:ind w:firstLineChars="200" w:firstLine="20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8">
    <w:name w:val="Light List"/>
    <w:basedOn w:val="a8"/>
    <w:uiPriority w:val="61"/>
    <w:rsid w:val="00FB6835"/>
    <w:rPr>
      <w:rFonts w:ascii="Calibri" w:hAnsi="Calibr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Char">
    <w:name w:val="页眉 Char"/>
    <w:link w:val="aa"/>
    <w:uiPriority w:val="99"/>
    <w:rsid w:val="00E97C2E"/>
    <w:rPr>
      <w:spacing w:val="10"/>
      <w:kern w:val="2"/>
      <w:sz w:val="18"/>
    </w:rPr>
  </w:style>
  <w:style w:type="character" w:customStyle="1" w:styleId="def">
    <w:name w:val="def"/>
    <w:basedOn w:val="a7"/>
    <w:rsid w:val="0071768A"/>
  </w:style>
  <w:style w:type="character" w:styleId="af9">
    <w:name w:val="annotation reference"/>
    <w:rsid w:val="00460BD2"/>
    <w:rPr>
      <w:sz w:val="21"/>
      <w:szCs w:val="21"/>
    </w:rPr>
  </w:style>
  <w:style w:type="paragraph" w:styleId="afa">
    <w:name w:val="annotation text"/>
    <w:basedOn w:val="a6"/>
    <w:link w:val="Char0"/>
    <w:rsid w:val="00460BD2"/>
    <w:pPr>
      <w:jc w:val="left"/>
    </w:pPr>
  </w:style>
  <w:style w:type="character" w:customStyle="1" w:styleId="Char0">
    <w:name w:val="批注文字 Char"/>
    <w:link w:val="afa"/>
    <w:rsid w:val="00460BD2"/>
    <w:rPr>
      <w:spacing w:val="10"/>
      <w:kern w:val="2"/>
      <w:sz w:val="21"/>
      <w:szCs w:val="21"/>
    </w:rPr>
  </w:style>
  <w:style w:type="paragraph" w:styleId="afb">
    <w:name w:val="annotation subject"/>
    <w:basedOn w:val="afa"/>
    <w:next w:val="afa"/>
    <w:link w:val="Char1"/>
    <w:rsid w:val="00460BD2"/>
    <w:rPr>
      <w:b/>
      <w:bCs/>
    </w:rPr>
  </w:style>
  <w:style w:type="character" w:customStyle="1" w:styleId="Char1">
    <w:name w:val="批注主题 Char"/>
    <w:link w:val="afb"/>
    <w:rsid w:val="00460BD2"/>
    <w:rPr>
      <w:b/>
      <w:bCs/>
      <w:spacing w:val="10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5432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</w:div>
          </w:divsChild>
        </w:div>
      </w:divsChild>
    </w:div>
    <w:div w:id="9162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2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01713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87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86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5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91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45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0956;&#22522;&#36719;&#20214;\TS-XM200601-&#26825;&#30005;PPMS&#23454;&#26045;\98.&#25991;&#20214;&#27169;&#26495;\&#25991;&#26723;&#35268;&#3353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4623A37-35AF-456D-8D72-297B6E52C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文档规范.dot</Template>
  <TotalTime>679</TotalTime>
  <Pages>1</Pages>
  <Words>881</Words>
  <Characters>5028</Characters>
  <Application>Microsoft Office Word</Application>
  <DocSecurity>0</DocSecurity>
  <Lines>41</Lines>
  <Paragraphs>11</Paragraphs>
  <ScaleCrop>false</ScaleCrop>
  <Company/>
  <LinksUpToDate>false</LinksUpToDate>
  <CharactersWithSpaces>5898</CharactersWithSpaces>
  <SharedDoc>false</SharedDoc>
  <HLinks>
    <vt:vector size="138" baseType="variant">
      <vt:variant>
        <vt:i4>1441843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_Toc416187968</vt:lpwstr>
      </vt:variant>
      <vt:variant>
        <vt:i4>1441843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_Toc416187967</vt:lpwstr>
      </vt:variant>
      <vt:variant>
        <vt:i4>1441843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_Toc416187966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_Toc416187965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_Toc416187964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_Toc416187963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_Toc416187962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_Toc416187961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_Toc416187960</vt:lpwstr>
      </vt:variant>
      <vt:variant>
        <vt:i4>1376307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_Toc416187959</vt:lpwstr>
      </vt:variant>
      <vt:variant>
        <vt:i4>1376307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_Toc416187958</vt:lpwstr>
      </vt:variant>
      <vt:variant>
        <vt:i4>1376307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_Toc416187957</vt:lpwstr>
      </vt:variant>
      <vt:variant>
        <vt:i4>1376307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_Toc416187956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_Toc416187955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_Toc416187954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_Toc416187953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_Toc416187952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_Toc416187951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_Toc416187950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_Toc416187949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_Toc416187948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_Toc416187947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_Toc416187946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安全生产标准化数据库结构设计文档</dc:title>
  <dc:subject/>
  <dc:creator>林峰</dc:creator>
  <cp:keywords/>
  <dc:description/>
  <cp:lastModifiedBy>林峰</cp:lastModifiedBy>
  <cp:revision>16</cp:revision>
  <dcterms:created xsi:type="dcterms:W3CDTF">2015-04-22T03:11:00Z</dcterms:created>
  <dcterms:modified xsi:type="dcterms:W3CDTF">2015-05-09T01:41:00Z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文档编号">
    <vt:lpwstr>TEC-TB-20090601</vt:lpwstr>
  </property>
</Properties>
</file>