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  <w:bookmarkStart w:id="0" w:name="_GoBack"/>
      <w:bookmarkEnd w:id="0"/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15445B21" w14:textId="77777777" w:rsidR="00EA3CD0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955823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1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数据结构模型说明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_Toc416955823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3</w:t>
        </w:r>
        <w:r w:rsidR="00EA3CD0">
          <w:rPr>
            <w:noProof/>
            <w:webHidden/>
          </w:rPr>
          <w:fldChar w:fldCharType="end"/>
        </w:r>
      </w:hyperlink>
    </w:p>
    <w:p w14:paraId="7A68C133" w14:textId="77777777" w:rsidR="00EA3CD0" w:rsidRDefault="00933F3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数据关系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1FC8C06C" w14:textId="77777777" w:rsidR="00EA3CD0" w:rsidRDefault="00933F3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字段类型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38AA6E7" w14:textId="77777777" w:rsidR="00EA3CD0" w:rsidRDefault="00933F3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6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固定字段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_Toc416955826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3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931EA8C" w14:textId="77777777" w:rsidR="00EA3CD0" w:rsidRDefault="00933F3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1.4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示例表格</w:t>
        </w:r>
        <w:r w:rsidR="00EA3CD0" w:rsidRPr="00BA5402">
          <w:rPr>
            <w:rStyle w:val="ab"/>
            <w:caps/>
            <w:smallCaps w:val="0"/>
            <w:noProof/>
          </w:rPr>
          <w:t>(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供拷贝使用</w:t>
        </w:r>
        <w:r w:rsidR="00EA3CD0" w:rsidRPr="00BA5402">
          <w:rPr>
            <w:rStyle w:val="ab"/>
            <w:caps/>
            <w:smallCaps w:val="0"/>
            <w:noProof/>
          </w:rPr>
          <w:t>)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4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AFFD5CC" w14:textId="77777777" w:rsidR="00EA3CD0" w:rsidRDefault="00933F34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28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2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数据表详细设计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_Toc416955828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5</w:t>
        </w:r>
        <w:r w:rsidR="00EA3CD0">
          <w:rPr>
            <w:noProof/>
            <w:webHidden/>
          </w:rPr>
          <w:fldChar w:fldCharType="end"/>
        </w:r>
      </w:hyperlink>
    </w:p>
    <w:p w14:paraId="43B9E440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29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SYS_ATTACH_TEXT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系统大文本表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_Toc416955829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D764FE1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0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2.2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SYS_ATTACH_FILE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系统附件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_Toc416955830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EE34267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1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2.3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SYS_STDTMP_FOLDER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达标体系模板文件夹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_Toc416955831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5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F77572F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2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2.4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达标体系模板文件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_Toc416955832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2058AA40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3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2.5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SYS_STDTMP_FILE_01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达标体系制度文件模板配置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_Toc416955833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6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04881C9D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4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2.6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SYS_STDTMP_FILE_02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达标体系通知文件模板配置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_Toc416955834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74BE71D2" w14:textId="77777777" w:rsidR="00EA3CD0" w:rsidRDefault="00933F3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5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2.7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caps/>
            <w:smallCaps w:val="0"/>
            <w:noProof/>
          </w:rPr>
          <w:t xml:space="preserve">SYS_STDTMP_FILE_03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达标体系执行文件模板配置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_Toc416955835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7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49218DBC" w14:textId="77777777" w:rsidR="00EA3CD0" w:rsidRDefault="00933F34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955836" w:history="1">
        <w:r w:rsidR="00EA3CD0" w:rsidRPr="00AC4E70">
          <w:rPr>
            <w:rStyle w:val="ab"/>
            <w:rFonts w:hint="eastAsia"/>
            <w:noProof/>
          </w:rPr>
          <w:t>第</w:t>
        </w:r>
        <w:r w:rsidR="00EA3CD0" w:rsidRPr="00AC4E70">
          <w:rPr>
            <w:rStyle w:val="ab"/>
            <w:rFonts w:hint="eastAsia"/>
            <w:noProof/>
          </w:rPr>
          <w:t xml:space="preserve"> 3 </w:t>
        </w:r>
        <w:r w:rsidR="00EA3CD0" w:rsidRPr="00AC4E70">
          <w:rPr>
            <w:rStyle w:val="ab"/>
            <w:rFonts w:hint="eastAsia"/>
            <w:noProof/>
          </w:rPr>
          <w:t>章</w:t>
        </w:r>
        <w:r w:rsidR="00EA3C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A3CD0" w:rsidRPr="00AC4E70">
          <w:rPr>
            <w:rStyle w:val="ab"/>
            <w:rFonts w:hint="eastAsia"/>
            <w:noProof/>
          </w:rPr>
          <w:t>视图设计</w:t>
        </w:r>
        <w:r w:rsidR="00EA3CD0">
          <w:rPr>
            <w:noProof/>
            <w:webHidden/>
          </w:rPr>
          <w:tab/>
        </w:r>
        <w:r w:rsidR="00EA3CD0">
          <w:rPr>
            <w:noProof/>
            <w:webHidden/>
          </w:rPr>
          <w:fldChar w:fldCharType="begin"/>
        </w:r>
        <w:r w:rsidR="00EA3CD0">
          <w:rPr>
            <w:noProof/>
            <w:webHidden/>
          </w:rPr>
          <w:instrText xml:space="preserve"> PAGEREF _Toc416955836 \h </w:instrText>
        </w:r>
        <w:r w:rsidR="00EA3CD0">
          <w:rPr>
            <w:noProof/>
            <w:webHidden/>
          </w:rPr>
        </w:r>
        <w:r w:rsidR="00EA3CD0">
          <w:rPr>
            <w:noProof/>
            <w:webHidden/>
          </w:rPr>
          <w:fldChar w:fldCharType="separate"/>
        </w:r>
        <w:r w:rsidR="00EA3CD0">
          <w:rPr>
            <w:rFonts w:hint="eastAsia"/>
            <w:noProof/>
            <w:webHidden/>
          </w:rPr>
          <w:t>8</w:t>
        </w:r>
        <w:r w:rsidR="00EA3CD0">
          <w:rPr>
            <w:noProof/>
            <w:webHidden/>
          </w:rPr>
          <w:fldChar w:fldCharType="end"/>
        </w:r>
      </w:hyperlink>
    </w:p>
    <w:p w14:paraId="2747364C" w14:textId="77777777" w:rsidR="00EA3CD0" w:rsidRDefault="00933F3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955837" w:history="1">
        <w:r w:rsidR="00EA3CD0" w:rsidRPr="00BA5402">
          <w:rPr>
            <w:rStyle w:val="ab"/>
            <w:rFonts w:ascii="黑体"/>
            <w:caps/>
            <w:smallCaps w:val="0"/>
            <w:noProof/>
          </w:rPr>
          <w:t>3.1</w:t>
        </w:r>
        <w:r w:rsidR="00EA3CD0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视图物理名</w:t>
        </w:r>
        <w:r w:rsidR="00EA3CD0" w:rsidRPr="00BA5402">
          <w:rPr>
            <w:rStyle w:val="ab"/>
            <w:caps/>
            <w:smallCaps w:val="0"/>
            <w:noProof/>
          </w:rPr>
          <w:t xml:space="preserve"> </w:t>
        </w:r>
        <w:r w:rsidR="00EA3CD0" w:rsidRPr="00BA5402">
          <w:rPr>
            <w:rStyle w:val="ab"/>
            <w:rFonts w:hint="eastAsia"/>
            <w:caps/>
            <w:smallCaps w:val="0"/>
            <w:noProof/>
          </w:rPr>
          <w:t>视图中文名</w:t>
        </w:r>
        <w:r w:rsidR="00EA3CD0" w:rsidRPr="00BA5402">
          <w:rPr>
            <w:caps/>
            <w:smallCaps w:val="0"/>
            <w:noProof/>
            <w:webHidden/>
          </w:rPr>
          <w:tab/>
        </w:r>
        <w:r w:rsidR="00EA3CD0" w:rsidRPr="00BA5402">
          <w:rPr>
            <w:caps/>
            <w:smallCaps w:val="0"/>
            <w:noProof/>
            <w:webHidden/>
          </w:rPr>
          <w:fldChar w:fldCharType="begin"/>
        </w:r>
        <w:r w:rsidR="00EA3CD0" w:rsidRPr="00BA5402">
          <w:rPr>
            <w:caps/>
            <w:smallCaps w:val="0"/>
            <w:noProof/>
            <w:webHidden/>
          </w:rPr>
          <w:instrText xml:space="preserve"> PAGEREF _Toc416955837 \h </w:instrText>
        </w:r>
        <w:r w:rsidR="00EA3CD0" w:rsidRPr="00BA5402">
          <w:rPr>
            <w:caps/>
            <w:smallCaps w:val="0"/>
            <w:noProof/>
            <w:webHidden/>
          </w:rPr>
        </w:r>
        <w:r w:rsidR="00EA3CD0" w:rsidRPr="00BA5402">
          <w:rPr>
            <w:caps/>
            <w:smallCaps w:val="0"/>
            <w:noProof/>
            <w:webHidden/>
          </w:rPr>
          <w:fldChar w:fldCharType="separate"/>
        </w:r>
        <w:r w:rsidR="00EA3CD0" w:rsidRPr="00BA5402">
          <w:rPr>
            <w:rFonts w:hint="eastAsia"/>
            <w:caps/>
            <w:smallCaps w:val="0"/>
            <w:noProof/>
            <w:webHidden/>
          </w:rPr>
          <w:t>8</w:t>
        </w:r>
        <w:r w:rsidR="00EA3CD0" w:rsidRPr="00BA5402">
          <w:rPr>
            <w:caps/>
            <w:smallCaps w:val="0"/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" w:name="_Toc416955823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1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2" w:name="_Toc416955824"/>
      <w:r>
        <w:rPr>
          <w:rFonts w:hint="eastAsia"/>
        </w:rPr>
        <w:t>数据关系</w:t>
      </w:r>
      <w:bookmarkEnd w:id="2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3" w:name="_Toc416955825"/>
      <w:r>
        <w:rPr>
          <w:rFonts w:hint="eastAsia"/>
        </w:rPr>
        <w:t>字段类型</w:t>
      </w:r>
      <w:bookmarkEnd w:id="3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32B2D3C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4" w:name="_Toc416955826"/>
      <w:r>
        <w:t>固定字段</w:t>
      </w:r>
      <w:bookmarkEnd w:id="4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08EC1682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89678A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743C4794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690D7A6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89678A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5" w:name="_Toc41695582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5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1D559D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6" w:name="_Toc416955828"/>
      <w:r>
        <w:rPr>
          <w:rFonts w:hint="eastAsia"/>
        </w:rPr>
        <w:lastRenderedPageBreak/>
        <w:t>数据表详细设计</w:t>
      </w:r>
      <w:bookmarkEnd w:id="6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571010B" w14:textId="4035EE61" w:rsidR="00861D09" w:rsidRDefault="000D3F65" w:rsidP="00861D09">
      <w:pPr>
        <w:pStyle w:val="2"/>
        <w:rPr>
          <w:rFonts w:hint="eastAsia"/>
        </w:rPr>
      </w:pPr>
      <w:bookmarkStart w:id="7" w:name="_Toc416955829"/>
      <w:r>
        <w:rPr>
          <w:rFonts w:hint="eastAsia"/>
        </w:rPr>
        <w:t>SYS</w:t>
      </w:r>
      <w:r w:rsidR="00861D09">
        <w:t>_</w:t>
      </w:r>
      <w:r w:rsidR="007B6A49">
        <w:t>NAV</w:t>
      </w:r>
      <w:r w:rsidR="006835CC">
        <w:t xml:space="preserve"> </w:t>
      </w:r>
      <w:r w:rsidR="00FB112C">
        <w:t>系统</w:t>
      </w:r>
      <w:r w:rsidR="00CB624B">
        <w:t>导航配置</w:t>
      </w:r>
      <w:bookmarkEnd w:id="7"/>
    </w:p>
    <w:p w14:paraId="118EE41E" w14:textId="207581C8" w:rsidR="005B261E" w:rsidRPr="005B261E" w:rsidRDefault="005B261E" w:rsidP="005B261E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39FD5D67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9B2BE6D" w:rsidR="00861D09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父导航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27196554" w:rsidR="00861D09" w:rsidRPr="002E6739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0BF0F401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3378CAD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51CA95C" w14:textId="35CD791F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799E01A" w14:textId="62FAE1F1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5370955" w14:textId="4DBAB883" w:rsidR="00850A74" w:rsidRDefault="00850A7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B6DCB16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E14D03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F85149D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74B92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60EEECB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7956473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93B639E" w14:textId="5ED03EAB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C_URL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69AE6A" w14:textId="206546A9" w:rsidR="00850A74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508D3" w14:textId="635DB84A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C406B49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6080D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3AE60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98AB43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50A74" w:rsidRPr="002E6739" w14:paraId="1E4EE17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18D40C7" w14:textId="77777777" w:rsidR="00850A74" w:rsidRPr="002E6739" w:rsidRDefault="00850A74" w:rsidP="001D559D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2FADCFF" w14:textId="0A684E47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CFD0026" w14:textId="1B3BE3C5" w:rsidR="00850A74" w:rsidRDefault="00D1682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B7FA8" w14:textId="1D73E439" w:rsidR="00850A74" w:rsidRDefault="00D16824" w:rsidP="00C57C4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B5D1F4E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E86D3EA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57CBD75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D7CF84F" w14:textId="77777777" w:rsidR="00850A74" w:rsidRPr="002E6739" w:rsidRDefault="00850A7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8" w:name="_Toc416955836"/>
      <w:r>
        <w:rPr>
          <w:rFonts w:hint="eastAsia"/>
        </w:rPr>
        <w:lastRenderedPageBreak/>
        <w:t>视图设计</w:t>
      </w:r>
      <w:bookmarkEnd w:id="8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9" w:name="_Toc41695583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9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F1FDC" w14:textId="77777777" w:rsidR="00933F34" w:rsidRDefault="00933F34">
      <w:pPr>
        <w:ind w:firstLine="460"/>
        <w:rPr>
          <w:rFonts w:hint="eastAsia"/>
        </w:rPr>
      </w:pPr>
    </w:p>
    <w:p w14:paraId="7BE5F177" w14:textId="77777777" w:rsidR="00933F34" w:rsidRDefault="00933F34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63BEFE8D" w14:textId="77777777" w:rsidR="00933F34" w:rsidRDefault="00933F34">
      <w:pPr>
        <w:ind w:firstLine="460"/>
        <w:rPr>
          <w:rFonts w:hint="eastAsia"/>
        </w:rPr>
      </w:pPr>
    </w:p>
    <w:p w14:paraId="31384BC7" w14:textId="77777777" w:rsidR="00933F34" w:rsidRDefault="00933F34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7F1918" w:rsidRDefault="007F1918" w:rsidP="006E0D73">
    <w:pPr>
      <w:pStyle w:val="aa"/>
      <w:ind w:firstLine="400"/>
      <w:rPr>
        <w:rFonts w:hint="eastAsia"/>
      </w:rPr>
    </w:pPr>
  </w:p>
  <w:p w14:paraId="5E3F9B38" w14:textId="77777777" w:rsidR="007F1918" w:rsidRDefault="007F191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7F1918" w:rsidRDefault="007F191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7F1918" w:rsidRDefault="007F191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D25B5" w14:textId="77777777" w:rsidR="00933F34" w:rsidRDefault="00933F34" w:rsidP="003F7EFF">
      <w:pPr>
        <w:ind w:firstLine="460"/>
        <w:rPr>
          <w:rFonts w:hint="eastAsia"/>
        </w:rPr>
      </w:pPr>
    </w:p>
    <w:p w14:paraId="4DAC886A" w14:textId="77777777" w:rsidR="00933F34" w:rsidRDefault="00933F34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0DC9F693" w14:textId="77777777" w:rsidR="00933F34" w:rsidRDefault="00933F34">
      <w:pPr>
        <w:ind w:firstLine="460"/>
        <w:rPr>
          <w:rFonts w:hint="eastAsia"/>
        </w:rPr>
      </w:pPr>
    </w:p>
    <w:p w14:paraId="18052B2A" w14:textId="77777777" w:rsidR="00933F34" w:rsidRDefault="00933F34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7F1918" w:rsidRDefault="007F191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7F1918" w:rsidRDefault="007F1918" w:rsidP="00107825">
    <w:pPr>
      <w:ind w:firstLine="460"/>
      <w:rPr>
        <w:rFonts w:hint="eastAsia"/>
      </w:rPr>
    </w:pPr>
  </w:p>
  <w:p w14:paraId="54973B2A" w14:textId="77777777" w:rsidR="007F1918" w:rsidRPr="00E97C2E" w:rsidRDefault="007F191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7F1918" w:rsidRDefault="007F191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E1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4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9EA4C8E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5">
    <w:nsid w:val="55A2744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064AD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475237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70F4F35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10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3"/>
  </w:num>
  <w:num w:numId="14">
    <w:abstractNumId w:val="20"/>
  </w:num>
  <w:num w:numId="15">
    <w:abstractNumId w:val="11"/>
  </w:num>
  <w:num w:numId="16">
    <w:abstractNumId w:val="18"/>
  </w:num>
  <w:num w:numId="17">
    <w:abstractNumId w:val="15"/>
  </w:num>
  <w:num w:numId="18">
    <w:abstractNumId w:val="0"/>
  </w:num>
  <w:num w:numId="19">
    <w:abstractNumId w:val="7"/>
  </w:num>
  <w:num w:numId="20">
    <w:abstractNumId w:val="1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2979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B18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A49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A74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717"/>
    <w:rsid w:val="0089678A"/>
    <w:rsid w:val="00897630"/>
    <w:rsid w:val="00897E75"/>
    <w:rsid w:val="008A0111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34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16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485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24B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24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E23FC2-CBF1-450F-8D48-CC526E6C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18</TotalTime>
  <Pages>6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19</cp:revision>
  <dcterms:created xsi:type="dcterms:W3CDTF">2015-04-17T01:24:00Z</dcterms:created>
  <dcterms:modified xsi:type="dcterms:W3CDTF">2015-04-27T15:28:00Z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