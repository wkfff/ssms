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2FC7160B" w14:textId="77777777" w:rsidR="00867F11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766371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1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数据结构模型说明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03A55EF8" w14:textId="77777777" w:rsidR="00867F11" w:rsidRDefault="00AC2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2" w:history="1">
        <w:r w:rsidR="00867F11" w:rsidRPr="00F20EB7">
          <w:rPr>
            <w:rStyle w:val="ab"/>
            <w:rFonts w:ascii="黑体"/>
            <w:noProof/>
          </w:rPr>
          <w:t>1.1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数据关系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A3901B1" w14:textId="77777777" w:rsidR="00867F11" w:rsidRDefault="00AC2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3" w:history="1">
        <w:r w:rsidR="00867F11" w:rsidRPr="00F20EB7">
          <w:rPr>
            <w:rStyle w:val="ab"/>
            <w:rFonts w:ascii="黑体"/>
            <w:noProof/>
          </w:rPr>
          <w:t>1.2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字段类型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802ECF1" w14:textId="77777777" w:rsidR="00867F11" w:rsidRDefault="00AC2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4" w:history="1">
        <w:r w:rsidR="00867F11" w:rsidRPr="00F20EB7">
          <w:rPr>
            <w:rStyle w:val="ab"/>
            <w:rFonts w:ascii="黑体"/>
            <w:noProof/>
          </w:rPr>
          <w:t>1.3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固定字段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2348CD51" w14:textId="77777777" w:rsidR="00867F11" w:rsidRDefault="00AC2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5" w:history="1">
        <w:r w:rsidR="00867F11" w:rsidRPr="00F20EB7">
          <w:rPr>
            <w:rStyle w:val="ab"/>
            <w:rFonts w:ascii="黑体"/>
            <w:noProof/>
          </w:rPr>
          <w:t>1.4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示例表格</w:t>
        </w:r>
        <w:r w:rsidR="00867F11" w:rsidRPr="00F20EB7">
          <w:rPr>
            <w:rStyle w:val="ab"/>
            <w:noProof/>
          </w:rPr>
          <w:t>(</w:t>
        </w:r>
        <w:r w:rsidR="00867F11" w:rsidRPr="00F20EB7">
          <w:rPr>
            <w:rStyle w:val="ab"/>
            <w:rFonts w:hint="eastAsia"/>
            <w:noProof/>
          </w:rPr>
          <w:t>供拷贝使用</w:t>
        </w:r>
        <w:r w:rsidR="00867F11" w:rsidRPr="00F20EB7">
          <w:rPr>
            <w:rStyle w:val="ab"/>
            <w:noProof/>
          </w:rPr>
          <w:t>)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4</w:t>
        </w:r>
        <w:r w:rsidR="00867F11">
          <w:rPr>
            <w:noProof/>
            <w:webHidden/>
          </w:rPr>
          <w:fldChar w:fldCharType="end"/>
        </w:r>
      </w:hyperlink>
    </w:p>
    <w:p w14:paraId="3AF96854" w14:textId="77777777" w:rsidR="00867F11" w:rsidRDefault="00AC2406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76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2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数据表详细设计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0D24386F" w14:textId="77777777" w:rsidR="00867F11" w:rsidRDefault="00AC240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7" w:history="1">
        <w:r w:rsidR="00867F11" w:rsidRPr="00F20EB7">
          <w:rPr>
            <w:rStyle w:val="ab"/>
            <w:rFonts w:ascii="黑体"/>
            <w:noProof/>
          </w:rPr>
          <w:t>2.1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 </w:t>
        </w:r>
        <w:r w:rsidR="00867F11" w:rsidRPr="00F20EB7">
          <w:rPr>
            <w:rStyle w:val="ab"/>
            <w:rFonts w:hint="eastAsia"/>
            <w:noProof/>
          </w:rPr>
          <w:t>企业租户表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4195AC9A" w14:textId="77777777" w:rsidR="00867F11" w:rsidRDefault="00AC240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8" w:history="1">
        <w:r w:rsidR="00867F11" w:rsidRPr="00F20EB7">
          <w:rPr>
            <w:rStyle w:val="ab"/>
            <w:rFonts w:ascii="黑体"/>
            <w:noProof/>
          </w:rPr>
          <w:t>2.2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SYS_TENANT_E_USER </w:t>
        </w:r>
        <w:r w:rsidR="00867F11" w:rsidRPr="00F20EB7">
          <w:rPr>
            <w:rStyle w:val="ab"/>
            <w:rFonts w:hint="eastAsia"/>
            <w:noProof/>
          </w:rPr>
          <w:t>企业用户表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260B6537" w14:textId="77777777" w:rsidR="00867F11" w:rsidRDefault="00AC240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9" w:history="1">
        <w:r w:rsidR="00867F11" w:rsidRPr="00F20EB7">
          <w:rPr>
            <w:rStyle w:val="ab"/>
            <w:rFonts w:ascii="黑体"/>
            <w:noProof/>
          </w:rPr>
          <w:t>2.3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SYS_TENANT_E_CONTACT </w:t>
        </w:r>
        <w:r w:rsidR="00867F11" w:rsidRPr="00F20EB7">
          <w:rPr>
            <w:rStyle w:val="ab"/>
            <w:rFonts w:hint="eastAsia"/>
            <w:noProof/>
          </w:rPr>
          <w:t>企业联系方式表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1E36BD95" w14:textId="77777777" w:rsidR="00867F11" w:rsidRDefault="00AC240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0" w:history="1">
        <w:r w:rsidR="00867F11" w:rsidRPr="00F20EB7">
          <w:rPr>
            <w:rStyle w:val="ab"/>
            <w:rFonts w:ascii="黑体"/>
            <w:noProof/>
          </w:rPr>
          <w:t>2.4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SYS_TENANT_E_PROFESSION </w:t>
        </w:r>
        <w:r w:rsidR="00867F11" w:rsidRPr="00F20EB7">
          <w:rPr>
            <w:rStyle w:val="ab"/>
            <w:rFonts w:hint="eastAsia"/>
            <w:noProof/>
          </w:rPr>
          <w:t>企业所属专业表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3513C55C" w14:textId="77777777" w:rsidR="00867F11" w:rsidRDefault="00AC240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1" w:history="1">
        <w:r w:rsidR="00867F11" w:rsidRPr="00F20EB7">
          <w:rPr>
            <w:rStyle w:val="ab"/>
            <w:rFonts w:ascii="黑体"/>
            <w:noProof/>
          </w:rPr>
          <w:t>2.5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 </w:t>
        </w:r>
        <w:r w:rsidR="00867F11" w:rsidRPr="00F20EB7">
          <w:rPr>
            <w:rStyle w:val="ab"/>
            <w:rFonts w:hint="eastAsia"/>
            <w:noProof/>
          </w:rPr>
          <w:t>评审租户表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52873828" w14:textId="77777777" w:rsidR="00867F11" w:rsidRDefault="00AC240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2" w:history="1">
        <w:r w:rsidR="00867F11" w:rsidRPr="00F20EB7">
          <w:rPr>
            <w:rStyle w:val="ab"/>
            <w:rFonts w:ascii="黑体"/>
            <w:noProof/>
          </w:rPr>
          <w:t>2.6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SYS_TENANT_R_USER </w:t>
        </w:r>
        <w:r w:rsidR="00867F11" w:rsidRPr="00F20EB7">
          <w:rPr>
            <w:rStyle w:val="ab"/>
            <w:rFonts w:hint="eastAsia"/>
            <w:noProof/>
          </w:rPr>
          <w:t>评审专家信息表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882394A" w14:textId="77777777" w:rsidR="00867F11" w:rsidRDefault="00AC240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3" w:history="1">
        <w:r w:rsidR="00867F11" w:rsidRPr="00F20EB7">
          <w:rPr>
            <w:rStyle w:val="ab"/>
            <w:rFonts w:ascii="黑体"/>
            <w:noProof/>
          </w:rPr>
          <w:t>2.7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SYS_TENANT_R_CONTACT </w:t>
        </w:r>
        <w:r w:rsidR="00867F11" w:rsidRPr="00F20EB7">
          <w:rPr>
            <w:rStyle w:val="ab"/>
            <w:rFonts w:hint="eastAsia"/>
            <w:noProof/>
          </w:rPr>
          <w:t>评审机构联系方式表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6DC8ECC" w14:textId="77777777" w:rsidR="00867F11" w:rsidRDefault="00AC240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4" w:history="1">
        <w:r w:rsidR="00867F11" w:rsidRPr="00F20EB7">
          <w:rPr>
            <w:rStyle w:val="ab"/>
            <w:rFonts w:ascii="黑体"/>
            <w:noProof/>
          </w:rPr>
          <w:t>2.8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SYS_TENANT_R_PROFESSION </w:t>
        </w:r>
        <w:r w:rsidR="00867F11" w:rsidRPr="00F20EB7">
          <w:rPr>
            <w:rStyle w:val="ab"/>
            <w:rFonts w:hint="eastAsia"/>
            <w:noProof/>
          </w:rPr>
          <w:t>评审机构评审专业表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765EE373" w14:textId="77777777" w:rsidR="00867F11" w:rsidRDefault="00AC240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5" w:history="1">
        <w:r w:rsidR="00867F11" w:rsidRPr="00F20EB7">
          <w:rPr>
            <w:rStyle w:val="ab"/>
            <w:rFonts w:ascii="黑体"/>
            <w:noProof/>
          </w:rPr>
          <w:t>2.9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 </w:t>
        </w:r>
        <w:r w:rsidR="00867F11" w:rsidRPr="00F20EB7">
          <w:rPr>
            <w:rStyle w:val="ab"/>
            <w:rFonts w:hint="eastAsia"/>
            <w:noProof/>
          </w:rPr>
          <w:t>政府租户表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3148AD96" w14:textId="77777777" w:rsidR="00867F11" w:rsidRDefault="00AC2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6" w:history="1">
        <w:r w:rsidR="00867F11" w:rsidRPr="00F20EB7">
          <w:rPr>
            <w:rStyle w:val="ab"/>
            <w:rFonts w:ascii="黑体"/>
            <w:noProof/>
          </w:rPr>
          <w:t>2.10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SYS_TENANT_G_USER </w:t>
        </w:r>
        <w:r w:rsidR="00867F11" w:rsidRPr="00F20EB7">
          <w:rPr>
            <w:rStyle w:val="ab"/>
            <w:rFonts w:hint="eastAsia"/>
            <w:noProof/>
          </w:rPr>
          <w:t>政府用户表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4C38223E" w14:textId="77777777" w:rsidR="00867F11" w:rsidRDefault="00AC2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7" w:history="1">
        <w:r w:rsidR="00867F11" w:rsidRPr="00F20EB7">
          <w:rPr>
            <w:rStyle w:val="ab"/>
            <w:rFonts w:ascii="黑体"/>
            <w:noProof/>
          </w:rPr>
          <w:t>2.11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SYS_USER </w:t>
        </w:r>
        <w:r w:rsidR="00867F11" w:rsidRPr="00F20EB7">
          <w:rPr>
            <w:rStyle w:val="ab"/>
            <w:rFonts w:hint="eastAsia"/>
            <w:noProof/>
          </w:rPr>
          <w:t>系统用户信息表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20867AB1" w14:textId="77777777" w:rsidR="00867F11" w:rsidRDefault="00AC2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8" w:history="1">
        <w:r w:rsidR="00867F11" w:rsidRPr="00F20EB7">
          <w:rPr>
            <w:rStyle w:val="ab"/>
            <w:rFonts w:ascii="黑体"/>
            <w:noProof/>
          </w:rPr>
          <w:t>2.12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SYS_AUDIT_LOG </w:t>
        </w:r>
        <w:r w:rsidR="00867F11" w:rsidRPr="00F20EB7">
          <w:rPr>
            <w:rStyle w:val="ab"/>
            <w:rFonts w:hint="eastAsia"/>
            <w:noProof/>
          </w:rPr>
          <w:t>系统日志表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621DADCB" w14:textId="77777777" w:rsidR="00867F11" w:rsidRDefault="00AC2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9" w:history="1">
        <w:r w:rsidR="00867F11" w:rsidRPr="00F20EB7">
          <w:rPr>
            <w:rStyle w:val="ab"/>
            <w:rFonts w:ascii="黑体"/>
            <w:noProof/>
          </w:rPr>
          <w:t>2.13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SYS_PARA_SINGLE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单值表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27A12841" w14:textId="77777777" w:rsidR="00867F11" w:rsidRDefault="00AC2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0" w:history="1">
        <w:r w:rsidR="00867F11" w:rsidRPr="00F20EB7">
          <w:rPr>
            <w:rStyle w:val="ab"/>
            <w:rFonts w:ascii="黑体"/>
            <w:noProof/>
          </w:rPr>
          <w:t>2.14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SYS_PARA_MULTI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多值表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C92017B" w14:textId="77777777" w:rsidR="00867F11" w:rsidRDefault="00AC2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1" w:history="1">
        <w:r w:rsidR="00867F11" w:rsidRPr="00F20EB7">
          <w:rPr>
            <w:rStyle w:val="ab"/>
            <w:rFonts w:ascii="黑体"/>
            <w:noProof/>
          </w:rPr>
          <w:t>2.15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SYS_PARA_TREE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树状表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384FAA8B" w14:textId="77777777" w:rsidR="00867F11" w:rsidRDefault="00AC2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2" w:history="1">
        <w:r w:rsidR="00867F11" w:rsidRPr="00F20EB7">
          <w:rPr>
            <w:rStyle w:val="ab"/>
            <w:rFonts w:ascii="黑体"/>
            <w:noProof/>
          </w:rPr>
          <w:t>2.16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SYS_PARA_AREA </w:t>
        </w:r>
        <w:r w:rsidR="00867F11" w:rsidRPr="00F20EB7">
          <w:rPr>
            <w:rStyle w:val="ab"/>
            <w:rFonts w:hint="eastAsia"/>
            <w:noProof/>
          </w:rPr>
          <w:t>地区信息表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34E6ED6" w14:textId="77777777" w:rsidR="00867F11" w:rsidRDefault="00AC2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3" w:history="1">
        <w:r w:rsidR="00867F11" w:rsidRPr="00F20EB7">
          <w:rPr>
            <w:rStyle w:val="ab"/>
            <w:rFonts w:ascii="黑体"/>
            <w:noProof/>
          </w:rPr>
          <w:t>2.17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SSM_TENANT_LOG </w:t>
        </w:r>
        <w:r w:rsidR="00867F11" w:rsidRPr="00F20EB7">
          <w:rPr>
            <w:rStyle w:val="ab"/>
            <w:rFonts w:hint="eastAsia"/>
            <w:noProof/>
          </w:rPr>
          <w:t>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52FEE780" w14:textId="77777777" w:rsidR="00867F11" w:rsidRDefault="00AC2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4" w:history="1">
        <w:r w:rsidR="00867F11" w:rsidRPr="00F20EB7">
          <w:rPr>
            <w:rStyle w:val="ab"/>
            <w:rFonts w:ascii="黑体"/>
            <w:noProof/>
          </w:rPr>
          <w:t>2.18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SSM_TENANT_E_STANDARD </w:t>
        </w:r>
        <w:r w:rsidR="00867F11" w:rsidRPr="00F20EB7">
          <w:rPr>
            <w:rStyle w:val="ab"/>
            <w:rFonts w:hint="eastAsia"/>
            <w:noProof/>
          </w:rPr>
          <w:t>企业达标情况表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1803F896" w14:textId="77777777" w:rsidR="00867F11" w:rsidRDefault="00AC2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5" w:history="1">
        <w:r w:rsidR="00867F11" w:rsidRPr="00F20EB7">
          <w:rPr>
            <w:rStyle w:val="ab"/>
            <w:rFonts w:ascii="黑体"/>
            <w:noProof/>
          </w:rPr>
          <w:t>2.19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 </w:t>
        </w:r>
        <w:r w:rsidR="00867F11" w:rsidRPr="00F20EB7">
          <w:rPr>
            <w:rStyle w:val="ab"/>
            <w:rFonts w:hint="eastAsia"/>
            <w:noProof/>
          </w:rPr>
          <w:t>通知公告表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6B645939" w14:textId="77777777" w:rsidR="00867F11" w:rsidRDefault="00AC2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6" w:history="1">
        <w:r w:rsidR="00867F11" w:rsidRPr="00F20EB7">
          <w:rPr>
            <w:rStyle w:val="ab"/>
            <w:rFonts w:ascii="黑体"/>
            <w:noProof/>
          </w:rPr>
          <w:t>2.20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SSM_NOTICE_COMMENTS </w:t>
        </w:r>
        <w:r w:rsidR="00867F11" w:rsidRPr="00F20EB7">
          <w:rPr>
            <w:rStyle w:val="ab"/>
            <w:rFonts w:hint="eastAsia"/>
            <w:noProof/>
          </w:rPr>
          <w:t>通知公告评论表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03BFCB88" w14:textId="77777777" w:rsidR="00867F11" w:rsidRDefault="00AC2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7" w:history="1">
        <w:r w:rsidR="00867F11" w:rsidRPr="00F20EB7">
          <w:rPr>
            <w:rStyle w:val="ab"/>
            <w:rFonts w:ascii="黑体"/>
            <w:noProof/>
          </w:rPr>
          <w:t>2.21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SSM_KNOWLEDGE_SORT </w:t>
        </w:r>
        <w:r w:rsidR="00867F11" w:rsidRPr="00F20EB7">
          <w:rPr>
            <w:rStyle w:val="ab"/>
            <w:rFonts w:hint="eastAsia"/>
            <w:noProof/>
          </w:rPr>
          <w:t>知识库分类表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FEFE291" w14:textId="77777777" w:rsidR="00867F11" w:rsidRDefault="00AC2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8" w:history="1">
        <w:r w:rsidR="00867F11" w:rsidRPr="00F20EB7">
          <w:rPr>
            <w:rStyle w:val="ab"/>
            <w:rFonts w:ascii="黑体"/>
            <w:noProof/>
          </w:rPr>
          <w:t>2.22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SSM_KNOWLEDGE_FILE </w:t>
        </w:r>
        <w:r w:rsidR="00867F11" w:rsidRPr="00F20EB7">
          <w:rPr>
            <w:rStyle w:val="ab"/>
            <w:rFonts w:hint="eastAsia"/>
            <w:noProof/>
          </w:rPr>
          <w:t>知识库文件表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0D3BD6D" w14:textId="77777777" w:rsidR="00867F11" w:rsidRDefault="00AC2406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99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3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3616D60A" w14:textId="77777777" w:rsidR="00867F11" w:rsidRDefault="00AC240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400" w:history="1">
        <w:r w:rsidR="00867F11" w:rsidRPr="00F20EB7">
          <w:rPr>
            <w:rStyle w:val="ab"/>
            <w:rFonts w:ascii="黑体"/>
            <w:noProof/>
          </w:rPr>
          <w:t>3.1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视图物理名</w:t>
        </w:r>
        <w:r w:rsidR="00867F11" w:rsidRPr="00F20EB7">
          <w:rPr>
            <w:rStyle w:val="ab"/>
            <w:noProof/>
          </w:rPr>
          <w:t xml:space="preserve"> </w:t>
        </w:r>
        <w:r w:rsidR="00867F11" w:rsidRPr="00F20EB7">
          <w:rPr>
            <w:rStyle w:val="ab"/>
            <w:rFonts w:hint="eastAsia"/>
            <w:noProof/>
          </w:rPr>
          <w:t>视图中文名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_Toc416766400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bookmarkStart w:id="0" w:name="_Toc416766371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766372"/>
      <w:r>
        <w:rPr>
          <w:rFonts w:hint="eastAsia"/>
        </w:rPr>
        <w:t>数据关系</w:t>
      </w:r>
      <w:bookmarkEnd w:id="1"/>
    </w:p>
    <w:p w14:paraId="177EE63A" w14:textId="77777777" w:rsidR="009E5D57" w:rsidRDefault="009E5D57" w:rsidP="004277F8">
      <w:pPr>
        <w:ind w:firstLine="460"/>
        <w:rPr>
          <w:rFonts w:hint="eastAsia"/>
        </w:rPr>
      </w:pPr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766373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14:paraId="2F3868C6" w14:textId="77777777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14:paraId="229328E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14:paraId="0294870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14:paraId="170DCE8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7B7B0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14:paraId="2D0027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14:paraId="79EB81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14:paraId="5AC76C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14:paraId="2F88D3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14:paraId="75AA6B96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21836B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15F6F8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3E97A73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AF729F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5712F1E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D6213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DC480E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6924D4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3DA1D42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5EE437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409E19E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0C5449D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8A1D3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340EAD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C7DC6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02E02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025592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DA178DF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1A162F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775F61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11ADA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461B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2AB990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19F07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5A2AE0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39E1FC8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6498D29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6A6D4D6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93FD6B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11CA3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C2562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4704E3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748B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925690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B3A4A8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0DC5E6E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EB92440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2FB09A9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5278FEA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C8BD8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51CB73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59AEAA7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CCDF1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23AF8DB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C0B3EAA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11F573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A62784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EAC3F30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00EBA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B5D4FF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75D2937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2A6F64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E5DB59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53AD921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66FC212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874FCD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1B15795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DCA3E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88959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844B30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E94E7B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189241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6A830A33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DA89F2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38EF798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56163D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2E4B1B4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126265A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E2C9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E52798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D0DEE7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483A445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02B29B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2ECD7A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631A110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7A0B76C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24D8B6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28E09F5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C4D64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501E468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766374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14:paraId="6D3CFCDE" w14:textId="77777777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08BB5A7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16895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2F093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BDAAC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74D96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688BA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56746B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4B3C8E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14:paraId="4344D0D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7BDB56D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3E5FC4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0BF5E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E65F8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2EBEDD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500F969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10D7A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E2DEF5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5FCFC3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20D0932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26A061" w14:textId="6DA1128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9E35B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2F2C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6D42D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EBBF1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30FCDB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053F44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F734EC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079BF08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9A2676E" w14:textId="5750C060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666B26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CD762F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DFCDBD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8A00A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7148AA3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BB6D0C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B47B065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5A14FBB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87C781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A1835A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CEB74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E59415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12D2CD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D1E9D8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A8D56C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5D2B3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846D5D3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085F64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E4556C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1F2CD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780738E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1F9E4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00732C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F34C0B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3CAA64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F2DECDF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FE50D9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4726E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AB7B7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AABD2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CB0C6E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4CB811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E24C5F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0FE0DB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5A228C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EC418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E99DA3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F56310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8A47FD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9CA075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6888E7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5FCD45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3FEF7153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D603A69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AD925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0D3859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DB8F355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B5BD8E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D9DC14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80BCD8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7D98C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0730EF8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FDB55CA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77220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_TANENT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60C20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015B6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71BF008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5D44D15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9DE0D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FC86E0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A0E70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62261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F5B6F6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1CEC89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F15B6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A4BB06B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4BBCF57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40E079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946BEB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76922928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6ECB3AE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1B5ECB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B46B51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9D3A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4E58AF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511CE7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729D0A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A360CB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5D5B9526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41E694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B37B02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26CBF3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EFDFD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D6C276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30B6DF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CE446A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C7847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1429215E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D75ADB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69545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7A3B5E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85E5AA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1C86B9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0D39E7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1727686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F39B6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D32D1B" w:rsidRPr="00D32D1B" w:rsidRDefault="00D32D1B" w:rsidP="00D32D1B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766375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766376"/>
      <w:r>
        <w:rPr>
          <w:rFonts w:hint="eastAsia"/>
        </w:rPr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2264A32" w14:textId="77777777" w:rsidR="00C73BC5" w:rsidRDefault="0083503A" w:rsidP="00C73BC5">
      <w:pPr>
        <w:pStyle w:val="2"/>
        <w:rPr>
          <w:rFonts w:hint="eastAsia"/>
        </w:rPr>
      </w:pPr>
      <w:bookmarkStart w:id="6" w:name="_Toc416766377"/>
      <w:r>
        <w:rPr>
          <w:rFonts w:hint="eastAsia"/>
        </w:rPr>
        <w:t>SYS_T</w:t>
      </w:r>
      <w:r w:rsidR="00633A21">
        <w:t>E</w:t>
      </w:r>
      <w:r>
        <w:rPr>
          <w:rFonts w:hint="eastAsia"/>
        </w:rPr>
        <w:t>N</w:t>
      </w:r>
      <w:r w:rsidR="00633A21">
        <w:t>A</w:t>
      </w:r>
      <w:r>
        <w:t>NT</w:t>
      </w:r>
      <w:r w:rsidR="00C73BC5">
        <w:rPr>
          <w:rFonts w:hint="eastAsia"/>
        </w:rPr>
        <w:t>_</w:t>
      </w:r>
      <w:r>
        <w:rPr>
          <w:rFonts w:hint="eastAsia"/>
        </w:rPr>
        <w:t>E</w:t>
      </w:r>
      <w:r w:rsidR="00CE7EB0">
        <w:t xml:space="preserve"> </w:t>
      </w:r>
      <w:r w:rsidR="00C73BC5">
        <w:rPr>
          <w:rFonts w:hint="eastAsia"/>
        </w:rPr>
        <w:t>企业</w:t>
      </w:r>
      <w:r>
        <w:rPr>
          <w:rFonts w:hint="eastAsia"/>
        </w:rPr>
        <w:t>租户</w:t>
      </w:r>
      <w:r w:rsidR="00C73BC5">
        <w:rPr>
          <w:rFonts w:hint="eastAsia"/>
        </w:rPr>
        <w:t>表</w:t>
      </w:r>
      <w:bookmarkEnd w:id="6"/>
    </w:p>
    <w:p w14:paraId="51F9391A" w14:textId="77777777"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1108B96" w14:textId="77777777" w:rsidR="00C73BC5" w:rsidRDefault="00C73BC5" w:rsidP="0046792A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83503A">
        <w:rPr>
          <w:rFonts w:hint="eastAsia"/>
        </w:rPr>
        <w:t>本表用来保存企业的基本</w:t>
      </w:r>
      <w:r w:rsidRPr="00E250A5">
        <w:rPr>
          <w:rFonts w:hint="eastAsia"/>
        </w:rPr>
        <w:t>信息。</w:t>
      </w:r>
    </w:p>
    <w:p w14:paraId="52C7DDF8" w14:textId="77777777" w:rsidR="00C73BC5" w:rsidRPr="00CC31BA" w:rsidRDefault="0083503A" w:rsidP="0083503A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“E”</w:t>
      </w:r>
      <w:r>
        <w:t>为</w:t>
      </w:r>
      <w:r>
        <w:t>“</w:t>
      </w:r>
      <w:r w:rsidRPr="00284600">
        <w:rPr>
          <w:rFonts w:hint="eastAsia"/>
        </w:rPr>
        <w:t>ENTERPRISE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0"/>
        <w:gridCol w:w="2031"/>
        <w:gridCol w:w="1619"/>
        <w:gridCol w:w="1791"/>
        <w:gridCol w:w="460"/>
        <w:gridCol w:w="445"/>
        <w:gridCol w:w="1232"/>
        <w:gridCol w:w="2481"/>
      </w:tblGrid>
      <w:tr w:rsidR="00C73BC5" w14:paraId="247D68B1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589B632F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C38F81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1092410E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5D6807D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210C236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B7517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38BDA97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F1ADC2C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873B0" w14:paraId="1603BDF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A26069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FD6F8B1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0F5646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6D8935" w14:textId="42E41123" w:rsidR="008873B0" w:rsidRPr="002E6739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357E8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84518A7" w14:textId="77777777" w:rsidR="008873B0" w:rsidRPr="002E6739" w:rsidRDefault="006323B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DCF9D4D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27C9F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4ED2" w14:paraId="5746318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C0E33C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A3F33" w14:textId="3AE626C9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0B76F87" w14:textId="17AE3B2E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  <w:r w:rsidR="002030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3E6C61" w14:textId="7E124FA9" w:rsidR="00DC4ED2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09303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5A4C8C2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DB69F41" w14:textId="2C535198" w:rsidR="00DC4ED2" w:rsidRPr="002E6739" w:rsidRDefault="00C64B9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42086637" w14:textId="6BFE60B9" w:rsidR="00DC4ED2" w:rsidRDefault="001120DD" w:rsidP="00AB68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见参数企业状态</w:t>
            </w:r>
            <w:r w:rsidRPr="00284600">
              <w:rPr>
                <w:rFonts w:hint="eastAsia"/>
              </w:rPr>
              <w:t>E</w:t>
            </w:r>
            <w:r>
              <w:t>_STATE</w:t>
            </w:r>
          </w:p>
        </w:tc>
      </w:tr>
      <w:tr w:rsidR="00DC4ED2" w14:paraId="005C8A9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591686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EC1DF2E" w14:textId="5EB3BA25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E9BD301" w14:textId="2EE9475C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FAD1C2" w14:textId="305E044D" w:rsidR="00DC4ED2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34DFE2E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21D0A8B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F2A5C8C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2D4FD5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B0DB87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9AD31E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A1F672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E78575F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BC96D4" w14:textId="09F85059" w:rsidR="008873B0" w:rsidRPr="002E6739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F30927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B2D13E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7121A9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C927E8D" w14:textId="7DD9E97A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3A6A3ED1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69C35C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786103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12E7999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FB9D54" w14:textId="50C12278" w:rsidR="008873B0" w:rsidRPr="002E6739" w:rsidRDefault="007010E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CF629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05910B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09A4590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96B74BC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08F98CE0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F8AEB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752A32E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84ADE3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3CFC1D" w14:textId="3BB7EFC7" w:rsidR="008873B0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A0CD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CFBC04C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0CDE2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B26C81" w14:textId="7BA186DC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2394B25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9E1D8D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4E0A28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8C916DA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E66F0" w14:textId="02A190CC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3FD26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478F6F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FA656E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B602C6A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5AE3B51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A8B0A5A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318E87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9C4D1E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04750D8" w14:textId="4E0697E3" w:rsidR="008873B0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512E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E24C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A0C83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D2EE3BE" w14:textId="7EBF9796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120420C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A7B8C7" w14:textId="77777777" w:rsidR="008873B0" w:rsidRPr="002E6739" w:rsidRDefault="008873B0" w:rsidP="008873B0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968A0AD" w14:textId="77777777" w:rsidR="008873B0" w:rsidRPr="006E12A9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DE90CC0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9AFDFD" w14:textId="666A12F3" w:rsidR="008873B0" w:rsidRDefault="007010E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50E9D6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B8CDE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8C1240A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9061C8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819AAF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C48A6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5FF83B6" w14:textId="4F21BA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6CD096" w14:textId="5BFF11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8ABA72" w14:textId="6361CB0F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01F8AD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1E5BB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8B1F7E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E80A3D3" w14:textId="107561B2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C27751" w14:paraId="65B1FD6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DF967F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49D9134" w14:textId="39B7E87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BD85687" w14:textId="5F5E449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7C3C54" w14:textId="688CB22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A2340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575F9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9E71CF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24F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80860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69DB78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57EA9" w14:textId="1D1FF0D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3A8F1BD" w14:textId="6D6760D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34E990E" w14:textId="2418E9C1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9528D2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FE97B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80F334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2FF96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7DF1189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A5EBD4A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9098BF" w14:textId="5E7768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940C18F" w14:textId="2603689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4E738C" w14:textId="395927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B3B193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8B04DE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EAABB7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6E7994F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830FDD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6D85E76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ACB6E0" w14:textId="4A0A07E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DF07955" w14:textId="7DDE074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D6B7012" w14:textId="03D8C8AC" w:rsidR="00C27751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B7333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83576B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6171B5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F81F8C1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E4800" w14:paraId="325EEA1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5329654" w14:textId="77777777" w:rsidR="006E4800" w:rsidRPr="002E6739" w:rsidRDefault="006E4800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0BE097B" w14:textId="7DA82751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WEBSITE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7E7BFE" w14:textId="23E1D400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企业网站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677D9D" w14:textId="307FF75B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4ACEAB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E75FC5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51E6E6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D13F9B1" w14:textId="77777777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F57CF8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6B4EEF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C00756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E61FE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A63649F" w14:textId="69065A0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17F0F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841F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6B2AD0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FA6069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065AE78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6C0836B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7E8DD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C154A0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C4BF5D" w14:textId="39CBF63C" w:rsidR="00C27751" w:rsidRPr="002E6739" w:rsidRDefault="00AC2406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EE12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550348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FC98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6CB4A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9F29E0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70C164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B7FEA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S_NATURE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5B05681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F381E8" w14:textId="74927032" w:rsidR="00C27751" w:rsidRPr="002E6739" w:rsidRDefault="007010E2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CB827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A58D9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D93A48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1A8F2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176B5C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A5BB6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41D9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N_EMPLOYEE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EC0E1C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员工总数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A2960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61E19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16F71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A1182B8" w14:textId="3FE0CC20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CD0CDE0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98713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227B3D7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2AE2D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N_SAFETY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04D6AF6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专职安全</w:t>
            </w:r>
            <w:r>
              <w:rPr>
                <w:rFonts w:hint="eastAsia"/>
                <w:sz w:val="18"/>
                <w:szCs w:val="18"/>
              </w:rPr>
              <w:t>人员数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0D3ED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300E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9E9E4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E2B40D7" w14:textId="2E03ACB6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5C636EA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181B93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C3BB9C0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A51B6EA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N_SPECIAL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BE329B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特种作业人员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C525BB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454A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3E78D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AAF29D9" w14:textId="5E0587B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CE53DD3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566331E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8AC6773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9097E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N_ASSETS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39235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固定资产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0D888A" w14:textId="3B588C9A" w:rsidR="00C27751" w:rsidRDefault="00C27751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D3BD7F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DA1E8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9D16F5E" w14:textId="1534BA9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2AA329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317276DC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7E5877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14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N_INCOME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C4304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主营业务收入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198526" w14:textId="4F16C523" w:rsidR="00C27751" w:rsidRDefault="00C84106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 w:rsidR="00C27751"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 w:rsidR="00C27751"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15EF6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8D175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C5E3F6" w14:textId="22E732C3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1C72F6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4DDF1DD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4693BE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9E8DE2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SCOPE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AB5D0DF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营业范围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1AD69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A69DE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04218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86E88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93242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195050E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87F4D5" w14:textId="77777777" w:rsidR="00C27751" w:rsidRPr="002E6739" w:rsidRDefault="00C27751" w:rsidP="00C27751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1C8464E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C_SUMMARY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B3DD74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企业概述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78C0CC" w14:textId="2F981A32" w:rsidR="00C27751" w:rsidRDefault="00C27751" w:rsidP="00E91F6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E91F6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890B3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7FB37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314B372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3506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55D2E14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29504D1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9E6A1CA" w14:textId="6035AA3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FD99062" w14:textId="05D0EA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84DCD1" w14:textId="2BFAAB57" w:rsidR="00C84106" w:rsidRDefault="00AC24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C17EFE7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D5B50A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332DBEF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12C26A2" w14:textId="425268AB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C84106" w14:paraId="7188F20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5089BA7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64841C9" w14:textId="3ABD8879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10C058" w14:textId="14296AF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6AFC16B" w14:textId="2C7DE56B" w:rsidR="00C84106" w:rsidRDefault="007010E2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9BEA5A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7A7FA6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57FCE02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0F003E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DA6F60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49AF46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3D5D237" w14:textId="13FA4E5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CEE7440" w14:textId="0D731141" w:rsidR="00C84106" w:rsidRPr="006E12A9" w:rsidRDefault="00482EC7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 w:rsidR="00C84106"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EEA73A" w14:textId="3B9F7EEF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89205CE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4F5905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BAF580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02EFA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41BE41D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C4D199A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4DBF705" w14:textId="76601B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  <w:r>
              <w:rPr>
                <w:sz w:val="18"/>
                <w:szCs w:val="18"/>
              </w:rPr>
              <w:t>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A05F00" w14:textId="39169FA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6930DB" w14:textId="1223D4C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8421B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0D5ED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5FD1CC8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45C5B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F226D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1986525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6D12D5" w14:textId="26DB59C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9785FC8" w14:textId="33F83FE2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FF2C6F" w14:textId="03A69DE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5881AF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773C48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F466FF7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C422E2C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154F9E2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491D21" w14:textId="77777777" w:rsidR="00C84106" w:rsidRPr="002E6739" w:rsidRDefault="00C84106" w:rsidP="00C84106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EF5534" w14:textId="48107A37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2A47A0A" w14:textId="2A73008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EABCC8" w14:textId="2A055974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5914E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83D05D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9DD4F95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A42F221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AF7A3F" w14:textId="0BF04AD6" w:rsidR="00DA603A" w:rsidRDefault="00DA603A" w:rsidP="00DA603A">
      <w:pPr>
        <w:pStyle w:val="2"/>
        <w:rPr>
          <w:rFonts w:hint="eastAsia"/>
        </w:rPr>
      </w:pPr>
      <w:bookmarkStart w:id="7" w:name="_Toc416766378"/>
      <w:r>
        <w:rPr>
          <w:rFonts w:hint="eastAsia"/>
        </w:rPr>
        <w:t>SYS_</w:t>
      </w:r>
      <w:r>
        <w:t>TENANT_E_</w:t>
      </w:r>
      <w:r>
        <w:rPr>
          <w:rFonts w:hint="eastAsia"/>
        </w:rPr>
        <w:t xml:space="preserve">USER </w:t>
      </w:r>
      <w:r>
        <w:t>企业</w:t>
      </w:r>
      <w:r>
        <w:rPr>
          <w:rFonts w:hint="eastAsia"/>
        </w:rPr>
        <w:t>用户表</w:t>
      </w:r>
      <w:bookmarkEnd w:id="7"/>
    </w:p>
    <w:p w14:paraId="24F19DA0" w14:textId="77777777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438DBB0" w14:textId="205C2DA9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本表用来保存企业用户的相关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DA603A" w14:paraId="3881345F" w14:textId="77777777" w:rsidTr="00AC2406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450E39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5E385D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336E30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59C81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5D784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CDB89B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2D400A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0CF1EF9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A603A" w14:paraId="67517DD2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53940F0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07D067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NANT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76DBD7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09C3C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A8DC2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E126763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31502A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8148C27" w14:textId="4A96C995" w:rsidR="00DA603A" w:rsidRPr="002E6739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引用企业租户表</w:t>
            </w:r>
          </w:p>
        </w:tc>
      </w:tr>
      <w:tr w:rsidR="00DA603A" w14:paraId="60042C55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C54D055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C92E10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S_TENANT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F8E5D7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9654A1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939712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B644F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A7FF411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9C32F8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C5086" w14:paraId="166BEAE2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850D805" w14:textId="77777777" w:rsidR="00BC5086" w:rsidRPr="002E6739" w:rsidRDefault="00BC508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7C0F0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59903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FEF79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DDCC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1BBDEF1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6487D0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BAFC3F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CA239E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B25993D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C748345" w14:textId="77777777" w:rsidR="00DA603A" w:rsidRPr="00877F0E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DC93D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201AD5" w14:textId="78BF5BA7" w:rsidR="00DA603A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B2501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2B7861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59F938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5EC1304" w14:textId="23B4093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USER_SEX</w:t>
            </w:r>
          </w:p>
        </w:tc>
      </w:tr>
      <w:tr w:rsidR="00DA603A" w14:paraId="4890E5E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4F8CA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191FF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AED3F7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A8C386" w14:textId="7505D95F" w:rsidR="00DA603A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61B8DB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AFD86D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2AEBC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8A40CE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14:paraId="6D640B5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CFB6E9F" w14:textId="77777777" w:rsidR="00E0400A" w:rsidRPr="002E6739" w:rsidRDefault="00E0400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CF98F6" w14:textId="4C8F4FA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2BEEFB" w14:textId="4F2D8D05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F7BF651" w14:textId="239CE57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1A540E4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B73EE5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F4CFC1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DD2DC8F" w14:textId="77777777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4C708BF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9D1521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E4747DF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F9D183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B7E176" w14:textId="558B0EE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5124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0F85B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D97F3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CF1D6B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0519A5E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A73EE9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253AF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54437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ADF4DF" w14:textId="4D53D49D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B97B60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2FDC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52CE02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A0AE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36609405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9BD62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6734D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5E6AC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33CD82" w14:textId="23653DC6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B5FACF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07AAD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4C11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A4A104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AFE9F0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17DB2D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E42177A" w14:textId="0C8C055F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DEPT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88B8075" w14:textId="3250500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CBE556" w14:textId="526DE96E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B2A16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8ACC7B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777AF3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58ADAF5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1A0B140A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8D59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465340" w14:textId="35494DC8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F498D7" w14:textId="5BFB74C8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</w:t>
            </w:r>
            <w:r w:rsidR="00EF0CBE">
              <w:rPr>
                <w:rFonts w:hint="eastAsia"/>
                <w:sz w:val="18"/>
                <w:szCs w:val="18"/>
              </w:rPr>
              <w:t>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983ABD" w14:textId="06184140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1214D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B64E1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DDE24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1E435C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048240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064B1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6A3A0F6" w14:textId="0DC14891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E62BBDB" w14:textId="2733FAC3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CCDAD21" w14:textId="6F3A73C7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77AC65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F1D7DA0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969424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620B839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C105559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90A8F8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1AF1B37" w14:textId="25CBAFA5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5B40731" w14:textId="7C2470F6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84A018" w14:textId="1AFF0D68" w:rsidR="009F59D0" w:rsidRDefault="000D4E49" w:rsidP="006258E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8FE828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E2254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CBDAD8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3B7C51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F69E2F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9AF7E55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8E67F6" w14:textId="52D74693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E36FD1E" w14:textId="7128E9AB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993CF1" w14:textId="134D806C" w:rsidR="009F59D0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C3C99D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1A3A4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3A1F5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AD02D6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EC860FA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AC564A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876FD6C" w14:textId="44675B6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7E4D5F9" w14:textId="300FBD45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F1BC14" w14:textId="16C1C240" w:rsidR="00C84106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4C9003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B0E1B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EF91C04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B4A91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0CBE" w14:paraId="528BDD9D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D37CAA8" w14:textId="77777777" w:rsidR="00EF0CBE" w:rsidRPr="002E6739" w:rsidRDefault="00EF0CBE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66547E" w14:textId="59FB16C0" w:rsidR="00EF0CBE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C427DC" w14:textId="4D54E88B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3A04B4" w14:textId="1D4F5482" w:rsidR="00EF0CBE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CD348CE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9CD164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B19B8E7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4D74C04" w14:textId="77777777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60D2E9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BF170FC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88850E9" w14:textId="2F08027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094BA8E" w14:textId="606EE07C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4C5D778" w14:textId="29687D08" w:rsidR="00C84106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E7D011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C25DBD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3709642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414E2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DAB2BF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1B5E2E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EF8E6C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DBB0305" w14:textId="1CF0A0B8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 w:rsidR="000D4E49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6F814D" w14:textId="7E60C4E5" w:rsidR="00DA603A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2C04071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474DDE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270EEB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318385A7" w14:textId="2639AAC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 xml:space="preserve"> USER</w:t>
            </w:r>
            <w:r>
              <w:rPr>
                <w:sz w:val="18"/>
                <w:szCs w:val="18"/>
              </w:rPr>
              <w:t>_STATE</w:t>
            </w:r>
          </w:p>
        </w:tc>
      </w:tr>
      <w:tr w:rsidR="00DA603A" w14:paraId="26A7960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AC26378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E6ECA0A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B499423" w14:textId="10036A5B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0C4C686" w14:textId="6B4811D7" w:rsidR="00DA603A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800EB48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4EF28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BA5EC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D22A2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2B954391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3424A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96EC96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A321B43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CA9CF" w14:textId="7FE2657D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B1B6D8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6467DB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5262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8875A0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606DC25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84DCBAC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B8B4F96" w14:textId="374A32D5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A791FF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CCCF02" w14:textId="797D08ED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32E25A3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C66DAF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0EB467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CFC26E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188FDF0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C63E14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9486C5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A72299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B25EB9" w14:textId="125B24D2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DE8A3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C2B90E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942177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78A1D3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2179ADB8" w14:textId="0F8C4199" w:rsidR="00A236B9" w:rsidRDefault="00A236B9" w:rsidP="00A236B9">
      <w:pPr>
        <w:pStyle w:val="2"/>
        <w:rPr>
          <w:rFonts w:hint="eastAsia"/>
        </w:rPr>
      </w:pPr>
      <w:bookmarkStart w:id="8" w:name="_Toc416766379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</w:t>
      </w:r>
      <w:r w:rsidR="001C44EB">
        <w:t>CONTACT</w:t>
      </w:r>
      <w:r>
        <w:t xml:space="preserve"> </w:t>
      </w:r>
      <w:r>
        <w:rPr>
          <w:rFonts w:hint="eastAsia"/>
        </w:rPr>
        <w:t>企业</w:t>
      </w:r>
      <w:r w:rsidR="001C44EB">
        <w:rPr>
          <w:rFonts w:hint="eastAsia"/>
        </w:rPr>
        <w:t>联系方式</w:t>
      </w:r>
      <w:r>
        <w:rPr>
          <w:rFonts w:hint="eastAsia"/>
        </w:rPr>
        <w:t>表</w:t>
      </w:r>
      <w:bookmarkEnd w:id="8"/>
    </w:p>
    <w:p w14:paraId="540A3666" w14:textId="77777777" w:rsidR="00A236B9" w:rsidRPr="00E250A5" w:rsidRDefault="00A236B9" w:rsidP="00A236B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6D5B6A1" w14:textId="77777777" w:rsidR="001C44EB" w:rsidRPr="00CC31BA" w:rsidRDefault="00A236B9" w:rsidP="00A236B9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</w:t>
      </w:r>
      <w:r w:rsidR="001C44EB">
        <w:rPr>
          <w:rFonts w:hint="eastAsia"/>
        </w:rPr>
        <w:t>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6323B5" w14:paraId="71D35C62" w14:textId="77777777" w:rsidTr="001C44EB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6FCC1494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033E66A8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0BF4FC4C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7FAB1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4CD3FDD2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BBD35B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24C33BF9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70E08ECE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323B5" w14:paraId="3F1A1AAB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548C1D00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1E417D84" w14:textId="77777777" w:rsidR="001C44EB" w:rsidRPr="00877F0E" w:rsidRDefault="006323B5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R_TENANT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5178F5BD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企业编号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87823C3" w14:textId="77777777" w:rsidR="001C44EB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400A9FC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8860096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57D164BD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1712963B" w14:textId="77777777" w:rsidR="001C44EB" w:rsidRPr="002E6739" w:rsidRDefault="001C44EB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175E531F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77DE5AA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3E098E7" w14:textId="77777777" w:rsidR="001C44EB" w:rsidRPr="00877F0E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A56B035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AB2B660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50B418A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BDE1B9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52D5E64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2F0B50B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3237F13F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18A783F0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D7D401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79108B24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AB6EDBA" w14:textId="1A8C936B" w:rsidR="001C44EB" w:rsidRPr="002E6739" w:rsidRDefault="001C44EB" w:rsidP="001D3EF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26CA9F9C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659EF80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0345D473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28F3F62D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4E6AE6AB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272EC0A6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7A17413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7EED99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11E43C8" w14:textId="067E3D54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11B25E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989C504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55809D6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D7E3959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1B16C87A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76201811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8483E3C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6885998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E1CEE0" w14:textId="010686FB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CCA12C1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F3E7CD5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B47E7FF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209BFBC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323B5" w14:paraId="6F8FA1E6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5415B93A" w14:textId="77777777" w:rsidR="001C44EB" w:rsidRPr="002E6739" w:rsidRDefault="001C44EB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06FB5CB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89E10C7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2F66894" w14:textId="0A217030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216B7C7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C95281C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1307358" w14:textId="77777777" w:rsidR="001C44EB" w:rsidRPr="002E6739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AC5C125" w14:textId="77777777" w:rsidR="001C44EB" w:rsidRDefault="001C44EB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54A04D77" w14:textId="77777777" w:rsidTr="006323B5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20A5CFB" w14:textId="77777777" w:rsidR="001D3EF8" w:rsidRPr="002E6739" w:rsidRDefault="001D3EF8" w:rsidP="00190AA6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29DE067" w14:textId="0A39D03D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B_M</w:t>
            </w:r>
            <w:r>
              <w:rPr>
                <w:sz w:val="18"/>
                <w:szCs w:val="18"/>
              </w:rPr>
              <w:t>AIN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B69361" w14:textId="24C8C119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是否主联系方式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040C06A" w14:textId="66F6793E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F22639F" w14:textId="77777777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5549EAE" w14:textId="77777777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A587238" w14:textId="18962B7F" w:rsidR="001D3EF8" w:rsidRPr="002E6739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716" w:type="dxa"/>
            <w:shd w:val="clear" w:color="auto" w:fill="auto"/>
            <w:vAlign w:val="center"/>
          </w:tcPr>
          <w:p w14:paraId="3E22B5AC" w14:textId="77777777" w:rsidR="001D3EF8" w:rsidRDefault="001D3EF8" w:rsidP="001C44E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CB9B8BB" w14:textId="77777777" w:rsidR="00A236B9" w:rsidRPr="00CC31BA" w:rsidRDefault="00A236B9" w:rsidP="00A236B9">
      <w:pPr>
        <w:ind w:firstLine="460"/>
        <w:rPr>
          <w:rFonts w:hint="eastAsia"/>
        </w:rPr>
      </w:pPr>
    </w:p>
    <w:p w14:paraId="2AF1547A" w14:textId="5D9415DA" w:rsidR="00455EBE" w:rsidRDefault="00611B6D" w:rsidP="00455EBE">
      <w:pPr>
        <w:pStyle w:val="2"/>
        <w:rPr>
          <w:rFonts w:hint="eastAsia"/>
        </w:rPr>
      </w:pPr>
      <w:bookmarkStart w:id="9" w:name="_Toc416766380"/>
      <w:r>
        <w:rPr>
          <w:rFonts w:hint="eastAsia"/>
        </w:rPr>
        <w:t>SYS_TENANT</w:t>
      </w:r>
      <w:r w:rsidR="00455EBE">
        <w:rPr>
          <w:rFonts w:hint="eastAsia"/>
        </w:rPr>
        <w:t>_</w:t>
      </w:r>
      <w:r w:rsidR="00C32F13">
        <w:rPr>
          <w:rFonts w:hint="eastAsia"/>
        </w:rPr>
        <w:t>E_P</w:t>
      </w:r>
      <w:r>
        <w:t>ROF</w:t>
      </w:r>
      <w:r w:rsidR="00AA3E93">
        <w:t>E</w:t>
      </w:r>
      <w:r>
        <w:t>SSION</w:t>
      </w:r>
      <w:r w:rsidR="00CE7EB0">
        <w:t xml:space="preserve"> </w:t>
      </w:r>
      <w:r w:rsidR="00455EBE">
        <w:rPr>
          <w:rFonts w:hint="eastAsia"/>
        </w:rPr>
        <w:t>企业</w:t>
      </w:r>
      <w:r>
        <w:rPr>
          <w:rFonts w:hint="eastAsia"/>
        </w:rPr>
        <w:t>所属</w:t>
      </w:r>
      <w:r w:rsidR="00455EBE">
        <w:rPr>
          <w:rFonts w:hint="eastAsia"/>
        </w:rPr>
        <w:t>专业表</w:t>
      </w:r>
      <w:bookmarkEnd w:id="9"/>
    </w:p>
    <w:p w14:paraId="07429D52" w14:textId="77777777" w:rsidR="00455EBE" w:rsidRPr="00E250A5" w:rsidRDefault="00455EBE" w:rsidP="00455EB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19A13D4" w14:textId="4CF26FEA" w:rsidR="00455EBE" w:rsidRPr="00CC31BA" w:rsidRDefault="00455EBE" w:rsidP="00455EB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2331DE">
        <w:rPr>
          <w:rFonts w:hint="eastAsia"/>
        </w:rPr>
        <w:t>所属</w:t>
      </w:r>
      <w:r>
        <w:rPr>
          <w:rFonts w:hint="eastAsia"/>
        </w:rPr>
        <w:t>的</w:t>
      </w:r>
      <w:r w:rsidR="002331DE">
        <w:rPr>
          <w:rFonts w:hint="eastAsia"/>
        </w:rPr>
        <w:t>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9"/>
        <w:gridCol w:w="1701"/>
        <w:gridCol w:w="1768"/>
        <w:gridCol w:w="1681"/>
        <w:gridCol w:w="463"/>
        <w:gridCol w:w="446"/>
        <w:gridCol w:w="1332"/>
        <w:gridCol w:w="2639"/>
      </w:tblGrid>
      <w:tr w:rsidR="00455EBE" w14:paraId="78018B4F" w14:textId="77777777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2EF778F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6E88A79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02152FA2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1D10E01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C130007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0FF4D7D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3F093A5B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60109A6F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331DE" w14:paraId="1F68F9B3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E4A409F" w14:textId="77777777" w:rsidR="002331DE" w:rsidRPr="002E6739" w:rsidRDefault="002331DE" w:rsidP="002331DE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19DF565" w14:textId="604D9D1E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t>TENANT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3DBF13F" w14:textId="15084BAA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7C2B149" w14:textId="77777777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3182E97" w14:textId="77777777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1C00E14" w14:textId="77777777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4FE8EA16" w14:textId="77777777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5693026" w14:textId="77777777" w:rsidR="002331DE" w:rsidRPr="002E6739" w:rsidRDefault="002331DE" w:rsidP="002331D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57534" w14:paraId="7E4F67F4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93FFDFA" w14:textId="77777777" w:rsidR="00357534" w:rsidRPr="002E6739" w:rsidRDefault="00357534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FF3144" w14:textId="3CDCD071" w:rsidR="00357534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357534"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11E88D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1343D0" w14:textId="6579829C" w:rsidR="00357534" w:rsidRPr="002E6739" w:rsidRDefault="00AC2406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1D4D32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272758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731D2CF0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151E873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331DE" w14:paraId="3DCFFE7A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1A64271" w14:textId="77777777" w:rsidR="002331DE" w:rsidRPr="002E6739" w:rsidRDefault="002331DE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4FE55B" w14:textId="09908F64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E1EBB03" w14:textId="5039F0CA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F92B98" w14:textId="4F4061B9" w:rsidR="002331DE" w:rsidRDefault="007010E2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10A4754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5F2493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470B0B0C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DB397B7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1A229A3" w14:textId="673D4E0A" w:rsidR="002030F0" w:rsidRDefault="002030F0" w:rsidP="002030F0">
      <w:pPr>
        <w:pStyle w:val="2"/>
        <w:rPr>
          <w:rFonts w:hint="eastAsia"/>
        </w:rPr>
      </w:pPr>
      <w:bookmarkStart w:id="10" w:name="_Toc416766381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_R</w:t>
      </w:r>
      <w:r>
        <w:t xml:space="preserve"> </w:t>
      </w:r>
      <w:r>
        <w:rPr>
          <w:rFonts w:hint="eastAsia"/>
        </w:rPr>
        <w:t>评审租户表</w:t>
      </w:r>
      <w:bookmarkEnd w:id="10"/>
    </w:p>
    <w:p w14:paraId="75243BF0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0A1C4B6B" w14:textId="7F55C051" w:rsidR="002030F0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评审机构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7A860AA1" w14:textId="079D98BA" w:rsidR="002030F0" w:rsidRPr="00CC31BA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“R”</w:t>
      </w:r>
      <w:r>
        <w:t>为</w:t>
      </w:r>
      <w:r>
        <w:t>“REVIEW”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2030F0" w14:paraId="2B426E3E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0352BCA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181AFC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5E59557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42FDB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5B016C0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099AE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02CCC31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464D4C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64C0F648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E8C1C9A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3213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26E05D" w14:textId="580F2B68" w:rsidR="002030F0" w:rsidRPr="002E6739" w:rsidRDefault="00D4116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 w:rsidR="002030F0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7A10A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7DE7B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D429DE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5FB0B83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97847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28DBC42C" w14:textId="77777777" w:rsidTr="00AC2406">
        <w:trPr>
          <w:trHeight w:val="561"/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9B5256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6A082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C70760" w14:textId="38AF132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72AD7E" w14:textId="3A4614BB" w:rsidR="002030F0" w:rsidRDefault="00AC2406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7676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A9B0D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6F17335" w14:textId="136DECB8" w:rsidR="002030F0" w:rsidRPr="002E6739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17DD88F4" w14:textId="19A26E71" w:rsidR="002030F0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见参数评审机构状态</w:t>
            </w:r>
            <w:r>
              <w:rPr>
                <w:rFonts w:hint="eastAsia"/>
              </w:rPr>
              <w:t>R</w:t>
            </w:r>
            <w:r w:rsidR="00AA390A">
              <w:t>V</w:t>
            </w:r>
            <w:r>
              <w:t>_STATE</w:t>
            </w:r>
          </w:p>
        </w:tc>
      </w:tr>
      <w:tr w:rsidR="002030F0" w14:paraId="2FF893E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01830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0D9D5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8599947" w14:textId="216298C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59F2A4" w14:textId="1F094B0F" w:rsidR="002030F0" w:rsidRDefault="007010E2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BE39B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BA28C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9BA622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E55786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22F9D6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4FF82F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1246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A0E4AAD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539EB9" w14:textId="75AA8BC2" w:rsidR="00EF4D23" w:rsidRPr="002E6739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FCEAC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4C8EB9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B035C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EFF250" w14:textId="38F732B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0B2D1421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7B5ACE3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FB67D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6E8F80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7EF762" w14:textId="5A31C05E" w:rsidR="00EF4D23" w:rsidRPr="002E6739" w:rsidRDefault="007010E2" w:rsidP="003402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E54D3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CFC59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DC1B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623818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644A54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B69E1A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803595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387B1A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7B82DD7" w14:textId="382317A6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C34B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34DE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4074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4CDCD2A" w14:textId="7E6183A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297E3D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285EA57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67BD92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846AD4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730750" w14:textId="41A6B32A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EC65A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04662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CCEA4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E94474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15C3F7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B190CE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B11A34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B2E4FE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07AF34" w14:textId="3552A4F8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D929F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32AEA6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06F41D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3CC4F1" w14:textId="7E046A1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6735229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AFBD5C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46194D" w14:textId="5DEB92A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457FA2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B3E2977" w14:textId="74C8BE86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AC99C3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7B9A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7D42F1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21F560D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54017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479CFDC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27D3FB" w14:textId="23C2E43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2FC32B4" w14:textId="06BA06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031FA28" w14:textId="298C7B7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56B768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C6F9A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656D7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244ABC" w14:textId="0D68584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EF4D23" w14:paraId="4733A66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D677E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C19296" w14:textId="770F2E1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9213F88" w14:textId="1C67750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8F49B5" w14:textId="3096FEC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0B5DA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1397C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8B32A5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6B9B59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35EC21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AB11276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1DF1D0" w14:textId="7C3AC5F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D29434" w14:textId="75CA827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8C47FC" w14:textId="0F4E190C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B278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B7148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9C569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B2B1E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04AFC8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D34A843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27F47E" w14:textId="714E0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FDB8407" w14:textId="59B74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64DCEF" w14:textId="68C71649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7C6EE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B66E1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8AAB66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24A14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CB4B40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E53A5C2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0AC9D6" w14:textId="564B490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AEDDFB9" w14:textId="213D019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AC92E7" w14:textId="26404C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18C617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83D8E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A24615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B64D0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6A524D0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C7DBE7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00EED6" w14:textId="7777777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1D781A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95AB87" w14:textId="7EB151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E214F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F4A0C2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6C24E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496B45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44EE605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8204D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01B987" w14:textId="1FC6186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_ORG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03733B3" w14:textId="4CC35CA0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确定评审业务机关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C75B0F" w14:textId="25B2FCC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CF9D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0940B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C055CC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C4975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FC7CD3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7F28F86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78B7B5" w14:textId="4E53AF5D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USER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52C8527" w14:textId="51C230EC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FD0050" w14:textId="5E97C018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01BA0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4B7F6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462935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4BB480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69B89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B510CD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656F8F" w14:textId="4C48087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175C5A5" w14:textId="75ED764F" w:rsidR="00EF4D23" w:rsidRDefault="00207E28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2C3F28" w14:textId="23EFF294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7FB0E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B18F4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D2E4C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9F4012" w14:textId="77A8967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V_LEVEL</w:t>
            </w:r>
          </w:p>
        </w:tc>
      </w:tr>
      <w:tr w:rsidR="00EF4D23" w14:paraId="6AF8BEB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96656B4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18F19D" w14:textId="34DC188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F9CCAF" w14:textId="448128A3" w:rsidR="00EF4D23" w:rsidRDefault="00207E28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2E1556" w14:textId="080B1679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F5743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077172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BFF21C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5B7E5D4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AC20B55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F3C59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EFF8BD" w14:textId="3DD0A82A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FULLTIME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6263E0E" w14:textId="4D5D7C0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专职人员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277F4B" w14:textId="6B445EC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A4B42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4DA0A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19617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BCE5A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29193C4" w14:textId="358B5AFC" w:rsidR="009F59D0" w:rsidRDefault="009F59D0" w:rsidP="009F59D0">
      <w:pPr>
        <w:pStyle w:val="2"/>
        <w:rPr>
          <w:rFonts w:hint="eastAsia"/>
        </w:rPr>
      </w:pPr>
      <w:bookmarkStart w:id="11" w:name="_Toc416766382"/>
      <w:r>
        <w:rPr>
          <w:rFonts w:hint="eastAsia"/>
        </w:rPr>
        <w:t>SYS_TENANT</w:t>
      </w:r>
      <w:r>
        <w:t>_R_</w:t>
      </w:r>
      <w:r>
        <w:rPr>
          <w:rFonts w:hint="eastAsia"/>
        </w:rPr>
        <w:t xml:space="preserve">USER </w:t>
      </w:r>
      <w:r>
        <w:rPr>
          <w:rFonts w:hint="eastAsia"/>
        </w:rPr>
        <w:t>评审专家信息表</w:t>
      </w:r>
      <w:bookmarkEnd w:id="11"/>
    </w:p>
    <w:p w14:paraId="05DEADC2" w14:textId="77777777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ABCA000" w14:textId="5C8FED80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本表用来保存评审专家的基本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816"/>
        <w:gridCol w:w="1714"/>
        <w:gridCol w:w="1761"/>
        <w:gridCol w:w="462"/>
        <w:gridCol w:w="446"/>
        <w:gridCol w:w="1296"/>
        <w:gridCol w:w="2547"/>
      </w:tblGrid>
      <w:tr w:rsidR="009F59D0" w14:paraId="001FC038" w14:textId="77777777" w:rsidTr="00AC240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153068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CCCCCC"/>
            <w:vAlign w:val="center"/>
          </w:tcPr>
          <w:p w14:paraId="292D48E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26" w:type="dxa"/>
            <w:shd w:val="clear" w:color="auto" w:fill="CCCCCC"/>
            <w:vAlign w:val="center"/>
          </w:tcPr>
          <w:p w14:paraId="4953593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D92071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625F59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4B503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29" w:type="dxa"/>
            <w:shd w:val="clear" w:color="auto" w:fill="CCCCCC"/>
            <w:vAlign w:val="center"/>
          </w:tcPr>
          <w:p w14:paraId="5951F85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68" w:type="dxa"/>
            <w:shd w:val="clear" w:color="auto" w:fill="CCCCCC"/>
            <w:vAlign w:val="center"/>
          </w:tcPr>
          <w:p w14:paraId="38B12D3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36579" w14:paraId="3F7D820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A4F85A8" w14:textId="77777777" w:rsidR="00B36579" w:rsidRPr="002E6739" w:rsidRDefault="00B36579" w:rsidP="00B36579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7C74CDB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NANT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3DC4AB2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2A6009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5B31D25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3721996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B4C8726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1E9C027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6579" w14:paraId="7D633464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CF2ACB9" w14:textId="77777777" w:rsidR="00B36579" w:rsidRPr="002E6739" w:rsidRDefault="00B36579" w:rsidP="00B36579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4D90F0D" w14:textId="77777777" w:rsidR="00B3657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S_TENANT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6231107" w14:textId="77777777" w:rsidR="00B3657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51394B" w14:textId="77777777" w:rsidR="00B3657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90FE6D6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2176B80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783B31D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27B406B" w14:textId="77777777" w:rsidR="00B36579" w:rsidRPr="002E6739" w:rsidRDefault="00B3657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53E9566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D1DCAC8" w14:textId="77777777" w:rsidR="009F59D0" w:rsidRPr="002E6739" w:rsidRDefault="009F59D0" w:rsidP="00B36579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AF93B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66B20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6BDE696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E4407F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F1A7B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BBB87A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4509EC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F4F3B6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09957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BB8700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DAF2019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6F519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3993CD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8C0903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E68CAE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53D8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614BD1F1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473C6E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8A2DCE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B01078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18A5A5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VARCHAR(16)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3B8EA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81414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56E2E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F0AEDA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B7983EF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4C20642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276E78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69DA9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98E6D3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00432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D1BF74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4EADBD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10016D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1ABBCC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C6201D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6ED63DC" w14:textId="67322828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C1C9ECD" w14:textId="0A3B74E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4FAEF" w14:textId="26008AC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1B823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55F0DD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AA38C4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F48A9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6C6350A8" w14:textId="77777777" w:rsidTr="00AC2406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FB1CCB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4307264D" w14:textId="77777777" w:rsidR="00D73674" w:rsidRPr="00877F0E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04553D0E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13F6D6" w14:textId="1213DA38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F144C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E8B31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752ADB0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820C64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70FE17A" w14:textId="77777777" w:rsidTr="00AC2406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391A261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B33C09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B6FDC8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6B52E7" w14:textId="71404DBF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9581C1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439A23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3210593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383A7E6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61DD4C4" w14:textId="77777777" w:rsidTr="00AC2406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E01316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ED1BCE5" w14:textId="1D43655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F489406" w14:textId="3D948BDC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63ADAE" w14:textId="06C6400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10ABDA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41AC0E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166527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D76EAE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EA4866D" w14:textId="77777777" w:rsidTr="00AC2406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DCDA84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5BD7CF1" w14:textId="56A23F0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CERT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16EF887" w14:textId="379F7A2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4117C0" w14:textId="133B3A7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13910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30FF2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73B952D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27ABA34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F90CD1B" w14:textId="77777777" w:rsidTr="00AC2406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2B9C98B8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19B9C71" w14:textId="2DB89CD9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39CD6D79" w14:textId="71D4115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ED8D4E" w14:textId="1284F592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C52B4B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EB9FFB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9652F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19D79C3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693DD49" w14:textId="77777777" w:rsidTr="00AC2406">
        <w:trPr>
          <w:trHeight w:val="20"/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386BF3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3630A4E" w14:textId="2DD545E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398F444D" w14:textId="69E8AC2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3C2274" w14:textId="1E21353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0285D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D68BA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66B8AF7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auto"/>
            <w:vAlign w:val="center"/>
          </w:tcPr>
          <w:p w14:paraId="562FE5E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5478B8" w14:textId="77777777" w:rsidTr="00AC2406">
        <w:trPr>
          <w:trHeight w:val="20"/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ABC390F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51E5EF2E" w14:textId="7B02C7FB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7D15A5C7" w14:textId="34BEDBF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85BCFA" w14:textId="16348785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FAF9C10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02D21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1A43037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auto"/>
            <w:vAlign w:val="center"/>
          </w:tcPr>
          <w:p w14:paraId="17E7D14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0D500FC" w14:textId="77777777" w:rsidTr="00AC2406">
        <w:trPr>
          <w:trHeight w:val="20"/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AF5DD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2AEEF5E" w14:textId="00814FA1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3C21DE30" w14:textId="7BD885C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55A6C9" w14:textId="7BB0A75D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2EC549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F75401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50280D57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auto"/>
            <w:vAlign w:val="center"/>
          </w:tcPr>
          <w:p w14:paraId="2B94A6F0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2361D818" w14:textId="77777777" w:rsidTr="00AC2406">
        <w:trPr>
          <w:trHeight w:val="20"/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F1E1984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40C5E4F3" w14:textId="0F5D4D19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02ED0BD5" w14:textId="09637F4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EB9DC7" w14:textId="3F1F4A8C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0CC5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7CD9E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0FC190F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auto"/>
            <w:vAlign w:val="center"/>
          </w:tcPr>
          <w:p w14:paraId="0FE3708F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4937C203" w14:textId="77777777" w:rsidTr="00AC2406">
        <w:trPr>
          <w:trHeight w:val="20"/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749D7A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6E3867F" w14:textId="6F6972B8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41ABAC26" w14:textId="5CA728BB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1F80ADD" w14:textId="1520517C" w:rsidR="00D73674" w:rsidRPr="002E6739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3C5B10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2627C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6CD1A26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auto"/>
            <w:vAlign w:val="center"/>
          </w:tcPr>
          <w:p w14:paraId="4150862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5399B3D" w14:textId="77777777" w:rsidTr="00AC2406">
        <w:trPr>
          <w:trHeight w:val="20"/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F79A739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910FC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5BC55F9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DF188E9" w14:textId="59061AC1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1E370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032B07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33A958E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68" w:type="dxa"/>
            <w:shd w:val="clear" w:color="auto" w:fill="auto"/>
            <w:vAlign w:val="center"/>
          </w:tcPr>
          <w:p w14:paraId="02C4067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87CE4A1" w14:textId="77777777" w:rsidTr="00AC2406">
        <w:trPr>
          <w:trHeight w:val="20"/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E0544F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2B344F84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10DB380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500F314" w14:textId="7E09A870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07A29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98D2DB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381F27B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auto"/>
            <w:vAlign w:val="center"/>
          </w:tcPr>
          <w:p w14:paraId="1E442CF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021DC16D" w14:textId="77777777" w:rsidTr="00AC2406">
        <w:trPr>
          <w:trHeight w:val="20"/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7CD4C6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9F82D1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60E6649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1AE7052" w14:textId="28AA409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79D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0FD76C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26C3317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auto"/>
            <w:vAlign w:val="center"/>
          </w:tcPr>
          <w:p w14:paraId="294CCB3E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1B662D39" w14:textId="77777777" w:rsidTr="00AC2406">
        <w:trPr>
          <w:trHeight w:val="20"/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A92130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0F1596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26" w:type="dxa"/>
            <w:shd w:val="clear" w:color="auto" w:fill="auto"/>
            <w:vAlign w:val="center"/>
          </w:tcPr>
          <w:p w14:paraId="26007F9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C2AB6C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DB255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D96F49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7332CF2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68" w:type="dxa"/>
            <w:shd w:val="clear" w:color="auto" w:fill="auto"/>
            <w:vAlign w:val="center"/>
          </w:tcPr>
          <w:p w14:paraId="7F41D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6B800F51" w14:textId="4BA6F166" w:rsidR="002030F0" w:rsidRDefault="002030F0" w:rsidP="002030F0">
      <w:pPr>
        <w:pStyle w:val="2"/>
        <w:rPr>
          <w:rFonts w:hint="eastAsia"/>
        </w:rPr>
      </w:pPr>
      <w:bookmarkStart w:id="12" w:name="_Toc416766383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 w:rsidR="00CE7B66">
        <w:rPr>
          <w:rFonts w:hint="eastAsia"/>
        </w:rPr>
        <w:t>_R</w:t>
      </w:r>
      <w:r>
        <w:rPr>
          <w:rFonts w:hint="eastAsia"/>
        </w:rPr>
        <w:t>_</w:t>
      </w:r>
      <w:r>
        <w:t xml:space="preserve">CONTACT </w:t>
      </w:r>
      <w:r w:rsidR="00CE7B66">
        <w:rPr>
          <w:rFonts w:hint="eastAsia"/>
        </w:rPr>
        <w:t>评审机构</w:t>
      </w:r>
      <w:r>
        <w:rPr>
          <w:rFonts w:hint="eastAsia"/>
        </w:rPr>
        <w:t>联系方式表</w:t>
      </w:r>
      <w:bookmarkEnd w:id="12"/>
    </w:p>
    <w:p w14:paraId="2AD87908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4DA8033E" w14:textId="00DB3997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 w:rsidR="00AA3E93">
        <w:rPr>
          <w:rFonts w:hint="eastAsia"/>
        </w:rPr>
        <w:t>本表用来保存评审机构的联系方式。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2030F0" w14:paraId="7F1ADA34" w14:textId="77777777" w:rsidTr="00C64B90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41914B7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7E0934A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4235C06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2322680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79FD10F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C8066F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64FBC5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29D8D97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7F2BBE64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431FD65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CD2D2F3" w14:textId="77777777" w:rsidR="002030F0" w:rsidRPr="00877F0E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R_TENANT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4EF38426" w14:textId="2648908F" w:rsidR="002030F0" w:rsidRPr="002E6739" w:rsidRDefault="00AA3E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评审机构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F2197C5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6C844F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C0AC73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4489833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A7AAC2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03CB8827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C33FB30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013839D5" w14:textId="77777777" w:rsidR="002030F0" w:rsidRPr="00877F0E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50F48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6533E48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28901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D0133A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227C49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AACD74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34BA5330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232ECFA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6B9FE1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0856DA2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6FC03C8" w14:textId="131D60BF" w:rsidR="002030F0" w:rsidRPr="002E6739" w:rsidRDefault="006E480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2030F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D29BB9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50D6E1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3F45159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85AF6C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100F3A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B162DEE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CECE6F7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76573F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A1E833A" w14:textId="6CFC9D93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F9D204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9EB7C2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7A07183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D3908B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0AA24308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355759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708CD84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6510A8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E0CEF6C" w14:textId="5F221C50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149E60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B0AE55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1C0E624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EDC0B1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C5F31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0DF23D1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11E2ACB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5C7142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7E71BDB3" w14:textId="69A3701C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C877C3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4B5B52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69F4862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4CB0A8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F5C76D" w14:textId="1C49254A" w:rsidR="002030F0" w:rsidRDefault="002030F0" w:rsidP="002030F0">
      <w:pPr>
        <w:pStyle w:val="2"/>
        <w:rPr>
          <w:rFonts w:hint="eastAsia"/>
        </w:rPr>
      </w:pPr>
      <w:bookmarkStart w:id="13" w:name="_Toc416766384"/>
      <w:r>
        <w:rPr>
          <w:rFonts w:hint="eastAsia"/>
        </w:rPr>
        <w:t>SYS_TENANT_</w:t>
      </w:r>
      <w:r w:rsidR="00AA3E93">
        <w:rPr>
          <w:rFonts w:hint="eastAsia"/>
        </w:rPr>
        <w:t>R</w:t>
      </w:r>
      <w:r w:rsidR="00AA3E93">
        <w:t>_PRO</w:t>
      </w:r>
      <w:r>
        <w:t>F</w:t>
      </w:r>
      <w:r w:rsidR="00AA3E93">
        <w:t>E</w:t>
      </w:r>
      <w:r>
        <w:t xml:space="preserve">SSION </w:t>
      </w:r>
      <w:r w:rsidR="00F74432">
        <w:t>评审机构评审</w:t>
      </w:r>
      <w:r>
        <w:rPr>
          <w:rFonts w:hint="eastAsia"/>
        </w:rPr>
        <w:t>专业表</w:t>
      </w:r>
      <w:bookmarkEnd w:id="13"/>
    </w:p>
    <w:p w14:paraId="4FF07B1C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7AFCB32" w14:textId="6564D93B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F74432">
        <w:rPr>
          <w:rFonts w:hint="eastAsia"/>
        </w:rPr>
        <w:t>评审机构评审</w:t>
      </w:r>
      <w:r>
        <w:rPr>
          <w:rFonts w:hint="eastAsia"/>
        </w:rPr>
        <w:t>的专业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9"/>
        <w:gridCol w:w="1701"/>
        <w:gridCol w:w="1768"/>
        <w:gridCol w:w="1681"/>
        <w:gridCol w:w="463"/>
        <w:gridCol w:w="446"/>
        <w:gridCol w:w="1332"/>
        <w:gridCol w:w="2639"/>
      </w:tblGrid>
      <w:tr w:rsidR="002030F0" w14:paraId="0DCBF3D5" w14:textId="77777777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0E1317D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0D85F1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6692E67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C9FE8D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DB4BE9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FFDCE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17CA590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8C6CDA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18065806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455F164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1A805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t>TENANT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23B967FD" w14:textId="1AF41966" w:rsidR="002030F0" w:rsidRPr="002E6739" w:rsidRDefault="00AA3E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评审机构</w:t>
            </w:r>
            <w:r w:rsidR="002030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AD7101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91A25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0CD45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3C3B02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ED8A38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DE70A86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6B99D3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F8FD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32607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0879FC" w14:textId="796A5F61" w:rsidR="002030F0" w:rsidRPr="002E6739" w:rsidRDefault="00AC2406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13C842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9A68A3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5510FC6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7AEF48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6C1212E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038B94B8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CD508C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3BD602E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1F818F" w14:textId="40971462" w:rsidR="002030F0" w:rsidRDefault="007010E2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AB9EAF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70EE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78354E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45C5F4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753F639" w14:textId="4A22C67D" w:rsidR="00C73BC5" w:rsidRDefault="002030F0" w:rsidP="00357534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5FC8D8F4" w14:textId="081F9949" w:rsidR="008328A2" w:rsidRDefault="008328A2" w:rsidP="008328A2">
      <w:pPr>
        <w:pStyle w:val="2"/>
        <w:rPr>
          <w:rFonts w:hint="eastAsia"/>
        </w:rPr>
      </w:pPr>
      <w:bookmarkStart w:id="14" w:name="_Toc416766385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_G</w:t>
      </w:r>
      <w:r>
        <w:t xml:space="preserve"> </w:t>
      </w:r>
      <w:r>
        <w:rPr>
          <w:rFonts w:hint="eastAsia"/>
        </w:rPr>
        <w:t>政府租户表</w:t>
      </w:r>
      <w:bookmarkEnd w:id="14"/>
    </w:p>
    <w:p w14:paraId="3737E70D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76A7B277" w14:textId="65A99B91" w:rsidR="008328A2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政府机构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1A7669C8" w14:textId="44290525" w:rsidR="008328A2" w:rsidRPr="00CC31BA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“G”</w:t>
      </w:r>
      <w:r>
        <w:t>为</w:t>
      </w:r>
      <w:r>
        <w:t>“</w:t>
      </w:r>
      <w:r w:rsidRPr="008328A2">
        <w:rPr>
          <w:rFonts w:hint="eastAsia"/>
        </w:rPr>
        <w:t>GOVERNMENT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8328A2" w14:paraId="0B08E1F0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4BC4DC8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A4CC3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4DEFB9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0BD801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E7998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4FFA434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4EF3378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3A6A4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6B85530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D05A2C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A204DB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51FF2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B76D2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FE3BBD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AA5A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2863DAC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CD140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41105B8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645916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A61A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413A8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6E43DA" w14:textId="466CF032" w:rsidR="008328A2" w:rsidRPr="002E6739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B2DC5A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039D9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C247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F42E32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1AF465D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15204F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18566F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5CB094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301848" w14:textId="7F6D9682" w:rsidR="008328A2" w:rsidRPr="002E6739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202A3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E016D2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7C663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0EB38F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2B560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CF4DA34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63CD9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D2E56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B6BE0A" w14:textId="40DA38BF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A54C8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5375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D9319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513D9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33E60F35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352CECA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AD3EB8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008E1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356CFBB" w14:textId="279B7B35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6C238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39CEAB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5E4FF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D32E0C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BD030C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E220B9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D0E231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264E0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3086295" w14:textId="70F5624A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BADFA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229D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105C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8A7E38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302B8FE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CEBCC08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F4047" w14:textId="77777777" w:rsidR="008328A2" w:rsidRPr="006E12A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51907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1F6F82" w14:textId="2F49A067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059F0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B1957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C102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87E36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B2E364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3D6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8F46F3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45B7A1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6831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C42D7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504B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25CA16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6A96256" w14:textId="7A654DA8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48D6FF8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E48AF2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B341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DB1E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4225E5F" w14:textId="22079154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8B4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B0FA96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2E3913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F46C3E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A2B71C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B152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5614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0163B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5B409E" w14:textId="35E20A26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DCABEC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6056F7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91472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6260E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DFAAE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B9AC33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0FFB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D2FD7E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F79BB0A" w14:textId="535AD2E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C09427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4825F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E5B1C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E1DD7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1D7270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51460A9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9CCE26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15527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8A386" w14:textId="4279DF3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7629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72E099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C33C7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68BAE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7D30334" w14:textId="3DF06265" w:rsidR="008328A2" w:rsidRDefault="008328A2" w:rsidP="008328A2">
      <w:pPr>
        <w:pStyle w:val="2"/>
        <w:rPr>
          <w:rFonts w:hint="eastAsia"/>
        </w:rPr>
      </w:pPr>
      <w:bookmarkStart w:id="15" w:name="_Toc416766386"/>
      <w:r>
        <w:rPr>
          <w:rFonts w:hint="eastAsia"/>
        </w:rPr>
        <w:t>SYS_TENANT</w:t>
      </w:r>
      <w:r>
        <w:t>_</w:t>
      </w:r>
      <w:r w:rsidR="00D56DED">
        <w:t>G</w:t>
      </w:r>
      <w:r>
        <w:t>_</w:t>
      </w:r>
      <w:r>
        <w:rPr>
          <w:rFonts w:hint="eastAsia"/>
        </w:rPr>
        <w:t>USER</w:t>
      </w:r>
      <w:r w:rsidR="00877E43">
        <w:t xml:space="preserve"> </w:t>
      </w:r>
      <w:r w:rsidR="00D56DED">
        <w:rPr>
          <w:rFonts w:hint="eastAsia"/>
        </w:rPr>
        <w:t>政府用户</w:t>
      </w:r>
      <w:r>
        <w:rPr>
          <w:rFonts w:hint="eastAsia"/>
        </w:rPr>
        <w:t>表</w:t>
      </w:r>
      <w:bookmarkEnd w:id="15"/>
    </w:p>
    <w:p w14:paraId="552EC133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7DB69D29" w14:textId="5B57741B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D56DED">
        <w:rPr>
          <w:rFonts w:hint="eastAsia"/>
        </w:rPr>
        <w:t>政府用户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7"/>
        <w:gridCol w:w="1816"/>
        <w:gridCol w:w="1714"/>
        <w:gridCol w:w="1761"/>
        <w:gridCol w:w="462"/>
        <w:gridCol w:w="446"/>
        <w:gridCol w:w="1296"/>
        <w:gridCol w:w="2547"/>
      </w:tblGrid>
      <w:tr w:rsidR="008328A2" w14:paraId="21990CA5" w14:textId="77777777" w:rsidTr="00AC2406">
        <w:trPr>
          <w:jc w:val="center"/>
        </w:trPr>
        <w:tc>
          <w:tcPr>
            <w:tcW w:w="512" w:type="dxa"/>
            <w:shd w:val="clear" w:color="auto" w:fill="CCCCCC"/>
            <w:vAlign w:val="center"/>
          </w:tcPr>
          <w:p w14:paraId="61B833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CCCCCC"/>
            <w:vAlign w:val="center"/>
          </w:tcPr>
          <w:p w14:paraId="72A4DD3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3" w:type="dxa"/>
            <w:shd w:val="clear" w:color="auto" w:fill="CCCCCC"/>
            <w:vAlign w:val="center"/>
          </w:tcPr>
          <w:p w14:paraId="39C6F9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14CFD3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219B78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47B1A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61BA4A7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0" w:type="dxa"/>
            <w:shd w:val="clear" w:color="auto" w:fill="CCCCCC"/>
            <w:vAlign w:val="center"/>
          </w:tcPr>
          <w:p w14:paraId="42C884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356A37EE" w14:textId="77777777" w:rsidTr="00AC2406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0786E272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5CA9F4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</w:t>
            </w: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NANT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F0FD8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EC666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121C97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83A0B8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45DA2B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DB2F4E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23136529" w14:textId="77777777" w:rsidTr="00AC2406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46F0828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3CC191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S_TENANT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17EB22A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所属租户名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9C58D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308646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401984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2C3B4D6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7A156D6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4F1886F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A1C8DDE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47B4B6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9095CE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3DEEB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DFB084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278FE3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6BDFBF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7921F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78B046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AFDF51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BB1356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85A58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CF6AE1E" w14:textId="55C763C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E82659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B80A15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BA12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D5CADF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11FB48C9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B3575E1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CF81FF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5F012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A7182" w14:textId="396BD241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E14C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54B9C9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C2A0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8B74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323AC04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0240C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20B0C4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E1EB0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03894C" w14:textId="28BA047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CB703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40845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C6E56D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006E24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CDAC268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A8AD05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A67B75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7F10FE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FC38A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81593B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ED1A1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254F6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162F84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CA19D0" w14:textId="77777777" w:rsidTr="00AC2406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1F61061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833995D" w14:textId="77777777" w:rsidR="008328A2" w:rsidRPr="00877F0E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1E8F6C0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307AA5" w14:textId="7D3036E4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1DE02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D23290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08E9866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1D4EE6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74D5C53" w14:textId="77777777" w:rsidTr="00AC2406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444D3634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1253A1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6C33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3D6F47" w14:textId="7F36A7C8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0E29A1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03E06A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692D5A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A1BCB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D95970" w14:textId="77777777" w:rsidTr="00AC2406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6DDBCF1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24A497C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595F48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6CE124" w14:textId="2F754DD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705F3F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A6D85C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06B0FEF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F3289B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E2AF3CA" w14:textId="77777777" w:rsidTr="00AC2406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6CC595D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3131D5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3F58AB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7A9F0D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888E5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C988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008981F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364B9F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AFE2FA0" w14:textId="77777777" w:rsidTr="00AC2406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20D74E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EF5B2D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32DB6CD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EBB3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B485F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8DA60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6F28637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7B7CBA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80D32A2" w14:textId="77777777" w:rsidTr="00AC2406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0475F5A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C5DCA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520323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34880E" w14:textId="29D4D7DD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D5473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F11C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2BE4F14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090A37D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6F219F8" w14:textId="77777777" w:rsidTr="00AC2406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5D5C508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98A6FE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0EF3225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7868E0" w14:textId="2BCE8320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5C1EF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71D799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20CDAF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0DD59CE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23409C9A" w14:textId="77777777" w:rsidTr="00AC2406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20DB3230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4210EE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5345F8A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62049A" w14:textId="2D3C5489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1575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E91A1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3F69BA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36BD9D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FF71565" w14:textId="77777777" w:rsidTr="00AC2406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00C4959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0AB8CF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04A86D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622C4AC" w14:textId="25FE88A2" w:rsidR="008328A2" w:rsidRPr="002E6739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EDFDA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C5CB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5B1FDB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702C56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1913723" w14:textId="77777777" w:rsidTr="00AC2406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74FCACA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C78E20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6484128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721FA" w14:textId="255FBF98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76F4D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F79E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08" w:type="dxa"/>
            <w:shd w:val="clear" w:color="auto" w:fill="auto"/>
            <w:vAlign w:val="center"/>
          </w:tcPr>
          <w:p w14:paraId="7D8BA4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11F872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526300A" w14:textId="77777777" w:rsidTr="00AC2406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1AFD34AD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EDA871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07D910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320713" w14:textId="2C18BFDC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46209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B5D46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445365A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E6FE16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7E84FFB3" w14:textId="77777777" w:rsidTr="00AC2406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150DB565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49F49B4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7F6372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AFBC9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FE4029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444B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2C01DBA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E5503F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330AF210" w14:textId="77777777" w:rsidTr="00AC2406">
        <w:trPr>
          <w:trHeight w:val="20"/>
          <w:jc w:val="center"/>
        </w:trPr>
        <w:tc>
          <w:tcPr>
            <w:tcW w:w="512" w:type="dxa"/>
            <w:shd w:val="clear" w:color="auto" w:fill="auto"/>
            <w:vAlign w:val="center"/>
          </w:tcPr>
          <w:p w14:paraId="4F527D5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2A9F9AF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4808FB8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BA739CD" w14:textId="3D41A951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611E5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DD5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14:paraId="1917589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2FADA11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7B19C8D6" w14:textId="4B1B7688" w:rsidR="00877F0E" w:rsidRDefault="00877F0E" w:rsidP="00877F0E">
      <w:pPr>
        <w:pStyle w:val="2"/>
        <w:rPr>
          <w:rFonts w:hint="eastAsia"/>
        </w:rPr>
      </w:pPr>
      <w:bookmarkStart w:id="16" w:name="_Toc416766387"/>
      <w:r>
        <w:rPr>
          <w:rFonts w:hint="eastAsia"/>
        </w:rPr>
        <w:t xml:space="preserve">SYS_USER </w:t>
      </w:r>
      <w:r w:rsidR="006E4800">
        <w:t>系统</w:t>
      </w:r>
      <w:r w:rsidR="006E4800">
        <w:rPr>
          <w:rFonts w:hint="eastAsia"/>
        </w:rPr>
        <w:t>用户</w:t>
      </w:r>
      <w:r>
        <w:rPr>
          <w:rFonts w:hint="eastAsia"/>
        </w:rPr>
        <w:t>信息表</w:t>
      </w:r>
      <w:bookmarkEnd w:id="16"/>
    </w:p>
    <w:p w14:paraId="273ABBAB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133E67C4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本表用来保存用户的基本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877F0E" w14:paraId="653EDD2F" w14:textId="77777777" w:rsidTr="0045495D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5C1F791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3E75F5C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4E62752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3583A2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A079A3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20B525CD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6077E4D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7291FA5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77F0E" w14:paraId="0487BBA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7B849CA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3F38B9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13E3AE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677C99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23E60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83B87E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ED9BD8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247B8C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4FA95807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9E41C11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F156FA0" w14:textId="54A918BC" w:rsidR="00877F0E" w:rsidRPr="00877F0E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</w:t>
            </w:r>
            <w:r w:rsidR="00877F0E">
              <w:t>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468107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4D4A33" w14:textId="3CFFFAEB" w:rsidR="00877F0E" w:rsidRDefault="0045495D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24689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CDF99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EED1CA7" w14:textId="0F2A3A1F" w:rsidR="00877F0E" w:rsidRPr="002E6739" w:rsidRDefault="00791991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97103BE" w14:textId="7626D450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D72" w14:paraId="7686FC5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7DF15" w14:textId="77777777" w:rsidR="00465D72" w:rsidRPr="002E6739" w:rsidRDefault="00465D72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585EB04" w14:textId="56F6BE2B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D95CFBF" w14:textId="3D619A9D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4F9D51" w14:textId="2D966AE4" w:rsidR="00465D72" w:rsidRDefault="007010E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52F87A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3482B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4C49062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3E3D59F" w14:textId="77777777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B99246F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EA2F3BD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C6D626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B6564A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D36D4E" w14:textId="4E908477" w:rsidR="00877F0E" w:rsidRPr="002E6739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9150ED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E84A11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56E4BD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3602C8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944A7C5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D17BE05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2E19DD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471C4C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80268" w14:textId="709C4A60" w:rsidR="00877F0E" w:rsidRPr="002E6739" w:rsidRDefault="000C1C63" w:rsidP="00465D7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A11503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BB00DF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C15DDC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DEA1C1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3AD493E7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9E535B6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94A7EC7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9EE7534" w14:textId="77777777" w:rsidR="00877F0E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</w:t>
            </w:r>
            <w:r w:rsidR="00877F0E"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132EB8" w14:textId="07B5A031" w:rsidR="00877F0E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6F4391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EDE94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EDA89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8694DA5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260A" w14:paraId="242C0A9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83AC583" w14:textId="77777777" w:rsidR="00E0260A" w:rsidRPr="002E6739" w:rsidRDefault="00E0260A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1B7D5BB" w14:textId="1B00173D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8F480B" w14:textId="5B411523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CB910E" w14:textId="01CA00E2" w:rsidR="00E0260A" w:rsidRDefault="0045495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788B5BB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2B09324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1B097524" w14:textId="62048303" w:rsidR="00E0260A" w:rsidRDefault="00791991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54DFAE3C" w14:textId="26833D34" w:rsidR="00E0260A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bookmarkStart w:id="17" w:name="_Toc301132091"/>
      </w:tr>
      <w:tr w:rsidR="00F55E6D" w14:paraId="24A07CAA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2F159A2" w14:textId="77777777" w:rsidR="00F55E6D" w:rsidRPr="002E6739" w:rsidRDefault="00F55E6D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0085553" w14:textId="1823E426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ABE10D7" w14:textId="6D82EF7B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8F114" w14:textId="63116116" w:rsidR="00F55E6D" w:rsidRDefault="007010E2" w:rsidP="000C1C6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E657889" w14:textId="77777777" w:rsidR="00F55E6D" w:rsidRPr="002E6739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5CE0BAB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CA2682C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D836402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17DEC32C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C702D75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68CD831" w14:textId="42DBE7A0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44E9EDB" w14:textId="0951CACE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30DCDF" w14:textId="2B98D8F6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1F5A9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964263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77D8E9C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6D4A47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6B5CF4E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4388EEAE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34B9799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603B288" w14:textId="5DBE3288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6E4DF1B" w14:textId="64A56E7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4FBE29" w14:textId="7123D10A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3F234E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3A3D3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4AD3D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6AF061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6587E744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EA50EEB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D3A01AB" w14:textId="38466EE4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55EF514" w14:textId="0118F6C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ECF921" w14:textId="35BFCA85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C1E19F0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D5F9C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0DD4A1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46F868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387D408A" w14:textId="77777777" w:rsidR="00024ECA" w:rsidRDefault="00024ECA" w:rsidP="00024ECA">
      <w:pPr>
        <w:ind w:firstLine="460"/>
        <w:rPr>
          <w:rFonts w:hint="eastAsia"/>
        </w:rPr>
      </w:pPr>
      <w:bookmarkStart w:id="18" w:name="_Toc301132093"/>
      <w:bookmarkEnd w:id="17"/>
    </w:p>
    <w:p w14:paraId="3821C6C6" w14:textId="77777777" w:rsidR="00024ECA" w:rsidRDefault="00024ECA" w:rsidP="00024ECA">
      <w:pPr>
        <w:pStyle w:val="2"/>
        <w:rPr>
          <w:rFonts w:hint="eastAsia"/>
        </w:rPr>
      </w:pPr>
      <w:bookmarkStart w:id="19" w:name="_Toc416766388"/>
      <w:r>
        <w:rPr>
          <w:rFonts w:hint="eastAsia"/>
        </w:rPr>
        <w:t xml:space="preserve">SYS_AUDIT_LOG </w:t>
      </w:r>
      <w:r>
        <w:rPr>
          <w:rFonts w:hint="eastAsia"/>
        </w:rPr>
        <w:t>系统日志</w:t>
      </w:r>
      <w:bookmarkEnd w:id="18"/>
      <w:r>
        <w:rPr>
          <w:rFonts w:hint="eastAsia"/>
        </w:rPr>
        <w:t>表</w:t>
      </w:r>
      <w:bookmarkEnd w:id="1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024ECA" w:rsidRPr="002E6739" w14:paraId="371EC097" w14:textId="77777777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02D36F3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45DC622" w14:textId="30D1C1C9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C86A839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4F0611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4C8E05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953684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FD57E7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C612D9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24ECA" w:rsidRPr="002E6739" w14:paraId="64BF624E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CF265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2FDB38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9DC8A6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CB539F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7EE38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1EB57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7A89E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408E82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ED3D75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D2B3C6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EB81A4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7D3C7E5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A849F9" w14:textId="77777777" w:rsidR="00024ECA" w:rsidRDefault="0006304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</w:t>
            </w:r>
            <w:r w:rsidR="00024E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D2AAE9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79E971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4FD929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EEE16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2F66972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FF80468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8CDFCA5" w14:textId="10A84E17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024ECA">
              <w:rPr>
                <w:rFonts w:hint="eastAsia"/>
                <w:sz w:val="18"/>
                <w:szCs w:val="18"/>
              </w:rPr>
              <w:t>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62315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0AAF10" w14:textId="6E83E88F" w:rsidR="00024ECA" w:rsidRDefault="0045495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7EAF35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B856A07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41753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239D32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024ECA" w:rsidRPr="002E6739" w14:paraId="3D4C20C5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DC0683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969D0CE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B7C40BB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CC343A" w14:textId="522652E9" w:rsidR="00024ECA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FC7D4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D5F997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9011D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D08951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601B888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C91ECC0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5344AA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220DEC1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0E7624" w14:textId="543FD39C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</w:t>
            </w:r>
            <w:r w:rsidR="00024ECA"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FD72FCD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D51948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DBBDCB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B0EC15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AB643A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B52B603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F1D3F52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013096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5C7B60" w14:textId="77777777" w:rsidR="00024ECA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7F5EC3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074BC4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9669FC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0CFF9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3126BF11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23BEE3F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02FB9C2" w14:textId="5F7648B9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1F61D46" w14:textId="363B8C85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CDB914" w14:textId="0D9F9DAE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4422C61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9AD563D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9D22333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D9D287B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558A9CB9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B8201D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B4E3FC" w14:textId="57D0C4EF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D9B004E" w14:textId="3B22691C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678E4B" w14:textId="0E6A7103" w:rsidR="00C770A1" w:rsidRDefault="00C770A1" w:rsidP="00C770A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5CACAE8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D70345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A53180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68E79F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D4F65C5" w14:textId="77777777" w:rsidR="00024ECA" w:rsidRDefault="00024ECA" w:rsidP="00024ECA">
      <w:pPr>
        <w:ind w:firstLine="460"/>
        <w:rPr>
          <w:rFonts w:hint="eastAsia"/>
        </w:rPr>
      </w:pPr>
      <w:bookmarkStart w:id="20" w:name="_Toc301132094"/>
    </w:p>
    <w:p w14:paraId="790B757A" w14:textId="6EC6C7A4" w:rsidR="00294624" w:rsidRDefault="00294624" w:rsidP="00294624">
      <w:pPr>
        <w:pStyle w:val="2"/>
        <w:rPr>
          <w:rFonts w:hint="eastAsia"/>
        </w:rPr>
      </w:pPr>
      <w:bookmarkStart w:id="21" w:name="_Toc416766389"/>
      <w:bookmarkEnd w:id="20"/>
      <w:r>
        <w:rPr>
          <w:rFonts w:hint="eastAsia"/>
        </w:rPr>
        <w:t>SYS_PARA</w:t>
      </w:r>
      <w:r>
        <w:t>_SINGLE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单值表</w:t>
      </w:r>
      <w:bookmarkEnd w:id="21"/>
    </w:p>
    <w:p w14:paraId="47A6B4D8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1748F1E" w14:textId="2046D4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本表用来保存一对一的单值参数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294624" w14:paraId="6365FB93" w14:textId="77777777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FA36B22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4B51CD2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1C37DD7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2637A34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3F7EAE9C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9FD60C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8767E6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44DCBDB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0E3F04C8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02CCCCD" w14:textId="77777777" w:rsidR="00BF2BEE" w:rsidRPr="002E6739" w:rsidRDefault="00BF2BEE" w:rsidP="00AC2406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1B9900A" w14:textId="146062BA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06D7B8FC" w14:textId="0CB92352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CE05DDC" w14:textId="50283D34" w:rsidR="00BF2BEE" w:rsidRPr="002E6739" w:rsidRDefault="007010E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67D913E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A39ECEF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B437EDE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0766CFD0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35829935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5A713328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3C46FEE" w14:textId="005858EC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206D49A" w14:textId="41F94A3A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B16FB4D" w14:textId="3008F2F2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BB38D43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23F50C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20BC64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58C26AA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0309DA57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E3C487D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19B5D322" w14:textId="305DD507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F716C3B" w14:textId="2947D723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D520C11" w14:textId="442258B6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FA5D31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7A047B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AEC050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4B89DDAC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0A00B1" w14:textId="77777777" w:rsidR="00294624" w:rsidRPr="001F5A93" w:rsidRDefault="00294624" w:rsidP="00294624">
      <w:pPr>
        <w:ind w:firstLine="460"/>
        <w:rPr>
          <w:rFonts w:hint="eastAsia"/>
        </w:rPr>
      </w:pPr>
    </w:p>
    <w:p w14:paraId="0CC68007" w14:textId="30762BED" w:rsidR="001F5A93" w:rsidRDefault="001F5A93">
      <w:pPr>
        <w:pStyle w:val="2"/>
        <w:rPr>
          <w:rFonts w:hint="eastAsia"/>
        </w:rPr>
      </w:pPr>
      <w:bookmarkStart w:id="22" w:name="_Toc416766390"/>
      <w:r>
        <w:rPr>
          <w:rFonts w:hint="eastAsia"/>
        </w:rPr>
        <w:t>SYS_PARA</w:t>
      </w:r>
      <w:r>
        <w:t>_</w:t>
      </w:r>
      <w:r w:rsidR="00294624">
        <w:t>MULTI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多值表</w:t>
      </w:r>
      <w:bookmarkEnd w:id="22"/>
    </w:p>
    <w:p w14:paraId="52DC7E7B" w14:textId="77777777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FED1D5B" w14:textId="263B3170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294624">
        <w:rPr>
          <w:rFonts w:hint="eastAsia"/>
        </w:rPr>
        <w:t>一对多的参数值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1F5A93" w14:paraId="6F3B254C" w14:textId="77777777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768C22BE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791DC86F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069F3C7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25DE871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64F1D84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2D03AC0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0EA9EC0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43D8CCF1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08F41C9B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C326001" w14:textId="77777777" w:rsidR="00BF2BEE" w:rsidRPr="002E6739" w:rsidRDefault="00BF2BEE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399EF0A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33742308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970BFED" w14:textId="282BA16B" w:rsidR="00BF2BEE" w:rsidRPr="002E6739" w:rsidRDefault="007010E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57FAEA7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5C286A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0874BFD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217B0ED1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559EC30A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B12C18E" w14:textId="77777777" w:rsidR="00294624" w:rsidRPr="002E6739" w:rsidRDefault="00294624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998429F" w14:textId="5305DA3E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5140A607" w14:textId="62F1007D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82E3355" w14:textId="46C611CB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F742715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60C3D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E9A6EA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2594B98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26BA40DE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AD43A7" w14:textId="77777777" w:rsidR="00294624" w:rsidRPr="002E6739" w:rsidRDefault="00294624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0094287" w14:textId="63461DD9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7E49D4E2" w14:textId="139A8EA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7178E9DF" w14:textId="04BA5449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6B0FCBC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EDC81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C5B37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126779D9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D83436C" w14:textId="77777777" w:rsidR="00294624" w:rsidRPr="001F5A93" w:rsidRDefault="00294624" w:rsidP="00294624">
      <w:pPr>
        <w:ind w:firstLine="460"/>
        <w:rPr>
          <w:rFonts w:hint="eastAsia"/>
        </w:rPr>
      </w:pPr>
    </w:p>
    <w:p w14:paraId="3CE111D1" w14:textId="53A16A91" w:rsidR="00294624" w:rsidRDefault="00294624" w:rsidP="00294624">
      <w:pPr>
        <w:pStyle w:val="2"/>
        <w:rPr>
          <w:rFonts w:hint="eastAsia"/>
        </w:rPr>
      </w:pPr>
      <w:bookmarkStart w:id="23" w:name="_Toc416766391"/>
      <w:r>
        <w:rPr>
          <w:rFonts w:hint="eastAsia"/>
        </w:rPr>
        <w:t>SYS_PARA</w:t>
      </w:r>
      <w:r>
        <w:t>_TREE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树状表</w:t>
      </w:r>
      <w:bookmarkEnd w:id="23"/>
    </w:p>
    <w:p w14:paraId="217541C4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2A68B094" w14:textId="3BB1AE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本表用来保存树状的参数值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2"/>
        <w:gridCol w:w="1623"/>
        <w:gridCol w:w="1764"/>
        <w:gridCol w:w="1761"/>
        <w:gridCol w:w="463"/>
        <w:gridCol w:w="447"/>
        <w:gridCol w:w="1329"/>
        <w:gridCol w:w="2640"/>
      </w:tblGrid>
      <w:tr w:rsidR="00294624" w14:paraId="35196C3C" w14:textId="77777777" w:rsidTr="007010E2">
        <w:trPr>
          <w:jc w:val="center"/>
        </w:trPr>
        <w:tc>
          <w:tcPr>
            <w:tcW w:w="522" w:type="dxa"/>
            <w:shd w:val="clear" w:color="auto" w:fill="CCCCCC"/>
            <w:vAlign w:val="center"/>
          </w:tcPr>
          <w:p w14:paraId="0D4AF65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0FD8E92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64" w:type="dxa"/>
            <w:shd w:val="clear" w:color="auto" w:fill="CCCCCC"/>
            <w:vAlign w:val="center"/>
          </w:tcPr>
          <w:p w14:paraId="0F765C6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4AC4D62E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7C5983F7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11289218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29" w:type="dxa"/>
            <w:shd w:val="clear" w:color="auto" w:fill="CCCCCC"/>
            <w:vAlign w:val="center"/>
          </w:tcPr>
          <w:p w14:paraId="5C7963D4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40" w:type="dxa"/>
            <w:shd w:val="clear" w:color="auto" w:fill="CCCCCC"/>
            <w:vAlign w:val="center"/>
          </w:tcPr>
          <w:p w14:paraId="37F7B64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010E2" w14:paraId="29502E52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B59FF7B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6AAE8AD" w14:textId="30F4B63D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5AD0A44" w14:textId="17875CF9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A6FAF3D" w14:textId="601EE641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9A29D83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818913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5A74799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416A627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7942D80B" w14:textId="77777777" w:rsidTr="00E409E8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DA4A278" w14:textId="77777777" w:rsidR="007010E2" w:rsidRPr="002E6739" w:rsidRDefault="007010E2" w:rsidP="00E409E8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1FF9A71E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478CF55A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5AD542B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829A42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E64CF5C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5C73E026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646B08F0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584F990C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B26618D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A7918BD" w14:textId="0F020072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2B7058C" w14:textId="5AD7C90A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25C7B24" w14:textId="2348643E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ECDF29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39DB8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38A75CE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07A4CCC0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77768CBE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040DD762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20C8B0B" w14:textId="77777777" w:rsidR="007010E2" w:rsidRPr="00877F0E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63EE090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539DDA9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7F98511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72D3D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4236945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42E572EB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3757CF2C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6308874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EEF9FDC" w14:textId="0C9744C3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C_PATH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39D48CF8" w14:textId="01A9CEB1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A30DBF7" w14:textId="1CD6AFE3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F734C5A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544E651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6F44B885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3A67B356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945EBB0" w14:textId="77777777" w:rsidR="001F5A93" w:rsidRPr="001F5A93" w:rsidRDefault="001F5A93" w:rsidP="001F5A93">
      <w:pPr>
        <w:ind w:firstLine="460"/>
        <w:rPr>
          <w:rFonts w:hint="eastAsia"/>
        </w:rPr>
      </w:pPr>
    </w:p>
    <w:p w14:paraId="7EF6BE6A" w14:textId="0F490A32" w:rsidR="00EF63FA" w:rsidRDefault="00EF63FA" w:rsidP="00EF63FA">
      <w:pPr>
        <w:pStyle w:val="2"/>
        <w:rPr>
          <w:rFonts w:hint="eastAsia"/>
        </w:rPr>
      </w:pPr>
      <w:bookmarkStart w:id="24" w:name="_Toc416766392"/>
      <w:r>
        <w:rPr>
          <w:rFonts w:hint="eastAsia"/>
        </w:rPr>
        <w:t>SYS_PARA_</w:t>
      </w:r>
      <w:r>
        <w:t>AREA</w:t>
      </w:r>
      <w:r>
        <w:rPr>
          <w:rFonts w:hint="eastAsia"/>
        </w:rPr>
        <w:t xml:space="preserve"> </w:t>
      </w:r>
      <w:r>
        <w:rPr>
          <w:rFonts w:hint="eastAsia"/>
        </w:rPr>
        <w:t>地区信息表</w:t>
      </w:r>
      <w:bookmarkEnd w:id="24"/>
    </w:p>
    <w:p w14:paraId="5AF3E76F" w14:textId="343856EA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5A028223" w14:textId="22B26DFE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本表用来保存地区信息</w:t>
      </w:r>
      <w:r w:rsidR="00294624">
        <w:rPr>
          <w:rFonts w:hint="eastAsia"/>
        </w:rPr>
        <w:t>，考虑到可能使用较频繁，所以单独从树状表抽取出来。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8"/>
        <w:gridCol w:w="1630"/>
        <w:gridCol w:w="1813"/>
        <w:gridCol w:w="1583"/>
        <w:gridCol w:w="464"/>
        <w:gridCol w:w="447"/>
        <w:gridCol w:w="1362"/>
        <w:gridCol w:w="2722"/>
      </w:tblGrid>
      <w:tr w:rsidR="00EF63FA" w14:paraId="23F12F55" w14:textId="77777777" w:rsidTr="00DB7E53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14:paraId="2D475960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14:paraId="253C777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14:paraId="1BC0D86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3B4AD3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0DB26536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FE172F4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14:paraId="5703C62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14:paraId="46D63D0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15C43" w14:paraId="14BF6E67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76B1A345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17D194A4" w14:textId="6D113493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E4013BE" w14:textId="46F682B8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5B425AC1" w14:textId="2E0AE63D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BA08C2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92EBA64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0B18DE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69ECA31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5BC99844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4FEA620C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6DC04451" w14:textId="732F6D4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0409CF17" w14:textId="7D8022B1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5A5BFB" w14:textId="37BFE1B4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0876F9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6D1EC8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E6B8847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E57DD18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0BF323AE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0EFB2C87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54E7F8FB" w14:textId="2DE38D48" w:rsidR="00A15C43" w:rsidRPr="00877F0E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62478907" w14:textId="2D48451F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D60B532" w14:textId="6CB00A38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2142F5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B68A692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8CB0EF3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710946EF" w14:textId="7777777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2783C65" w14:textId="77777777" w:rsidR="00BF6356" w:rsidRDefault="00BF6356" w:rsidP="00BF6356">
      <w:pPr>
        <w:ind w:firstLine="460"/>
        <w:rPr>
          <w:rFonts w:hint="eastAsia"/>
        </w:rPr>
      </w:pPr>
    </w:p>
    <w:p w14:paraId="7DA572A5" w14:textId="3996B6D4" w:rsidR="00BF6356" w:rsidRDefault="00BF6356" w:rsidP="00BF6356">
      <w:pPr>
        <w:pStyle w:val="2"/>
        <w:spacing w:before="31"/>
        <w:rPr>
          <w:rFonts w:hint="eastAsia"/>
        </w:rPr>
      </w:pPr>
      <w:bookmarkStart w:id="25" w:name="_Toc416766393"/>
      <w:r>
        <w:rPr>
          <w:rFonts w:hint="eastAsia"/>
        </w:rPr>
        <w:t>SSM_</w:t>
      </w:r>
      <w:r>
        <w:t>TENANT</w:t>
      </w:r>
      <w:r>
        <w:rPr>
          <w:rFonts w:hint="eastAsia"/>
        </w:rPr>
        <w:t xml:space="preserve">_LOG </w:t>
      </w:r>
      <w:r>
        <w:rPr>
          <w:rFonts w:hint="eastAsia"/>
        </w:rPr>
        <w:t>日志表</w:t>
      </w:r>
      <w:bookmarkEnd w:id="25"/>
    </w:p>
    <w:p w14:paraId="4F2C123C" w14:textId="77777777" w:rsidR="00BF6356" w:rsidRPr="00E250A5" w:rsidRDefault="00BF6356" w:rsidP="00BF6356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8C47005" w14:textId="36FA4355" w:rsidR="00BF6356" w:rsidRDefault="00BF6356" w:rsidP="00BF6356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本表用来保存租户的日志，每个租户单独建表，加上租户编号做后缀。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F6356" w:rsidRPr="002E6739" w14:paraId="5889BA4A" w14:textId="77777777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64BFB4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1BF3AE8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E7A714A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59095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4C7FFF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7B434E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75F1B9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6B1A81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6356" w:rsidRPr="002E6739" w14:paraId="3AD5784D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C9D79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F1F6B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992701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E329C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2C58D3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FC6F7A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F17B3E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B5EB1B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4341E092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A74F73E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43DD41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FF97DB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718A4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8D3420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97E346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CF6D62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81D12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146EEC96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151103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DE8CDC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72B080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E10D34" w14:textId="4F1B9205" w:rsidR="00BF6356" w:rsidRDefault="0045495D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C450FE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63F69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FF7E2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B0E5D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BF6356" w:rsidRPr="002E6739" w14:paraId="3287C953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E76EACA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1A3F5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FCE57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0FBDF8B" w14:textId="6E572927" w:rsidR="00BF6356" w:rsidRDefault="007010E2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9BBC51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385DFC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1E67A8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1F797D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38CE16D7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4348E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651626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B399729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B68D622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EBD92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5F772E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0FF125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70071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5D4C7C3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54F0321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37FEB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330095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AA08A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F1AD52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370BF0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75DDC7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6DFA86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0EFDE4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A45388B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C97170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B5BE61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964204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26F687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708B03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35C42C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79E91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8E4DC34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D307D6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8489AD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68CE3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BC2951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489BC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08BDF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16BB1B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8CF02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572191A" w14:textId="3D6ABB1F" w:rsidR="001D3EF8" w:rsidRDefault="001D3EF8" w:rsidP="001D3EF8">
      <w:pPr>
        <w:pStyle w:val="2"/>
        <w:spacing w:before="31"/>
        <w:rPr>
          <w:rFonts w:hint="eastAsia"/>
        </w:rPr>
      </w:pPr>
      <w:bookmarkStart w:id="26" w:name="_Toc416766394"/>
      <w:r>
        <w:rPr>
          <w:rFonts w:hint="eastAsia"/>
        </w:rPr>
        <w:t>S</w:t>
      </w:r>
      <w:r>
        <w:t>SM</w:t>
      </w:r>
      <w:r>
        <w:rPr>
          <w:rFonts w:hint="eastAsia"/>
        </w:rPr>
        <w:t>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_E_STAN</w:t>
      </w:r>
      <w:r>
        <w:t xml:space="preserve">DARD </w:t>
      </w:r>
      <w:r>
        <w:rPr>
          <w:rFonts w:hint="eastAsia"/>
        </w:rPr>
        <w:t>企业达标情况表</w:t>
      </w:r>
      <w:bookmarkEnd w:id="26"/>
    </w:p>
    <w:p w14:paraId="2539CEAB" w14:textId="77777777" w:rsidR="001D3EF8" w:rsidRPr="00E250A5" w:rsidRDefault="001D3EF8" w:rsidP="001D3EF8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35BA2FE4" w14:textId="77777777" w:rsidR="001D3EF8" w:rsidRPr="00CC31BA" w:rsidRDefault="001D3EF8" w:rsidP="001D3EF8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本表用来保存企业的达标情况。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1D3EF8" w14:paraId="44299451" w14:textId="77777777" w:rsidTr="0045495D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2CC1964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2AF6E9D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5D74E4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8737E9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31CCC7CB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819752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23B08B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6E46CA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EF8" w14:paraId="73584B12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0A2BCA1C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F5501D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t>TENANT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A0F4E5C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83E19D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172B8E8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92C67A8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7918DE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55FD5951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引用企业租户表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</w:tr>
      <w:tr w:rsidR="001D3EF8" w14:paraId="0C1AB24F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D44D8CB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3DA2E8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89FA33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4E4B8" w14:textId="5AC0443E" w:rsidR="001D3EF8" w:rsidRDefault="0045495D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075717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1A4C4B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91BF65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10C5B76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1D3EF8" w14:paraId="2D4AD493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7372EC7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B0A7D5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C76F539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AA999E" w14:textId="5AA2F357" w:rsidR="001D3EF8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443CC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339DD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DF807F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5F57259D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7E12FA0E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2AC9CB65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A8C99D1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EF59C47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790FDB" w14:textId="6ED21AAE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622A0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F28CA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60BD617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F20F2E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304C2848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90FD423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4A0FA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NEXT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47DB80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BCA92C" w14:textId="5D39006C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B2D7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020D29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3BFB88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D18178C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0AAE5BF" w14:textId="11DCDBBC" w:rsidR="001A1634" w:rsidRDefault="001D3EF8" w:rsidP="001A1634">
      <w:pPr>
        <w:pStyle w:val="2"/>
        <w:rPr>
          <w:rFonts w:hint="eastAsia"/>
        </w:rPr>
      </w:pPr>
      <w:bookmarkStart w:id="27" w:name="_Toc416766395"/>
      <w:r>
        <w:rPr>
          <w:rFonts w:hint="eastAsia"/>
        </w:rPr>
        <w:t>SSM</w:t>
      </w:r>
      <w:r w:rsidR="001A1634">
        <w:t>_NOTICE</w:t>
      </w:r>
      <w:r w:rsidR="001A1634">
        <w:rPr>
          <w:rFonts w:hint="eastAsia"/>
        </w:rPr>
        <w:t xml:space="preserve"> </w:t>
      </w:r>
      <w:r w:rsidR="001A1634">
        <w:rPr>
          <w:rFonts w:hint="eastAsia"/>
        </w:rPr>
        <w:t>通知公告表</w:t>
      </w:r>
      <w:bookmarkEnd w:id="27"/>
    </w:p>
    <w:p w14:paraId="573CA355" w14:textId="77777777" w:rsidR="0046792A" w:rsidRPr="00E250A5" w:rsidRDefault="0046792A" w:rsidP="0046792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C52D0A4" w14:textId="77777777" w:rsidR="0046792A" w:rsidRDefault="0046792A" w:rsidP="0046792A">
      <w:pPr>
        <w:numPr>
          <w:ilvl w:val="0"/>
          <w:numId w:val="30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附件通过</w:t>
      </w:r>
      <w:r w:rsidR="004C4B5C">
        <w:rPr>
          <w:rFonts w:hint="eastAsia"/>
        </w:rPr>
        <w:t>从</w:t>
      </w:r>
      <w:r>
        <w:rPr>
          <w:rFonts w:hint="eastAsia"/>
        </w:rPr>
        <w:t>统一的附件表中查询</w:t>
      </w:r>
      <w:r w:rsidR="004C4B5C">
        <w:rPr>
          <w:rFonts w:hint="eastAsia"/>
        </w:rPr>
        <w:t>相关的附件信息</w:t>
      </w:r>
      <w:r w:rsidRPr="00E250A5">
        <w:rPr>
          <w:rFonts w:hint="eastAsia"/>
        </w:rPr>
        <w:t>。</w:t>
      </w:r>
    </w:p>
    <w:p w14:paraId="201AF879" w14:textId="77777777" w:rsidR="0046792A" w:rsidRPr="0046792A" w:rsidRDefault="004C4B5C" w:rsidP="0046792A">
      <w:pPr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、已阅人员从统一的</w:t>
      </w:r>
      <w:r>
        <w:t>接收</w:t>
      </w:r>
      <w:r>
        <w:rPr>
          <w:rFonts w:hint="eastAsia"/>
        </w:rPr>
        <w:t>人员表中通过阅读状态查询。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1A1634" w:rsidRPr="002E6739" w14:paraId="69F7A249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5BB0C1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3CB381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634194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7BBB9B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7CFE53D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D9A2D8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D0674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C162E3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A1634" w:rsidRPr="002E6739" w14:paraId="2720562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C19AE19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038DE48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0B44AE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AA0B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991DFC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42B38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EDA56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8EFEB3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0020E6B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970671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DEEDD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568A2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FEAD1E" w14:textId="77777777" w:rsidR="001A1634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4444585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2BCF3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DB8566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D791D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F56C5B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9EFCC47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F7C9C7B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BEGIN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A8BF678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7B46FD" w14:textId="0B5B9F77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25F393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A23D77E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C0EB9B1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BF69FA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1FEE85D5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EEC02B5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F308B9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T_END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467A4F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生效时间止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2FE59B" w14:textId="69E04EB9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388314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AD7D6B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648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321F7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3597" w:rsidRPr="002E6739" w14:paraId="31505B4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C90EF2F" w14:textId="77777777" w:rsidR="00823597" w:rsidRPr="002E6739" w:rsidRDefault="00823597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F349764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823597">
              <w:rPr>
                <w:rFonts w:hint="eastAsia"/>
                <w:sz w:val="18"/>
                <w:szCs w:val="18"/>
              </w:rPr>
              <w:t>_</w:t>
            </w:r>
            <w:r w:rsidR="00823597">
              <w:rPr>
                <w:sz w:val="18"/>
                <w:szCs w:val="18"/>
              </w:rPr>
              <w:t>READER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FA0D5CF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已阅人数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37310D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861AB2B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5F07CBE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5EE6310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5B0EB7" w14:textId="77777777" w:rsidR="00823597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CA4945" w14:textId="77777777" w:rsidR="00A86AA2" w:rsidRDefault="00415679" w:rsidP="00A86AA2">
      <w:pPr>
        <w:ind w:firstLine="460"/>
        <w:rPr>
          <w:rFonts w:hint="eastAsia"/>
        </w:rPr>
      </w:pPr>
      <w:r>
        <w:rPr>
          <w:rFonts w:hint="eastAsia"/>
        </w:rPr>
        <w:tab/>
      </w:r>
    </w:p>
    <w:p w14:paraId="5569C8C9" w14:textId="03EF4B33" w:rsidR="00A86AA2" w:rsidRDefault="001D3EF8" w:rsidP="00A86AA2">
      <w:pPr>
        <w:pStyle w:val="2"/>
        <w:rPr>
          <w:rFonts w:hint="eastAsia"/>
        </w:rPr>
      </w:pPr>
      <w:bookmarkStart w:id="28" w:name="_Toc416766396"/>
      <w:r>
        <w:rPr>
          <w:rFonts w:hint="eastAsia"/>
        </w:rPr>
        <w:t>SSM</w:t>
      </w:r>
      <w:r w:rsidR="00A86AA2">
        <w:t>_NOTICE_COMMENTS</w:t>
      </w:r>
      <w:r w:rsidR="00A86AA2">
        <w:rPr>
          <w:rFonts w:hint="eastAsia"/>
        </w:rPr>
        <w:t xml:space="preserve"> </w:t>
      </w:r>
      <w:r w:rsidR="00A86AA2">
        <w:rPr>
          <w:rFonts w:hint="eastAsia"/>
        </w:rPr>
        <w:t>通知公告评论表</w:t>
      </w:r>
      <w:bookmarkEnd w:id="28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A86AA2" w:rsidRPr="002E6739" w14:paraId="7270148E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648B67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E8BC45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2F8661F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E727A4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8CA709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4DB5B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541AA3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32BCD4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86AA2" w:rsidRPr="002E6739" w14:paraId="7CFF7AA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D18917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1851AC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R_NOTICE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A616C4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通知公告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83E9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D93BB8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8E25C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4B0C51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12469E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4EB9531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011AAF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0D9A704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8E92F1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BFD806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ECF3C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43026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8BEF9C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8176D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5937150E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4DD7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A1D93A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R_COMMENTS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3177797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53967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FBF9544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CE3A3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99CABD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786E94" w14:textId="77777777" w:rsidR="00A86AA2" w:rsidRPr="002E6739" w:rsidRDefault="004C4B5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备用，暂不处理</w:t>
            </w:r>
          </w:p>
        </w:tc>
      </w:tr>
      <w:tr w:rsidR="00A86AA2" w:rsidRPr="002E6739" w14:paraId="5932322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2FAC81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CF9925B" w14:textId="0F4FEBEF" w:rsidR="00A86AA2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A86AA2">
              <w:rPr>
                <w:rFonts w:hint="eastAsia"/>
                <w:sz w:val="18"/>
                <w:szCs w:val="18"/>
              </w:rPr>
              <w:t>_</w:t>
            </w:r>
            <w:r w:rsidR="00A86AA2">
              <w:rPr>
                <w:sz w:val="18"/>
                <w:szCs w:val="18"/>
              </w:rPr>
              <w:t>AUDIT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705718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A09BD" w14:textId="2DB651A7" w:rsidR="00A86AA2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6E45F3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225ACB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A603D0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1301A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已审；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未审</w:t>
            </w:r>
          </w:p>
        </w:tc>
      </w:tr>
    </w:tbl>
    <w:p w14:paraId="75BB4355" w14:textId="77777777" w:rsidR="00A86AA2" w:rsidRDefault="00A86AA2" w:rsidP="00A86AA2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6EC32BBE" w14:textId="2CCA72A6" w:rsidR="00415679" w:rsidRDefault="001D3EF8" w:rsidP="00415679">
      <w:pPr>
        <w:pStyle w:val="2"/>
        <w:rPr>
          <w:rFonts w:hint="eastAsia"/>
        </w:rPr>
      </w:pPr>
      <w:bookmarkStart w:id="29" w:name="_Toc416766397"/>
      <w:r>
        <w:rPr>
          <w:rFonts w:hint="eastAsia"/>
        </w:rPr>
        <w:t>SSM</w:t>
      </w:r>
      <w:r w:rsidR="00415679">
        <w:t>_</w:t>
      </w:r>
      <w:r w:rsidR="00861D09">
        <w:t>KNOWLEDGE_SORT</w:t>
      </w:r>
      <w:r w:rsidR="00415679">
        <w:rPr>
          <w:rFonts w:hint="eastAsia"/>
        </w:rPr>
        <w:t xml:space="preserve"> </w:t>
      </w:r>
      <w:r w:rsidR="00861D09">
        <w:rPr>
          <w:rFonts w:hint="eastAsia"/>
        </w:rPr>
        <w:t>知识库分类</w:t>
      </w:r>
      <w:r w:rsidR="00415679">
        <w:rPr>
          <w:rFonts w:hint="eastAsia"/>
        </w:rPr>
        <w:t>表</w:t>
      </w:r>
      <w:bookmarkEnd w:id="2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415679" w:rsidRPr="002E6739" w14:paraId="5AD63AB4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071FF2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0554611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26DD30B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4610C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1CFF977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4616D0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8A1122A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642C6E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15679" w:rsidRPr="002E6739" w14:paraId="741F2FF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796E59A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F3397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861D09"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7F028A6" w14:textId="77777777" w:rsidR="0041567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545EC5" w14:textId="1069FA74" w:rsidR="00415679" w:rsidRPr="002E6739" w:rsidRDefault="007010E2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6C465B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77ECF29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DE32C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4F092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15679" w:rsidRPr="002E6739" w14:paraId="67847CD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B7F772F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40C344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R_PARENT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33F0294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上级分类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52BFB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8924C3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82A74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259468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F4B305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54A0C" w:rsidRPr="002E6739" w14:paraId="78DB908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CC069F" w14:textId="77777777" w:rsidR="00454A0C" w:rsidRPr="002E6739" w:rsidRDefault="00454A0C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626EF61" w14:textId="1A454B37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EBA5279" w14:textId="22B22DDF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FADE12" w14:textId="735A647D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F264AE2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137AA0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3FA48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1B571CD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B61C85" w14:textId="77777777" w:rsidR="00861D09" w:rsidRDefault="00861D09" w:rsidP="00861D09">
      <w:pPr>
        <w:ind w:firstLineChars="0" w:firstLine="0"/>
        <w:rPr>
          <w:rFonts w:hint="eastAsia"/>
        </w:rPr>
      </w:pPr>
      <w:r>
        <w:tab/>
      </w:r>
    </w:p>
    <w:p w14:paraId="4571010B" w14:textId="3E94E73A" w:rsidR="00861D09" w:rsidRDefault="001D3EF8" w:rsidP="00861D09">
      <w:pPr>
        <w:pStyle w:val="2"/>
        <w:rPr>
          <w:rFonts w:hint="eastAsia"/>
        </w:rPr>
      </w:pPr>
      <w:bookmarkStart w:id="30" w:name="_Toc416766398"/>
      <w:r>
        <w:rPr>
          <w:rFonts w:hint="eastAsia"/>
        </w:rPr>
        <w:t>SSM</w:t>
      </w:r>
      <w:r w:rsidR="00861D09">
        <w:t>_KNOWLEDGE_FILE</w:t>
      </w:r>
      <w:r w:rsidR="00861D09">
        <w:rPr>
          <w:rFonts w:hint="eastAsia"/>
        </w:rPr>
        <w:t xml:space="preserve"> </w:t>
      </w:r>
      <w:r w:rsidR="00861D09">
        <w:rPr>
          <w:rFonts w:hint="eastAsia"/>
        </w:rPr>
        <w:t>知识库文件表</w:t>
      </w:r>
      <w:bookmarkEnd w:id="3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328C7F92" w:rsidR="00861D09" w:rsidRPr="002E6739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  <w:bookmarkStart w:id="31" w:name="_GoBack"/>
            <w:bookmarkEnd w:id="31"/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304430DD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99CBF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731F388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2588279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21C2B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84F910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7AEF7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A40833E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7F7960D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4CFCF99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3135458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7978770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B33BADD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A948EB2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0331768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15DB54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8C0ABF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F850426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1D08BDF0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FF5917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099548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B0C166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F84284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E1CA157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6642ED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D223A0A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19777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0C6A1E5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36B726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0FFD6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T_DATE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C79568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92122" w14:textId="10A5EC10" w:rsidR="00861D09" w:rsidRDefault="004A30DB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178CFA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C2D2EB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22636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D4B4A3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2B648ACD" w14:textId="77777777" w:rsidR="00024ECA" w:rsidRDefault="00024ECA" w:rsidP="00024ECA">
      <w:pPr>
        <w:ind w:firstLine="460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32" w:name="_Toc416766399"/>
      <w:r>
        <w:rPr>
          <w:rFonts w:hint="eastAsia"/>
        </w:rPr>
        <w:t>视图设计</w:t>
      </w:r>
      <w:bookmarkEnd w:id="32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33" w:name="_Toc416766400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33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1AE2E" w14:textId="77777777" w:rsidR="008C6197" w:rsidRDefault="008C6197">
      <w:pPr>
        <w:ind w:firstLine="460"/>
        <w:rPr>
          <w:rFonts w:hint="eastAsia"/>
        </w:rPr>
      </w:pPr>
    </w:p>
    <w:p w14:paraId="3F43E2CB" w14:textId="77777777" w:rsidR="008C6197" w:rsidRDefault="008C6197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4CBEA07E" w14:textId="77777777" w:rsidR="008C6197" w:rsidRDefault="008C6197">
      <w:pPr>
        <w:ind w:firstLine="460"/>
        <w:rPr>
          <w:rFonts w:hint="eastAsia"/>
        </w:rPr>
      </w:pPr>
    </w:p>
    <w:p w14:paraId="481FEA4C" w14:textId="77777777" w:rsidR="008C6197" w:rsidRDefault="008C6197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AC2406" w:rsidRDefault="00AC2406" w:rsidP="006E0D73">
    <w:pPr>
      <w:pStyle w:val="aa"/>
      <w:ind w:firstLine="400"/>
      <w:rPr>
        <w:rFonts w:hint="eastAsia"/>
      </w:rPr>
    </w:pPr>
  </w:p>
  <w:p w14:paraId="5E3F9B38" w14:textId="77777777" w:rsidR="00AC2406" w:rsidRDefault="00AC2406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AC2406" w:rsidRDefault="00AC2406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AC2406" w:rsidRDefault="00AC2406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B01AD" w14:textId="77777777" w:rsidR="008C6197" w:rsidRDefault="008C6197" w:rsidP="003F7EFF">
      <w:pPr>
        <w:ind w:firstLine="460"/>
        <w:rPr>
          <w:rFonts w:hint="eastAsia"/>
        </w:rPr>
      </w:pPr>
    </w:p>
    <w:p w14:paraId="52DC0EA2" w14:textId="77777777" w:rsidR="008C6197" w:rsidRDefault="008C6197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700B46C8" w14:textId="77777777" w:rsidR="008C6197" w:rsidRDefault="008C6197">
      <w:pPr>
        <w:ind w:firstLine="460"/>
        <w:rPr>
          <w:rFonts w:hint="eastAsia"/>
        </w:rPr>
      </w:pPr>
    </w:p>
    <w:p w14:paraId="7BA7650F" w14:textId="77777777" w:rsidR="008C6197" w:rsidRDefault="008C6197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AC2406" w:rsidRDefault="00AC2406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AC2406" w:rsidRDefault="00AC2406" w:rsidP="00107825">
    <w:pPr>
      <w:ind w:firstLine="460"/>
      <w:rPr>
        <w:rFonts w:hint="eastAsia"/>
      </w:rPr>
    </w:pPr>
  </w:p>
  <w:p w14:paraId="54973B2A" w14:textId="77777777" w:rsidR="00AC2406" w:rsidRPr="00E97C2E" w:rsidRDefault="00AC2406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AC2406" w:rsidRDefault="00AC2406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55D0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>
    <w:nsid w:val="12395B2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56131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5DA7BC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7">
    <w:nsid w:val="17A725D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331315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0">
    <w:nsid w:val="1F5E11E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C900D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2A580A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>
    <w:nsid w:val="2C127068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2B54D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D709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C521E2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A1CD5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45F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>
    <w:nsid w:val="3D581C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3D761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49EA4C8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30">
    <w:nsid w:val="52BA6F5A"/>
    <w:multiLevelType w:val="hybridMultilevel"/>
    <w:tmpl w:val="408207C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826831"/>
    <w:multiLevelType w:val="hybridMultilevel"/>
    <w:tmpl w:val="5176A7C8"/>
    <w:lvl w:ilvl="0" w:tplc="04047FEE">
      <w:start w:val="1"/>
      <w:numFmt w:val="decimal"/>
      <w:lvlText w:val="%1、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2">
    <w:nsid w:val="58B318F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CD6EA6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DF30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041FFB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1B47D1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25C2524"/>
    <w:multiLevelType w:val="hybridMultilevel"/>
    <w:tmpl w:val="5AD86B8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B55B3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7B6774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E6C62BE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DC676B"/>
    <w:multiLevelType w:val="hybridMultilevel"/>
    <w:tmpl w:val="C17EA39C"/>
    <w:lvl w:ilvl="0" w:tplc="661A8A1C">
      <w:start w:val="1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42">
    <w:nsid w:val="71BD2AAD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3">
    <w:nsid w:val="7246445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1E067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6">
    <w:nsid w:val="77A3748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38153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B3F69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E3349CC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4"/>
  </w:num>
  <w:num w:numId="3">
    <w:abstractNumId w:val="45"/>
  </w:num>
  <w:num w:numId="4">
    <w:abstractNumId w:val="26"/>
  </w:num>
  <w:num w:numId="5">
    <w:abstractNumId w:val="29"/>
  </w:num>
  <w:num w:numId="6">
    <w:abstractNumId w:val="9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18"/>
  </w:num>
  <w:num w:numId="12">
    <w:abstractNumId w:val="12"/>
  </w:num>
  <w:num w:numId="13">
    <w:abstractNumId w:val="0"/>
  </w:num>
  <w:num w:numId="14">
    <w:abstractNumId w:val="2"/>
  </w:num>
  <w:num w:numId="15">
    <w:abstractNumId w:val="10"/>
  </w:num>
  <w:num w:numId="16">
    <w:abstractNumId w:val="19"/>
  </w:num>
  <w:num w:numId="17">
    <w:abstractNumId w:val="43"/>
  </w:num>
  <w:num w:numId="18">
    <w:abstractNumId w:val="23"/>
  </w:num>
  <w:num w:numId="19">
    <w:abstractNumId w:val="15"/>
  </w:num>
  <w:num w:numId="20">
    <w:abstractNumId w:val="16"/>
  </w:num>
  <w:num w:numId="21">
    <w:abstractNumId w:val="35"/>
  </w:num>
  <w:num w:numId="22">
    <w:abstractNumId w:val="7"/>
  </w:num>
  <w:num w:numId="23">
    <w:abstractNumId w:val="20"/>
  </w:num>
  <w:num w:numId="24">
    <w:abstractNumId w:val="24"/>
  </w:num>
  <w:num w:numId="25">
    <w:abstractNumId w:val="49"/>
  </w:num>
  <w:num w:numId="26">
    <w:abstractNumId w:val="13"/>
  </w:num>
  <w:num w:numId="27">
    <w:abstractNumId w:val="28"/>
  </w:num>
  <w:num w:numId="28">
    <w:abstractNumId w:val="8"/>
  </w:num>
  <w:num w:numId="29">
    <w:abstractNumId w:val="1"/>
  </w:num>
  <w:num w:numId="30">
    <w:abstractNumId w:val="42"/>
  </w:num>
  <w:num w:numId="31">
    <w:abstractNumId w:val="32"/>
  </w:num>
  <w:num w:numId="32">
    <w:abstractNumId w:val="41"/>
  </w:num>
  <w:num w:numId="33">
    <w:abstractNumId w:val="31"/>
  </w:num>
  <w:num w:numId="34">
    <w:abstractNumId w:val="39"/>
  </w:num>
  <w:num w:numId="35">
    <w:abstractNumId w:val="33"/>
  </w:num>
  <w:num w:numId="36">
    <w:abstractNumId w:val="11"/>
  </w:num>
  <w:num w:numId="37">
    <w:abstractNumId w:val="17"/>
  </w:num>
  <w:num w:numId="38">
    <w:abstractNumId w:val="5"/>
  </w:num>
  <w:num w:numId="39">
    <w:abstractNumId w:val="3"/>
  </w:num>
  <w:num w:numId="40">
    <w:abstractNumId w:val="46"/>
  </w:num>
  <w:num w:numId="41">
    <w:abstractNumId w:val="37"/>
  </w:num>
  <w:num w:numId="42">
    <w:abstractNumId w:val="48"/>
  </w:num>
  <w:num w:numId="43">
    <w:abstractNumId w:val="40"/>
  </w:num>
  <w:num w:numId="44">
    <w:abstractNumId w:val="21"/>
  </w:num>
  <w:num w:numId="45">
    <w:abstractNumId w:val="34"/>
  </w:num>
  <w:num w:numId="46">
    <w:abstractNumId w:val="44"/>
  </w:num>
  <w:num w:numId="47">
    <w:abstractNumId w:val="38"/>
  </w:num>
  <w:num w:numId="48">
    <w:abstractNumId w:val="47"/>
  </w:num>
  <w:num w:numId="49">
    <w:abstractNumId w:val="36"/>
  </w:num>
  <w:num w:numId="50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StyleRow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FE8175C-A29F-494E-9BCA-F2F8E7C76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14</TotalTime>
  <Pages>1</Pages>
  <Words>1759</Words>
  <Characters>10031</Characters>
  <Application>Microsoft Office Word</Application>
  <DocSecurity>0</DocSecurity>
  <Lines>83</Lines>
  <Paragraphs>23</Paragraphs>
  <ScaleCrop>false</ScaleCrop>
  <Company/>
  <LinksUpToDate>false</LinksUpToDate>
  <CharactersWithSpaces>11767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林峰</cp:lastModifiedBy>
  <cp:revision>4</cp:revision>
  <dcterms:created xsi:type="dcterms:W3CDTF">2015-04-16T07:32:00Z</dcterms:created>
  <dcterms:modified xsi:type="dcterms:W3CDTF">2015-04-16T07:46:00Z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