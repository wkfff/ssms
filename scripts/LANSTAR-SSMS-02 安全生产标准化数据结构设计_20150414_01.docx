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:rsidR="00E8348B" w:rsidRDefault="00E8348B" w:rsidP="00107825">
      <w:pPr>
        <w:ind w:firstLine="460"/>
        <w:rPr>
          <w:rFonts w:hint="eastAsia"/>
        </w:rPr>
      </w:pPr>
    </w:p>
    <w:p w:rsidR="00E8348B" w:rsidRDefault="00E8348B" w:rsidP="00107825">
      <w:pPr>
        <w:ind w:firstLine="460"/>
        <w:rPr>
          <w:rFonts w:hint="eastAsia"/>
        </w:rPr>
      </w:pPr>
    </w:p>
    <w:p w:rsidR="00A032C0" w:rsidRDefault="00A032C0" w:rsidP="00107825">
      <w:pPr>
        <w:ind w:firstLine="460"/>
        <w:rPr>
          <w:rFonts w:hint="eastAsia"/>
        </w:rPr>
      </w:pPr>
    </w:p>
    <w:p w:rsidR="00BD543F" w:rsidRDefault="00BD543F" w:rsidP="00107825">
      <w:pPr>
        <w:ind w:firstLine="460"/>
        <w:rPr>
          <w:rFonts w:hint="eastAsia"/>
        </w:rPr>
      </w:pPr>
    </w:p>
    <w:p w:rsidR="00BD543F" w:rsidRDefault="00BD543F" w:rsidP="00107825">
      <w:pPr>
        <w:ind w:firstLine="460"/>
        <w:rPr>
          <w:rFonts w:hint="eastAsia"/>
        </w:rPr>
      </w:pPr>
    </w:p>
    <w:p w:rsidR="008F4DFE" w:rsidRDefault="008F4DFE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202F35" w:rsidRDefault="00202F35" w:rsidP="00107825">
      <w:pPr>
        <w:ind w:firstLine="460"/>
        <w:rPr>
          <w:rFonts w:hint="eastAsia"/>
        </w:rPr>
      </w:pPr>
    </w:p>
    <w:p w:rsidR="00202F35" w:rsidRDefault="00202F35" w:rsidP="00107825">
      <w:pPr>
        <w:ind w:firstLine="460"/>
        <w:rPr>
          <w:rFonts w:hint="eastAsia"/>
        </w:rPr>
      </w:pPr>
    </w:p>
    <w:p w:rsidR="00202F35" w:rsidRDefault="00202F35" w:rsidP="00107825">
      <w:pPr>
        <w:ind w:firstLine="460"/>
        <w:rPr>
          <w:rFonts w:hint="eastAsia"/>
        </w:rPr>
      </w:pPr>
    </w:p>
    <w:p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/>
      </w:tblPr>
      <w:tblGrid>
        <w:gridCol w:w="1767"/>
        <w:gridCol w:w="1701"/>
        <w:gridCol w:w="6662"/>
      </w:tblGrid>
      <w:tr w:rsidR="000A04FD" w:rsidTr="00F36A68">
        <w:tc>
          <w:tcPr>
            <w:tcW w:w="1767" w:type="dxa"/>
          </w:tcPr>
          <w:p w:rsidR="000A04FD" w:rsidRDefault="000A04FD" w:rsidP="00164680">
            <w:pPr>
              <w:spacing w:beforeLines="20" w:afterLines="20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0A04FD" w:rsidRDefault="000A04FD" w:rsidP="00164680">
            <w:pPr>
              <w:spacing w:beforeLines="20" w:afterLines="20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:rsidR="000A04FD" w:rsidRDefault="000A04FD" w:rsidP="00164680">
            <w:pPr>
              <w:spacing w:beforeLines="20" w:afterLines="20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:rsidTr="00F36A68">
        <w:trPr>
          <w:trHeight w:val="58"/>
        </w:trPr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:rsidTr="00F36A68"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:rsidTr="00F36A68"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:rsidTr="00F36A68"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:rsidR="006821D5" w:rsidRDefault="006821D5" w:rsidP="00972899">
      <w:pPr>
        <w:ind w:firstLine="460"/>
        <w:rPr>
          <w:rFonts w:hint="eastAsia"/>
        </w:rPr>
      </w:pPr>
    </w:p>
    <w:p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t>目录</w:t>
      </w:r>
    </w:p>
    <w:p w:rsidR="00867F11" w:rsidRDefault="005353C1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 w:rsidRPr="005353C1">
        <w:rPr>
          <w:b w:val="0"/>
          <w:bCs w:val="0"/>
          <w:caps w:val="0"/>
        </w:rPr>
        <w:fldChar w:fldCharType="begin"/>
      </w:r>
      <w:r w:rsidR="00DA002F">
        <w:rPr>
          <w:b w:val="0"/>
          <w:bCs w:val="0"/>
          <w:caps w:val="0"/>
        </w:rPr>
        <w:instrText xml:space="preserve"> TOC \o "1-3" \h \z \u </w:instrText>
      </w:r>
      <w:r w:rsidRPr="005353C1">
        <w:rPr>
          <w:b w:val="0"/>
          <w:bCs w:val="0"/>
          <w:caps w:val="0"/>
        </w:rPr>
        <w:fldChar w:fldCharType="separate"/>
      </w:r>
      <w:hyperlink w:anchor="_Toc416766371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1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数据结构模型说明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2" w:history="1">
        <w:r w:rsidR="00867F11" w:rsidRPr="00F20EB7">
          <w:rPr>
            <w:rStyle w:val="ab"/>
            <w:rFonts w:ascii="黑体"/>
            <w:noProof/>
          </w:rPr>
          <w:t>1.1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数据关系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3" w:history="1">
        <w:r w:rsidR="00867F11" w:rsidRPr="00F20EB7">
          <w:rPr>
            <w:rStyle w:val="ab"/>
            <w:rFonts w:ascii="黑体"/>
            <w:noProof/>
          </w:rPr>
          <w:t>1.2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字段类型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4" w:history="1">
        <w:r w:rsidR="00867F11" w:rsidRPr="00F20EB7">
          <w:rPr>
            <w:rStyle w:val="ab"/>
            <w:rFonts w:ascii="黑体"/>
            <w:noProof/>
          </w:rPr>
          <w:t>1.3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固定字段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5" w:history="1">
        <w:r w:rsidR="00867F11" w:rsidRPr="00F20EB7">
          <w:rPr>
            <w:rStyle w:val="ab"/>
            <w:rFonts w:ascii="黑体"/>
            <w:noProof/>
          </w:rPr>
          <w:t>1.4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示例表格</w:t>
        </w:r>
        <w:r w:rsidR="00867F11" w:rsidRPr="00F20EB7">
          <w:rPr>
            <w:rStyle w:val="ab"/>
            <w:noProof/>
          </w:rPr>
          <w:t>(</w:t>
        </w:r>
        <w:r w:rsidR="00867F11" w:rsidRPr="00F20EB7">
          <w:rPr>
            <w:rStyle w:val="ab"/>
            <w:rFonts w:hint="eastAsia"/>
            <w:noProof/>
          </w:rPr>
          <w:t>供拷贝使用</w:t>
        </w:r>
        <w:r w:rsidR="00867F11" w:rsidRPr="00F20EB7">
          <w:rPr>
            <w:rStyle w:val="ab"/>
            <w:noProof/>
          </w:rPr>
          <w:t>)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76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2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数据表详细设计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7" w:history="1">
        <w:r w:rsidR="00867F11" w:rsidRPr="00F20EB7">
          <w:rPr>
            <w:rStyle w:val="ab"/>
            <w:rFonts w:ascii="黑体"/>
            <w:noProof/>
          </w:rPr>
          <w:t>2.1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 </w:t>
        </w:r>
        <w:r w:rsidR="00867F11" w:rsidRPr="00F20EB7">
          <w:rPr>
            <w:rStyle w:val="ab"/>
            <w:rFonts w:hint="eastAsia"/>
            <w:noProof/>
          </w:rPr>
          <w:t>企业租户表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8" w:history="1">
        <w:r w:rsidR="00867F11" w:rsidRPr="00F20EB7">
          <w:rPr>
            <w:rStyle w:val="ab"/>
            <w:rFonts w:ascii="黑体"/>
            <w:noProof/>
          </w:rPr>
          <w:t>2.2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SYS_TENANT_E_USER </w:t>
        </w:r>
        <w:r w:rsidR="00867F11" w:rsidRPr="00F20EB7">
          <w:rPr>
            <w:rStyle w:val="ab"/>
            <w:rFonts w:hint="eastAsia"/>
            <w:noProof/>
          </w:rPr>
          <w:t>企业用户表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9" w:history="1">
        <w:r w:rsidR="00867F11" w:rsidRPr="00F20EB7">
          <w:rPr>
            <w:rStyle w:val="ab"/>
            <w:rFonts w:ascii="黑体"/>
            <w:noProof/>
          </w:rPr>
          <w:t>2.3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SYS_TENANT_E_CONTACT </w:t>
        </w:r>
        <w:r w:rsidR="00867F11" w:rsidRPr="00F20EB7">
          <w:rPr>
            <w:rStyle w:val="ab"/>
            <w:rFonts w:hint="eastAsia"/>
            <w:noProof/>
          </w:rPr>
          <w:t>企业联系方式表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0" w:history="1">
        <w:r w:rsidR="00867F11" w:rsidRPr="00F20EB7">
          <w:rPr>
            <w:rStyle w:val="ab"/>
            <w:rFonts w:ascii="黑体"/>
            <w:noProof/>
          </w:rPr>
          <w:t>2.4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SYS_TENANT_E_PROFESSION </w:t>
        </w:r>
        <w:r w:rsidR="00867F11" w:rsidRPr="00F20EB7">
          <w:rPr>
            <w:rStyle w:val="ab"/>
            <w:rFonts w:hint="eastAsia"/>
            <w:noProof/>
          </w:rPr>
          <w:t>企业所属专业表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1" w:history="1">
        <w:r w:rsidR="00867F11" w:rsidRPr="00F20EB7">
          <w:rPr>
            <w:rStyle w:val="ab"/>
            <w:rFonts w:ascii="黑体"/>
            <w:noProof/>
          </w:rPr>
          <w:t>2.5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 </w:t>
        </w:r>
        <w:r w:rsidR="00867F11" w:rsidRPr="00F20EB7">
          <w:rPr>
            <w:rStyle w:val="ab"/>
            <w:rFonts w:hint="eastAsia"/>
            <w:noProof/>
          </w:rPr>
          <w:t>评审租户表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2" w:history="1">
        <w:r w:rsidR="00867F11" w:rsidRPr="00F20EB7">
          <w:rPr>
            <w:rStyle w:val="ab"/>
            <w:rFonts w:ascii="黑体"/>
            <w:noProof/>
          </w:rPr>
          <w:t>2.6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SYS_TENANT_R_USER </w:t>
        </w:r>
        <w:r w:rsidR="00867F11" w:rsidRPr="00F20EB7">
          <w:rPr>
            <w:rStyle w:val="ab"/>
            <w:rFonts w:hint="eastAsia"/>
            <w:noProof/>
          </w:rPr>
          <w:t>评审专家信息表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3" w:history="1">
        <w:r w:rsidR="00867F11" w:rsidRPr="00F20EB7">
          <w:rPr>
            <w:rStyle w:val="ab"/>
            <w:rFonts w:ascii="黑体"/>
            <w:noProof/>
          </w:rPr>
          <w:t>2.7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SYS_TENANT_R_CONTACT </w:t>
        </w:r>
        <w:r w:rsidR="00867F11" w:rsidRPr="00F20EB7">
          <w:rPr>
            <w:rStyle w:val="ab"/>
            <w:rFonts w:hint="eastAsia"/>
            <w:noProof/>
          </w:rPr>
          <w:t>评审机构联系方式表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4" w:history="1">
        <w:r w:rsidR="00867F11" w:rsidRPr="00F20EB7">
          <w:rPr>
            <w:rStyle w:val="ab"/>
            <w:rFonts w:ascii="黑体"/>
            <w:noProof/>
          </w:rPr>
          <w:t>2.8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SYS_TENANT_R_PROFESSION </w:t>
        </w:r>
        <w:r w:rsidR="00867F11" w:rsidRPr="00F20EB7">
          <w:rPr>
            <w:rStyle w:val="ab"/>
            <w:rFonts w:hint="eastAsia"/>
            <w:noProof/>
          </w:rPr>
          <w:t>评审机构评审专业表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5" w:history="1">
        <w:r w:rsidR="00867F11" w:rsidRPr="00F20EB7">
          <w:rPr>
            <w:rStyle w:val="ab"/>
            <w:rFonts w:ascii="黑体"/>
            <w:noProof/>
          </w:rPr>
          <w:t>2.9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 </w:t>
        </w:r>
        <w:r w:rsidR="00867F11" w:rsidRPr="00F20EB7">
          <w:rPr>
            <w:rStyle w:val="ab"/>
            <w:rFonts w:hint="eastAsia"/>
            <w:noProof/>
          </w:rPr>
          <w:t>政府租户表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6" w:history="1">
        <w:r w:rsidR="00867F11" w:rsidRPr="00F20EB7">
          <w:rPr>
            <w:rStyle w:val="ab"/>
            <w:rFonts w:ascii="黑体"/>
            <w:noProof/>
          </w:rPr>
          <w:t>2.10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SYS_TENANT_G_USER </w:t>
        </w:r>
        <w:r w:rsidR="00867F11" w:rsidRPr="00F20EB7">
          <w:rPr>
            <w:rStyle w:val="ab"/>
            <w:rFonts w:hint="eastAsia"/>
            <w:noProof/>
          </w:rPr>
          <w:t>政府用户表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7" w:history="1">
        <w:r w:rsidR="00867F11" w:rsidRPr="00F20EB7">
          <w:rPr>
            <w:rStyle w:val="ab"/>
            <w:rFonts w:ascii="黑体"/>
            <w:noProof/>
          </w:rPr>
          <w:t>2.11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SYS_USER </w:t>
        </w:r>
        <w:r w:rsidR="00867F11" w:rsidRPr="00F20EB7">
          <w:rPr>
            <w:rStyle w:val="ab"/>
            <w:rFonts w:hint="eastAsia"/>
            <w:noProof/>
          </w:rPr>
          <w:t>系统用户信息表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8" w:history="1">
        <w:r w:rsidR="00867F11" w:rsidRPr="00F20EB7">
          <w:rPr>
            <w:rStyle w:val="ab"/>
            <w:rFonts w:ascii="黑体"/>
            <w:noProof/>
          </w:rPr>
          <w:t>2.12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SYS_AUDIT_LOG </w:t>
        </w:r>
        <w:r w:rsidR="00867F11" w:rsidRPr="00F20EB7">
          <w:rPr>
            <w:rStyle w:val="ab"/>
            <w:rFonts w:hint="eastAsia"/>
            <w:noProof/>
          </w:rPr>
          <w:t>系统日志表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9" w:history="1">
        <w:r w:rsidR="00867F11" w:rsidRPr="00F20EB7">
          <w:rPr>
            <w:rStyle w:val="ab"/>
            <w:rFonts w:ascii="黑体"/>
            <w:noProof/>
          </w:rPr>
          <w:t>2.13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SYS_PARA_SINGLE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单值表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0" w:history="1">
        <w:r w:rsidR="00867F11" w:rsidRPr="00F20EB7">
          <w:rPr>
            <w:rStyle w:val="ab"/>
            <w:rFonts w:ascii="黑体"/>
            <w:noProof/>
          </w:rPr>
          <w:t>2.14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SYS_PARA_MULTI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多值表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1" w:history="1">
        <w:r w:rsidR="00867F11" w:rsidRPr="00F20EB7">
          <w:rPr>
            <w:rStyle w:val="ab"/>
            <w:rFonts w:ascii="黑体"/>
            <w:noProof/>
          </w:rPr>
          <w:t>2.15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SYS_PARA_TREE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树状表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2" w:history="1">
        <w:r w:rsidR="00867F11" w:rsidRPr="00F20EB7">
          <w:rPr>
            <w:rStyle w:val="ab"/>
            <w:rFonts w:ascii="黑体"/>
            <w:noProof/>
          </w:rPr>
          <w:t>2.16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SYS_PARA_AREA </w:t>
        </w:r>
        <w:r w:rsidR="00867F11" w:rsidRPr="00F20EB7">
          <w:rPr>
            <w:rStyle w:val="ab"/>
            <w:rFonts w:hint="eastAsia"/>
            <w:noProof/>
          </w:rPr>
          <w:t>地区信息表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3" w:history="1">
        <w:r w:rsidR="00867F11" w:rsidRPr="00F20EB7">
          <w:rPr>
            <w:rStyle w:val="ab"/>
            <w:rFonts w:ascii="黑体"/>
            <w:noProof/>
          </w:rPr>
          <w:t>2.17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SSM_TENANT_LOG </w:t>
        </w:r>
        <w:r w:rsidR="00867F11" w:rsidRPr="00F20EB7">
          <w:rPr>
            <w:rStyle w:val="ab"/>
            <w:rFonts w:hint="eastAsia"/>
            <w:noProof/>
          </w:rPr>
          <w:t>日志表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4" w:history="1">
        <w:r w:rsidR="00867F11" w:rsidRPr="00F20EB7">
          <w:rPr>
            <w:rStyle w:val="ab"/>
            <w:rFonts w:ascii="黑体"/>
            <w:noProof/>
          </w:rPr>
          <w:t>2.18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SSM_TENANT_E_STANDARD </w:t>
        </w:r>
        <w:r w:rsidR="00867F11" w:rsidRPr="00F20EB7">
          <w:rPr>
            <w:rStyle w:val="ab"/>
            <w:rFonts w:hint="eastAsia"/>
            <w:noProof/>
          </w:rPr>
          <w:t>企业达标情况表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5" w:history="1">
        <w:r w:rsidR="00867F11" w:rsidRPr="00F20EB7">
          <w:rPr>
            <w:rStyle w:val="ab"/>
            <w:rFonts w:ascii="黑体"/>
            <w:noProof/>
          </w:rPr>
          <w:t>2.19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 </w:t>
        </w:r>
        <w:r w:rsidR="00867F11" w:rsidRPr="00F20EB7">
          <w:rPr>
            <w:rStyle w:val="ab"/>
            <w:rFonts w:hint="eastAsia"/>
            <w:noProof/>
          </w:rPr>
          <w:t>通知公告表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6" w:history="1">
        <w:r w:rsidR="00867F11" w:rsidRPr="00F20EB7">
          <w:rPr>
            <w:rStyle w:val="ab"/>
            <w:rFonts w:ascii="黑体"/>
            <w:noProof/>
          </w:rPr>
          <w:t>2.20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SSM_NOTICE_COMMENTS </w:t>
        </w:r>
        <w:r w:rsidR="00867F11" w:rsidRPr="00F20EB7">
          <w:rPr>
            <w:rStyle w:val="ab"/>
            <w:rFonts w:hint="eastAsia"/>
            <w:noProof/>
          </w:rPr>
          <w:t>通知公告评论表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7" w:history="1">
        <w:r w:rsidR="00867F11" w:rsidRPr="00F20EB7">
          <w:rPr>
            <w:rStyle w:val="ab"/>
            <w:rFonts w:ascii="黑体"/>
            <w:noProof/>
          </w:rPr>
          <w:t>2.21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SSM_KNOWLEDGE_SORT </w:t>
        </w:r>
        <w:r w:rsidR="00867F11" w:rsidRPr="00F20EB7">
          <w:rPr>
            <w:rStyle w:val="ab"/>
            <w:rFonts w:hint="eastAsia"/>
            <w:noProof/>
          </w:rPr>
          <w:t>知识库分类表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8" w:history="1">
        <w:r w:rsidR="00867F11" w:rsidRPr="00F20EB7">
          <w:rPr>
            <w:rStyle w:val="ab"/>
            <w:rFonts w:ascii="黑体"/>
            <w:noProof/>
          </w:rPr>
          <w:t>2.22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SSM_KNOWLEDGE_FILE </w:t>
        </w:r>
        <w:r w:rsidR="00867F11" w:rsidRPr="00F20EB7">
          <w:rPr>
            <w:rStyle w:val="ab"/>
            <w:rFonts w:hint="eastAsia"/>
            <w:noProof/>
          </w:rPr>
          <w:t>知识库文件表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99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3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视图设计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67F11" w:rsidRDefault="005353C1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400" w:history="1">
        <w:r w:rsidR="00867F11" w:rsidRPr="00F20EB7">
          <w:rPr>
            <w:rStyle w:val="ab"/>
            <w:rFonts w:ascii="黑体"/>
            <w:noProof/>
          </w:rPr>
          <w:t>3.1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视图物理名视图中文名</w:t>
        </w:r>
        <w:r w:rsidR="00867F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93A6E" w:rsidRPr="00B71085" w:rsidRDefault="005353C1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:rsidR="00EA3E0D" w:rsidRDefault="00AD1C7F" w:rsidP="008A10F6">
      <w:pPr>
        <w:pStyle w:val="1"/>
        <w:rPr>
          <w:rFonts w:hint="eastAsia"/>
        </w:rPr>
      </w:pPr>
      <w:bookmarkStart w:id="0" w:name="_Toc416766371"/>
      <w:r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:rsidR="00AC74BA" w:rsidRDefault="00B820CA" w:rsidP="00383847">
      <w:pPr>
        <w:pStyle w:val="2"/>
        <w:rPr>
          <w:rFonts w:hint="eastAsia"/>
        </w:rPr>
      </w:pPr>
      <w:bookmarkStart w:id="1" w:name="_Toc416766372"/>
      <w:r>
        <w:rPr>
          <w:rFonts w:hint="eastAsia"/>
        </w:rPr>
        <w:t>数据关系</w:t>
      </w:r>
      <w:bookmarkEnd w:id="1"/>
    </w:p>
    <w:p w:rsidR="009E5D57" w:rsidRDefault="009E5D57" w:rsidP="004277F8">
      <w:pPr>
        <w:ind w:firstLine="460"/>
        <w:rPr>
          <w:rFonts w:hint="eastAsia"/>
        </w:rPr>
      </w:pPr>
    </w:p>
    <w:p w:rsidR="006E388F" w:rsidRDefault="006E388F" w:rsidP="007D1094">
      <w:pPr>
        <w:ind w:firstLine="460"/>
        <w:rPr>
          <w:rFonts w:hint="eastAsia"/>
        </w:rPr>
      </w:pPr>
    </w:p>
    <w:p w:rsidR="00AB688B" w:rsidRDefault="00AB688B" w:rsidP="00AB688B">
      <w:pPr>
        <w:pStyle w:val="2"/>
        <w:rPr>
          <w:rFonts w:hint="eastAsia"/>
        </w:rPr>
      </w:pPr>
      <w:bookmarkStart w:id="2" w:name="_Toc416766373"/>
      <w:r>
        <w:rPr>
          <w:rFonts w:hint="eastAsia"/>
        </w:rPr>
        <w:t>字段类型</w:t>
      </w:r>
      <w:bookmarkEnd w:id="2"/>
    </w:p>
    <w:p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AB688B" w:rsidTr="00C64B90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832" w:type="dxa"/>
            <w:shd w:val="clear" w:color="auto" w:fill="CCCCCC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518" w:type="dxa"/>
            <w:shd w:val="clear" w:color="auto" w:fill="CCCCCC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CCCCCC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CCCCCC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CCCCCC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AB688B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AB688B" w:rsidRPr="002E6739" w:rsidRDefault="00AB688B" w:rsidP="00164680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AB688B" w:rsidRPr="002E6739" w:rsidRDefault="00162B1F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(32)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AB688B" w:rsidRPr="002E6739" w:rsidRDefault="00AB688B" w:rsidP="00164680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AB688B" w:rsidRPr="002E6739" w:rsidRDefault="00AB688B" w:rsidP="00164680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AB688B" w:rsidRPr="002E6739" w:rsidRDefault="00AB688B" w:rsidP="00164680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AB688B" w:rsidRPr="002E6739" w:rsidRDefault="00AB688B" w:rsidP="00164680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AB688B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AB688B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AB688B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AB688B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AB688B" w:rsidRPr="002E6739" w:rsidRDefault="00AB688B" w:rsidP="00164680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AB688B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AB688B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AB688B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AB688B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AB688B" w:rsidRPr="002E6739" w:rsidRDefault="00AB688B" w:rsidP="00164680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AB688B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AB688B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AB688B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AB688B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AB688B" w:rsidRPr="002E6739" w:rsidRDefault="00AB688B" w:rsidP="00164680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AB688B" w:rsidRPr="002E6739" w:rsidRDefault="00AB688B" w:rsidP="00164680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AB688B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AB688B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AB688B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AB688B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AB688B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B688B" w:rsidTr="00C64B90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AB688B" w:rsidRPr="002E6739" w:rsidRDefault="00AB688B" w:rsidP="00164680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AB688B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AB688B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AB688B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AB688B" w:rsidRPr="002E6739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AB688B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AB688B" w:rsidRDefault="00AB688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D14EFB" w:rsidRDefault="00D14EFB" w:rsidP="007D1094">
      <w:pPr>
        <w:ind w:firstLine="460"/>
        <w:rPr>
          <w:rFonts w:hint="eastAsia"/>
        </w:rPr>
      </w:pPr>
    </w:p>
    <w:p w:rsidR="00D32D1B" w:rsidRDefault="00D32D1B">
      <w:pPr>
        <w:pStyle w:val="2"/>
        <w:rPr>
          <w:rFonts w:hint="eastAsia"/>
        </w:rPr>
      </w:pPr>
      <w:bookmarkStart w:id="3" w:name="_Toc416766374"/>
      <w:r>
        <w:t>固定字段</w:t>
      </w:r>
      <w:bookmarkEnd w:id="3"/>
    </w:p>
    <w:p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:rsidTr="00DE50A3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D32D1B" w:rsidRPr="002E6739" w:rsidRDefault="008F0F4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D32D1B" w:rsidRPr="002E6739" w:rsidRDefault="00D32D1B" w:rsidP="00164680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D32D1B" w:rsidRPr="002E6739" w:rsidRDefault="00172E0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32D1B" w:rsidRPr="002E6739" w:rsidRDefault="00DE50A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D32D1B" w:rsidRPr="002E6739" w:rsidRDefault="00DE50A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D32D1B" w:rsidRPr="002E6739" w:rsidRDefault="00D32D1B" w:rsidP="00164680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CREATOR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32D1B" w:rsidRPr="002E6739" w:rsidRDefault="00284B3D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D32D1B" w:rsidRPr="002E6739" w:rsidRDefault="00D32D1B" w:rsidP="00164680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S_CREATOR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32D1B" w:rsidRPr="002E6739" w:rsidRDefault="008F0F4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D32D1B" w:rsidRPr="002E6739" w:rsidRDefault="00D32D1B" w:rsidP="00164680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D32D1B" w:rsidRPr="002E6739" w:rsidRDefault="008F0F4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32D1B" w:rsidRPr="002E6739" w:rsidRDefault="00B365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D32D1B" w:rsidRPr="002E6739" w:rsidRDefault="00D32D1B" w:rsidP="00164680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D32D1B" w:rsidRDefault="008F0F4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D32D1B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32D1B" w:rsidRDefault="008F0F4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D32D1B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D32D1B" w:rsidRPr="002E6739" w:rsidRDefault="00D32D1B" w:rsidP="00164680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D32D1B" w:rsidRDefault="008F0F4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D32D1B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32D1B" w:rsidRDefault="008F0F4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D32D1B" w:rsidRPr="002E6739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D32D1B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D32D1B" w:rsidRPr="00DB68A7" w:rsidRDefault="00D32D1B" w:rsidP="00164680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D32D1B" w:rsidRPr="00DB68A7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D32D1B" w:rsidRPr="00DB68A7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32D1B" w:rsidRPr="00DB68A7" w:rsidRDefault="008F0F4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D32D1B" w:rsidRPr="00DB68A7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D32D1B" w:rsidRPr="00DB68A7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D32D1B" w:rsidRPr="00DB68A7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D32D1B" w:rsidRPr="00DB68A7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5356" w:rsidRPr="00DB68A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C85356" w:rsidRPr="00DB68A7" w:rsidRDefault="00C85356" w:rsidP="00164680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85356" w:rsidRDefault="008F0F4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C85356" w:rsidRPr="00DB68A7" w:rsidRDefault="008F0F4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85356" w:rsidRPr="00DB68A7" w:rsidRDefault="008F0F4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C85356" w:rsidRPr="00DB68A7" w:rsidRDefault="00C85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C85356" w:rsidRPr="00DB68A7" w:rsidRDefault="00C85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C85356" w:rsidRPr="00DB68A7" w:rsidRDefault="007B517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C85356" w:rsidRPr="00DB68A7" w:rsidRDefault="00C85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5356" w:rsidRPr="00DB68A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C85356" w:rsidRPr="00DB68A7" w:rsidRDefault="00C85356" w:rsidP="00164680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85356" w:rsidRDefault="008F0F4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C85356">
              <w:rPr>
                <w:rFonts w:hint="eastAsia"/>
                <w:sz w:val="18"/>
                <w:szCs w:val="18"/>
              </w:rPr>
              <w:t>_</w:t>
            </w:r>
            <w:r w:rsidR="00C85356"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C85356" w:rsidRDefault="00C85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85356" w:rsidRDefault="008F0F4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C85356" w:rsidRPr="00DB68A7" w:rsidRDefault="00C85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C85356" w:rsidRPr="00DB68A7" w:rsidRDefault="00C85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C85356" w:rsidRPr="00DB68A7" w:rsidRDefault="001120DD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C85356" w:rsidRPr="00DB68A7" w:rsidRDefault="00C85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D32D1B" w:rsidRPr="00DB68A7" w:rsidRDefault="00D32D1B" w:rsidP="00164680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D32D1B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D32D1B" w:rsidRPr="00DB68A7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32D1B" w:rsidRPr="00DB68A7" w:rsidRDefault="008F0F4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D32D1B" w:rsidRPr="00DB68A7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D32D1B" w:rsidRPr="00DB68A7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D32D1B" w:rsidRPr="00DB68A7" w:rsidRDefault="001120DD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D32D1B" w:rsidRPr="00DB68A7" w:rsidRDefault="00D32D1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D32D1B" w:rsidRPr="00D32D1B" w:rsidRDefault="00D32D1B" w:rsidP="00D32D1B">
      <w:pPr>
        <w:ind w:firstLine="460"/>
        <w:rPr>
          <w:rFonts w:hint="eastAsia"/>
        </w:rPr>
      </w:pPr>
    </w:p>
    <w:p w:rsidR="003A6444" w:rsidRDefault="003A6444">
      <w:pPr>
        <w:pStyle w:val="2"/>
        <w:rPr>
          <w:rFonts w:hint="eastAsia"/>
        </w:rPr>
      </w:pPr>
      <w:bookmarkStart w:id="4" w:name="_Toc416766375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164680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9328A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164680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164680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164680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164680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164680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164680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164680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164680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164680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3A6444" w:rsidRPr="003A6444" w:rsidRDefault="003A6444" w:rsidP="003A6444">
      <w:pPr>
        <w:ind w:firstLine="460"/>
        <w:rPr>
          <w:rFonts w:hint="eastAsia"/>
        </w:rPr>
      </w:pPr>
    </w:p>
    <w:p w:rsidR="00FE1B05" w:rsidRDefault="00036041" w:rsidP="00EE6C93">
      <w:pPr>
        <w:pStyle w:val="1"/>
        <w:rPr>
          <w:rFonts w:hint="eastAsia"/>
        </w:rPr>
      </w:pPr>
      <w:bookmarkStart w:id="5" w:name="_Toc416766376"/>
      <w:r>
        <w:rPr>
          <w:rFonts w:hint="eastAsia"/>
        </w:rPr>
        <w:t>数据表详细设计</w:t>
      </w:r>
      <w:bookmarkEnd w:id="5"/>
    </w:p>
    <w:p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，表物理名和中文名中加“”分隔</w:t>
      </w:r>
    </w:p>
    <w:p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:rsidR="00C73BC5" w:rsidRDefault="0083503A" w:rsidP="00C73BC5">
      <w:pPr>
        <w:pStyle w:val="2"/>
        <w:rPr>
          <w:rFonts w:hint="eastAsia"/>
        </w:rPr>
      </w:pPr>
      <w:bookmarkStart w:id="6" w:name="_Toc416766377"/>
      <w:r>
        <w:rPr>
          <w:rFonts w:hint="eastAsia"/>
        </w:rPr>
        <w:t>SYS_T</w:t>
      </w:r>
      <w:r w:rsidR="00633A21">
        <w:t>E</w:t>
      </w:r>
      <w:r>
        <w:rPr>
          <w:rFonts w:hint="eastAsia"/>
        </w:rPr>
        <w:t>N</w:t>
      </w:r>
      <w:r w:rsidR="00633A21">
        <w:t>A</w:t>
      </w:r>
      <w:r>
        <w:t>NT</w:t>
      </w:r>
      <w:r w:rsidR="00C73BC5">
        <w:rPr>
          <w:rFonts w:hint="eastAsia"/>
        </w:rPr>
        <w:t>_</w:t>
      </w:r>
      <w:r>
        <w:rPr>
          <w:rFonts w:hint="eastAsia"/>
        </w:rPr>
        <w:t>E</w:t>
      </w:r>
      <w:r w:rsidR="00C73BC5">
        <w:rPr>
          <w:rFonts w:hint="eastAsia"/>
        </w:rPr>
        <w:t>企业</w:t>
      </w:r>
      <w:r>
        <w:rPr>
          <w:rFonts w:hint="eastAsia"/>
        </w:rPr>
        <w:t>租户</w:t>
      </w:r>
      <w:r w:rsidR="00C73BC5">
        <w:rPr>
          <w:rFonts w:hint="eastAsia"/>
        </w:rPr>
        <w:t>表</w:t>
      </w:r>
      <w:bookmarkEnd w:id="6"/>
    </w:p>
    <w:p w:rsidR="00C73BC5" w:rsidRPr="00E250A5" w:rsidRDefault="00C73BC5" w:rsidP="00C73BC5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C73BC5" w:rsidRDefault="00C73BC5" w:rsidP="0046792A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83503A">
        <w:rPr>
          <w:rFonts w:hint="eastAsia"/>
        </w:rPr>
        <w:t>本表用来保存企业的基本</w:t>
      </w:r>
      <w:r w:rsidRPr="00E250A5">
        <w:rPr>
          <w:rFonts w:hint="eastAsia"/>
        </w:rPr>
        <w:t>信息。</w:t>
      </w:r>
    </w:p>
    <w:p w:rsidR="00C73BC5" w:rsidRPr="00CC31BA" w:rsidRDefault="0083503A" w:rsidP="0083503A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“E”</w:t>
      </w:r>
      <w:r>
        <w:t>为</w:t>
      </w:r>
      <w:r>
        <w:t>“</w:t>
      </w:r>
      <w:r w:rsidRPr="00284600">
        <w:rPr>
          <w:rFonts w:hint="eastAsia"/>
        </w:rPr>
        <w:t>ENTERPRISE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490"/>
        <w:gridCol w:w="2031"/>
        <w:gridCol w:w="1619"/>
        <w:gridCol w:w="1791"/>
        <w:gridCol w:w="460"/>
        <w:gridCol w:w="445"/>
        <w:gridCol w:w="1232"/>
        <w:gridCol w:w="2481"/>
      </w:tblGrid>
      <w:tr w:rsidR="00C73BC5" w:rsidTr="000D2690">
        <w:trPr>
          <w:jc w:val="center"/>
        </w:trPr>
        <w:tc>
          <w:tcPr>
            <w:tcW w:w="490" w:type="dxa"/>
            <w:shd w:val="clear" w:color="auto" w:fill="CCCCCC"/>
            <w:vAlign w:val="center"/>
          </w:tcPr>
          <w:p w:rsidR="00C73BC5" w:rsidRPr="002E6739" w:rsidRDefault="00C73BC5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CCCCCC"/>
            <w:vAlign w:val="center"/>
          </w:tcPr>
          <w:p w:rsidR="00C73BC5" w:rsidRPr="002E6739" w:rsidRDefault="00C73BC5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19" w:type="dxa"/>
            <w:shd w:val="clear" w:color="auto" w:fill="CCCCCC"/>
            <w:vAlign w:val="center"/>
          </w:tcPr>
          <w:p w:rsidR="00C73BC5" w:rsidRPr="002E6739" w:rsidRDefault="00C73BC5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91" w:type="dxa"/>
            <w:shd w:val="clear" w:color="auto" w:fill="CCCCCC"/>
            <w:vAlign w:val="center"/>
          </w:tcPr>
          <w:p w:rsidR="00C73BC5" w:rsidRPr="002E6739" w:rsidRDefault="00C73BC5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0" w:type="dxa"/>
            <w:shd w:val="clear" w:color="auto" w:fill="CCCCCC"/>
            <w:vAlign w:val="center"/>
          </w:tcPr>
          <w:p w:rsidR="00C73BC5" w:rsidRPr="002E6739" w:rsidRDefault="00C73BC5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C73BC5" w:rsidRPr="002E6739" w:rsidRDefault="00C73BC5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32" w:type="dxa"/>
            <w:shd w:val="clear" w:color="auto" w:fill="CCCCCC"/>
            <w:vAlign w:val="center"/>
          </w:tcPr>
          <w:p w:rsidR="00C73BC5" w:rsidRPr="002E6739" w:rsidRDefault="00C73BC5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481" w:type="dxa"/>
            <w:shd w:val="clear" w:color="auto" w:fill="CCCCCC"/>
            <w:vAlign w:val="center"/>
          </w:tcPr>
          <w:p w:rsidR="00C73BC5" w:rsidRPr="002E6739" w:rsidRDefault="00C73BC5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873B0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8873B0" w:rsidRPr="002E6739" w:rsidRDefault="008873B0" w:rsidP="00164680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8873B0" w:rsidRPr="002E6739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8873B0" w:rsidRPr="002E6739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8873B0" w:rsidRPr="002E6739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256069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8873B0" w:rsidRPr="002E6739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873B0" w:rsidRPr="002E6739" w:rsidRDefault="006323B5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8873B0" w:rsidRPr="002E6739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8873B0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4ED2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DC4ED2" w:rsidRPr="002E6739" w:rsidRDefault="00DC4ED2" w:rsidP="00164680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DC4ED2" w:rsidRDefault="00DC4ED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DC4ED2" w:rsidRDefault="00DC4ED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  <w:r w:rsidR="002030F0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DC4ED2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DC4ED2" w:rsidRPr="002E6739" w:rsidRDefault="00DC4ED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C4ED2" w:rsidRDefault="00DC4ED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DC4ED2" w:rsidRPr="002E6739" w:rsidRDefault="00C64B9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81" w:type="dxa"/>
            <w:shd w:val="clear" w:color="auto" w:fill="auto"/>
            <w:vAlign w:val="center"/>
          </w:tcPr>
          <w:p w:rsidR="00DC4ED2" w:rsidRDefault="001120DD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见参数企业状态</w:t>
            </w:r>
            <w:r w:rsidRPr="00284600">
              <w:rPr>
                <w:rFonts w:hint="eastAsia"/>
              </w:rPr>
              <w:t>E</w:t>
            </w:r>
            <w:r>
              <w:t>_STATE</w:t>
            </w:r>
          </w:p>
        </w:tc>
      </w:tr>
      <w:tr w:rsidR="00DC4ED2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DC4ED2" w:rsidRPr="002E6739" w:rsidRDefault="00DC4ED2" w:rsidP="00164680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DC4ED2" w:rsidRDefault="00DC4ED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DC4ED2" w:rsidRDefault="00DC4ED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DC4ED2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DC4ED2" w:rsidRPr="002E6739" w:rsidRDefault="00DC4ED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C4ED2" w:rsidRDefault="00DC4ED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DC4ED2" w:rsidRPr="002E6739" w:rsidRDefault="00DC4ED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DC4ED2" w:rsidRDefault="00DC4ED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8873B0" w:rsidRPr="002E6739" w:rsidRDefault="008873B0" w:rsidP="00164680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8873B0" w:rsidRPr="002E6739" w:rsidRDefault="00633A2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8873B0" w:rsidRPr="002E6739" w:rsidRDefault="00633A2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8873B0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8873B0" w:rsidRPr="002E6739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873B0" w:rsidRPr="002E6739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8873B0" w:rsidRPr="002E6739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8873B0" w:rsidRDefault="001120DD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8873B0" w:rsidRPr="002E6739" w:rsidRDefault="008873B0" w:rsidP="00164680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8873B0" w:rsidRPr="002E6739" w:rsidRDefault="00633A2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8873B0" w:rsidRPr="002E6739" w:rsidRDefault="00633A2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8873B0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8873B0" w:rsidRPr="002E6739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873B0" w:rsidRPr="002E6739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8873B0" w:rsidRPr="002E6739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8873B0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8873B0" w:rsidRPr="002E6739" w:rsidRDefault="008873B0" w:rsidP="00164680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8873B0" w:rsidRDefault="0025606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8873B0" w:rsidRDefault="0025606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8873B0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8873B0" w:rsidRPr="002E6739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873B0" w:rsidRPr="002E6739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8873B0" w:rsidRPr="002E6739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8873B0" w:rsidRDefault="001120DD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8873B0" w:rsidRPr="002E6739" w:rsidRDefault="008873B0" w:rsidP="00164680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8873B0" w:rsidRDefault="0025606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8873B0" w:rsidRDefault="0025606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8873B0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8873B0" w:rsidRPr="002E6739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873B0" w:rsidRPr="002E6739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8873B0" w:rsidRPr="002E6739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8873B0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8873B0" w:rsidRPr="002E6739" w:rsidRDefault="008873B0" w:rsidP="00164680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8873B0" w:rsidRDefault="0025606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8873B0" w:rsidRDefault="00027FCF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8873B0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8873B0" w:rsidRPr="002E6739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873B0" w:rsidRPr="002E6739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8873B0" w:rsidRPr="002E6739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8873B0" w:rsidRDefault="001120DD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8873B0" w:rsidRPr="002E6739" w:rsidRDefault="008873B0" w:rsidP="0016468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8873B0" w:rsidRPr="006E12A9" w:rsidRDefault="0025606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8873B0" w:rsidRDefault="00027FCF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8873B0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8873B0" w:rsidRPr="002E6739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873B0" w:rsidRPr="002E6739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8873B0" w:rsidRPr="002E6739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8873B0" w:rsidRDefault="008873B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C27751" w:rsidRPr="002E6739" w:rsidRDefault="00C27751" w:rsidP="0016468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C27751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C27751" w:rsidRPr="002E6739" w:rsidRDefault="00C27751" w:rsidP="0016468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C27751" w:rsidRPr="002E6739" w:rsidRDefault="00C27751" w:rsidP="0016468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C27751" w:rsidRPr="002E6739" w:rsidRDefault="00C27751" w:rsidP="0016468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C27751" w:rsidRPr="002E6739" w:rsidRDefault="00C27751" w:rsidP="0016468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C27751" w:rsidRDefault="006E480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E4800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6E4800" w:rsidRPr="002E6739" w:rsidRDefault="006E4800" w:rsidP="0016468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6E4800" w:rsidRDefault="006E480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WEBSITE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6E4800" w:rsidRDefault="006E480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企业网站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6E4800" w:rsidRDefault="006E480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6E4800" w:rsidRPr="002E6739" w:rsidRDefault="006E480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6E4800" w:rsidRPr="002E6739" w:rsidRDefault="006E480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6E4800" w:rsidRPr="002E6739" w:rsidRDefault="006E480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6E4800" w:rsidRDefault="006E480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C27751" w:rsidRPr="002E6739" w:rsidRDefault="00C27751" w:rsidP="0016468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27751" w:rsidRPr="006E12A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C27751" w:rsidRPr="002E6739" w:rsidRDefault="00C27751" w:rsidP="0016468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_NATURE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企业性质编号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C27751" w:rsidRPr="002E6739" w:rsidRDefault="00C27751" w:rsidP="0016468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S_NATURE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C27751" w:rsidRPr="002E6739" w:rsidRDefault="00C27751" w:rsidP="0016468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N_EMPLOYEE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员工总数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48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C27751" w:rsidRPr="002E6739" w:rsidRDefault="00C27751" w:rsidP="0016468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N_SAFETY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专职安全</w:t>
            </w:r>
            <w:r>
              <w:rPr>
                <w:rFonts w:hint="eastAsia"/>
                <w:sz w:val="18"/>
                <w:szCs w:val="18"/>
              </w:rPr>
              <w:t>人员数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48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C27751" w:rsidRPr="002E6739" w:rsidRDefault="00C27751" w:rsidP="0016468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N_SPECIAL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特种作业人员</w:t>
            </w:r>
            <w:r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48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C27751" w:rsidRPr="002E6739" w:rsidRDefault="00C27751" w:rsidP="0016468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N_ASSETS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固定资产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48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C27751" w:rsidRPr="002E6739" w:rsidRDefault="00C27751" w:rsidP="0016468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N_INCOME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主营业务收入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C27751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 w:rsidR="00C27751"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 w:rsidR="00C27751"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48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C27751" w:rsidRPr="002E6739" w:rsidRDefault="00C27751" w:rsidP="0016468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27751" w:rsidRPr="006E12A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SCOPE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27751" w:rsidRPr="006E12A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营业范围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C27751" w:rsidRPr="002E6739" w:rsidRDefault="00C27751" w:rsidP="0016468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C_SUMMARY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企业概述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E91F6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27751" w:rsidRPr="002E6739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C27751" w:rsidRDefault="00C2775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C84106" w:rsidRPr="002E6739" w:rsidRDefault="00C84106" w:rsidP="0016468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84106" w:rsidRPr="006E12A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84106" w:rsidRPr="006E12A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C84106" w:rsidRPr="002E673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84106" w:rsidRPr="002E673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C84106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C84106" w:rsidRPr="002E6739" w:rsidRDefault="00C84106" w:rsidP="0016468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84106" w:rsidRPr="006E12A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84106" w:rsidRPr="006E12A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C84106" w:rsidRPr="002E673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84106" w:rsidRPr="002E673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C84106" w:rsidRPr="002E6739" w:rsidRDefault="00C84106" w:rsidP="0016468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84106" w:rsidRPr="006E12A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84106" w:rsidRPr="006E12A9" w:rsidRDefault="00482EC7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 w:rsidR="00C84106"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C84106" w:rsidRPr="002E673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84106" w:rsidRPr="002E673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C84106" w:rsidRPr="002E6739" w:rsidRDefault="00C84106" w:rsidP="0016468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84106" w:rsidRPr="006E12A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  <w:r>
              <w:rPr>
                <w:sz w:val="18"/>
                <w:szCs w:val="18"/>
              </w:rPr>
              <w:t>_NEXT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84106" w:rsidRPr="006E12A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C84106" w:rsidRPr="002E673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84106" w:rsidRPr="002E673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C84106" w:rsidRPr="002E6739" w:rsidRDefault="00C84106" w:rsidP="0016468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84106" w:rsidRPr="006E12A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84106" w:rsidRPr="006E12A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缴费日期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C84106" w:rsidRPr="002E673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84106" w:rsidRPr="002E673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C84106" w:rsidRPr="002E6739" w:rsidRDefault="00C84106" w:rsidP="0016468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84106" w:rsidRPr="006E12A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T_PAY_NEXT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下次缴费日期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C84106" w:rsidRPr="002E673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84106" w:rsidRPr="002E673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D2690" w:rsidTr="000D2690">
        <w:trPr>
          <w:jc w:val="center"/>
        </w:trPr>
        <w:tc>
          <w:tcPr>
            <w:tcW w:w="490" w:type="dxa"/>
            <w:shd w:val="clear" w:color="auto" w:fill="auto"/>
            <w:vAlign w:val="center"/>
          </w:tcPr>
          <w:p w:rsidR="000D2690" w:rsidRPr="002E6739" w:rsidRDefault="000D2690" w:rsidP="000D2690">
            <w:pPr>
              <w:numPr>
                <w:ilvl w:val="0"/>
                <w:numId w:val="1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0D2690" w:rsidRDefault="000D2690" w:rsidP="000D269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commentRangeStart w:id="7"/>
            <w:r>
              <w:rPr>
                <w:rFonts w:hint="eastAsia"/>
                <w:sz w:val="18"/>
                <w:szCs w:val="18"/>
              </w:rPr>
              <w:t>CODE</w:t>
            </w:r>
            <w:commentRangeEnd w:id="7"/>
            <w:r>
              <w:rPr>
                <w:rStyle w:val="af9"/>
              </w:rPr>
              <w:commentReference w:id="7"/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0D2690" w:rsidRDefault="000D2690" w:rsidP="000D269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791" w:type="dxa"/>
            <w:shd w:val="clear" w:color="auto" w:fill="auto"/>
            <w:vAlign w:val="center"/>
          </w:tcPr>
          <w:p w:rsidR="000D2690" w:rsidRDefault="000D2690" w:rsidP="000D269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64680">
              <w:rPr>
                <w:rFonts w:hint="eastAsia"/>
                <w:sz w:val="18"/>
                <w:szCs w:val="18"/>
              </w:rPr>
              <w:t>VARCHAR(32</w:t>
            </w:r>
            <w:r w:rsidR="00050B8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D2690" w:rsidRDefault="000D2690" w:rsidP="000D269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D2690" w:rsidRPr="002E6739" w:rsidRDefault="000D2690" w:rsidP="000D269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0D2690" w:rsidRDefault="000D2690" w:rsidP="000D269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81" w:type="dxa"/>
            <w:shd w:val="clear" w:color="auto" w:fill="auto"/>
            <w:vAlign w:val="center"/>
          </w:tcPr>
          <w:p w:rsidR="000D2690" w:rsidRDefault="000D2690" w:rsidP="000D269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DA603A" w:rsidRDefault="00DA603A" w:rsidP="00DA603A">
      <w:pPr>
        <w:pStyle w:val="2"/>
        <w:rPr>
          <w:rFonts w:hint="eastAsia"/>
        </w:rPr>
      </w:pPr>
      <w:bookmarkStart w:id="8" w:name="_Toc416766378"/>
      <w:r>
        <w:rPr>
          <w:rFonts w:hint="eastAsia"/>
        </w:rPr>
        <w:t>SYS_</w:t>
      </w:r>
      <w:r>
        <w:t>TENANT_E_</w:t>
      </w:r>
      <w:r>
        <w:rPr>
          <w:rFonts w:hint="eastAsia"/>
        </w:rPr>
        <w:t xml:space="preserve">USER </w:t>
      </w:r>
      <w:r>
        <w:t>企业</w:t>
      </w:r>
      <w:r>
        <w:rPr>
          <w:rFonts w:hint="eastAsia"/>
        </w:rPr>
        <w:t>用户表</w:t>
      </w:r>
      <w:bookmarkEnd w:id="8"/>
    </w:p>
    <w:p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本表用来保存企业用户的相关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DA603A" w:rsidTr="00D73674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A603A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164680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NANT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Pr="002E6739" w:rsidRDefault="004927F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引用企业租户表</w:t>
            </w:r>
          </w:p>
        </w:tc>
      </w:tr>
      <w:tr w:rsidR="00DA603A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164680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S_TENANT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C5086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BC5086" w:rsidRPr="002E6739" w:rsidRDefault="00BC5086" w:rsidP="00164680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BC5086" w:rsidRPr="002E6739" w:rsidRDefault="00BC508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BC5086" w:rsidRPr="002E6739" w:rsidRDefault="00BC508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C5086" w:rsidRPr="002E6739" w:rsidRDefault="00BC508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BC5086" w:rsidRPr="002E6739" w:rsidRDefault="00BC508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BC5086" w:rsidRPr="002E6739" w:rsidRDefault="00BC508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BC5086" w:rsidRPr="002E6739" w:rsidRDefault="00BC508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BC5086" w:rsidRPr="002E6739" w:rsidRDefault="00BC508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164680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Pr="00877F0E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0D4E4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4927F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USER_SEX</w:t>
            </w:r>
          </w:p>
        </w:tc>
      </w:tr>
      <w:tr w:rsidR="00DA603A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164680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0D4E4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400A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E0400A" w:rsidRPr="002E6739" w:rsidRDefault="00E0400A" w:rsidP="00164680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E0400A" w:rsidRDefault="00E0400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E0400A" w:rsidRDefault="00E0400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0400A" w:rsidRDefault="00E0400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0400A" w:rsidRPr="002E6739" w:rsidRDefault="00E0400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0400A" w:rsidRPr="002E6739" w:rsidRDefault="00E0400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0400A" w:rsidRPr="002E6739" w:rsidRDefault="00E0400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E0400A" w:rsidRDefault="00E0400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164680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164680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164680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9F59D0" w:rsidRPr="002E6739" w:rsidRDefault="009F59D0" w:rsidP="00164680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9F59D0" w:rsidRDefault="00EF0CB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DEPT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9F59D0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F59D0" w:rsidRDefault="000D4E4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9F59D0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9F59D0" w:rsidRPr="002E6739" w:rsidRDefault="009F59D0" w:rsidP="00164680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9F59D0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9F59D0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</w:t>
            </w:r>
            <w:r w:rsidR="00EF0CBE">
              <w:rPr>
                <w:rFonts w:hint="eastAsia"/>
                <w:sz w:val="18"/>
                <w:szCs w:val="18"/>
              </w:rPr>
              <w:t>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F59D0" w:rsidRDefault="000D4E4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9F59D0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9F59D0" w:rsidRPr="002E6739" w:rsidRDefault="009F59D0" w:rsidP="00164680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9F59D0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9F59D0" w:rsidRDefault="00EF0CB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F59D0" w:rsidRDefault="000D4E4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9F59D0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9F59D0" w:rsidRPr="002E6739" w:rsidRDefault="009F59D0" w:rsidP="00164680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9F59D0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9F59D0" w:rsidRDefault="00EF0CB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F59D0" w:rsidRDefault="000D4E4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9F59D0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9F59D0" w:rsidRPr="002E6739" w:rsidRDefault="009F59D0" w:rsidP="00164680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9F59D0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9F59D0" w:rsidRDefault="00EF0CB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F59D0" w:rsidRDefault="000D4E4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9F59D0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C84106" w:rsidRPr="002E6739" w:rsidRDefault="00C84106" w:rsidP="00164680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84106" w:rsidRDefault="000D4E4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84106" w:rsidRPr="002E673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84106" w:rsidRPr="002E673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C84106" w:rsidRPr="002E673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0CBE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EF0CBE" w:rsidRPr="002E6739" w:rsidRDefault="00EF0CBE" w:rsidP="00164680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EF0CBE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EF0CBE" w:rsidRDefault="00EF0CB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0CBE" w:rsidRDefault="000D4E4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0CBE" w:rsidRPr="002E6739" w:rsidRDefault="00EF0CB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0CBE" w:rsidRPr="002E6739" w:rsidRDefault="00EF0CB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F0CBE" w:rsidRPr="002E6739" w:rsidRDefault="00EF0CB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EF0CBE" w:rsidRDefault="00EF0CB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C84106" w:rsidRPr="002E6739" w:rsidRDefault="00C84106" w:rsidP="00164680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84106" w:rsidRDefault="000D4E4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84106" w:rsidRPr="002E673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84106" w:rsidRPr="002E673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C84106" w:rsidRPr="002E6739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C84106" w:rsidRDefault="00C8410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164680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 w:rsidR="000D4E49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0D4E4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4927F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 xml:space="preserve"> USER</w:t>
            </w:r>
            <w:r>
              <w:rPr>
                <w:sz w:val="18"/>
                <w:szCs w:val="18"/>
              </w:rPr>
              <w:t>_STATE</w:t>
            </w:r>
          </w:p>
        </w:tc>
      </w:tr>
      <w:tr w:rsidR="00DA603A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164680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0D4E4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164680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250CE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164680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0D4E4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:rsidTr="00D73674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164680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250CE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DA603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:rsidR="00A236B9" w:rsidRDefault="00A236B9" w:rsidP="00A236B9">
      <w:pPr>
        <w:pStyle w:val="2"/>
        <w:rPr>
          <w:rFonts w:hint="eastAsia"/>
        </w:rPr>
      </w:pPr>
      <w:bookmarkStart w:id="9" w:name="_Toc416766379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</w:t>
      </w:r>
      <w:r w:rsidR="001C44EB">
        <w:t>CONTACT</w:t>
      </w:r>
      <w:r>
        <w:rPr>
          <w:rFonts w:hint="eastAsia"/>
        </w:rPr>
        <w:t>企业</w:t>
      </w:r>
      <w:r w:rsidR="001C44EB">
        <w:rPr>
          <w:rFonts w:hint="eastAsia"/>
        </w:rPr>
        <w:t>联系方式</w:t>
      </w:r>
      <w:r>
        <w:rPr>
          <w:rFonts w:hint="eastAsia"/>
        </w:rPr>
        <w:t>表</w:t>
      </w:r>
      <w:bookmarkEnd w:id="9"/>
    </w:p>
    <w:p w:rsidR="00A236B9" w:rsidRPr="00E250A5" w:rsidRDefault="00A236B9" w:rsidP="00A236B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1C44EB" w:rsidRPr="00CC31BA" w:rsidRDefault="00A236B9" w:rsidP="00A236B9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</w:t>
      </w:r>
      <w:r w:rsidR="001C44EB">
        <w:rPr>
          <w:rFonts w:hint="eastAsia"/>
        </w:rPr>
        <w:t>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6323B5" w:rsidTr="001C44EB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323B5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:rsidR="001C44EB" w:rsidRPr="002E6739" w:rsidRDefault="001C44EB" w:rsidP="00164680">
            <w:pPr>
              <w:numPr>
                <w:ilvl w:val="0"/>
                <w:numId w:val="34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1C44EB" w:rsidRPr="00877F0E" w:rsidRDefault="006323B5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R_TENANT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企业编号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1C44EB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:rsidR="001C44EB" w:rsidRPr="002E6739" w:rsidRDefault="001C44EB" w:rsidP="00164680">
            <w:pPr>
              <w:numPr>
                <w:ilvl w:val="0"/>
                <w:numId w:val="34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1C44EB" w:rsidRPr="00877F0E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1C44EB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:rsidR="001C44EB" w:rsidRPr="002E6739" w:rsidRDefault="001C44EB" w:rsidP="00164680">
            <w:pPr>
              <w:numPr>
                <w:ilvl w:val="0"/>
                <w:numId w:val="34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:rsidR="001C44EB" w:rsidRPr="002E6739" w:rsidRDefault="001C44EB" w:rsidP="00164680">
            <w:pPr>
              <w:numPr>
                <w:ilvl w:val="0"/>
                <w:numId w:val="34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1C44EB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1C44EB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1C44EB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:rsidR="001C44EB" w:rsidRPr="002E6739" w:rsidRDefault="001C44EB" w:rsidP="00164680">
            <w:pPr>
              <w:numPr>
                <w:ilvl w:val="0"/>
                <w:numId w:val="34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1C44EB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1C44EB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1C44EB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1C44EB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:rsidR="001C44EB" w:rsidRPr="002E6739" w:rsidRDefault="001C44EB" w:rsidP="00164680">
            <w:pPr>
              <w:numPr>
                <w:ilvl w:val="0"/>
                <w:numId w:val="34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1C44EB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1C44EB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1C44EB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:rsidR="001C44EB" w:rsidRPr="002E6739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1C44EB" w:rsidRDefault="001C44E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:rsidR="001D3EF8" w:rsidRPr="002E6739" w:rsidRDefault="001D3EF8" w:rsidP="00164680">
            <w:pPr>
              <w:numPr>
                <w:ilvl w:val="0"/>
                <w:numId w:val="34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1D3EF8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B_M</w:t>
            </w:r>
            <w:r>
              <w:rPr>
                <w:sz w:val="18"/>
                <w:szCs w:val="18"/>
              </w:rPr>
              <w:t>AIN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1D3EF8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是否主联系方式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1D3EF8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1D3EF8" w:rsidRPr="002E6739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1D3EF8" w:rsidRPr="002E6739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:rsidR="001D3EF8" w:rsidRPr="002E6739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716" w:type="dxa"/>
            <w:shd w:val="clear" w:color="auto" w:fill="auto"/>
            <w:vAlign w:val="center"/>
          </w:tcPr>
          <w:p w:rsidR="001D3EF8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A236B9" w:rsidRPr="00CC31BA" w:rsidRDefault="00A236B9" w:rsidP="00A236B9">
      <w:pPr>
        <w:ind w:firstLine="460"/>
        <w:rPr>
          <w:rFonts w:hint="eastAsia"/>
        </w:rPr>
      </w:pPr>
    </w:p>
    <w:p w:rsidR="00455EBE" w:rsidRDefault="00611B6D" w:rsidP="00455EBE">
      <w:pPr>
        <w:pStyle w:val="2"/>
        <w:rPr>
          <w:rFonts w:hint="eastAsia"/>
        </w:rPr>
      </w:pPr>
      <w:bookmarkStart w:id="10" w:name="_Toc416766380"/>
      <w:r>
        <w:rPr>
          <w:rFonts w:hint="eastAsia"/>
        </w:rPr>
        <w:t>SYS_TENANT</w:t>
      </w:r>
      <w:r w:rsidR="00455EBE">
        <w:rPr>
          <w:rFonts w:hint="eastAsia"/>
        </w:rPr>
        <w:t>_</w:t>
      </w:r>
      <w:r w:rsidR="00C32F13">
        <w:rPr>
          <w:rFonts w:hint="eastAsia"/>
        </w:rPr>
        <w:t>E_P</w:t>
      </w:r>
      <w:r>
        <w:t>ROF</w:t>
      </w:r>
      <w:r w:rsidR="00AA3E93">
        <w:t>E</w:t>
      </w:r>
      <w:r>
        <w:t>SSION</w:t>
      </w:r>
      <w:r w:rsidR="00455EBE">
        <w:rPr>
          <w:rFonts w:hint="eastAsia"/>
        </w:rPr>
        <w:t>企业</w:t>
      </w:r>
      <w:r>
        <w:rPr>
          <w:rFonts w:hint="eastAsia"/>
        </w:rPr>
        <w:t>所属</w:t>
      </w:r>
      <w:r w:rsidR="00455EBE">
        <w:rPr>
          <w:rFonts w:hint="eastAsia"/>
        </w:rPr>
        <w:t>专业表</w:t>
      </w:r>
      <w:bookmarkEnd w:id="10"/>
    </w:p>
    <w:p w:rsidR="00455EBE" w:rsidRPr="00E250A5" w:rsidRDefault="00455EBE" w:rsidP="00455EB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455EBE" w:rsidRPr="00CC31BA" w:rsidRDefault="00455EBE" w:rsidP="00455EB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</w:t>
      </w:r>
      <w:r w:rsidR="002331DE">
        <w:rPr>
          <w:rFonts w:hint="eastAsia"/>
        </w:rPr>
        <w:t>所属</w:t>
      </w:r>
      <w:r>
        <w:rPr>
          <w:rFonts w:hint="eastAsia"/>
        </w:rPr>
        <w:t>的</w:t>
      </w:r>
      <w:r w:rsidR="002331DE">
        <w:rPr>
          <w:rFonts w:hint="eastAsia"/>
        </w:rPr>
        <w:t>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455EBE" w:rsidTr="0052200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:rsidR="00455EBE" w:rsidRPr="002E6739" w:rsidRDefault="00455EB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455EBE" w:rsidRPr="002E6739" w:rsidRDefault="00455EB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:rsidR="00455EBE" w:rsidRPr="002E6739" w:rsidRDefault="00455EB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455EBE" w:rsidRPr="002E6739" w:rsidRDefault="00455EB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455EBE" w:rsidRPr="002E6739" w:rsidRDefault="00455EB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455EBE" w:rsidRPr="002E6739" w:rsidRDefault="00455EB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:rsidR="00455EBE" w:rsidRPr="002E6739" w:rsidRDefault="00455EB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:rsidR="00455EBE" w:rsidRPr="002E6739" w:rsidRDefault="00455EB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331DE" w:rsidTr="0052200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2331DE" w:rsidRPr="002E6739" w:rsidRDefault="002331DE" w:rsidP="00164680">
            <w:pPr>
              <w:numPr>
                <w:ilvl w:val="0"/>
                <w:numId w:val="2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2331DE" w:rsidRPr="002E6739" w:rsidRDefault="002331D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t>TENANT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2331DE" w:rsidRPr="002E6739" w:rsidRDefault="002331D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331DE" w:rsidRPr="002E6739" w:rsidRDefault="002331D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2331DE" w:rsidRPr="002E6739" w:rsidRDefault="002331D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2331DE" w:rsidRPr="002E6739" w:rsidRDefault="002331D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2331DE" w:rsidRPr="002E6739" w:rsidRDefault="002331D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2331DE" w:rsidRPr="002E6739" w:rsidRDefault="002331D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57534" w:rsidTr="0052200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357534" w:rsidRPr="002E6739" w:rsidRDefault="00357534" w:rsidP="00164680">
            <w:pPr>
              <w:numPr>
                <w:ilvl w:val="0"/>
                <w:numId w:val="2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57534" w:rsidRPr="002E6739" w:rsidRDefault="002331D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357534"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357534" w:rsidRPr="002E6739" w:rsidRDefault="003575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357534" w:rsidRPr="002E6739" w:rsidRDefault="00C32F1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357534" w:rsidRPr="002E6739" w:rsidRDefault="003575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357534" w:rsidRPr="002E6739" w:rsidRDefault="003575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357534" w:rsidRPr="002E6739" w:rsidRDefault="003575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357534" w:rsidRPr="002E6739" w:rsidRDefault="003575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331DE" w:rsidTr="0052200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2331DE" w:rsidRPr="002E6739" w:rsidRDefault="002331DE" w:rsidP="00164680">
            <w:pPr>
              <w:numPr>
                <w:ilvl w:val="0"/>
                <w:numId w:val="2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2331DE" w:rsidRDefault="002331D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2331DE" w:rsidRDefault="002331D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331DE" w:rsidRDefault="006E480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2331DE" w:rsidRPr="002E6739" w:rsidRDefault="002331D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2331DE" w:rsidRPr="002E6739" w:rsidRDefault="002331D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2331DE" w:rsidRPr="002E6739" w:rsidRDefault="002331D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2331DE" w:rsidRPr="002E6739" w:rsidRDefault="002331D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2030F0" w:rsidRDefault="002030F0" w:rsidP="002030F0">
      <w:pPr>
        <w:pStyle w:val="2"/>
        <w:rPr>
          <w:rFonts w:hint="eastAsia"/>
        </w:rPr>
      </w:pPr>
      <w:bookmarkStart w:id="11" w:name="_Toc416766381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_R</w:t>
      </w:r>
      <w:r>
        <w:rPr>
          <w:rFonts w:hint="eastAsia"/>
        </w:rPr>
        <w:t>评审租户表</w:t>
      </w:r>
      <w:bookmarkEnd w:id="11"/>
    </w:p>
    <w:p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2030F0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评审机构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:rsidR="002030F0" w:rsidRPr="00CC31BA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“R”</w:t>
      </w:r>
      <w:r>
        <w:t>为</w:t>
      </w:r>
      <w:r>
        <w:t>“REVIEW”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2030F0" w:rsidTr="000D2690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:rsidTr="000D26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2030F0" w:rsidRPr="002E6739" w:rsidRDefault="002030F0" w:rsidP="00164680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2030F0" w:rsidRPr="002E6739" w:rsidRDefault="00D41165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 w:rsidR="002030F0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2030F0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:rsidTr="000D2690">
        <w:trPr>
          <w:trHeight w:val="561"/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2030F0" w:rsidRPr="002E6739" w:rsidRDefault="002030F0" w:rsidP="00164680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2030F0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2030F0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030F0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2030F0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2030F0" w:rsidRPr="002E6739" w:rsidRDefault="00C64B9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:rsidR="002030F0" w:rsidRDefault="00C64B9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见参数评审机构状态</w:t>
            </w:r>
            <w:r>
              <w:rPr>
                <w:rFonts w:hint="eastAsia"/>
              </w:rPr>
              <w:t>R</w:t>
            </w:r>
            <w:r w:rsidR="00AA390A">
              <w:t>V</w:t>
            </w:r>
            <w:r>
              <w:t>_STATE</w:t>
            </w:r>
          </w:p>
        </w:tc>
      </w:tr>
      <w:tr w:rsidR="002030F0" w:rsidTr="000D26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2030F0" w:rsidRPr="002E6739" w:rsidRDefault="002030F0" w:rsidP="00164680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2030F0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2030F0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030F0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2030F0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2030F0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0D26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164680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:rsidTr="000D26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164680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0D26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164680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:rsidTr="000D26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164680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0D26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164680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:rsidTr="000D26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164680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Pr="006E12A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0D26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164680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EF4D23" w:rsidTr="000D26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164680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0D26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164680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0D26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164680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0D26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164680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0D26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164680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Pr="006E12A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0D26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164680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_ORG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确定评审业务机关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0D26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164680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USER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0D26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164680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207E2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V_LEVEL</w:t>
            </w:r>
          </w:p>
        </w:tc>
      </w:tr>
      <w:tr w:rsidR="00EF4D23" w:rsidTr="000D26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164680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207E2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0D26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164680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FULLTIME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专职人员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64680" w:rsidTr="000D2690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164680" w:rsidRPr="002E6739" w:rsidRDefault="00164680" w:rsidP="00164680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64680" w:rsidRDefault="0016468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commentRangeStart w:id="12"/>
            <w:r>
              <w:rPr>
                <w:rFonts w:hint="eastAsia"/>
                <w:sz w:val="18"/>
                <w:szCs w:val="18"/>
              </w:rPr>
              <w:t>CODE</w:t>
            </w:r>
            <w:commentRangeEnd w:id="12"/>
            <w:r>
              <w:rPr>
                <w:rStyle w:val="af9"/>
              </w:rPr>
              <w:commentReference w:id="12"/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164680" w:rsidRDefault="0016468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64680" w:rsidRDefault="0016468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64680">
              <w:rPr>
                <w:rFonts w:hint="eastAsia"/>
                <w:sz w:val="18"/>
                <w:szCs w:val="18"/>
              </w:rPr>
              <w:t>VARCHAR(32</w:t>
            </w:r>
            <w:r w:rsidR="00050B8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64680" w:rsidRPr="002E6739" w:rsidRDefault="0016468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64680" w:rsidRPr="002E6739" w:rsidRDefault="0016468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164680" w:rsidRDefault="0016468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164680" w:rsidRDefault="0016468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9F59D0" w:rsidRDefault="009F59D0" w:rsidP="009F59D0">
      <w:pPr>
        <w:pStyle w:val="2"/>
        <w:rPr>
          <w:rFonts w:hint="eastAsia"/>
        </w:rPr>
      </w:pPr>
      <w:bookmarkStart w:id="13" w:name="_Toc416766382"/>
      <w:r>
        <w:rPr>
          <w:rFonts w:hint="eastAsia"/>
        </w:rPr>
        <w:t>SYS_TENANT</w:t>
      </w:r>
      <w:r>
        <w:t>_R_</w:t>
      </w:r>
      <w:r>
        <w:rPr>
          <w:rFonts w:hint="eastAsia"/>
        </w:rPr>
        <w:t xml:space="preserve">USER </w:t>
      </w:r>
      <w:r>
        <w:rPr>
          <w:rFonts w:hint="eastAsia"/>
        </w:rPr>
        <w:t>评审专家信息表</w:t>
      </w:r>
      <w:bookmarkEnd w:id="13"/>
    </w:p>
    <w:p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本表用来保存评审专家的基本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05"/>
        <w:gridCol w:w="1814"/>
        <w:gridCol w:w="1706"/>
        <w:gridCol w:w="1791"/>
        <w:gridCol w:w="462"/>
        <w:gridCol w:w="446"/>
        <w:gridCol w:w="1291"/>
        <w:gridCol w:w="2534"/>
      </w:tblGrid>
      <w:tr w:rsidR="00B0650E" w:rsidTr="00B0650E">
        <w:trPr>
          <w:jc w:val="center"/>
        </w:trPr>
        <w:tc>
          <w:tcPr>
            <w:tcW w:w="507" w:type="dxa"/>
            <w:shd w:val="clear" w:color="auto" w:fill="CCCCCC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CCCCCC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96" w:type="dxa"/>
            <w:shd w:val="clear" w:color="auto" w:fill="CCCCCC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47" w:type="dxa"/>
            <w:shd w:val="clear" w:color="auto" w:fill="CCCCCC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0650E" w:rsidTr="00B0650E">
        <w:trPr>
          <w:trHeight w:val="20"/>
          <w:jc w:val="center"/>
        </w:trPr>
        <w:tc>
          <w:tcPr>
            <w:tcW w:w="507" w:type="dxa"/>
            <w:shd w:val="clear" w:color="auto" w:fill="auto"/>
            <w:vAlign w:val="center"/>
          </w:tcPr>
          <w:p w:rsidR="00B36579" w:rsidRPr="002E6739" w:rsidRDefault="00B36579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B36579" w:rsidRPr="002E6739" w:rsidRDefault="00B365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NANT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B36579" w:rsidRPr="002E6739" w:rsidRDefault="00B365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B36579" w:rsidRPr="002E6739" w:rsidRDefault="00B365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36579" w:rsidRPr="002E6739" w:rsidRDefault="00B365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B36579" w:rsidRPr="002E6739" w:rsidRDefault="00B365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B36579" w:rsidRPr="002E6739" w:rsidRDefault="00B365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B36579" w:rsidRPr="002E6739" w:rsidRDefault="00B365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0650E" w:rsidTr="00B0650E">
        <w:trPr>
          <w:trHeight w:val="20"/>
          <w:jc w:val="center"/>
        </w:trPr>
        <w:tc>
          <w:tcPr>
            <w:tcW w:w="507" w:type="dxa"/>
            <w:shd w:val="clear" w:color="auto" w:fill="auto"/>
            <w:vAlign w:val="center"/>
          </w:tcPr>
          <w:p w:rsidR="00B36579" w:rsidRPr="002E6739" w:rsidRDefault="00B36579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B36579" w:rsidRDefault="00B365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S_TENANT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B36579" w:rsidRDefault="00B365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所属租户名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B36579" w:rsidRDefault="00B365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36579" w:rsidRPr="002E6739" w:rsidRDefault="00B365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B36579" w:rsidRPr="002E6739" w:rsidRDefault="00B365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B36579" w:rsidRPr="002E6739" w:rsidRDefault="00B365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B36579" w:rsidRPr="002E6739" w:rsidRDefault="00B365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0650E" w:rsidTr="00B0650E">
        <w:trPr>
          <w:trHeight w:val="20"/>
          <w:jc w:val="center"/>
        </w:trPr>
        <w:tc>
          <w:tcPr>
            <w:tcW w:w="507" w:type="dxa"/>
            <w:shd w:val="clear" w:color="auto" w:fill="auto"/>
            <w:vAlign w:val="center"/>
          </w:tcPr>
          <w:p w:rsidR="009F59D0" w:rsidRPr="002E6739" w:rsidRDefault="009F59D0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9F59D0" w:rsidRPr="002E6739" w:rsidRDefault="009F59D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0650E" w:rsidTr="00B0650E">
        <w:trPr>
          <w:trHeight w:val="20"/>
          <w:jc w:val="center"/>
        </w:trPr>
        <w:tc>
          <w:tcPr>
            <w:tcW w:w="507" w:type="dxa"/>
            <w:shd w:val="clear" w:color="auto" w:fill="auto"/>
            <w:vAlign w:val="center"/>
          </w:tcPr>
          <w:p w:rsidR="00D73674" w:rsidRPr="002E6739" w:rsidRDefault="00D73674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B0650E" w:rsidTr="00B0650E">
        <w:trPr>
          <w:trHeight w:val="20"/>
          <w:jc w:val="center"/>
        </w:trPr>
        <w:tc>
          <w:tcPr>
            <w:tcW w:w="507" w:type="dxa"/>
            <w:shd w:val="clear" w:color="auto" w:fill="auto"/>
            <w:vAlign w:val="center"/>
          </w:tcPr>
          <w:p w:rsidR="00D73674" w:rsidRPr="002E6739" w:rsidRDefault="00D73674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VARCHAR(16)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0650E" w:rsidTr="00B0650E">
        <w:trPr>
          <w:trHeight w:val="20"/>
          <w:jc w:val="center"/>
        </w:trPr>
        <w:tc>
          <w:tcPr>
            <w:tcW w:w="507" w:type="dxa"/>
            <w:shd w:val="clear" w:color="auto" w:fill="auto"/>
            <w:vAlign w:val="center"/>
          </w:tcPr>
          <w:p w:rsidR="00D73674" w:rsidRPr="002E6739" w:rsidRDefault="00D73674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0650E" w:rsidTr="00B0650E">
        <w:trPr>
          <w:trHeight w:val="20"/>
          <w:jc w:val="center"/>
        </w:trPr>
        <w:tc>
          <w:tcPr>
            <w:tcW w:w="507" w:type="dxa"/>
            <w:shd w:val="clear" w:color="auto" w:fill="auto"/>
            <w:vAlign w:val="center"/>
          </w:tcPr>
          <w:p w:rsidR="00D73674" w:rsidRPr="002E6739" w:rsidRDefault="00D73674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0650E" w:rsidTr="00B0650E">
        <w:trPr>
          <w:trHeight w:val="20"/>
          <w:jc w:val="center"/>
        </w:trPr>
        <w:tc>
          <w:tcPr>
            <w:tcW w:w="507" w:type="dxa"/>
            <w:shd w:val="clear" w:color="auto" w:fill="auto"/>
            <w:vAlign w:val="center"/>
          </w:tcPr>
          <w:p w:rsidR="00D73674" w:rsidRPr="002E6739" w:rsidRDefault="00D73674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Pr="00877F0E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0650E" w:rsidTr="00B0650E">
        <w:trPr>
          <w:trHeight w:val="20"/>
          <w:jc w:val="center"/>
        </w:trPr>
        <w:tc>
          <w:tcPr>
            <w:tcW w:w="507" w:type="dxa"/>
            <w:shd w:val="clear" w:color="auto" w:fill="auto"/>
            <w:vAlign w:val="center"/>
          </w:tcPr>
          <w:p w:rsidR="00D73674" w:rsidRPr="002E6739" w:rsidRDefault="00D73674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0650E" w:rsidTr="00B0650E">
        <w:trPr>
          <w:trHeight w:val="20"/>
          <w:jc w:val="center"/>
        </w:trPr>
        <w:tc>
          <w:tcPr>
            <w:tcW w:w="507" w:type="dxa"/>
            <w:shd w:val="clear" w:color="auto" w:fill="auto"/>
            <w:vAlign w:val="center"/>
          </w:tcPr>
          <w:p w:rsidR="00D73674" w:rsidRPr="002E6739" w:rsidRDefault="00D73674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0650E" w:rsidTr="00B0650E">
        <w:trPr>
          <w:trHeight w:val="20"/>
          <w:jc w:val="center"/>
        </w:trPr>
        <w:tc>
          <w:tcPr>
            <w:tcW w:w="507" w:type="dxa"/>
            <w:shd w:val="clear" w:color="auto" w:fill="auto"/>
            <w:vAlign w:val="center"/>
          </w:tcPr>
          <w:p w:rsidR="00D73674" w:rsidRPr="002E6739" w:rsidRDefault="00D73674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CERT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聘请证书编号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0650E" w:rsidTr="00B0650E">
        <w:trPr>
          <w:trHeight w:val="20"/>
          <w:jc w:val="center"/>
        </w:trPr>
        <w:tc>
          <w:tcPr>
            <w:tcW w:w="507" w:type="dxa"/>
            <w:shd w:val="clear" w:color="auto" w:fill="auto"/>
            <w:vAlign w:val="center"/>
          </w:tcPr>
          <w:p w:rsidR="00D73674" w:rsidRPr="002E6739" w:rsidRDefault="00D73674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AE22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D73674" w:rsidRDefault="00AE22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0650E" w:rsidTr="00B0650E">
        <w:trPr>
          <w:trHeight w:val="20"/>
          <w:jc w:val="center"/>
        </w:trPr>
        <w:tc>
          <w:tcPr>
            <w:tcW w:w="507" w:type="dxa"/>
            <w:shd w:val="clear" w:color="auto" w:fill="auto"/>
            <w:vAlign w:val="center"/>
          </w:tcPr>
          <w:p w:rsidR="00D73674" w:rsidRPr="002E6739" w:rsidRDefault="00D73674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0650E" w:rsidTr="00B0650E">
        <w:trPr>
          <w:trHeight w:val="20"/>
          <w:jc w:val="center"/>
        </w:trPr>
        <w:tc>
          <w:tcPr>
            <w:tcW w:w="507" w:type="dxa"/>
            <w:shd w:val="clear" w:color="auto" w:fill="auto"/>
            <w:vAlign w:val="center"/>
          </w:tcPr>
          <w:p w:rsidR="00D73674" w:rsidRPr="002E6739" w:rsidRDefault="00D73674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0650E" w:rsidTr="00B0650E">
        <w:trPr>
          <w:trHeight w:val="20"/>
          <w:jc w:val="center"/>
        </w:trPr>
        <w:tc>
          <w:tcPr>
            <w:tcW w:w="507" w:type="dxa"/>
            <w:shd w:val="clear" w:color="auto" w:fill="auto"/>
            <w:vAlign w:val="center"/>
          </w:tcPr>
          <w:p w:rsidR="00D73674" w:rsidRPr="002E6739" w:rsidRDefault="00D73674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0650E" w:rsidTr="00B0650E">
        <w:trPr>
          <w:trHeight w:val="20"/>
          <w:jc w:val="center"/>
        </w:trPr>
        <w:tc>
          <w:tcPr>
            <w:tcW w:w="507" w:type="dxa"/>
            <w:shd w:val="clear" w:color="auto" w:fill="auto"/>
            <w:vAlign w:val="center"/>
          </w:tcPr>
          <w:p w:rsidR="00D73674" w:rsidRPr="002E6739" w:rsidRDefault="00D73674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0650E" w:rsidTr="00B0650E">
        <w:trPr>
          <w:trHeight w:val="20"/>
          <w:jc w:val="center"/>
        </w:trPr>
        <w:tc>
          <w:tcPr>
            <w:tcW w:w="507" w:type="dxa"/>
            <w:shd w:val="clear" w:color="auto" w:fill="auto"/>
            <w:vAlign w:val="center"/>
          </w:tcPr>
          <w:p w:rsidR="00D73674" w:rsidRPr="002E6739" w:rsidRDefault="00D73674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0650E" w:rsidTr="00B0650E">
        <w:trPr>
          <w:trHeight w:val="20"/>
          <w:jc w:val="center"/>
        </w:trPr>
        <w:tc>
          <w:tcPr>
            <w:tcW w:w="507" w:type="dxa"/>
            <w:shd w:val="clear" w:color="auto" w:fill="auto"/>
            <w:vAlign w:val="center"/>
          </w:tcPr>
          <w:p w:rsidR="00D73674" w:rsidRPr="002E6739" w:rsidRDefault="00D73674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0650E" w:rsidTr="00B0650E">
        <w:trPr>
          <w:trHeight w:val="20"/>
          <w:jc w:val="center"/>
        </w:trPr>
        <w:tc>
          <w:tcPr>
            <w:tcW w:w="507" w:type="dxa"/>
            <w:shd w:val="clear" w:color="auto" w:fill="auto"/>
            <w:vAlign w:val="center"/>
          </w:tcPr>
          <w:p w:rsidR="00D73674" w:rsidRPr="002E6739" w:rsidRDefault="00D73674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B0650E" w:rsidTr="00B0650E">
        <w:trPr>
          <w:trHeight w:val="20"/>
          <w:jc w:val="center"/>
        </w:trPr>
        <w:tc>
          <w:tcPr>
            <w:tcW w:w="507" w:type="dxa"/>
            <w:shd w:val="clear" w:color="auto" w:fill="auto"/>
            <w:vAlign w:val="center"/>
          </w:tcPr>
          <w:p w:rsidR="00D73674" w:rsidRPr="002E6739" w:rsidRDefault="00D73674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B0650E" w:rsidTr="00B0650E">
        <w:trPr>
          <w:trHeight w:val="20"/>
          <w:jc w:val="center"/>
        </w:trPr>
        <w:tc>
          <w:tcPr>
            <w:tcW w:w="507" w:type="dxa"/>
            <w:shd w:val="clear" w:color="auto" w:fill="auto"/>
            <w:vAlign w:val="center"/>
          </w:tcPr>
          <w:p w:rsidR="00D73674" w:rsidRPr="002E6739" w:rsidRDefault="00D73674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73674" w:rsidRPr="002E6739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D73674" w:rsidRDefault="00D7367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B0650E" w:rsidTr="00B0650E">
        <w:trPr>
          <w:trHeight w:val="20"/>
          <w:jc w:val="center"/>
        </w:trPr>
        <w:tc>
          <w:tcPr>
            <w:tcW w:w="507" w:type="dxa"/>
            <w:shd w:val="clear" w:color="auto" w:fill="auto"/>
            <w:vAlign w:val="center"/>
          </w:tcPr>
          <w:p w:rsidR="00FA1553" w:rsidRPr="002E6739" w:rsidRDefault="00FA1553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FA1553" w:rsidRDefault="00B0650E" w:rsidP="00B0650E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650E">
              <w:rPr>
                <w:rFonts w:hint="eastAsia"/>
                <w:sz w:val="18"/>
                <w:szCs w:val="18"/>
              </w:rPr>
              <w:t>`R_</w:t>
            </w:r>
            <w:commentRangeStart w:id="14"/>
            <w:r w:rsidRPr="00B0650E">
              <w:rPr>
                <w:rFonts w:hint="eastAsia"/>
                <w:sz w:val="18"/>
                <w:szCs w:val="18"/>
              </w:rPr>
              <w:t>SID</w:t>
            </w:r>
            <w:commentRangeEnd w:id="14"/>
            <w:r>
              <w:rPr>
                <w:rStyle w:val="af9"/>
              </w:rPr>
              <w:commentReference w:id="14"/>
            </w:r>
            <w:r w:rsidRPr="00B0650E">
              <w:rPr>
                <w:rFonts w:hint="eastAsia"/>
                <w:sz w:val="18"/>
                <w:szCs w:val="18"/>
              </w:rPr>
              <w:t xml:space="preserve">`            </w:t>
            </w:r>
          </w:p>
        </w:tc>
        <w:tc>
          <w:tcPr>
            <w:tcW w:w="1714" w:type="dxa"/>
            <w:shd w:val="clear" w:color="auto" w:fill="auto"/>
            <w:vAlign w:val="center"/>
          </w:tcPr>
          <w:p w:rsidR="00FA1553" w:rsidRDefault="00B065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650E">
              <w:rPr>
                <w:rFonts w:hint="eastAsia"/>
                <w:sz w:val="18"/>
                <w:szCs w:val="18"/>
              </w:rPr>
              <w:t>所属租户编号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FA1553" w:rsidRDefault="00B065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650E"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FA1553" w:rsidRPr="002E6739" w:rsidRDefault="00FA155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FA1553" w:rsidRDefault="00FA155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FA1553" w:rsidRDefault="00FA155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FA1553" w:rsidRDefault="00FA155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B0650E" w:rsidTr="00B0650E">
        <w:trPr>
          <w:trHeight w:val="381"/>
          <w:jc w:val="center"/>
        </w:trPr>
        <w:tc>
          <w:tcPr>
            <w:tcW w:w="507" w:type="dxa"/>
            <w:shd w:val="clear" w:color="auto" w:fill="auto"/>
            <w:vAlign w:val="center"/>
          </w:tcPr>
          <w:p w:rsidR="00B0650E" w:rsidRPr="002E6739" w:rsidRDefault="00B0650E" w:rsidP="00B0650E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</w:tcPr>
          <w:p w:rsidR="00B0650E" w:rsidRPr="00EF2DF6" w:rsidRDefault="00B0650E" w:rsidP="00B0650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S_</w:t>
            </w:r>
            <w:commentRangeStart w:id="15"/>
            <w:r>
              <w:rPr>
                <w:rFonts w:hint="eastAsia"/>
              </w:rPr>
              <w:t>NAME</w:t>
            </w:r>
            <w:commentRangeEnd w:id="15"/>
            <w:r>
              <w:rPr>
                <w:rStyle w:val="af9"/>
              </w:rPr>
              <w:commentReference w:id="15"/>
            </w:r>
            <w:r w:rsidRPr="00EF2DF6">
              <w:rPr>
                <w:rFonts w:hint="eastAsia"/>
              </w:rPr>
              <w:t xml:space="preserve">      </w:t>
            </w:r>
          </w:p>
        </w:tc>
        <w:tc>
          <w:tcPr>
            <w:tcW w:w="1714" w:type="dxa"/>
            <w:shd w:val="clear" w:color="auto" w:fill="auto"/>
          </w:tcPr>
          <w:p w:rsidR="00B0650E" w:rsidRDefault="00B0650E" w:rsidP="00B0650E">
            <w:pPr>
              <w:ind w:firstLineChars="0" w:firstLine="0"/>
            </w:pPr>
            <w:r w:rsidRPr="00EF2DF6">
              <w:rPr>
                <w:rFonts w:hint="eastAsia"/>
              </w:rPr>
              <w:t>所属租户</w:t>
            </w:r>
          </w:p>
        </w:tc>
        <w:tc>
          <w:tcPr>
            <w:tcW w:w="1761" w:type="dxa"/>
            <w:shd w:val="clear" w:color="auto" w:fill="auto"/>
          </w:tcPr>
          <w:p w:rsidR="00B0650E" w:rsidRPr="00EF2DF6" w:rsidRDefault="00B0650E" w:rsidP="00B0650E">
            <w:pPr>
              <w:ind w:firstLineChars="0" w:firstLine="0"/>
              <w:rPr>
                <w:rFonts w:hint="eastAsia"/>
              </w:rPr>
            </w:pPr>
            <w:r w:rsidRPr="00EF2DF6">
              <w:rPr>
                <w:rFonts w:hint="eastAsia"/>
              </w:rPr>
              <w:t>VARCHAR(100)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462" w:type="dxa"/>
            <w:shd w:val="clear" w:color="auto" w:fill="auto"/>
          </w:tcPr>
          <w:p w:rsidR="00B0650E" w:rsidRDefault="00B0650E" w:rsidP="00B0650E">
            <w:pPr>
              <w:ind w:firstLine="460"/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B0650E" w:rsidRDefault="00B065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  <w:vAlign w:val="center"/>
          </w:tcPr>
          <w:p w:rsidR="00B0650E" w:rsidRDefault="00B065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B0650E" w:rsidRDefault="00B065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:rsidR="002030F0" w:rsidRDefault="002030F0" w:rsidP="002030F0">
      <w:pPr>
        <w:pStyle w:val="2"/>
        <w:rPr>
          <w:rFonts w:hint="eastAsia"/>
        </w:rPr>
      </w:pPr>
      <w:bookmarkStart w:id="16" w:name="_Toc416766383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 w:rsidR="00CE7B66">
        <w:rPr>
          <w:rFonts w:hint="eastAsia"/>
        </w:rPr>
        <w:t>_R</w:t>
      </w:r>
      <w:r>
        <w:rPr>
          <w:rFonts w:hint="eastAsia"/>
        </w:rPr>
        <w:t>_</w:t>
      </w:r>
      <w:r>
        <w:t xml:space="preserve">CONTACT </w:t>
      </w:r>
      <w:r w:rsidR="00CE7B66">
        <w:rPr>
          <w:rFonts w:hint="eastAsia"/>
        </w:rPr>
        <w:t>评审机构</w:t>
      </w:r>
      <w:r>
        <w:rPr>
          <w:rFonts w:hint="eastAsia"/>
        </w:rPr>
        <w:t>联系方式表</w:t>
      </w:r>
      <w:bookmarkEnd w:id="16"/>
    </w:p>
    <w:p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 w:rsidR="00AA3E93">
        <w:rPr>
          <w:rFonts w:hint="eastAsia"/>
        </w:rPr>
        <w:t>本表用来保存评审机构的联系方式。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2030F0" w:rsidTr="00C64B90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:rsidR="002030F0" w:rsidRPr="002E6739" w:rsidRDefault="002030F0" w:rsidP="00164680">
            <w:pPr>
              <w:numPr>
                <w:ilvl w:val="0"/>
                <w:numId w:val="39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2030F0" w:rsidRPr="00877F0E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R_TENANT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2030F0" w:rsidRPr="002E6739" w:rsidRDefault="00AA3E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评审机构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2030F0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:rsidR="002030F0" w:rsidRPr="002E6739" w:rsidRDefault="002030F0" w:rsidP="00164680">
            <w:pPr>
              <w:numPr>
                <w:ilvl w:val="0"/>
                <w:numId w:val="39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2030F0" w:rsidRPr="00877F0E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2030F0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:rsidR="002030F0" w:rsidRPr="002E6739" w:rsidRDefault="002030F0" w:rsidP="00164680">
            <w:pPr>
              <w:numPr>
                <w:ilvl w:val="0"/>
                <w:numId w:val="39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2030F0" w:rsidRPr="002E6739" w:rsidRDefault="006E480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2030F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:rsidR="002030F0" w:rsidRPr="002E6739" w:rsidRDefault="002030F0" w:rsidP="00164680">
            <w:pPr>
              <w:numPr>
                <w:ilvl w:val="0"/>
                <w:numId w:val="39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2030F0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2030F0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2030F0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:rsidR="002030F0" w:rsidRPr="002E6739" w:rsidRDefault="002030F0" w:rsidP="00164680">
            <w:pPr>
              <w:numPr>
                <w:ilvl w:val="0"/>
                <w:numId w:val="39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2030F0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2030F0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2030F0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2030F0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:rsidR="002030F0" w:rsidRPr="002E6739" w:rsidRDefault="002030F0" w:rsidP="00164680">
            <w:pPr>
              <w:numPr>
                <w:ilvl w:val="0"/>
                <w:numId w:val="39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2030F0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2030F0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2030F0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2030F0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2030F0" w:rsidRDefault="002030F0" w:rsidP="002030F0">
      <w:pPr>
        <w:pStyle w:val="2"/>
        <w:rPr>
          <w:rFonts w:hint="eastAsia"/>
        </w:rPr>
      </w:pPr>
      <w:bookmarkStart w:id="17" w:name="_Toc416766384"/>
      <w:r>
        <w:rPr>
          <w:rFonts w:hint="eastAsia"/>
        </w:rPr>
        <w:t>SYS_TENANT_</w:t>
      </w:r>
      <w:r w:rsidR="00AA3E93">
        <w:rPr>
          <w:rFonts w:hint="eastAsia"/>
        </w:rPr>
        <w:t>R</w:t>
      </w:r>
      <w:r w:rsidR="00AA3E93">
        <w:t>_PRO</w:t>
      </w:r>
      <w:r>
        <w:t>F</w:t>
      </w:r>
      <w:r w:rsidR="00AA3E93">
        <w:t>E</w:t>
      </w:r>
      <w:r>
        <w:t xml:space="preserve">SSION </w:t>
      </w:r>
      <w:r w:rsidR="00F74432">
        <w:t>评审机构评审</w:t>
      </w:r>
      <w:r>
        <w:rPr>
          <w:rFonts w:hint="eastAsia"/>
        </w:rPr>
        <w:t>专业表</w:t>
      </w:r>
      <w:bookmarkEnd w:id="17"/>
    </w:p>
    <w:p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F74432">
        <w:rPr>
          <w:rFonts w:hint="eastAsia"/>
        </w:rPr>
        <w:t>评审机构评审</w:t>
      </w:r>
      <w:r>
        <w:rPr>
          <w:rFonts w:hint="eastAsia"/>
        </w:rPr>
        <w:t>的专业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2030F0" w:rsidTr="00050A0E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:rsidTr="00050A0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2030F0" w:rsidRPr="002E6739" w:rsidRDefault="002030F0" w:rsidP="00164680">
            <w:pPr>
              <w:numPr>
                <w:ilvl w:val="0"/>
                <w:numId w:val="3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t>TENANT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2030F0" w:rsidRPr="002E6739" w:rsidRDefault="00AA3E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评审机构</w:t>
            </w:r>
            <w:r w:rsidR="002030F0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:rsidTr="00050A0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2030F0" w:rsidRPr="002E6739" w:rsidRDefault="002030F0" w:rsidP="00164680">
            <w:pPr>
              <w:numPr>
                <w:ilvl w:val="0"/>
                <w:numId w:val="3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:rsidTr="00050A0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2030F0" w:rsidRPr="002E6739" w:rsidRDefault="002030F0" w:rsidP="00164680">
            <w:pPr>
              <w:numPr>
                <w:ilvl w:val="0"/>
                <w:numId w:val="3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2030F0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2030F0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030F0" w:rsidRDefault="00050A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2030F0" w:rsidRPr="002E6739" w:rsidRDefault="002030F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C73BC5" w:rsidRDefault="002030F0" w:rsidP="00357534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:rsidR="008328A2" w:rsidRDefault="008328A2" w:rsidP="008328A2">
      <w:pPr>
        <w:pStyle w:val="2"/>
        <w:rPr>
          <w:rFonts w:hint="eastAsia"/>
        </w:rPr>
      </w:pPr>
      <w:bookmarkStart w:id="18" w:name="_Toc416766385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_G</w:t>
      </w:r>
      <w:r>
        <w:rPr>
          <w:rFonts w:hint="eastAsia"/>
        </w:rPr>
        <w:t>政府租户表</w:t>
      </w:r>
      <w:bookmarkEnd w:id="18"/>
    </w:p>
    <w:p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8328A2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政府机构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:rsidR="008328A2" w:rsidRPr="00CC31BA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“G”</w:t>
      </w:r>
      <w:r>
        <w:t>为</w:t>
      </w:r>
      <w:r>
        <w:t>“</w:t>
      </w:r>
      <w:r w:rsidRPr="008328A2">
        <w:rPr>
          <w:rFonts w:hint="eastAsia"/>
        </w:rPr>
        <w:t>GOVERNMENT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8328A2" w:rsidTr="007B092A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:rsidTr="007B092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7B092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:rsidTr="007B092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7B092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:rsidTr="007B092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7B092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:rsidTr="007B092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Pr="006E12A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7B092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7B092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7B092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7B092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7B092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B092A" w:rsidTr="007B092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7B092A" w:rsidRPr="002E6739" w:rsidRDefault="007B092A" w:rsidP="007B092A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7B092A" w:rsidRDefault="007B092A" w:rsidP="007B092A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commentRangeStart w:id="19"/>
            <w:r>
              <w:rPr>
                <w:rFonts w:hint="eastAsia"/>
                <w:sz w:val="18"/>
                <w:szCs w:val="18"/>
              </w:rPr>
              <w:t>CODE</w:t>
            </w:r>
            <w:commentRangeEnd w:id="19"/>
            <w:r>
              <w:rPr>
                <w:rStyle w:val="af9"/>
              </w:rPr>
              <w:commentReference w:id="19"/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7B092A" w:rsidRDefault="007B092A" w:rsidP="007B092A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7B092A" w:rsidRDefault="007B092A" w:rsidP="007B092A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64680">
              <w:rPr>
                <w:rFonts w:hint="eastAsia"/>
                <w:sz w:val="18"/>
                <w:szCs w:val="18"/>
              </w:rPr>
              <w:t>VARCHAR(32</w:t>
            </w:r>
            <w:r w:rsidR="00C440C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7B092A" w:rsidRPr="002E6739" w:rsidRDefault="007B092A" w:rsidP="007B092A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7B092A" w:rsidRPr="002E6739" w:rsidRDefault="007B092A" w:rsidP="007B092A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7B092A" w:rsidRPr="002E6739" w:rsidRDefault="007B092A" w:rsidP="007B092A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7B092A" w:rsidRDefault="007B092A" w:rsidP="007B092A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8328A2" w:rsidRDefault="008328A2" w:rsidP="008328A2">
      <w:pPr>
        <w:pStyle w:val="2"/>
        <w:rPr>
          <w:rFonts w:hint="eastAsia"/>
        </w:rPr>
      </w:pPr>
      <w:bookmarkStart w:id="20" w:name="_Toc416766386"/>
      <w:r>
        <w:rPr>
          <w:rFonts w:hint="eastAsia"/>
        </w:rPr>
        <w:t>SYS_TENANT</w:t>
      </w:r>
      <w:r>
        <w:t>_</w:t>
      </w:r>
      <w:r w:rsidR="00D56DED">
        <w:t>G</w:t>
      </w:r>
      <w:r>
        <w:t>_</w:t>
      </w:r>
      <w:r>
        <w:rPr>
          <w:rFonts w:hint="eastAsia"/>
        </w:rPr>
        <w:t>USER</w:t>
      </w:r>
      <w:r w:rsidR="00D56DED">
        <w:rPr>
          <w:rFonts w:hint="eastAsia"/>
        </w:rPr>
        <w:t>政府用户</w:t>
      </w:r>
      <w:r>
        <w:rPr>
          <w:rFonts w:hint="eastAsia"/>
        </w:rPr>
        <w:t>表</w:t>
      </w:r>
      <w:bookmarkEnd w:id="20"/>
    </w:p>
    <w:p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D56DED">
        <w:rPr>
          <w:rFonts w:hint="eastAsia"/>
        </w:rPr>
        <w:t>政府用户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8328A2" w:rsidTr="0053319E">
        <w:trPr>
          <w:jc w:val="center"/>
        </w:trPr>
        <w:tc>
          <w:tcPr>
            <w:tcW w:w="512" w:type="dxa"/>
            <w:shd w:val="clear" w:color="auto" w:fill="CCCCCC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CCCCCC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3" w:type="dxa"/>
            <w:shd w:val="clear" w:color="auto" w:fill="CCCCCC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8" w:type="dxa"/>
            <w:shd w:val="clear" w:color="auto" w:fill="CCCCCC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0" w:type="dxa"/>
            <w:shd w:val="clear" w:color="auto" w:fill="CCCCCC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:rsidTr="00D56DED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NANT</w:t>
            </w:r>
          </w:p>
        </w:tc>
        <w:tc>
          <w:tcPr>
            <w:tcW w:w="173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D56DED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S_TENANT</w:t>
            </w:r>
          </w:p>
        </w:tc>
        <w:tc>
          <w:tcPr>
            <w:tcW w:w="173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53319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53319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:rsidTr="0053319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53319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53319E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:rsidR="008328A2" w:rsidRPr="00877F0E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0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:rsidTr="0053319E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:rsidR="008328A2" w:rsidRPr="002E6739" w:rsidRDefault="008328A2" w:rsidP="00164680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:rsidR="008328A2" w:rsidRDefault="008328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:rsidR="00877F0E" w:rsidRDefault="00877F0E" w:rsidP="00877F0E">
      <w:pPr>
        <w:pStyle w:val="2"/>
        <w:rPr>
          <w:rFonts w:hint="eastAsia"/>
        </w:rPr>
      </w:pPr>
      <w:bookmarkStart w:id="21" w:name="_Toc416766387"/>
      <w:r>
        <w:rPr>
          <w:rFonts w:hint="eastAsia"/>
        </w:rPr>
        <w:t xml:space="preserve">SYS_USER </w:t>
      </w:r>
      <w:r w:rsidR="006E4800">
        <w:t>系统</w:t>
      </w:r>
      <w:r w:rsidR="006E4800">
        <w:rPr>
          <w:rFonts w:hint="eastAsia"/>
        </w:rPr>
        <w:t>用户</w:t>
      </w:r>
      <w:r>
        <w:rPr>
          <w:rFonts w:hint="eastAsia"/>
        </w:rPr>
        <w:t>信息表</w:t>
      </w:r>
      <w:bookmarkEnd w:id="21"/>
    </w:p>
    <w:p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本表用来保存用户的基本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877F0E" w:rsidTr="009572B3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877F0E" w:rsidRPr="002E6739" w:rsidRDefault="00E0260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77F0E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877F0E" w:rsidRPr="002E6739" w:rsidRDefault="00877F0E" w:rsidP="00164680">
            <w:pPr>
              <w:numPr>
                <w:ilvl w:val="0"/>
                <w:numId w:val="4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77F0E" w:rsidRPr="002E6739" w:rsidRDefault="00E0260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877F0E" w:rsidRPr="002E6739" w:rsidRDefault="00877F0E" w:rsidP="00164680">
            <w:pPr>
              <w:numPr>
                <w:ilvl w:val="0"/>
                <w:numId w:val="4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877F0E" w:rsidRPr="00877F0E" w:rsidRDefault="00465D7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P</w:t>
            </w:r>
            <w:r w:rsidR="00877F0E">
              <w:t>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77F0E" w:rsidRDefault="00E0260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877F0E" w:rsidRPr="002E6739" w:rsidRDefault="0079199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:rsidR="00877F0E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D72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465D72" w:rsidRPr="002E6739" w:rsidRDefault="00465D72" w:rsidP="00164680">
            <w:pPr>
              <w:numPr>
                <w:ilvl w:val="0"/>
                <w:numId w:val="4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465D72" w:rsidRDefault="00465D7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465D72" w:rsidRDefault="00465D7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65D72" w:rsidRDefault="000C1C6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465D72" w:rsidRPr="002E6739" w:rsidRDefault="00465D7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65D72" w:rsidRPr="002E6739" w:rsidRDefault="00465D7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465D72" w:rsidRPr="002E6739" w:rsidRDefault="00465D7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465D72" w:rsidRDefault="00465D7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877F0E" w:rsidRPr="002E6739" w:rsidRDefault="00877F0E" w:rsidP="00164680">
            <w:pPr>
              <w:numPr>
                <w:ilvl w:val="0"/>
                <w:numId w:val="4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77F0E" w:rsidRPr="002E6739" w:rsidRDefault="000C1C6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877F0E" w:rsidRPr="002E6739" w:rsidRDefault="00877F0E" w:rsidP="00164680">
            <w:pPr>
              <w:numPr>
                <w:ilvl w:val="0"/>
                <w:numId w:val="4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77F0E" w:rsidRPr="002E6739" w:rsidRDefault="000C1C6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877F0E" w:rsidRPr="002E6739" w:rsidRDefault="00877F0E" w:rsidP="00164680">
            <w:pPr>
              <w:numPr>
                <w:ilvl w:val="0"/>
                <w:numId w:val="4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877F0E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877F0E" w:rsidRDefault="00E0260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</w:t>
            </w:r>
            <w:r w:rsidR="00877F0E"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77F0E" w:rsidRDefault="000C1C6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877F0E" w:rsidRPr="002E6739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877F0E" w:rsidRDefault="00877F0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260A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E0260A" w:rsidRPr="002E6739" w:rsidRDefault="00E0260A" w:rsidP="00164680">
            <w:pPr>
              <w:numPr>
                <w:ilvl w:val="0"/>
                <w:numId w:val="4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E0260A" w:rsidRDefault="00F55E6D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E0260A" w:rsidRDefault="00F55E6D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0260A" w:rsidRDefault="000C1C6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0260A" w:rsidRPr="002E6739" w:rsidRDefault="00E0260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0260A" w:rsidRPr="002E6739" w:rsidRDefault="00E0260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0260A" w:rsidRDefault="0079199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:rsidR="00E0260A" w:rsidRDefault="00E0260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bookmarkStart w:id="22" w:name="_Toc301132091"/>
      </w:tr>
      <w:tr w:rsidR="00F55E6D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F55E6D" w:rsidRPr="002E6739" w:rsidRDefault="00F55E6D" w:rsidP="00164680">
            <w:pPr>
              <w:numPr>
                <w:ilvl w:val="0"/>
                <w:numId w:val="4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F55E6D" w:rsidRDefault="00F55E6D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F55E6D" w:rsidRDefault="00F55E6D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F55E6D" w:rsidRDefault="000C1C6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F55E6D" w:rsidRPr="002E6739" w:rsidRDefault="00F55E6D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F55E6D" w:rsidRDefault="00F55E6D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F55E6D" w:rsidRDefault="00F55E6D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F55E6D" w:rsidRDefault="00F55E6D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1F5A93" w:rsidRPr="002E6739" w:rsidRDefault="001F5A93" w:rsidP="00164680">
            <w:pPr>
              <w:numPr>
                <w:ilvl w:val="0"/>
                <w:numId w:val="4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1F5A93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1F5A93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F5A93" w:rsidRDefault="000C1C6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1F5A9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F5A93" w:rsidRPr="002E6739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F5A93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1F5A93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1F5A93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1F5A93" w:rsidRPr="002E6739" w:rsidRDefault="001F5A93" w:rsidP="00164680">
            <w:pPr>
              <w:numPr>
                <w:ilvl w:val="0"/>
                <w:numId w:val="4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1F5A93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1F5A93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F5A93" w:rsidRDefault="000C1C6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F5A93" w:rsidRPr="002E6739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F5A93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1F5A93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1F5A93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:rsidTr="00465D7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1F5A93" w:rsidRPr="002E6739" w:rsidRDefault="001F5A93" w:rsidP="00164680">
            <w:pPr>
              <w:numPr>
                <w:ilvl w:val="0"/>
                <w:numId w:val="4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1F5A93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1F5A93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F5A93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F5A93" w:rsidRPr="002E6739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F5A93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1F5A93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1F5A93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:rsidR="00024ECA" w:rsidRDefault="00024ECA" w:rsidP="00024ECA">
      <w:pPr>
        <w:ind w:firstLine="460"/>
        <w:rPr>
          <w:rFonts w:hint="eastAsia"/>
        </w:rPr>
      </w:pPr>
      <w:bookmarkStart w:id="23" w:name="_Toc301132093"/>
      <w:bookmarkEnd w:id="22"/>
    </w:p>
    <w:p w:rsidR="00024ECA" w:rsidRDefault="00024ECA" w:rsidP="00024ECA">
      <w:pPr>
        <w:pStyle w:val="2"/>
        <w:rPr>
          <w:rFonts w:hint="eastAsia"/>
        </w:rPr>
      </w:pPr>
      <w:bookmarkStart w:id="24" w:name="_Toc416766388"/>
      <w:r>
        <w:rPr>
          <w:rFonts w:hint="eastAsia"/>
        </w:rPr>
        <w:t xml:space="preserve">SYS_AUDIT_LOG </w:t>
      </w:r>
      <w:r>
        <w:rPr>
          <w:rFonts w:hint="eastAsia"/>
        </w:rPr>
        <w:t>系统日志</w:t>
      </w:r>
      <w:bookmarkEnd w:id="23"/>
      <w:r>
        <w:rPr>
          <w:rFonts w:hint="eastAsia"/>
        </w:rPr>
        <w:t>表</w:t>
      </w:r>
      <w:bookmarkEnd w:id="2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024ECA" w:rsidRPr="002E6739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24ECA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024ECA" w:rsidRPr="002E6739" w:rsidRDefault="00024ECA" w:rsidP="00164680">
            <w:pPr>
              <w:numPr>
                <w:ilvl w:val="0"/>
                <w:numId w:val="2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024ECA" w:rsidRPr="002E6739" w:rsidRDefault="00024ECA" w:rsidP="00164680">
            <w:pPr>
              <w:numPr>
                <w:ilvl w:val="0"/>
                <w:numId w:val="2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024ECA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24ECA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024ECA" w:rsidRDefault="0006304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</w:t>
            </w:r>
            <w:r w:rsidR="00024E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024ECA" w:rsidRPr="002E6739" w:rsidRDefault="00024ECA" w:rsidP="00164680">
            <w:pPr>
              <w:numPr>
                <w:ilvl w:val="0"/>
                <w:numId w:val="2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024ECA" w:rsidRDefault="00C770A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024ECA">
              <w:rPr>
                <w:rFonts w:hint="eastAsia"/>
                <w:sz w:val="18"/>
                <w:szCs w:val="18"/>
              </w:rPr>
              <w:t>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24ECA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024ECA" w:rsidRDefault="00C770A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024ECA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024ECA" w:rsidRPr="002E6739" w:rsidRDefault="00024ECA" w:rsidP="00164680">
            <w:pPr>
              <w:numPr>
                <w:ilvl w:val="0"/>
                <w:numId w:val="2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024ECA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24ECA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024ECA" w:rsidRDefault="00C770A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024E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024ECA" w:rsidRPr="002E6739" w:rsidRDefault="00024ECA" w:rsidP="00164680">
            <w:pPr>
              <w:numPr>
                <w:ilvl w:val="0"/>
                <w:numId w:val="2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024ECA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24ECA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024ECA" w:rsidRDefault="00C770A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</w:t>
            </w:r>
            <w:r w:rsidR="00024ECA"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024ECA" w:rsidRPr="002E6739" w:rsidRDefault="00024ECA" w:rsidP="00164680">
            <w:pPr>
              <w:numPr>
                <w:ilvl w:val="0"/>
                <w:numId w:val="2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024ECA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24ECA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024ECA" w:rsidRDefault="00823597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024ECA" w:rsidRPr="002E6739" w:rsidRDefault="00024EC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C770A1" w:rsidRPr="002E6739" w:rsidRDefault="00C770A1" w:rsidP="00164680">
            <w:pPr>
              <w:numPr>
                <w:ilvl w:val="0"/>
                <w:numId w:val="2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C770A1" w:rsidRDefault="00C770A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770A1" w:rsidRDefault="00C770A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770A1" w:rsidRDefault="00C770A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C770A1" w:rsidRPr="002E6739" w:rsidRDefault="00C770A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770A1" w:rsidRPr="002E6739" w:rsidRDefault="00C770A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C770A1" w:rsidRPr="002E6739" w:rsidRDefault="00C770A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770A1" w:rsidRPr="002E6739" w:rsidRDefault="00C770A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C770A1" w:rsidRPr="002E6739" w:rsidRDefault="00C770A1" w:rsidP="00164680">
            <w:pPr>
              <w:numPr>
                <w:ilvl w:val="0"/>
                <w:numId w:val="2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C770A1" w:rsidRDefault="00C770A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770A1" w:rsidRDefault="00C770A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770A1" w:rsidRDefault="00C770A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C770A1" w:rsidRPr="002E6739" w:rsidRDefault="00C770A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770A1" w:rsidRPr="002E6739" w:rsidRDefault="00C770A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C770A1" w:rsidRPr="002E6739" w:rsidRDefault="00C770A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770A1" w:rsidRPr="002E6739" w:rsidRDefault="00C770A1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024ECA" w:rsidRDefault="00024ECA" w:rsidP="00024ECA">
      <w:pPr>
        <w:ind w:firstLine="460"/>
        <w:rPr>
          <w:rFonts w:hint="eastAsia"/>
        </w:rPr>
      </w:pPr>
      <w:bookmarkStart w:id="25" w:name="_Toc301132094"/>
    </w:p>
    <w:p w:rsidR="00294624" w:rsidRDefault="00294624" w:rsidP="00294624">
      <w:pPr>
        <w:pStyle w:val="2"/>
        <w:rPr>
          <w:rFonts w:hint="eastAsia"/>
        </w:rPr>
      </w:pPr>
      <w:bookmarkStart w:id="26" w:name="_Toc416766389"/>
      <w:bookmarkEnd w:id="25"/>
      <w:r>
        <w:rPr>
          <w:rFonts w:hint="eastAsia"/>
        </w:rPr>
        <w:t>SYS_PARA</w:t>
      </w:r>
      <w:r>
        <w:t>_SINGLE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单值表</w:t>
      </w:r>
      <w:bookmarkEnd w:id="26"/>
    </w:p>
    <w:p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本表用来保存一对一的单值参数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294624" w:rsidTr="00BF2BEE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:rsidTr="00BF2BE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BF2BEE" w:rsidRPr="002E6739" w:rsidRDefault="00BF2BEE" w:rsidP="00164680">
            <w:pPr>
              <w:numPr>
                <w:ilvl w:val="0"/>
                <w:numId w:val="4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BF2BEE" w:rsidRPr="002E6739" w:rsidRDefault="00BF2BE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BF2BEE" w:rsidRPr="002E6739" w:rsidRDefault="00BF2BE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BF2BEE" w:rsidRPr="002E6739" w:rsidRDefault="00BF2BE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BF2BEE" w:rsidRPr="002E6739" w:rsidRDefault="00BF2BE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BF2BEE" w:rsidRPr="002E6739" w:rsidRDefault="00BF2BE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F2BEE" w:rsidRPr="002E6739" w:rsidRDefault="00BF2BE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BF2BEE" w:rsidRPr="002E6739" w:rsidRDefault="00BF2BE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:rsidTr="00BF2BE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294624" w:rsidRPr="002E6739" w:rsidRDefault="00294624" w:rsidP="00164680">
            <w:pPr>
              <w:numPr>
                <w:ilvl w:val="0"/>
                <w:numId w:val="4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:rsidTr="00BF2BE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294624" w:rsidRPr="002E6739" w:rsidRDefault="00294624" w:rsidP="00164680">
            <w:pPr>
              <w:numPr>
                <w:ilvl w:val="0"/>
                <w:numId w:val="4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294624" w:rsidRPr="00877F0E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294624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294624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294624" w:rsidRPr="001F5A93" w:rsidRDefault="00294624" w:rsidP="00294624">
      <w:pPr>
        <w:ind w:firstLine="460"/>
        <w:rPr>
          <w:rFonts w:hint="eastAsia"/>
        </w:rPr>
      </w:pPr>
    </w:p>
    <w:p w:rsidR="001F5A93" w:rsidRDefault="001F5A93">
      <w:pPr>
        <w:pStyle w:val="2"/>
        <w:rPr>
          <w:rFonts w:hint="eastAsia"/>
        </w:rPr>
      </w:pPr>
      <w:bookmarkStart w:id="27" w:name="_Toc416766390"/>
      <w:r>
        <w:rPr>
          <w:rFonts w:hint="eastAsia"/>
        </w:rPr>
        <w:t>SYS_PARA</w:t>
      </w:r>
      <w:r>
        <w:t>_</w:t>
      </w:r>
      <w:r w:rsidR="00294624">
        <w:t>MULTI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多值表</w:t>
      </w:r>
      <w:bookmarkEnd w:id="27"/>
    </w:p>
    <w:p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294624">
        <w:rPr>
          <w:rFonts w:hint="eastAsia"/>
        </w:rPr>
        <w:t>一对多的参数值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1F5A93" w:rsidTr="00BF2BEE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:rsidR="001F5A93" w:rsidRPr="002E6739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:rsidR="001F5A93" w:rsidRPr="002E6739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:rsidR="001F5A93" w:rsidRPr="002E6739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:rsidR="001F5A93" w:rsidRPr="002E6739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:rsidR="001F5A93" w:rsidRPr="002E6739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:rsidR="001F5A93" w:rsidRPr="002E6739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:rsidR="001F5A93" w:rsidRPr="002E6739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:rsidR="001F5A93" w:rsidRPr="002E6739" w:rsidRDefault="001F5A9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:rsidTr="00996EB7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BF2BEE" w:rsidRPr="002E6739" w:rsidRDefault="00BF2BEE" w:rsidP="00164680">
            <w:pPr>
              <w:numPr>
                <w:ilvl w:val="0"/>
                <w:numId w:val="4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BF2BEE" w:rsidRPr="002E6739" w:rsidRDefault="00BF2BE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BF2BEE" w:rsidRPr="002E6739" w:rsidRDefault="00BF2BE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BF2BEE" w:rsidRPr="002E6739" w:rsidRDefault="00BF2BE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BF2BEE" w:rsidRPr="002E6739" w:rsidRDefault="00BF2BE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BF2BEE" w:rsidRPr="002E6739" w:rsidRDefault="00BF2BE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F2BEE" w:rsidRPr="002E6739" w:rsidRDefault="00BF2BE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BF2BEE" w:rsidRPr="002E6739" w:rsidRDefault="00BF2BE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:rsidTr="00BF2BE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294624" w:rsidRPr="002E6739" w:rsidRDefault="00294624" w:rsidP="00164680">
            <w:pPr>
              <w:numPr>
                <w:ilvl w:val="0"/>
                <w:numId w:val="4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:rsidTr="00BF2BEE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294624" w:rsidRPr="002E6739" w:rsidRDefault="00294624" w:rsidP="00164680">
            <w:pPr>
              <w:numPr>
                <w:ilvl w:val="0"/>
                <w:numId w:val="4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294624" w:rsidRPr="00877F0E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294624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294624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294624" w:rsidRPr="001F5A93" w:rsidRDefault="00294624" w:rsidP="00294624">
      <w:pPr>
        <w:ind w:firstLine="460"/>
        <w:rPr>
          <w:rFonts w:hint="eastAsia"/>
        </w:rPr>
      </w:pPr>
    </w:p>
    <w:p w:rsidR="00294624" w:rsidRDefault="00294624" w:rsidP="00294624">
      <w:pPr>
        <w:pStyle w:val="2"/>
        <w:rPr>
          <w:rFonts w:hint="eastAsia"/>
        </w:rPr>
      </w:pPr>
      <w:bookmarkStart w:id="28" w:name="_Toc416766391"/>
      <w:r>
        <w:rPr>
          <w:rFonts w:hint="eastAsia"/>
        </w:rPr>
        <w:t>SYS_PARA</w:t>
      </w:r>
      <w:r>
        <w:t>_TREE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树状表</w:t>
      </w:r>
      <w:bookmarkEnd w:id="28"/>
    </w:p>
    <w:p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本表用来保存树状的参数值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2"/>
        <w:gridCol w:w="1623"/>
        <w:gridCol w:w="1764"/>
        <w:gridCol w:w="29"/>
        <w:gridCol w:w="1656"/>
        <w:gridCol w:w="76"/>
        <w:gridCol w:w="388"/>
        <w:gridCol w:w="75"/>
        <w:gridCol w:w="372"/>
        <w:gridCol w:w="75"/>
        <w:gridCol w:w="1274"/>
        <w:gridCol w:w="55"/>
        <w:gridCol w:w="2640"/>
      </w:tblGrid>
      <w:tr w:rsidR="00294624" w:rsidTr="00BF2BEE">
        <w:trPr>
          <w:jc w:val="center"/>
        </w:trPr>
        <w:tc>
          <w:tcPr>
            <w:tcW w:w="518" w:type="dxa"/>
            <w:shd w:val="clear" w:color="auto" w:fill="CCCCCC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1" w:type="dxa"/>
            <w:shd w:val="clear" w:color="auto" w:fill="CCCCCC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66" w:type="dxa"/>
            <w:shd w:val="clear" w:color="auto" w:fill="CCCCCC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gridSpan w:val="3"/>
            <w:shd w:val="clear" w:color="auto" w:fill="CCCCCC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gridSpan w:val="2"/>
            <w:shd w:val="clear" w:color="auto" w:fill="CCCCCC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gridSpan w:val="2"/>
            <w:shd w:val="clear" w:color="auto" w:fill="CCCCCC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30" w:type="dxa"/>
            <w:gridSpan w:val="2"/>
            <w:shd w:val="clear" w:color="auto" w:fill="CCCCCC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43" w:type="dxa"/>
            <w:shd w:val="clear" w:color="auto" w:fill="CCCCCC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:rsidTr="00996EB7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BF2BEE" w:rsidRPr="002E6739" w:rsidRDefault="00BF2BEE" w:rsidP="00164680">
            <w:pPr>
              <w:numPr>
                <w:ilvl w:val="0"/>
                <w:numId w:val="4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BF2BEE" w:rsidRPr="002E6739" w:rsidRDefault="00BF2BE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gridSpan w:val="2"/>
            <w:shd w:val="clear" w:color="auto" w:fill="auto"/>
            <w:vAlign w:val="center"/>
          </w:tcPr>
          <w:p w:rsidR="00BF2BEE" w:rsidRPr="002E6739" w:rsidRDefault="00BF2BE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BF2BEE" w:rsidRPr="002E6739" w:rsidRDefault="00BF2BE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gridSpan w:val="2"/>
            <w:shd w:val="clear" w:color="auto" w:fill="auto"/>
            <w:vAlign w:val="center"/>
          </w:tcPr>
          <w:p w:rsidR="00BF2BEE" w:rsidRPr="002E6739" w:rsidRDefault="00BF2BE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gridSpan w:val="2"/>
            <w:shd w:val="clear" w:color="auto" w:fill="auto"/>
            <w:vAlign w:val="center"/>
          </w:tcPr>
          <w:p w:rsidR="00BF2BEE" w:rsidRPr="002E6739" w:rsidRDefault="00BF2BE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BF2BEE" w:rsidRPr="002E6739" w:rsidRDefault="00BF2BE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gridSpan w:val="2"/>
            <w:shd w:val="clear" w:color="auto" w:fill="auto"/>
            <w:vAlign w:val="center"/>
          </w:tcPr>
          <w:p w:rsidR="00BF2BEE" w:rsidRPr="002E6739" w:rsidRDefault="00BF2BEE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:rsidTr="00BF2BEE">
        <w:trPr>
          <w:jc w:val="center"/>
        </w:trPr>
        <w:tc>
          <w:tcPr>
            <w:tcW w:w="518" w:type="dxa"/>
            <w:shd w:val="clear" w:color="auto" w:fill="auto"/>
            <w:vAlign w:val="center"/>
          </w:tcPr>
          <w:p w:rsidR="00294624" w:rsidRPr="002E6739" w:rsidRDefault="00294624" w:rsidP="00164680">
            <w:pPr>
              <w:numPr>
                <w:ilvl w:val="0"/>
                <w:numId w:val="43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 w:rsidR="00294624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294624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gridSpan w:val="3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gridSpan w:val="2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gridSpan w:val="2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3" w:type="dxa"/>
            <w:shd w:val="clear" w:color="auto" w:fill="auto"/>
            <w:vAlign w:val="center"/>
          </w:tcPr>
          <w:p w:rsidR="00294624" w:rsidRPr="002E6739" w:rsidRDefault="0029462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:rsidTr="00BF2BEE">
        <w:trPr>
          <w:jc w:val="center"/>
        </w:trPr>
        <w:tc>
          <w:tcPr>
            <w:tcW w:w="518" w:type="dxa"/>
            <w:shd w:val="clear" w:color="auto" w:fill="auto"/>
            <w:vAlign w:val="center"/>
          </w:tcPr>
          <w:p w:rsidR="00A15C43" w:rsidRPr="002E6739" w:rsidRDefault="00A15C43" w:rsidP="00164680">
            <w:pPr>
              <w:numPr>
                <w:ilvl w:val="0"/>
                <w:numId w:val="43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 w:rsidR="00A15C43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A15C43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gridSpan w:val="3"/>
            <w:shd w:val="clear" w:color="auto" w:fill="auto"/>
            <w:vAlign w:val="center"/>
          </w:tcPr>
          <w:p w:rsidR="00A15C43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gridSpan w:val="2"/>
            <w:shd w:val="clear" w:color="auto" w:fill="auto"/>
            <w:vAlign w:val="center"/>
          </w:tcPr>
          <w:p w:rsidR="00A15C43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gridSpan w:val="2"/>
            <w:shd w:val="clear" w:color="auto" w:fill="auto"/>
            <w:vAlign w:val="center"/>
          </w:tcPr>
          <w:p w:rsidR="00A15C43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shd w:val="clear" w:color="auto" w:fill="auto"/>
            <w:vAlign w:val="center"/>
          </w:tcPr>
          <w:p w:rsidR="00A15C43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3" w:type="dxa"/>
            <w:shd w:val="clear" w:color="auto" w:fill="auto"/>
            <w:vAlign w:val="center"/>
          </w:tcPr>
          <w:p w:rsidR="00A15C43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:rsidTr="00BF2BEE">
        <w:trPr>
          <w:jc w:val="center"/>
        </w:trPr>
        <w:tc>
          <w:tcPr>
            <w:tcW w:w="518" w:type="dxa"/>
            <w:shd w:val="clear" w:color="auto" w:fill="auto"/>
            <w:vAlign w:val="center"/>
          </w:tcPr>
          <w:p w:rsidR="00A15C43" w:rsidRPr="002E6739" w:rsidRDefault="00A15C43" w:rsidP="00164680">
            <w:pPr>
              <w:numPr>
                <w:ilvl w:val="0"/>
                <w:numId w:val="43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 w:rsidR="00A15C43" w:rsidRPr="00877F0E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A15C43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761" w:type="dxa"/>
            <w:gridSpan w:val="3"/>
            <w:shd w:val="clear" w:color="auto" w:fill="auto"/>
            <w:vAlign w:val="center"/>
          </w:tcPr>
          <w:p w:rsidR="00A15C43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gridSpan w:val="2"/>
            <w:shd w:val="clear" w:color="auto" w:fill="auto"/>
            <w:vAlign w:val="center"/>
          </w:tcPr>
          <w:p w:rsidR="00A15C43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gridSpan w:val="2"/>
            <w:shd w:val="clear" w:color="auto" w:fill="auto"/>
            <w:vAlign w:val="center"/>
          </w:tcPr>
          <w:p w:rsidR="00A15C43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shd w:val="clear" w:color="auto" w:fill="auto"/>
            <w:vAlign w:val="center"/>
          </w:tcPr>
          <w:p w:rsidR="00A15C43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3" w:type="dxa"/>
            <w:shd w:val="clear" w:color="auto" w:fill="auto"/>
            <w:vAlign w:val="center"/>
          </w:tcPr>
          <w:p w:rsidR="00A15C43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E46BF" w:rsidTr="00BF2BEE">
        <w:trPr>
          <w:jc w:val="center"/>
        </w:trPr>
        <w:tc>
          <w:tcPr>
            <w:tcW w:w="518" w:type="dxa"/>
            <w:shd w:val="clear" w:color="auto" w:fill="auto"/>
            <w:vAlign w:val="center"/>
          </w:tcPr>
          <w:p w:rsidR="00BE46BF" w:rsidRPr="002E6739" w:rsidRDefault="00BE46BF" w:rsidP="00164680">
            <w:pPr>
              <w:numPr>
                <w:ilvl w:val="0"/>
                <w:numId w:val="43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 w:rsidR="00BE46BF" w:rsidRDefault="00BE46BF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C_PATH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BE46BF" w:rsidRDefault="00BE46BF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761" w:type="dxa"/>
            <w:gridSpan w:val="3"/>
            <w:shd w:val="clear" w:color="auto" w:fill="auto"/>
            <w:vAlign w:val="center"/>
          </w:tcPr>
          <w:p w:rsidR="00BE46BF" w:rsidRDefault="00BE46BF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3" w:type="dxa"/>
            <w:gridSpan w:val="2"/>
            <w:shd w:val="clear" w:color="auto" w:fill="auto"/>
            <w:vAlign w:val="center"/>
          </w:tcPr>
          <w:p w:rsidR="00BE46BF" w:rsidRPr="002E6739" w:rsidRDefault="00BE46BF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gridSpan w:val="2"/>
            <w:shd w:val="clear" w:color="auto" w:fill="auto"/>
            <w:vAlign w:val="center"/>
          </w:tcPr>
          <w:p w:rsidR="00BE46BF" w:rsidRPr="002E6739" w:rsidRDefault="00BE46BF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shd w:val="clear" w:color="auto" w:fill="auto"/>
            <w:vAlign w:val="center"/>
          </w:tcPr>
          <w:p w:rsidR="00BE46BF" w:rsidRPr="002E6739" w:rsidRDefault="00BE46BF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3" w:type="dxa"/>
            <w:shd w:val="clear" w:color="auto" w:fill="auto"/>
            <w:vAlign w:val="center"/>
          </w:tcPr>
          <w:p w:rsidR="00BE46BF" w:rsidRDefault="00BE46BF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1F5A93" w:rsidRPr="001F5A93" w:rsidRDefault="001F5A93" w:rsidP="001F5A93">
      <w:pPr>
        <w:ind w:firstLine="460"/>
        <w:rPr>
          <w:rFonts w:hint="eastAsia"/>
        </w:rPr>
      </w:pPr>
    </w:p>
    <w:p w:rsidR="00EF63FA" w:rsidRDefault="00EF63FA" w:rsidP="00EF63FA">
      <w:pPr>
        <w:pStyle w:val="2"/>
        <w:rPr>
          <w:rFonts w:hint="eastAsia"/>
        </w:rPr>
      </w:pPr>
      <w:bookmarkStart w:id="29" w:name="_GoBack"/>
      <w:bookmarkStart w:id="30" w:name="_Toc416766392"/>
      <w:bookmarkEnd w:id="29"/>
      <w:r>
        <w:rPr>
          <w:rFonts w:hint="eastAsia"/>
        </w:rPr>
        <w:t>SYS_PARA_</w:t>
      </w:r>
      <w:r>
        <w:t>AREA</w:t>
      </w:r>
      <w:r>
        <w:rPr>
          <w:rFonts w:hint="eastAsia"/>
        </w:rPr>
        <w:t>地区信息表</w:t>
      </w:r>
      <w:bookmarkEnd w:id="30"/>
    </w:p>
    <w:p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本表用来保存地区信息</w:t>
      </w:r>
      <w:r w:rsidR="00294624">
        <w:rPr>
          <w:rFonts w:hint="eastAsia"/>
        </w:rPr>
        <w:t>，考虑到可能使用较频繁，所以单独从树状表抽取出来。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8"/>
        <w:gridCol w:w="1630"/>
        <w:gridCol w:w="1813"/>
        <w:gridCol w:w="1583"/>
        <w:gridCol w:w="464"/>
        <w:gridCol w:w="447"/>
        <w:gridCol w:w="1362"/>
        <w:gridCol w:w="2722"/>
      </w:tblGrid>
      <w:tr w:rsidR="00EF63FA" w:rsidTr="00DB7E53">
        <w:trPr>
          <w:jc w:val="center"/>
        </w:trPr>
        <w:tc>
          <w:tcPr>
            <w:tcW w:w="528" w:type="dxa"/>
            <w:shd w:val="clear" w:color="auto" w:fill="CCCCCC"/>
            <w:vAlign w:val="center"/>
          </w:tcPr>
          <w:p w:rsidR="00EF63FA" w:rsidRPr="002E6739" w:rsidRDefault="00EF63F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CCCCCC"/>
            <w:vAlign w:val="center"/>
          </w:tcPr>
          <w:p w:rsidR="00EF63FA" w:rsidRPr="002E6739" w:rsidRDefault="00EF63F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3" w:type="dxa"/>
            <w:shd w:val="clear" w:color="auto" w:fill="CCCCCC"/>
            <w:vAlign w:val="center"/>
          </w:tcPr>
          <w:p w:rsidR="00EF63FA" w:rsidRPr="002E6739" w:rsidRDefault="00EF63F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:rsidR="00EF63FA" w:rsidRPr="002E6739" w:rsidRDefault="00EF63F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:rsidR="00EF63FA" w:rsidRPr="002E6739" w:rsidRDefault="00EF63F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:rsidR="00EF63FA" w:rsidRPr="002E6739" w:rsidRDefault="00EF63F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2" w:type="dxa"/>
            <w:shd w:val="clear" w:color="auto" w:fill="CCCCCC"/>
            <w:vAlign w:val="center"/>
          </w:tcPr>
          <w:p w:rsidR="00EF63FA" w:rsidRPr="002E6739" w:rsidRDefault="00EF63F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22" w:type="dxa"/>
            <w:shd w:val="clear" w:color="auto" w:fill="CCCCCC"/>
            <w:vAlign w:val="center"/>
          </w:tcPr>
          <w:p w:rsidR="00EF63FA" w:rsidRPr="002E6739" w:rsidRDefault="00EF63FA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15C43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:rsidR="00A15C43" w:rsidRPr="002E6739" w:rsidRDefault="00A15C43" w:rsidP="00164680">
            <w:pPr>
              <w:numPr>
                <w:ilvl w:val="0"/>
                <w:numId w:val="44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A15C43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A15C43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A15C43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A15C43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A15C43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:rsidR="00A15C43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:rsidR="00A15C43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:rsidR="00A15C43" w:rsidRPr="002E6739" w:rsidRDefault="00A15C43" w:rsidP="00164680">
            <w:pPr>
              <w:numPr>
                <w:ilvl w:val="0"/>
                <w:numId w:val="44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A15C43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A15C43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A15C43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A15C43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A15C43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:rsidR="00A15C43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:rsidR="00A15C43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:rsidR="00A15C43" w:rsidRPr="002E6739" w:rsidRDefault="00A15C43" w:rsidP="00164680">
            <w:pPr>
              <w:numPr>
                <w:ilvl w:val="0"/>
                <w:numId w:val="44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A15C43" w:rsidRPr="00877F0E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A15C43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A15C43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A15C43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A15C43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:rsidR="00A15C43" w:rsidRPr="002E6739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:rsidR="00A15C43" w:rsidRDefault="00A15C43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BF6356" w:rsidRDefault="00BF6356" w:rsidP="00BF6356">
      <w:pPr>
        <w:ind w:firstLine="460"/>
        <w:rPr>
          <w:rFonts w:hint="eastAsia"/>
        </w:rPr>
      </w:pPr>
    </w:p>
    <w:p w:rsidR="00BF6356" w:rsidRDefault="00BF6356" w:rsidP="00BF6356">
      <w:pPr>
        <w:pStyle w:val="2"/>
        <w:spacing w:before="31"/>
        <w:rPr>
          <w:rFonts w:hint="eastAsia"/>
        </w:rPr>
      </w:pPr>
      <w:bookmarkStart w:id="31" w:name="_Toc416766393"/>
      <w:r>
        <w:rPr>
          <w:rFonts w:hint="eastAsia"/>
        </w:rPr>
        <w:t>SSM_</w:t>
      </w:r>
      <w:r>
        <w:t>TENANT</w:t>
      </w:r>
      <w:r>
        <w:rPr>
          <w:rFonts w:hint="eastAsia"/>
        </w:rPr>
        <w:t xml:space="preserve">_LOG </w:t>
      </w:r>
      <w:r>
        <w:rPr>
          <w:rFonts w:hint="eastAsia"/>
        </w:rPr>
        <w:t>日志表</w:t>
      </w:r>
      <w:bookmarkEnd w:id="31"/>
    </w:p>
    <w:p w:rsidR="00BF6356" w:rsidRPr="00E250A5" w:rsidRDefault="00BF6356" w:rsidP="00BF6356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BF6356" w:rsidRDefault="00BF6356" w:rsidP="00BF6356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本表用来保存租户的日志，每个租户单独建表，加上租户编号做后缀。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F6356" w:rsidRPr="002E6739" w:rsidTr="00D73674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6356" w:rsidRPr="002E6739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164680">
            <w:pPr>
              <w:numPr>
                <w:ilvl w:val="0"/>
                <w:numId w:val="4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164680">
            <w:pPr>
              <w:numPr>
                <w:ilvl w:val="0"/>
                <w:numId w:val="4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164680">
            <w:pPr>
              <w:numPr>
                <w:ilvl w:val="0"/>
                <w:numId w:val="4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BF6356" w:rsidRPr="002E6739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164680">
            <w:pPr>
              <w:numPr>
                <w:ilvl w:val="0"/>
                <w:numId w:val="4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F31DA4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164680">
            <w:pPr>
              <w:numPr>
                <w:ilvl w:val="0"/>
                <w:numId w:val="4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164680">
            <w:pPr>
              <w:numPr>
                <w:ilvl w:val="0"/>
                <w:numId w:val="4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164680">
            <w:pPr>
              <w:numPr>
                <w:ilvl w:val="0"/>
                <w:numId w:val="4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:rsidTr="00D73674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164680">
            <w:pPr>
              <w:numPr>
                <w:ilvl w:val="0"/>
                <w:numId w:val="4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1D3EF8" w:rsidRDefault="001D3EF8" w:rsidP="001D3EF8">
      <w:pPr>
        <w:pStyle w:val="2"/>
        <w:spacing w:before="31"/>
        <w:rPr>
          <w:rFonts w:hint="eastAsia"/>
        </w:rPr>
      </w:pPr>
      <w:bookmarkStart w:id="32" w:name="_Toc416766394"/>
      <w:r>
        <w:rPr>
          <w:rFonts w:hint="eastAsia"/>
        </w:rPr>
        <w:t>S</w:t>
      </w:r>
      <w:r>
        <w:t>SM</w:t>
      </w:r>
      <w:r>
        <w:rPr>
          <w:rFonts w:hint="eastAsia"/>
        </w:rPr>
        <w:t>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_E_STAN</w:t>
      </w:r>
      <w:r>
        <w:t xml:space="preserve">DARD </w:t>
      </w:r>
      <w:r>
        <w:rPr>
          <w:rFonts w:hint="eastAsia"/>
        </w:rPr>
        <w:t>企业达标情况表</w:t>
      </w:r>
      <w:bookmarkEnd w:id="32"/>
    </w:p>
    <w:p w:rsidR="001D3EF8" w:rsidRPr="00E250A5" w:rsidRDefault="001D3EF8" w:rsidP="001D3EF8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1D3EF8" w:rsidRPr="00CC31BA" w:rsidRDefault="001D3EF8" w:rsidP="001D3EF8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本表用来保存企业的达标情况。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1D3EF8" w:rsidTr="00D73674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:rsidR="001D3EF8" w:rsidRPr="002E6739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1D3EF8" w:rsidRPr="002E6739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:rsidR="001D3EF8" w:rsidRPr="002E6739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1D3EF8" w:rsidRPr="002E6739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1D3EF8" w:rsidRPr="002E6739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1D3EF8" w:rsidRPr="002E6739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:rsidR="001D3EF8" w:rsidRPr="002E6739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:rsidR="001D3EF8" w:rsidRPr="002E6739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D3EF8" w:rsidTr="00D73674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164680">
            <w:pPr>
              <w:numPr>
                <w:ilvl w:val="0"/>
                <w:numId w:val="4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t>TENANT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引用企业租户表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</w:tr>
      <w:tr w:rsidR="001D3EF8" w:rsidTr="00D73674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164680">
            <w:pPr>
              <w:numPr>
                <w:ilvl w:val="0"/>
                <w:numId w:val="4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F31DA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1D3EF8" w:rsidTr="00D73674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164680">
            <w:pPr>
              <w:numPr>
                <w:ilvl w:val="0"/>
                <w:numId w:val="4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F31DA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:rsidTr="00D73674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164680">
            <w:pPr>
              <w:numPr>
                <w:ilvl w:val="0"/>
                <w:numId w:val="4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Pr="006E12A9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Pr="006E12A9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F31DA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:rsidTr="00D73674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164680">
            <w:pPr>
              <w:numPr>
                <w:ilvl w:val="0"/>
                <w:numId w:val="4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NEXT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F31DA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1A1634" w:rsidRDefault="001D3EF8" w:rsidP="001A1634">
      <w:pPr>
        <w:pStyle w:val="2"/>
        <w:rPr>
          <w:rFonts w:hint="eastAsia"/>
        </w:rPr>
      </w:pPr>
      <w:bookmarkStart w:id="33" w:name="_Toc416766395"/>
      <w:r>
        <w:rPr>
          <w:rFonts w:hint="eastAsia"/>
        </w:rPr>
        <w:t>SSM</w:t>
      </w:r>
      <w:r w:rsidR="001A1634">
        <w:t>_NOTICE</w:t>
      </w:r>
      <w:r w:rsidR="001A1634">
        <w:rPr>
          <w:rFonts w:hint="eastAsia"/>
        </w:rPr>
        <w:t>通知公告表</w:t>
      </w:r>
      <w:bookmarkEnd w:id="33"/>
    </w:p>
    <w:p w:rsidR="0046792A" w:rsidRPr="00E250A5" w:rsidRDefault="0046792A" w:rsidP="0046792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46792A" w:rsidRDefault="0046792A" w:rsidP="0046792A">
      <w:pPr>
        <w:numPr>
          <w:ilvl w:val="0"/>
          <w:numId w:val="30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附件通过</w:t>
      </w:r>
      <w:r w:rsidR="004C4B5C">
        <w:rPr>
          <w:rFonts w:hint="eastAsia"/>
        </w:rPr>
        <w:t>从</w:t>
      </w:r>
      <w:r>
        <w:rPr>
          <w:rFonts w:hint="eastAsia"/>
        </w:rPr>
        <w:t>统一的附件表中查询</w:t>
      </w:r>
      <w:r w:rsidR="004C4B5C">
        <w:rPr>
          <w:rFonts w:hint="eastAsia"/>
        </w:rPr>
        <w:t>相关的附件信息</w:t>
      </w:r>
      <w:r w:rsidRPr="00E250A5">
        <w:rPr>
          <w:rFonts w:hint="eastAsia"/>
        </w:rPr>
        <w:t>。</w:t>
      </w:r>
    </w:p>
    <w:p w:rsidR="0046792A" w:rsidRPr="0046792A" w:rsidRDefault="004C4B5C" w:rsidP="0046792A">
      <w:pPr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、已阅人员从统一的</w:t>
      </w:r>
      <w:r>
        <w:t>接收</w:t>
      </w:r>
      <w:r>
        <w:rPr>
          <w:rFonts w:hint="eastAsia"/>
        </w:rPr>
        <w:t>人员表中通过阅读状态查询。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1A1634" w:rsidRPr="002E6739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A1634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1A1634" w:rsidRPr="002E6739" w:rsidRDefault="001A1634" w:rsidP="00164680">
            <w:pPr>
              <w:numPr>
                <w:ilvl w:val="0"/>
                <w:numId w:val="2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TITLE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1A1634" w:rsidRPr="002E6739" w:rsidRDefault="001A1634" w:rsidP="00164680">
            <w:pPr>
              <w:numPr>
                <w:ilvl w:val="0"/>
                <w:numId w:val="2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1A1634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1A1634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A1634" w:rsidRDefault="00823597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1A1634" w:rsidRPr="002E6739" w:rsidRDefault="001A1634" w:rsidP="00164680">
            <w:pPr>
              <w:numPr>
                <w:ilvl w:val="0"/>
                <w:numId w:val="2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1A1634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BEGIN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1A1634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A1634" w:rsidRDefault="00F31DA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1A1634" w:rsidRPr="002E6739" w:rsidRDefault="001A1634" w:rsidP="00164680">
            <w:pPr>
              <w:numPr>
                <w:ilvl w:val="0"/>
                <w:numId w:val="2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1A1634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T_END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1A1634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生效时间止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A1634" w:rsidRDefault="00F31DA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1A1634" w:rsidRPr="002E6739" w:rsidRDefault="001A1634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3597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23597" w:rsidRPr="002E6739" w:rsidRDefault="00823597" w:rsidP="00164680">
            <w:pPr>
              <w:numPr>
                <w:ilvl w:val="0"/>
                <w:numId w:val="2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23597" w:rsidRDefault="004C4B5C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823597">
              <w:rPr>
                <w:rFonts w:hint="eastAsia"/>
                <w:sz w:val="18"/>
                <w:szCs w:val="18"/>
              </w:rPr>
              <w:t>_</w:t>
            </w:r>
            <w:r w:rsidR="00823597">
              <w:rPr>
                <w:sz w:val="18"/>
                <w:szCs w:val="18"/>
              </w:rPr>
              <w:t>READER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23597" w:rsidRDefault="004C4B5C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已阅人数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23597" w:rsidRDefault="004C4B5C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23597" w:rsidRPr="002E6739" w:rsidRDefault="00823597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23597" w:rsidRPr="002E6739" w:rsidRDefault="00823597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23597" w:rsidRPr="002E6739" w:rsidRDefault="00823597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23597" w:rsidRDefault="00823597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A86AA2" w:rsidRDefault="00415679" w:rsidP="00A86AA2">
      <w:pPr>
        <w:ind w:firstLine="460"/>
        <w:rPr>
          <w:rFonts w:hint="eastAsia"/>
        </w:rPr>
      </w:pPr>
      <w:r>
        <w:rPr>
          <w:rFonts w:hint="eastAsia"/>
        </w:rPr>
        <w:tab/>
      </w:r>
    </w:p>
    <w:p w:rsidR="00A86AA2" w:rsidRDefault="001D3EF8" w:rsidP="00A86AA2">
      <w:pPr>
        <w:pStyle w:val="2"/>
        <w:rPr>
          <w:rFonts w:hint="eastAsia"/>
        </w:rPr>
      </w:pPr>
      <w:bookmarkStart w:id="34" w:name="_Toc416766396"/>
      <w:r>
        <w:rPr>
          <w:rFonts w:hint="eastAsia"/>
        </w:rPr>
        <w:t>SSM</w:t>
      </w:r>
      <w:r w:rsidR="00A86AA2">
        <w:t>_NOTICE_COMMENTS</w:t>
      </w:r>
      <w:r w:rsidR="00A86AA2">
        <w:rPr>
          <w:rFonts w:hint="eastAsia"/>
        </w:rPr>
        <w:t>通知公告评论表</w:t>
      </w:r>
      <w:bookmarkEnd w:id="3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A86AA2" w:rsidRPr="002E6739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86AA2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A86AA2" w:rsidRPr="002E6739" w:rsidRDefault="00A86AA2" w:rsidP="00164680">
            <w:pPr>
              <w:numPr>
                <w:ilvl w:val="0"/>
                <w:numId w:val="3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R_NOTICE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通知公告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A86AA2" w:rsidRPr="002E6739" w:rsidRDefault="00A86AA2" w:rsidP="00164680">
            <w:pPr>
              <w:numPr>
                <w:ilvl w:val="0"/>
                <w:numId w:val="3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A86AA2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A86AA2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86AA2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A86AA2" w:rsidRPr="002E6739" w:rsidRDefault="00A86AA2" w:rsidP="00164680">
            <w:pPr>
              <w:numPr>
                <w:ilvl w:val="0"/>
                <w:numId w:val="3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A86AA2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R_COMMENTS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A86AA2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引用评论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86AA2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A86AA2" w:rsidRPr="002E6739" w:rsidRDefault="004C4B5C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备用，暂不处理</w:t>
            </w:r>
          </w:p>
        </w:tc>
      </w:tr>
      <w:tr w:rsidR="00A86AA2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A86AA2" w:rsidRPr="002E6739" w:rsidRDefault="00A86AA2" w:rsidP="00164680">
            <w:pPr>
              <w:numPr>
                <w:ilvl w:val="0"/>
                <w:numId w:val="3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A86AA2" w:rsidRDefault="00CB39F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</w:t>
            </w:r>
            <w:r w:rsidR="00A86AA2">
              <w:rPr>
                <w:rFonts w:hint="eastAsia"/>
                <w:sz w:val="18"/>
                <w:szCs w:val="18"/>
              </w:rPr>
              <w:t>_</w:t>
            </w:r>
            <w:r w:rsidR="00A86AA2">
              <w:rPr>
                <w:sz w:val="18"/>
                <w:szCs w:val="18"/>
              </w:rPr>
              <w:t>AUDIT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A86AA2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是否已审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86AA2" w:rsidRDefault="005A7678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A86AA2" w:rsidRPr="002E6739" w:rsidRDefault="00A86AA2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已审；</w:t>
            </w: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未审</w:t>
            </w:r>
          </w:p>
        </w:tc>
      </w:tr>
    </w:tbl>
    <w:p w:rsidR="00A86AA2" w:rsidRDefault="00A86AA2" w:rsidP="00A86AA2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:rsidR="00415679" w:rsidRDefault="001D3EF8" w:rsidP="00415679">
      <w:pPr>
        <w:pStyle w:val="2"/>
        <w:rPr>
          <w:rFonts w:hint="eastAsia"/>
        </w:rPr>
      </w:pPr>
      <w:bookmarkStart w:id="35" w:name="_Toc416766397"/>
      <w:r>
        <w:rPr>
          <w:rFonts w:hint="eastAsia"/>
        </w:rPr>
        <w:t>SSM</w:t>
      </w:r>
      <w:r w:rsidR="00415679">
        <w:t>_</w:t>
      </w:r>
      <w:r w:rsidR="00861D09">
        <w:t>KNOWLEDGE_SORT</w:t>
      </w:r>
      <w:r w:rsidR="00861D09">
        <w:rPr>
          <w:rFonts w:hint="eastAsia"/>
        </w:rPr>
        <w:t>知识库分类</w:t>
      </w:r>
      <w:r w:rsidR="00415679">
        <w:rPr>
          <w:rFonts w:hint="eastAsia"/>
        </w:rPr>
        <w:t>表</w:t>
      </w:r>
      <w:bookmarkEnd w:id="35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415679" w:rsidRPr="002E6739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415679" w:rsidRPr="002E6739" w:rsidRDefault="004156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415679" w:rsidRPr="002E6739" w:rsidRDefault="004156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415679" w:rsidRPr="002E6739" w:rsidRDefault="004156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415679" w:rsidRPr="002E6739" w:rsidRDefault="004156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415679" w:rsidRPr="002E6739" w:rsidRDefault="004156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415679" w:rsidRPr="002E6739" w:rsidRDefault="004156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415679" w:rsidRPr="002E6739" w:rsidRDefault="004156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415679" w:rsidRPr="002E6739" w:rsidRDefault="004156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15679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415679" w:rsidRPr="002E6739" w:rsidRDefault="00415679" w:rsidP="00164680">
            <w:pPr>
              <w:numPr>
                <w:ilvl w:val="0"/>
                <w:numId w:val="2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415679" w:rsidRPr="002E6739" w:rsidRDefault="004156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861D09"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41567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1567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415679" w:rsidRPr="002E6739" w:rsidRDefault="004156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415679" w:rsidRPr="002E6739" w:rsidRDefault="004156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415679" w:rsidRPr="002E6739" w:rsidRDefault="004156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415679" w:rsidRPr="002E6739" w:rsidRDefault="004156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15679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415679" w:rsidRPr="002E6739" w:rsidRDefault="00415679" w:rsidP="00164680">
            <w:pPr>
              <w:numPr>
                <w:ilvl w:val="0"/>
                <w:numId w:val="2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41567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R_PARENT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41567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上级分类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1567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415679" w:rsidRPr="002E6739" w:rsidRDefault="004156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415679" w:rsidRPr="002E6739" w:rsidRDefault="004156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415679" w:rsidRPr="002E6739" w:rsidRDefault="004156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415679" w:rsidRPr="002E6739" w:rsidRDefault="0041567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54A0C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454A0C" w:rsidRPr="002E6739" w:rsidRDefault="00454A0C" w:rsidP="00164680">
            <w:pPr>
              <w:numPr>
                <w:ilvl w:val="0"/>
                <w:numId w:val="2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454A0C" w:rsidRDefault="00454A0C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454A0C" w:rsidRDefault="00454A0C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54A0C" w:rsidRDefault="00454A0C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454A0C" w:rsidRPr="002E6739" w:rsidRDefault="00454A0C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454A0C" w:rsidRPr="002E6739" w:rsidRDefault="00454A0C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454A0C" w:rsidRPr="002E6739" w:rsidRDefault="00454A0C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454A0C" w:rsidRPr="002E6739" w:rsidRDefault="00454A0C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861D09" w:rsidRDefault="00861D09" w:rsidP="00861D09">
      <w:pPr>
        <w:ind w:firstLineChars="0" w:firstLine="0"/>
        <w:rPr>
          <w:rFonts w:hint="eastAsia"/>
        </w:rPr>
      </w:pPr>
      <w:r>
        <w:tab/>
      </w:r>
    </w:p>
    <w:p w:rsidR="00861D09" w:rsidRDefault="001D3EF8" w:rsidP="00861D09">
      <w:pPr>
        <w:pStyle w:val="2"/>
        <w:rPr>
          <w:rFonts w:hint="eastAsia"/>
        </w:rPr>
      </w:pPr>
      <w:bookmarkStart w:id="36" w:name="_Toc416766398"/>
      <w:r>
        <w:rPr>
          <w:rFonts w:hint="eastAsia"/>
        </w:rPr>
        <w:t>SSM</w:t>
      </w:r>
      <w:r w:rsidR="00861D09">
        <w:t>_KNOWLEDGE_FILE</w:t>
      </w:r>
      <w:r w:rsidR="00861D09">
        <w:rPr>
          <w:rFonts w:hint="eastAsia"/>
        </w:rPr>
        <w:t>知识库文件表</w:t>
      </w:r>
      <w:bookmarkEnd w:id="36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164680">
            <w:pPr>
              <w:numPr>
                <w:ilvl w:val="0"/>
                <w:numId w:val="2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164680">
            <w:pPr>
              <w:numPr>
                <w:ilvl w:val="0"/>
                <w:numId w:val="2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164680">
            <w:pPr>
              <w:numPr>
                <w:ilvl w:val="0"/>
                <w:numId w:val="2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164680">
            <w:pPr>
              <w:numPr>
                <w:ilvl w:val="0"/>
                <w:numId w:val="2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164680">
            <w:pPr>
              <w:numPr>
                <w:ilvl w:val="0"/>
                <w:numId w:val="2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T_DATE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4A30DB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861D09" w:rsidRDefault="00861D09" w:rsidP="00861D09">
      <w:pPr>
        <w:ind w:firstLine="460"/>
        <w:rPr>
          <w:rFonts w:hint="eastAsia"/>
        </w:rPr>
      </w:pPr>
    </w:p>
    <w:p w:rsidR="00415679" w:rsidRDefault="00415679" w:rsidP="00415679">
      <w:pPr>
        <w:ind w:firstLine="460"/>
        <w:rPr>
          <w:rFonts w:hint="eastAsia"/>
        </w:rPr>
      </w:pPr>
    </w:p>
    <w:p w:rsidR="00024ECA" w:rsidRDefault="00024ECA" w:rsidP="00024ECA">
      <w:pPr>
        <w:ind w:firstLine="460"/>
        <w:rPr>
          <w:rFonts w:hint="eastAsia"/>
        </w:rPr>
      </w:pPr>
    </w:p>
    <w:p w:rsidR="00A24DE1" w:rsidRDefault="00A24DE1" w:rsidP="00A24DE1">
      <w:pPr>
        <w:pStyle w:val="1"/>
        <w:rPr>
          <w:rFonts w:hint="eastAsia"/>
        </w:rPr>
      </w:pPr>
      <w:bookmarkStart w:id="37" w:name="_Toc416766399"/>
      <w:r>
        <w:rPr>
          <w:rFonts w:hint="eastAsia"/>
        </w:rPr>
        <w:t>视图设计</w:t>
      </w:r>
      <w:bookmarkEnd w:id="37"/>
    </w:p>
    <w:p w:rsidR="00A24DE1" w:rsidRDefault="002A0834" w:rsidP="002A0834">
      <w:pPr>
        <w:pStyle w:val="2"/>
        <w:rPr>
          <w:rFonts w:hint="eastAsia"/>
        </w:rPr>
      </w:pPr>
      <w:bookmarkStart w:id="38" w:name="_Toc416766400"/>
      <w:r>
        <w:rPr>
          <w:rFonts w:hint="eastAsia"/>
        </w:rPr>
        <w:t>视图物理名视图中文名</w:t>
      </w:r>
      <w:bookmarkEnd w:id="38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756"/>
        <w:gridCol w:w="9539"/>
      </w:tblGrid>
      <w:tr w:rsidR="00746A00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:rsidR="00746A00" w:rsidRPr="002E6739" w:rsidRDefault="00746A0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:rsidR="00746A00" w:rsidRDefault="00746A0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Pr="002E6739" w:rsidRDefault="00746A0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:rsidR="00746A00" w:rsidRPr="002E6739" w:rsidRDefault="00746A0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:rsidR="00746A00" w:rsidRDefault="00861D09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:rsidR="00746A00" w:rsidRDefault="00746A0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Pr="002E6739" w:rsidRDefault="00746A00" w:rsidP="00164680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3F7EFF" w:rsidRDefault="003F7EFF" w:rsidP="003F7EFF">
      <w:pPr>
        <w:ind w:firstLine="460"/>
        <w:rPr>
          <w:rFonts w:hint="eastAsia"/>
        </w:rPr>
      </w:pPr>
    </w:p>
    <w:p w:rsidR="003F7EFF" w:rsidRDefault="003F7EFF" w:rsidP="003F7EFF">
      <w:pPr>
        <w:ind w:firstLine="460"/>
        <w:rPr>
          <w:rFonts w:hint="eastAsia"/>
        </w:rPr>
      </w:pPr>
    </w:p>
    <w:p w:rsidR="00DB7E53" w:rsidRDefault="00DB7E53">
      <w:pPr>
        <w:ind w:firstLine="460"/>
        <w:rPr>
          <w:rFonts w:hint="eastAsia"/>
        </w:rPr>
      </w:pPr>
    </w:p>
    <w:p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Administrator" w:date="2015-04-29T10:33:00Z" w:initials="A">
    <w:p w:rsidR="000D2690" w:rsidRDefault="000D2690" w:rsidP="00164680">
      <w:pPr>
        <w:pStyle w:val="afa"/>
        <w:ind w:firstLine="420"/>
        <w:rPr>
          <w:rFonts w:hint="eastAsia"/>
        </w:rPr>
      </w:pPr>
      <w:r>
        <w:rPr>
          <w:rStyle w:val="af9"/>
          <w:rFonts w:hint="eastAsia"/>
        </w:rPr>
        <w:annotationRef/>
      </w:r>
      <w:r>
        <w:rPr>
          <w:rFonts w:hint="eastAsia"/>
        </w:rPr>
        <w:t>新加</w:t>
      </w:r>
    </w:p>
  </w:comment>
  <w:comment w:id="12" w:author="Administrator" w:date="2015-04-29T10:33:00Z" w:initials="A">
    <w:p w:rsidR="00164680" w:rsidRDefault="00164680" w:rsidP="00164680">
      <w:pPr>
        <w:pStyle w:val="afa"/>
        <w:ind w:firstLine="420"/>
        <w:rPr>
          <w:rFonts w:hint="eastAsia"/>
        </w:rPr>
      </w:pPr>
      <w:r>
        <w:rPr>
          <w:rStyle w:val="af9"/>
          <w:rFonts w:hint="eastAsia"/>
        </w:rPr>
        <w:annotationRef/>
      </w:r>
      <w:r>
        <w:rPr>
          <w:rFonts w:hint="eastAsia"/>
        </w:rPr>
        <w:t>新加</w:t>
      </w:r>
    </w:p>
  </w:comment>
  <w:comment w:id="14" w:author="Administrator" w:date="2015-04-29T10:40:00Z" w:initials="A">
    <w:p w:rsidR="00B0650E" w:rsidRDefault="00B0650E" w:rsidP="00B0650E">
      <w:pPr>
        <w:pStyle w:val="afa"/>
        <w:ind w:firstLine="420"/>
        <w:rPr>
          <w:rFonts w:hint="eastAsia"/>
        </w:rPr>
      </w:pPr>
      <w:r>
        <w:rPr>
          <w:rStyle w:val="af9"/>
          <w:rFonts w:hint="eastAsia"/>
        </w:rPr>
        <w:annotationRef/>
      </w:r>
      <w:r>
        <w:rPr>
          <w:rFonts w:hint="eastAsia"/>
        </w:rPr>
        <w:t>关联租户</w:t>
      </w:r>
      <w:r>
        <w:rPr>
          <w:rFonts w:hint="eastAsia"/>
        </w:rPr>
        <w:t>ID</w:t>
      </w:r>
    </w:p>
  </w:comment>
  <w:comment w:id="15" w:author="Administrator" w:date="2015-04-29T10:41:00Z" w:initials="A">
    <w:p w:rsidR="00B0650E" w:rsidRDefault="00B0650E" w:rsidP="00B0650E">
      <w:pPr>
        <w:pStyle w:val="afa"/>
        <w:ind w:firstLine="420"/>
        <w:rPr>
          <w:rFonts w:hint="eastAsia"/>
        </w:rPr>
      </w:pPr>
      <w:r>
        <w:rPr>
          <w:rStyle w:val="af9"/>
          <w:rFonts w:hint="eastAsia"/>
        </w:rPr>
        <w:annotationRef/>
      </w:r>
      <w:r>
        <w:rPr>
          <w:rFonts w:hint="eastAsia"/>
        </w:rPr>
        <w:t>关联租户名</w:t>
      </w:r>
    </w:p>
  </w:comment>
  <w:comment w:id="19" w:author="Administrator" w:date="2015-04-29T10:33:00Z" w:initials="A">
    <w:p w:rsidR="007B092A" w:rsidRDefault="007B092A" w:rsidP="00164680">
      <w:pPr>
        <w:pStyle w:val="afa"/>
        <w:ind w:firstLine="420"/>
        <w:rPr>
          <w:rFonts w:hint="eastAsia"/>
        </w:rPr>
      </w:pPr>
      <w:r>
        <w:rPr>
          <w:rStyle w:val="af9"/>
          <w:rFonts w:hint="eastAsia"/>
        </w:rPr>
        <w:annotationRef/>
      </w:r>
      <w:r>
        <w:rPr>
          <w:rFonts w:hint="eastAsia"/>
        </w:rPr>
        <w:t>新加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433" w:rsidRDefault="00100433">
      <w:pPr>
        <w:ind w:firstLine="460"/>
        <w:rPr>
          <w:rFonts w:hint="eastAsia"/>
        </w:rPr>
      </w:pPr>
    </w:p>
    <w:p w:rsidR="00100433" w:rsidRDefault="00100433">
      <w:pPr>
        <w:ind w:firstLine="420"/>
        <w:rPr>
          <w:rFonts w:hint="eastAsia"/>
        </w:rPr>
      </w:pPr>
      <w:r>
        <w:separator/>
      </w:r>
    </w:p>
  </w:endnote>
  <w:endnote w:type="continuationSeparator" w:id="0">
    <w:p w:rsidR="00100433" w:rsidRDefault="00100433">
      <w:pPr>
        <w:ind w:firstLine="460"/>
        <w:rPr>
          <w:rFonts w:hint="eastAsia"/>
        </w:rPr>
      </w:pPr>
    </w:p>
    <w:p w:rsidR="00100433" w:rsidRDefault="00100433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E28" w:rsidRDefault="00207E28" w:rsidP="006E0D73">
    <w:pPr>
      <w:pStyle w:val="aa"/>
      <w:ind w:firstLine="400"/>
      <w:rPr>
        <w:rFonts w:hint="eastAsia"/>
      </w:rPr>
    </w:pPr>
  </w:p>
  <w:p w:rsidR="00207E28" w:rsidRDefault="005353C1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 w:rsidR="00207E28"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E28" w:rsidRDefault="00207E28">
    <w:pPr>
      <w:pStyle w:val="ac"/>
      <w:ind w:firstLine="400"/>
      <w:rPr>
        <w:rFonts w:hint="eastAsia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E28" w:rsidRDefault="00207E28">
    <w:pPr>
      <w:pStyle w:val="ac"/>
      <w:ind w:firstLine="400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433" w:rsidRDefault="00100433" w:rsidP="003F7EFF">
      <w:pPr>
        <w:ind w:firstLine="460"/>
        <w:rPr>
          <w:rFonts w:hint="eastAsia"/>
        </w:rPr>
      </w:pPr>
    </w:p>
    <w:p w:rsidR="00100433" w:rsidRDefault="00100433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:rsidR="00100433" w:rsidRDefault="00100433">
      <w:pPr>
        <w:ind w:firstLine="460"/>
        <w:rPr>
          <w:rFonts w:hint="eastAsia"/>
        </w:rPr>
      </w:pPr>
    </w:p>
    <w:p w:rsidR="00100433" w:rsidRDefault="00100433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E28" w:rsidRDefault="00207E28">
    <w:pPr>
      <w:ind w:firstLine="460"/>
      <w:rPr>
        <w:rFonts w:hint="eastAsi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E28" w:rsidRDefault="00207E28" w:rsidP="00107825">
    <w:pPr>
      <w:ind w:firstLine="460"/>
      <w:rPr>
        <w:rFonts w:hint="eastAsia"/>
      </w:rPr>
    </w:pPr>
  </w:p>
  <w:p w:rsidR="00207E28" w:rsidRPr="00E97C2E" w:rsidRDefault="00207E28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E28" w:rsidRDefault="00207E28">
    <w:pPr>
      <w:pStyle w:val="aa"/>
      <w:ind w:firstLine="400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255D0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B7EB8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">
    <w:nsid w:val="12395B2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56131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5DA7BC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7">
    <w:nsid w:val="17A725D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331315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10">
    <w:nsid w:val="1F5E11E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C900D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2A580A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5">
    <w:nsid w:val="2C127068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2B54D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D709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C521E2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A1CD5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845F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3">
    <w:nsid w:val="3D581C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3D761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>
    <w:nsid w:val="49EA4C8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30">
    <w:nsid w:val="53826831"/>
    <w:multiLevelType w:val="hybridMultilevel"/>
    <w:tmpl w:val="5176A7C8"/>
    <w:lvl w:ilvl="0" w:tplc="04047FEE">
      <w:start w:val="1"/>
      <w:numFmt w:val="decimal"/>
      <w:lvlText w:val="%1、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1">
    <w:nsid w:val="58B318F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CD6EA6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DF30D3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041FFB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25C2524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3B55B3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57B6774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6C62BE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0DC676B"/>
    <w:multiLevelType w:val="hybridMultilevel"/>
    <w:tmpl w:val="C17EA39C"/>
    <w:lvl w:ilvl="0" w:tplc="661A8A1C">
      <w:start w:val="1"/>
      <w:numFmt w:val="decimal"/>
      <w:lvlText w:val="%1、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8" w:hanging="420"/>
      </w:pPr>
    </w:lvl>
    <w:lvl w:ilvl="2" w:tplc="0409001B" w:tentative="1">
      <w:start w:val="1"/>
      <w:numFmt w:val="lowerRoman"/>
      <w:lvlText w:val="%3."/>
      <w:lvlJc w:val="righ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9" w:tentative="1">
      <w:start w:val="1"/>
      <w:numFmt w:val="lowerLetter"/>
      <w:lvlText w:val="%5)"/>
      <w:lvlJc w:val="left"/>
      <w:pPr>
        <w:ind w:left="2318" w:hanging="420"/>
      </w:pPr>
    </w:lvl>
    <w:lvl w:ilvl="5" w:tplc="0409001B" w:tentative="1">
      <w:start w:val="1"/>
      <w:numFmt w:val="lowerRoman"/>
      <w:lvlText w:val="%6."/>
      <w:lvlJc w:val="righ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9" w:tentative="1">
      <w:start w:val="1"/>
      <w:numFmt w:val="lowerLetter"/>
      <w:lvlText w:val="%8)"/>
      <w:lvlJc w:val="left"/>
      <w:pPr>
        <w:ind w:left="3578" w:hanging="420"/>
      </w:pPr>
    </w:lvl>
    <w:lvl w:ilvl="8" w:tplc="0409001B" w:tentative="1">
      <w:start w:val="1"/>
      <w:numFmt w:val="lowerRoman"/>
      <w:lvlText w:val="%9."/>
      <w:lvlJc w:val="right"/>
      <w:pPr>
        <w:ind w:left="3998" w:hanging="420"/>
      </w:pPr>
    </w:lvl>
  </w:abstractNum>
  <w:abstractNum w:abstractNumId="40">
    <w:nsid w:val="71BD2AAD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1">
    <w:nsid w:val="7246445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31E067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4">
    <w:nsid w:val="77A3748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A38153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B3F69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3349CC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4"/>
  </w:num>
  <w:num w:numId="3">
    <w:abstractNumId w:val="43"/>
  </w:num>
  <w:num w:numId="4">
    <w:abstractNumId w:val="26"/>
  </w:num>
  <w:num w:numId="5">
    <w:abstractNumId w:val="29"/>
  </w:num>
  <w:num w:numId="6">
    <w:abstractNumId w:val="9"/>
  </w:num>
  <w:num w:numId="7">
    <w:abstractNumId w:val="25"/>
  </w:num>
  <w:num w:numId="8">
    <w:abstractNumId w:val="22"/>
  </w:num>
  <w:num w:numId="9">
    <w:abstractNumId w:val="6"/>
  </w:num>
  <w:num w:numId="10">
    <w:abstractNumId w:val="4"/>
  </w:num>
  <w:num w:numId="11">
    <w:abstractNumId w:val="18"/>
  </w:num>
  <w:num w:numId="12">
    <w:abstractNumId w:val="12"/>
  </w:num>
  <w:num w:numId="13">
    <w:abstractNumId w:val="0"/>
  </w:num>
  <w:num w:numId="14">
    <w:abstractNumId w:val="2"/>
  </w:num>
  <w:num w:numId="15">
    <w:abstractNumId w:val="10"/>
  </w:num>
  <w:num w:numId="16">
    <w:abstractNumId w:val="19"/>
  </w:num>
  <w:num w:numId="17">
    <w:abstractNumId w:val="41"/>
  </w:num>
  <w:num w:numId="18">
    <w:abstractNumId w:val="23"/>
  </w:num>
  <w:num w:numId="19">
    <w:abstractNumId w:val="15"/>
  </w:num>
  <w:num w:numId="20">
    <w:abstractNumId w:val="16"/>
  </w:num>
  <w:num w:numId="21">
    <w:abstractNumId w:val="34"/>
  </w:num>
  <w:num w:numId="22">
    <w:abstractNumId w:val="7"/>
  </w:num>
  <w:num w:numId="23">
    <w:abstractNumId w:val="20"/>
  </w:num>
  <w:num w:numId="24">
    <w:abstractNumId w:val="24"/>
  </w:num>
  <w:num w:numId="25">
    <w:abstractNumId w:val="47"/>
  </w:num>
  <w:num w:numId="26">
    <w:abstractNumId w:val="13"/>
  </w:num>
  <w:num w:numId="27">
    <w:abstractNumId w:val="28"/>
  </w:num>
  <w:num w:numId="28">
    <w:abstractNumId w:val="8"/>
  </w:num>
  <w:num w:numId="29">
    <w:abstractNumId w:val="1"/>
  </w:num>
  <w:num w:numId="30">
    <w:abstractNumId w:val="40"/>
  </w:num>
  <w:num w:numId="31">
    <w:abstractNumId w:val="31"/>
  </w:num>
  <w:num w:numId="32">
    <w:abstractNumId w:val="39"/>
  </w:num>
  <w:num w:numId="33">
    <w:abstractNumId w:val="30"/>
  </w:num>
  <w:num w:numId="34">
    <w:abstractNumId w:val="37"/>
  </w:num>
  <w:num w:numId="35">
    <w:abstractNumId w:val="32"/>
  </w:num>
  <w:num w:numId="36">
    <w:abstractNumId w:val="11"/>
  </w:num>
  <w:num w:numId="37">
    <w:abstractNumId w:val="17"/>
  </w:num>
  <w:num w:numId="38">
    <w:abstractNumId w:val="5"/>
  </w:num>
  <w:num w:numId="39">
    <w:abstractNumId w:val="3"/>
  </w:num>
  <w:num w:numId="40">
    <w:abstractNumId w:val="44"/>
  </w:num>
  <w:num w:numId="41">
    <w:abstractNumId w:val="35"/>
  </w:num>
  <w:num w:numId="42">
    <w:abstractNumId w:val="46"/>
  </w:num>
  <w:num w:numId="43">
    <w:abstractNumId w:val="38"/>
  </w:num>
  <w:num w:numId="44">
    <w:abstractNumId w:val="21"/>
  </w:num>
  <w:num w:numId="45">
    <w:abstractNumId w:val="33"/>
  </w:num>
  <w:num w:numId="46">
    <w:abstractNumId w:val="42"/>
  </w:num>
  <w:num w:numId="47">
    <w:abstractNumId w:val="36"/>
  </w:num>
  <w:num w:numId="48">
    <w:abstractNumId w:val="45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001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A0E"/>
    <w:rsid w:val="00050B80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2690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433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680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3C1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92A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650E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0C8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1553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rsid w:val="00535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sid w:val="005353C1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rsid w:val="005353C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  <w:rsid w:val="005353C1"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StyleRowBandSize w:val="1"/>
      <w:jc w:val="center"/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Autospacing="0" w:afterLines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  <w:style w:type="character" w:styleId="afc">
    <w:name w:val="FollowedHyperlink"/>
    <w:basedOn w:val="a7"/>
    <w:rsid w:val="0016468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4540607-A35E-4A66-928F-6E6476776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66</TotalTime>
  <Pages>9</Pages>
  <Words>1791</Words>
  <Characters>10209</Characters>
  <Application>Microsoft Office Word</Application>
  <DocSecurity>0</DocSecurity>
  <Lines>85</Lines>
  <Paragraphs>23</Paragraphs>
  <ScaleCrop>false</ScaleCrop>
  <Company/>
  <LinksUpToDate>false</LinksUpToDate>
  <CharactersWithSpaces>11977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Administrator</cp:lastModifiedBy>
  <cp:revision>17</cp:revision>
  <dcterms:created xsi:type="dcterms:W3CDTF">2015-04-13T07:58:00Z</dcterms:created>
  <dcterms:modified xsi:type="dcterms:W3CDTF">2015-04-29T02:41:00Z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