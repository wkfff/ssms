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bookmarkStart w:id="0" w:name="_GoBack"/>
    <w:bookmarkEnd w:id="0"/>
    <w:p w14:paraId="2A205A3E" w14:textId="77777777" w:rsidR="00D72F32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3443517" w:history="1">
        <w:r w:rsidR="00D72F32" w:rsidRPr="00023FCB">
          <w:rPr>
            <w:rStyle w:val="ab"/>
            <w:rFonts w:hint="eastAsia"/>
            <w:noProof/>
          </w:rPr>
          <w:t>第</w:t>
        </w:r>
        <w:r w:rsidR="00D72F32" w:rsidRPr="00023FCB">
          <w:rPr>
            <w:rStyle w:val="ab"/>
            <w:rFonts w:hint="eastAsia"/>
            <w:noProof/>
          </w:rPr>
          <w:t xml:space="preserve"> 1 </w:t>
        </w:r>
        <w:r w:rsidR="00D72F32" w:rsidRPr="00023FCB">
          <w:rPr>
            <w:rStyle w:val="ab"/>
            <w:rFonts w:hint="eastAsia"/>
            <w:noProof/>
          </w:rPr>
          <w:t>章</w:t>
        </w:r>
        <w:r w:rsidR="00D72F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72F32" w:rsidRPr="00023FCB">
          <w:rPr>
            <w:rStyle w:val="ab"/>
            <w:rFonts w:hint="eastAsia"/>
            <w:noProof/>
          </w:rPr>
          <w:t>数据结构模型说明</w:t>
        </w:r>
        <w:r w:rsidR="00D72F32">
          <w:rPr>
            <w:noProof/>
            <w:webHidden/>
          </w:rPr>
          <w:tab/>
        </w:r>
        <w:r w:rsidR="00D72F32">
          <w:rPr>
            <w:noProof/>
            <w:webHidden/>
          </w:rPr>
          <w:fldChar w:fldCharType="begin"/>
        </w:r>
        <w:r w:rsidR="00D72F32">
          <w:rPr>
            <w:noProof/>
            <w:webHidden/>
          </w:rPr>
          <w:instrText xml:space="preserve"> PAGEREF _Toc423443517 \h </w:instrText>
        </w:r>
        <w:r w:rsidR="00D72F32">
          <w:rPr>
            <w:noProof/>
            <w:webHidden/>
          </w:rPr>
        </w:r>
        <w:r w:rsidR="00D72F32">
          <w:rPr>
            <w:rFonts w:hint="eastAsia"/>
            <w:noProof/>
            <w:webHidden/>
          </w:rPr>
          <w:fldChar w:fldCharType="separate"/>
        </w:r>
        <w:r w:rsidR="00D72F32">
          <w:rPr>
            <w:rFonts w:hint="eastAsia"/>
            <w:noProof/>
            <w:webHidden/>
          </w:rPr>
          <w:t>3</w:t>
        </w:r>
        <w:r w:rsidR="00D72F32">
          <w:rPr>
            <w:noProof/>
            <w:webHidden/>
          </w:rPr>
          <w:fldChar w:fldCharType="end"/>
        </w:r>
      </w:hyperlink>
    </w:p>
    <w:p w14:paraId="3632B52C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8" w:history="1">
        <w:r w:rsidRPr="00023FCB">
          <w:rPr>
            <w:rStyle w:val="ab"/>
            <w:rFonts w:ascii="黑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rFonts w:hint="eastAsia"/>
            <w:noProof/>
          </w:rPr>
          <w:t>数据关系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5D18BF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9" w:history="1">
        <w:r w:rsidRPr="00023FCB">
          <w:rPr>
            <w:rStyle w:val="ab"/>
            <w:rFonts w:ascii="黑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rFonts w:hint="eastAsia"/>
            <w:noProof/>
          </w:rPr>
          <w:t>字段类型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8B4754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0" w:history="1">
        <w:r w:rsidRPr="00023FCB">
          <w:rPr>
            <w:rStyle w:val="ab"/>
            <w:rFonts w:ascii="黑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rFonts w:hint="eastAsia"/>
            <w:noProof/>
          </w:rPr>
          <w:t>固定字段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3C4997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1" w:history="1">
        <w:r w:rsidRPr="00023FCB">
          <w:rPr>
            <w:rStyle w:val="ab"/>
            <w:rFonts w:ascii="黑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rFonts w:hint="eastAsia"/>
            <w:noProof/>
          </w:rPr>
          <w:t>示例表格</w:t>
        </w:r>
        <w:r w:rsidRPr="00023FCB">
          <w:rPr>
            <w:rStyle w:val="ab"/>
            <w:noProof/>
          </w:rPr>
          <w:t>(</w:t>
        </w:r>
        <w:r w:rsidRPr="00023FCB">
          <w:rPr>
            <w:rStyle w:val="ab"/>
            <w:rFonts w:hint="eastAsia"/>
            <w:noProof/>
          </w:rPr>
          <w:t>供拷贝使用</w:t>
        </w:r>
        <w:r w:rsidRPr="00023FCB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E00B29" w14:textId="77777777" w:rsidR="00D72F32" w:rsidRDefault="00D72F32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3443522" w:history="1">
        <w:r w:rsidRPr="00023FCB">
          <w:rPr>
            <w:rStyle w:val="ab"/>
            <w:rFonts w:hint="eastAsia"/>
            <w:noProof/>
          </w:rPr>
          <w:t>第</w:t>
        </w:r>
        <w:r w:rsidRPr="00023FCB">
          <w:rPr>
            <w:rStyle w:val="ab"/>
            <w:rFonts w:hint="eastAsia"/>
            <w:noProof/>
          </w:rPr>
          <w:t xml:space="preserve"> 2 </w:t>
        </w:r>
        <w:r w:rsidRPr="00023FCB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rFonts w:hint="eastAsia"/>
            <w:noProof/>
          </w:rPr>
          <w:t>数据表详细设计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18ED8C" w14:textId="77777777" w:rsidR="00D72F32" w:rsidRDefault="00D72F3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3" w:history="1">
        <w:r w:rsidRPr="00023FCB">
          <w:rPr>
            <w:rStyle w:val="ab"/>
            <w:rFonts w:ascii="黑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SYS_TENANT_E </w:t>
        </w:r>
        <w:r w:rsidRPr="00023FCB">
          <w:rPr>
            <w:rStyle w:val="ab"/>
            <w:rFonts w:hint="eastAsia"/>
            <w:noProof/>
          </w:rPr>
          <w:t>企业租户表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5E02E7" w14:textId="77777777" w:rsidR="00D72F32" w:rsidRDefault="00D72F3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4" w:history="1">
        <w:r w:rsidRPr="00023FCB">
          <w:rPr>
            <w:rStyle w:val="ab"/>
            <w:rFonts w:ascii="黑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SYS_TENANT_E_USER </w:t>
        </w:r>
        <w:r w:rsidRPr="00023FCB">
          <w:rPr>
            <w:rStyle w:val="ab"/>
            <w:rFonts w:hint="eastAsia"/>
            <w:noProof/>
          </w:rPr>
          <w:t>企业用户表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A2391A" w14:textId="77777777" w:rsidR="00D72F32" w:rsidRDefault="00D72F3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5" w:history="1">
        <w:r w:rsidRPr="00023FCB">
          <w:rPr>
            <w:rStyle w:val="ab"/>
            <w:rFonts w:ascii="黑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SYS_TENANT_E_PROFESSION </w:t>
        </w:r>
        <w:r w:rsidRPr="00023FCB">
          <w:rPr>
            <w:rStyle w:val="ab"/>
            <w:rFonts w:hint="eastAsia"/>
            <w:noProof/>
          </w:rPr>
          <w:t>企业所属专业表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75647A" w14:textId="77777777" w:rsidR="00D72F32" w:rsidRDefault="00D72F3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6" w:history="1">
        <w:r w:rsidRPr="00023FCB">
          <w:rPr>
            <w:rStyle w:val="ab"/>
            <w:rFonts w:ascii="黑体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SYS_TENANT_R </w:t>
        </w:r>
        <w:r w:rsidRPr="00023FCB">
          <w:rPr>
            <w:rStyle w:val="ab"/>
            <w:rFonts w:hint="eastAsia"/>
            <w:noProof/>
          </w:rPr>
          <w:t>评审租户表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9C617A" w14:textId="77777777" w:rsidR="00D72F32" w:rsidRDefault="00D72F3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7" w:history="1">
        <w:r w:rsidRPr="00023FCB">
          <w:rPr>
            <w:rStyle w:val="ab"/>
            <w:rFonts w:ascii="黑体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SYS_TENANT_R_USER </w:t>
        </w:r>
        <w:r w:rsidRPr="00023FCB">
          <w:rPr>
            <w:rStyle w:val="ab"/>
            <w:rFonts w:hint="eastAsia"/>
            <w:noProof/>
          </w:rPr>
          <w:t>评审专家信息表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547843" w14:textId="77777777" w:rsidR="00D72F32" w:rsidRDefault="00D72F3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8" w:history="1">
        <w:r w:rsidRPr="00023FCB">
          <w:rPr>
            <w:rStyle w:val="ab"/>
            <w:rFonts w:ascii="黑体"/>
            <w:strike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strike/>
            <w:noProof/>
          </w:rPr>
          <w:t xml:space="preserve">SYS_TENANT_R_CONTACT </w:t>
        </w:r>
        <w:r w:rsidRPr="00023FCB">
          <w:rPr>
            <w:rStyle w:val="ab"/>
            <w:rFonts w:hint="eastAsia"/>
            <w:strike/>
            <w:noProof/>
          </w:rPr>
          <w:t>评审机构联系方式表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966E64" w14:textId="77777777" w:rsidR="00D72F32" w:rsidRDefault="00D72F3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9" w:history="1">
        <w:r w:rsidRPr="00023FCB">
          <w:rPr>
            <w:rStyle w:val="ab"/>
            <w:rFonts w:ascii="黑体"/>
            <w:strike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strike/>
            <w:noProof/>
          </w:rPr>
          <w:t xml:space="preserve">SYS_TENANT_R_PROFESSION </w:t>
        </w:r>
        <w:r w:rsidRPr="00023FCB">
          <w:rPr>
            <w:rStyle w:val="ab"/>
            <w:rFonts w:hint="eastAsia"/>
            <w:strike/>
            <w:noProof/>
          </w:rPr>
          <w:t>评审机构评审专业表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15DA2E" w14:textId="77777777" w:rsidR="00D72F32" w:rsidRDefault="00D72F3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0" w:history="1">
        <w:r w:rsidRPr="00023FCB">
          <w:rPr>
            <w:rStyle w:val="ab"/>
            <w:rFonts w:ascii="黑体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SYS_TENANT_G </w:t>
        </w:r>
        <w:r w:rsidRPr="00023FCB">
          <w:rPr>
            <w:rStyle w:val="ab"/>
            <w:rFonts w:hint="eastAsia"/>
            <w:noProof/>
          </w:rPr>
          <w:t>政府租户表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_Toc423443530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5FE71C" w14:textId="77777777" w:rsidR="00D72F32" w:rsidRDefault="00D72F3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1" w:history="1">
        <w:r w:rsidRPr="00023FCB">
          <w:rPr>
            <w:rStyle w:val="ab"/>
            <w:rFonts w:ascii="黑体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SYS_TENANT_G_USER </w:t>
        </w:r>
        <w:r w:rsidRPr="00023FCB">
          <w:rPr>
            <w:rStyle w:val="ab"/>
            <w:rFonts w:hint="eastAsia"/>
            <w:noProof/>
          </w:rPr>
          <w:t>政府用户表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_Toc423443531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31F331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2" w:history="1">
        <w:r w:rsidRPr="00023FCB">
          <w:rPr>
            <w:rStyle w:val="ab"/>
            <w:rFonts w:ascii="黑体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SYS_USER </w:t>
        </w:r>
        <w:r w:rsidRPr="00023FCB">
          <w:rPr>
            <w:rStyle w:val="ab"/>
            <w:rFonts w:hint="eastAsia"/>
            <w:noProof/>
          </w:rPr>
          <w:t>系统用户信息表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_Toc423443532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4B665B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3" w:history="1">
        <w:r w:rsidRPr="00023FCB">
          <w:rPr>
            <w:rStyle w:val="ab"/>
            <w:rFonts w:ascii="黑体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SYS_AUDIT_LOG </w:t>
        </w:r>
        <w:r w:rsidRPr="00023FCB">
          <w:rPr>
            <w:rStyle w:val="ab"/>
            <w:rFonts w:hint="eastAsia"/>
            <w:noProof/>
          </w:rPr>
          <w:t>系统日志表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_Toc423443533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A29CCE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4" w:history="1">
        <w:r w:rsidRPr="00023FCB">
          <w:rPr>
            <w:rStyle w:val="ab"/>
            <w:rFonts w:ascii="黑体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SYS_PARA_SINGLE </w:t>
        </w:r>
        <w:r w:rsidRPr="00023FCB">
          <w:rPr>
            <w:rStyle w:val="ab"/>
            <w:rFonts w:hint="eastAsia"/>
            <w:noProof/>
          </w:rPr>
          <w:t>系统参数</w:t>
        </w:r>
        <w:r w:rsidRPr="00023FCB">
          <w:rPr>
            <w:rStyle w:val="ab"/>
            <w:noProof/>
          </w:rPr>
          <w:t>_</w:t>
        </w:r>
        <w:r w:rsidRPr="00023FCB">
          <w:rPr>
            <w:rStyle w:val="ab"/>
            <w:rFonts w:hint="eastAsia"/>
            <w:noProof/>
          </w:rPr>
          <w:t>单值表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_Toc423443534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666C51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5" w:history="1">
        <w:r w:rsidRPr="00023FCB">
          <w:rPr>
            <w:rStyle w:val="ab"/>
            <w:rFonts w:ascii="黑体"/>
            <w:noProof/>
          </w:rPr>
          <w:t>2.13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SYS_PARA_MULTI </w:t>
        </w:r>
        <w:r w:rsidRPr="00023FCB">
          <w:rPr>
            <w:rStyle w:val="ab"/>
            <w:rFonts w:hint="eastAsia"/>
            <w:noProof/>
          </w:rPr>
          <w:t>系统参数</w:t>
        </w:r>
        <w:r w:rsidRPr="00023FCB">
          <w:rPr>
            <w:rStyle w:val="ab"/>
            <w:noProof/>
          </w:rPr>
          <w:t>_</w:t>
        </w:r>
        <w:r w:rsidRPr="00023FCB">
          <w:rPr>
            <w:rStyle w:val="ab"/>
            <w:rFonts w:hint="eastAsia"/>
            <w:noProof/>
          </w:rPr>
          <w:t>多值表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_Toc423443535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564554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6" w:history="1">
        <w:r w:rsidRPr="00023FCB">
          <w:rPr>
            <w:rStyle w:val="ab"/>
            <w:rFonts w:ascii="黑体"/>
            <w:noProof/>
          </w:rPr>
          <w:t>2.14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SYS_PARA_TREE </w:t>
        </w:r>
        <w:r w:rsidRPr="00023FCB">
          <w:rPr>
            <w:rStyle w:val="ab"/>
            <w:rFonts w:hint="eastAsia"/>
            <w:noProof/>
          </w:rPr>
          <w:t>系统参数</w:t>
        </w:r>
        <w:r w:rsidRPr="00023FCB">
          <w:rPr>
            <w:rStyle w:val="ab"/>
            <w:noProof/>
          </w:rPr>
          <w:t>_</w:t>
        </w:r>
        <w:r w:rsidRPr="00023FCB">
          <w:rPr>
            <w:rStyle w:val="ab"/>
            <w:rFonts w:hint="eastAsia"/>
            <w:noProof/>
          </w:rPr>
          <w:t>树状表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_Toc423443536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AE828D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7" w:history="1">
        <w:r w:rsidRPr="00023FCB">
          <w:rPr>
            <w:rStyle w:val="ab"/>
            <w:rFonts w:ascii="黑体"/>
            <w:noProof/>
          </w:rPr>
          <w:t>2.15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SYS_PARA_AREA </w:t>
        </w:r>
        <w:r w:rsidRPr="00023FCB">
          <w:rPr>
            <w:rStyle w:val="ab"/>
            <w:rFonts w:hint="eastAsia"/>
            <w:noProof/>
          </w:rPr>
          <w:t>地区信息表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_Toc423443537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D34FA9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8" w:history="1">
        <w:r w:rsidRPr="00023FCB">
          <w:rPr>
            <w:rStyle w:val="ab"/>
            <w:rFonts w:ascii="黑体"/>
            <w:noProof/>
          </w:rPr>
          <w:t>2.16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SSM_TENANT_LOG </w:t>
        </w:r>
        <w:r w:rsidRPr="00023FCB">
          <w:rPr>
            <w:rStyle w:val="ab"/>
            <w:rFonts w:hint="eastAsia"/>
            <w:noProof/>
          </w:rPr>
          <w:t>日志表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_Toc423443538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A3EA93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9" w:history="1">
        <w:r w:rsidRPr="00023FCB">
          <w:rPr>
            <w:rStyle w:val="ab"/>
            <w:rFonts w:ascii="黑体"/>
            <w:noProof/>
          </w:rPr>
          <w:t>2.17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SYS_NAV </w:t>
        </w:r>
        <w:r w:rsidRPr="00023FCB">
          <w:rPr>
            <w:rStyle w:val="ab"/>
            <w:rFonts w:hint="eastAsia"/>
            <w:noProof/>
          </w:rPr>
          <w:t>系统导航配置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_Toc423443539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6ADD9F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0" w:history="1">
        <w:r w:rsidRPr="00023FCB">
          <w:rPr>
            <w:rStyle w:val="ab"/>
            <w:rFonts w:ascii="黑体"/>
            <w:noProof/>
          </w:rPr>
          <w:t>2.18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SYS_INDUSTRY </w:t>
        </w:r>
        <w:r w:rsidRPr="00023FCB">
          <w:rPr>
            <w:rStyle w:val="ab"/>
            <w:rFonts w:hint="eastAsia"/>
            <w:noProof/>
          </w:rPr>
          <w:t>行业信息表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_Toc423443540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C4FCE5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1" w:history="1">
        <w:r w:rsidRPr="00023FCB">
          <w:rPr>
            <w:rStyle w:val="ab"/>
            <w:rFonts w:ascii="黑体"/>
            <w:noProof/>
          </w:rPr>
          <w:t>2.19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SYS_PROFESSION </w:t>
        </w:r>
        <w:r w:rsidRPr="00023FCB">
          <w:rPr>
            <w:rStyle w:val="ab"/>
            <w:rFonts w:hint="eastAsia"/>
            <w:noProof/>
          </w:rPr>
          <w:t>专业信息表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_Toc423443541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26B8C0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2" w:history="1">
        <w:r w:rsidRPr="00023FCB">
          <w:rPr>
            <w:rStyle w:val="ab"/>
            <w:rFonts w:ascii="黑体"/>
            <w:noProof/>
          </w:rPr>
          <w:t>2.20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SYS_ATTACH_TEXT </w:t>
        </w:r>
        <w:r w:rsidRPr="00023FCB">
          <w:rPr>
            <w:rStyle w:val="ab"/>
            <w:rFonts w:hint="eastAsia"/>
            <w:noProof/>
          </w:rPr>
          <w:t>系统大文本表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_Toc423443542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8A9C9B" w14:textId="77777777" w:rsidR="00D72F32" w:rsidRDefault="00D72F3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3" w:history="1">
        <w:r w:rsidRPr="00023FCB">
          <w:rPr>
            <w:rStyle w:val="ab"/>
            <w:rFonts w:ascii="黑体"/>
            <w:noProof/>
          </w:rPr>
          <w:t>2.21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SYS_ATTACH_FILE </w:t>
        </w:r>
        <w:r w:rsidRPr="00023FCB">
          <w:rPr>
            <w:rStyle w:val="ab"/>
            <w:rFonts w:hint="eastAsia"/>
            <w:noProof/>
          </w:rPr>
          <w:t>系统附件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_Toc423443543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A6ADB8" w14:textId="77777777" w:rsidR="00D72F32" w:rsidRDefault="00D72F32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3443544" w:history="1">
        <w:r w:rsidRPr="00023FCB">
          <w:rPr>
            <w:rStyle w:val="ab"/>
            <w:rFonts w:hint="eastAsia"/>
            <w:noProof/>
          </w:rPr>
          <w:t>第</w:t>
        </w:r>
        <w:r w:rsidRPr="00023FCB">
          <w:rPr>
            <w:rStyle w:val="ab"/>
            <w:rFonts w:hint="eastAsia"/>
            <w:noProof/>
          </w:rPr>
          <w:t xml:space="preserve"> 3 </w:t>
        </w:r>
        <w:r w:rsidRPr="00023FCB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rFonts w:hint="eastAsia"/>
            <w:noProof/>
          </w:rPr>
          <w:t>视图设计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_Toc423443544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63234A" w14:textId="77777777" w:rsidR="00D72F32" w:rsidRDefault="00D72F3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5" w:history="1">
        <w:r w:rsidRPr="00023FCB">
          <w:rPr>
            <w:rStyle w:val="ab"/>
            <w:rFonts w:ascii="黑体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023FCB">
          <w:rPr>
            <w:rStyle w:val="ab"/>
            <w:noProof/>
          </w:rPr>
          <w:t xml:space="preserve">TENANT_USER </w:t>
        </w:r>
        <w:r w:rsidRPr="00023FCB">
          <w:rPr>
            <w:rStyle w:val="ab"/>
            <w:rFonts w:hint="eastAsia"/>
            <w:noProof/>
          </w:rPr>
          <w:t>租户用户视图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_Toc423443545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1" w:name="_Toc423443517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1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2" w:name="_Toc423443518"/>
      <w:r>
        <w:rPr>
          <w:rFonts w:hint="eastAsia"/>
        </w:rPr>
        <w:t>数据关系</w:t>
      </w:r>
      <w:bookmarkEnd w:id="2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3" w:name="_Toc423443519"/>
      <w:r>
        <w:rPr>
          <w:rFonts w:hint="eastAsia"/>
        </w:rPr>
        <w:t>字段类型</w:t>
      </w:r>
      <w:bookmarkEnd w:id="3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1C015A" w:rsidRPr="002E6739" w:rsidRDefault="001C015A" w:rsidP="001C015A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2E9F1FD2" w:rsidR="001C015A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29948565" w:rsidR="001C015A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41CE3FD2" w:rsidR="001C015A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1C015A" w:rsidRPr="002E6739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1C015A" w:rsidRPr="002E6739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1C015A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1C015A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1C015A" w:rsidRPr="002E6739" w:rsidRDefault="001C015A" w:rsidP="001C015A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1C015A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1C015A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1C015A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1C015A" w:rsidRPr="002E6739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1C015A" w:rsidRPr="002E6739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1C015A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1C015A" w:rsidRDefault="001C015A" w:rsidP="001C01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4" w:name="_Toc423443520"/>
      <w:r>
        <w:t>固定字段</w:t>
      </w:r>
      <w:bookmarkEnd w:id="4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08EC1682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89678A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743C4794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89678A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690D7A6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89678A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5" w:name="_Toc423443521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7173E6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7173E6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7173E6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7173E6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7173E6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7173E6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7173E6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7173E6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7173E6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7173E6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6" w:name="_Toc423443522"/>
      <w:r>
        <w:rPr>
          <w:rFonts w:hint="eastAsia"/>
        </w:rPr>
        <w:lastRenderedPageBreak/>
        <w:t>数据表详细设计</w:t>
      </w:r>
      <w:bookmarkEnd w:id="6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7CA1BD51" w14:textId="77777777" w:rsidR="001C015A" w:rsidRDefault="001C015A" w:rsidP="001C015A">
      <w:pPr>
        <w:pStyle w:val="2"/>
        <w:rPr>
          <w:rFonts w:hint="eastAsia"/>
        </w:rPr>
      </w:pPr>
      <w:bookmarkStart w:id="7" w:name="_Toc422330444"/>
      <w:bookmarkStart w:id="8" w:name="_Toc42344352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</w:t>
      </w:r>
      <w:r>
        <w:t xml:space="preserve"> </w:t>
      </w:r>
      <w:r>
        <w:rPr>
          <w:rFonts w:hint="eastAsia"/>
        </w:rPr>
        <w:t>企业租户表</w:t>
      </w:r>
      <w:bookmarkEnd w:id="7"/>
      <w:bookmarkEnd w:id="8"/>
    </w:p>
    <w:p w14:paraId="63E8D518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7643DF8B" w14:textId="77777777" w:rsidR="001C015A" w:rsidRDefault="001C015A" w:rsidP="007173E6">
      <w:pPr>
        <w:numPr>
          <w:ilvl w:val="0"/>
          <w:numId w:val="2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24E3D1EE" w14:textId="77777777" w:rsidR="001C015A" w:rsidRPr="00CC31BA" w:rsidRDefault="001C015A" w:rsidP="007173E6">
      <w:pPr>
        <w:numPr>
          <w:ilvl w:val="0"/>
          <w:numId w:val="20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1C015A" w14:paraId="46FF3A11" w14:textId="77777777" w:rsidTr="00150BAE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52F969C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455CF59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1A45FE4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0A3845D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BDBA8A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24E242A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1723995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4BBDAF6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64A1141D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48637FBB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C2815C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8D956C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4E1F89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C098CF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571EC1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7A508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570D4D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59C94C1A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28D9399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C64201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5222"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830AF9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65222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ECDBA8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57AACF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E4AF96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D4E53D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0F3F34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10D891F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A7962C8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DCF444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01552">
              <w:rPr>
                <w:rFonts w:hint="eastAsia"/>
                <w:sz w:val="18"/>
                <w:szCs w:val="18"/>
              </w:rPr>
              <w:t>R_INDUSTRY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37A7B4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所属行业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CD7604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D96553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B4F363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8E051D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0AFBDB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0ED6741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4F521EDC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C76CB6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465A3A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A432B5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DE23F8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BAC349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869C20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3C4512C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1C015A" w14:paraId="40B00CFE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E9F0D17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6C61B7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917DA6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32364A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FD971C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3EF871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71F329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2E4702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D34DA35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CEF515A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410C4C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25B0E3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A3E409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14068B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EFE5DD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F62083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EE3335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1C015A" w14:paraId="3F046F2D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FA40209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1EF0AD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A80498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6909A7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4821DA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EB8240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94BC9C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B88ED4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81767B6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29E0C6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9A0D41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9F526C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CDCC75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CD8B09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FFB9C7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2ADAA7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B71640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1C015A" w14:paraId="04D52CF0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4F2A508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BB1FDA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65D7A3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2560F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405182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27B794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5E7E01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B8BFF7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237A0432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129B474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7FC81A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D06063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B29FDB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4F65DA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A74585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C6CE42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87AA0D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1C015A" w14:paraId="7E126594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AFFB7B3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F371715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F7D5E4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79718A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A9A458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B69BA4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21C5A7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4C82A7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8BAD88B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2CFE81C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D08521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B7EE4">
              <w:rPr>
                <w:rFonts w:hint="eastAsia"/>
              </w:rPr>
              <w:t>C_ADDR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3410C1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17AF91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5B2126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B783A8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E6B244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F5C086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1C015A" w14:paraId="4B711E3E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3121BC5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8C0352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D0CC1">
              <w:rPr>
                <w:rFonts w:hint="eastAsia"/>
                <w:sz w:val="18"/>
                <w:szCs w:val="18"/>
              </w:rPr>
              <w:t>C_CONTACT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0C3D1D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354FEB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EBB95E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D71CC5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1B97CF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3FB517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12FE342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4DA20C76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CC4DFD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7CBEDD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56FDD1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F81BDF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F612A7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DA79FA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2A4A3E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6223240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52DF967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FC5A52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C5D8D7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C08EA9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1D87C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0F01D4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6A07AE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5987DE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3C80452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8EE9159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34AE3D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B13872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73480B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439CF8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8DA737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F8C496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3E92F4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3280237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B5AA0D9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ED95D4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3DB57D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0C582A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4335A8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124B6B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881B9B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3BE35F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ADC2E72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0E9E380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7C9988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BECD2D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760BE7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576F46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F8BF1B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6C48D1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D665BC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AD923EF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BEEB1FD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F2F2A4E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F769B5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431805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A15647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1BD1C4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EF295D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B6B9FA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AB06202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744663C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612E08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D3CF8A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71D104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106C1F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B4D28A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A1E7B4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E6BDAA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E210291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BACADB0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A8FECF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E818F4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B62535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623DB1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898DAD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B0F7F7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C9A7FA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9A2DD9A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36C2BAC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7D44BC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66B4F6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DD315C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5F6BBC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58E5DE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1B5C2A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14FA83E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619C19C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1C4EFD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10F04E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83C906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67B870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F7A3F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65AB3D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0B323C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236FE10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8C513A0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5254A3F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29E452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CCFC32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97EB52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CF7F73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FD43B0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BEA001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1B117BB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98D052B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B8E8E4F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6F6347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E482CF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1F221A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101CB4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CE1155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1FBEE8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28F9FDD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1C015A" w14:paraId="51EE71F9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20BFC17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0D2E46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59152C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320A24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5FF95A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91C0EA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46B6D0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48431E4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1C015A" w14:paraId="176FFE23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43973CEA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C08C696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7B71959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6542F4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6A7206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493905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C157A4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EFFD3D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9614374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E753C50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2979A5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D09985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425D7B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AD12B1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56E362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20E75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958A93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5DFF4779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3659F1E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C9623E7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6EC453D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128F35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B0C946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CA5B23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BB2EBC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A0C1E9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C015A" w14:paraId="585753EE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565D004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DE9E1E0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08B1F99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448068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A2F29A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E5CF55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F3D852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62A85A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E56BC8B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93BA4B5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02A8606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A647EF4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最后评审时间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C672A5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CCFFAF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1DB816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D00956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A6F63D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8828F06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08C2797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BD7B8DF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DDC4E3B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7B1F3C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0E27BB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BB1654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F869B5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A018CC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3083CC0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43B5C620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F7E97A9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68D06A9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B455A3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A1A04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98EB08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216810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460076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65AF6FD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E0F7F26" w14:textId="77777777" w:rsidR="001C015A" w:rsidRPr="002E6739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38D8FC6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8D176E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6CB127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790795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C8C8A4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6A08C3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82F36E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F23DB8" w14:paraId="2D6AD8BA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4AC24065" w14:textId="77777777" w:rsidR="001C015A" w:rsidRPr="00F23DB8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92D3F88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23DB8">
              <w:rPr>
                <w:rFonts w:hint="eastAsia"/>
                <w:strike/>
                <w:sz w:val="18"/>
                <w:szCs w:val="18"/>
              </w:rPr>
              <w:t>R_REVIEW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7EAF9E7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23DB8">
              <w:rPr>
                <w:rFonts w:hint="eastAsia"/>
                <w:strike/>
                <w:sz w:val="18"/>
                <w:szCs w:val="18"/>
              </w:rPr>
              <w:t>当前评审机构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C820749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23DB8">
              <w:rPr>
                <w:rFonts w:hint="eastAsia"/>
                <w:strike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35E3270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FC1F85B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1BD0F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39EC7FB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1C015A" w:rsidRPr="00F23DB8" w14:paraId="073EF190" w14:textId="77777777" w:rsidTr="00150BA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7092AD0" w14:textId="77777777" w:rsidR="001C015A" w:rsidRPr="00F23DB8" w:rsidRDefault="001C015A" w:rsidP="007173E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5BC6633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23DB8">
              <w:rPr>
                <w:rFonts w:hint="eastAsia"/>
                <w:strike/>
                <w:sz w:val="18"/>
                <w:szCs w:val="18"/>
              </w:rPr>
              <w:t>S_REVIEW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7A97717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23DB8">
              <w:rPr>
                <w:rFonts w:hint="eastAsia"/>
                <w:strike/>
                <w:sz w:val="18"/>
                <w:szCs w:val="18"/>
              </w:rPr>
              <w:t>当前评审机构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B4A688C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23DB8">
              <w:rPr>
                <w:rFonts w:hint="eastAsia"/>
                <w:strike/>
                <w:sz w:val="18"/>
                <w:szCs w:val="18"/>
              </w:rPr>
              <w:t>C</w:t>
            </w:r>
            <w:r w:rsidRPr="00F23DB8">
              <w:rPr>
                <w:strike/>
                <w:sz w:val="18"/>
                <w:szCs w:val="18"/>
              </w:rPr>
              <w:t>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099AFBB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2F76FDA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98ACCA5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CD9B699" w14:textId="77777777" w:rsidR="001C015A" w:rsidRPr="00F23DB8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14C5DCF5" w14:textId="77777777" w:rsidR="001C015A" w:rsidRDefault="001C015A" w:rsidP="001C015A">
      <w:pPr>
        <w:pStyle w:val="2"/>
        <w:rPr>
          <w:rFonts w:hint="eastAsia"/>
        </w:rPr>
      </w:pPr>
      <w:bookmarkStart w:id="9" w:name="_Toc422330445"/>
      <w:bookmarkStart w:id="10" w:name="_Toc423443524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9"/>
      <w:bookmarkEnd w:id="10"/>
    </w:p>
    <w:p w14:paraId="05BA6CF6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BF2D78E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1C015A" w14:paraId="14C2150A" w14:textId="77777777" w:rsidTr="00150BAE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0E4459A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6F3000D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1F9CC8D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CD0C0E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F84787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80E495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471F8B5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20310CB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35912292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4ADCF76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AFCCFD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FBF1DA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35FE2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E0D39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92194A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51AEB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A8F56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DB567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55D94FD1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E80C7D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33DBE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35FE2">
              <w:rPr>
                <w:rFonts w:hint="eastAsia"/>
                <w:sz w:val="18"/>
                <w:szCs w:val="18"/>
              </w:rPr>
              <w:t>C_USER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087BAC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35FE2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215554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775A81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D3FC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244E7E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1C7C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7BCDADF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CD7E5D0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980AB8" w14:textId="77777777" w:rsidR="001C015A" w:rsidRPr="00F35FE2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0E00A7C" w14:textId="77777777" w:rsidR="001C015A" w:rsidRPr="00F35FE2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35FE2"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F287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C11D6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91B1A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F5997E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B2579C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384C06C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3257D39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041AFE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304F8BF" w14:textId="77777777" w:rsidR="001C015A" w:rsidRPr="00F35FE2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C77F1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638F0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734BD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03290A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EE49DC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3C34D97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6D69168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094EFAA" w14:textId="77777777" w:rsidR="001C015A" w:rsidRPr="00877F0E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CBB1F0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23A5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A4090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AFBE01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BD1685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B9CA71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1C015A" w14:paraId="64DA288C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68455B8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DD9791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B06598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A4FCB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D7FB13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BDDEA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D12659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5CFED9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26E7F2C1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0525E46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2F76DF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9432C1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100775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9EFAC9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ABCB7C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E248F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816347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E065CD9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B58A610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2E7866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71B3DE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21F09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0182B3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A3DA68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A2A7DE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B2DFB1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859AF8D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524D336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0C7AB6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707D17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FB481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008E12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FB3B19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BB024A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F7AE2C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0420C01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B078DB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419521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A6ED86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FD88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D2A45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F7434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9DD7C1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0EEB27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29C5D555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0D32463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F2788E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ABC3B8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244AA3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F44048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6FBB5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72C6D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A42A52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669267A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595D866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09B959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C5FE0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AFDD7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CEF73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CEED78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1CFABD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6FF2CD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5328DD3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AF5EA76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730B06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1EBF28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3C3E4B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2AC2E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842A7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5E6F3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2DEB78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B5AB474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F77E02C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4DFD00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93C606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4C252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03AA7D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546501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57BE3A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CD9D20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69AE191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1C9872E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B53BCA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6798E2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4EC06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37708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E5C23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6588E8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E607CA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DEC62BE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ECC5BC7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0E9D4E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599AC8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7CDEF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82390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6D22A6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7B1134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F3E23B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0EA6F70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094EF44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CABA7D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1EBE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3960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2F11E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1CE03A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76F4E3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417D24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E5C6AB9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C21BBD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AF0BD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F65D30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5E907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6D9BB2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9ED229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5559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9C0A3E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F5F99BC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770F93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49D687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5BDBD4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13260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8A6E78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0E2CF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8DF0B2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FBB4C0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1C015A" w14:paraId="46731E61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1996CD4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F0EF4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71991E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FFFDF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BF213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6AC43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EF6BF3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B1241C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C015A" w14:paraId="24D96B4C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613EF6" w14:textId="77777777" w:rsidR="001C015A" w:rsidRPr="002E6739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2B9476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8F4DA5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FD9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D6713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FC2042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126165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34276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C015A" w:rsidRPr="00FB4400" w14:paraId="2361B0C4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F60F43" w14:textId="77777777" w:rsidR="001C015A" w:rsidRPr="00FB4400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45036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B4400">
              <w:rPr>
                <w:rFonts w:hint="eastAsia"/>
                <w:strike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75FD6A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B4400">
              <w:rPr>
                <w:rFonts w:hint="eastAsia"/>
                <w:strike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2877E2A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B4400">
              <w:rPr>
                <w:strike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FBCA5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F4BFF0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3743B4C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D1395AB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  <w:strike/>
              </w:rPr>
            </w:pPr>
          </w:p>
        </w:tc>
      </w:tr>
      <w:tr w:rsidR="001C015A" w:rsidRPr="00FB4400" w14:paraId="41FE0BF3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5C71B8D" w14:textId="77777777" w:rsidR="001C015A" w:rsidRPr="00FB4400" w:rsidRDefault="001C015A" w:rsidP="007173E6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278F3F2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B4400">
              <w:rPr>
                <w:rFonts w:hint="eastAsia"/>
                <w:strike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5337158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B4400">
              <w:rPr>
                <w:rFonts w:hint="eastAsia"/>
                <w:strike/>
                <w:sz w:val="18"/>
                <w:szCs w:val="18"/>
              </w:rPr>
              <w:t>最后登陆</w:t>
            </w:r>
            <w:r w:rsidRPr="00FB4400">
              <w:rPr>
                <w:rFonts w:hint="eastAsia"/>
                <w:strike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FFC22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B4400">
              <w:rPr>
                <w:rFonts w:hint="eastAsia"/>
                <w:strike/>
                <w:sz w:val="18"/>
                <w:szCs w:val="18"/>
              </w:rPr>
              <w:t>VARCHAR(</w:t>
            </w:r>
            <w:r w:rsidRPr="00FB4400">
              <w:rPr>
                <w:strike/>
                <w:sz w:val="18"/>
                <w:szCs w:val="18"/>
              </w:rPr>
              <w:t>50</w:t>
            </w:r>
            <w:r w:rsidRPr="00FB4400">
              <w:rPr>
                <w:rFonts w:hint="eastAsia"/>
                <w:strike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C882E9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530753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A4CDD76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1D8B756" w14:textId="77777777" w:rsidR="001C015A" w:rsidRPr="00FB4400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  <w:strike/>
              </w:rPr>
            </w:pPr>
          </w:p>
        </w:tc>
      </w:tr>
    </w:tbl>
    <w:p w14:paraId="4A1D3B79" w14:textId="77777777" w:rsidR="001C015A" w:rsidRDefault="001C015A" w:rsidP="001C015A">
      <w:pPr>
        <w:pStyle w:val="2"/>
        <w:rPr>
          <w:rFonts w:hint="eastAsia"/>
        </w:rPr>
      </w:pPr>
      <w:bookmarkStart w:id="11" w:name="_Toc422330446"/>
      <w:bookmarkStart w:id="12" w:name="_Toc423443525"/>
      <w:r>
        <w:rPr>
          <w:rFonts w:hint="eastAsia"/>
        </w:rPr>
        <w:t>SYS_TENANT_E_P</w:t>
      </w:r>
      <w:r>
        <w:t xml:space="preserve">ROFESSION </w:t>
      </w:r>
      <w:r>
        <w:rPr>
          <w:rFonts w:hint="eastAsia"/>
        </w:rPr>
        <w:t>企业所属专业表</w:t>
      </w:r>
      <w:bookmarkEnd w:id="11"/>
      <w:bookmarkEnd w:id="12"/>
    </w:p>
    <w:p w14:paraId="5E7F74C3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AAF3494" w14:textId="77777777" w:rsidR="001C015A" w:rsidRPr="00CC31BA" w:rsidRDefault="001C015A" w:rsidP="001C015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本表用来保存企业所属的专业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C015A" w14:paraId="20F4E47F" w14:textId="77777777" w:rsidTr="00150BA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81068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6E35C8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B62775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B88666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6ACE0AB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7D7DBB0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5B7E31A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1343893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26327780" w14:textId="77777777" w:rsidTr="00150BA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DEE8EDC" w14:textId="77777777" w:rsidR="001C015A" w:rsidRPr="002E6739" w:rsidRDefault="001C015A" w:rsidP="007173E6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EB8CF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E8D153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748FB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BA2F0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AC025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29E22CF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64E4523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16461EB" w14:textId="77777777" w:rsidTr="00150BA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91F1E79" w14:textId="77777777" w:rsidR="001C015A" w:rsidRPr="002E6739" w:rsidRDefault="001C015A" w:rsidP="007173E6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0F1E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5AD252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E76204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133F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2F33AF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382AAE7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874BC3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30D3E1A" w14:textId="77777777" w:rsidR="001C015A" w:rsidRDefault="001C015A" w:rsidP="001C015A">
      <w:pPr>
        <w:pStyle w:val="2"/>
        <w:rPr>
          <w:rFonts w:hint="eastAsia"/>
        </w:rPr>
      </w:pPr>
      <w:bookmarkStart w:id="13" w:name="_Toc422330447"/>
      <w:bookmarkStart w:id="14" w:name="_Toc423443526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3"/>
      <w:bookmarkEnd w:id="14"/>
    </w:p>
    <w:p w14:paraId="3E143B18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92BE4C8" w14:textId="77777777" w:rsidR="001C015A" w:rsidRDefault="001C015A" w:rsidP="007173E6">
      <w:pPr>
        <w:numPr>
          <w:ilvl w:val="0"/>
          <w:numId w:val="2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3F49710" w14:textId="77777777" w:rsidR="001C015A" w:rsidRPr="00CC31BA" w:rsidRDefault="001C015A" w:rsidP="007173E6">
      <w:pPr>
        <w:numPr>
          <w:ilvl w:val="0"/>
          <w:numId w:val="20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1C015A" w14:paraId="22457EC1" w14:textId="77777777" w:rsidTr="00150BAE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2954027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6EED41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634C2A4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C00075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82785D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46DAD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2C45E0A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FC8B7F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3BE959F2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F1C82A9" w14:textId="77777777" w:rsidR="001C015A" w:rsidRPr="002E6739" w:rsidRDefault="001C015A" w:rsidP="007173E6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CD715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82490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37BE3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896B2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E04D7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F09DFE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8E031F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2B08CEC7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C7FDF" w14:textId="77777777" w:rsidR="001C015A" w:rsidRPr="002E6739" w:rsidRDefault="001C015A" w:rsidP="007173E6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032312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A475A5"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094864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A475A5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F02BD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4CF208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1F250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DC0C1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6C83E3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D26C281" w14:textId="77777777" w:rsidTr="00150BAE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BF1849C" w14:textId="77777777" w:rsidR="001C015A" w:rsidRPr="002E6739" w:rsidRDefault="001C015A" w:rsidP="007173E6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B78FFC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BF879F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6BACF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BD6FDB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1CFE64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FC18C8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F39F2D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>
              <w:t>V_STATE</w:t>
            </w:r>
          </w:p>
        </w:tc>
      </w:tr>
      <w:tr w:rsidR="001C015A" w14:paraId="752279E3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300ADE0" w14:textId="77777777" w:rsidR="001C015A" w:rsidRPr="002E6739" w:rsidRDefault="001C015A" w:rsidP="007173E6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1B2A2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92C70A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AC51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98821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C45C3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2118C7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47375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064BC56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6AAFAA4" w14:textId="77777777" w:rsidR="001C015A" w:rsidRPr="002E6739" w:rsidRDefault="001C015A" w:rsidP="007173E6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5E451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38E33B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62C69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568E01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6A121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451BF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14E356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1C015A" w14:paraId="5F7BD8F4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39A275B" w14:textId="77777777" w:rsidR="001C015A" w:rsidRPr="002E6739" w:rsidRDefault="001C015A" w:rsidP="007173E6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E4880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9444B3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0562E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5B10CE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4495FA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DE739B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9D4C1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0209C96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D3EEBFF" w14:textId="77777777" w:rsidR="001C015A" w:rsidRPr="002E6739" w:rsidRDefault="001C015A" w:rsidP="007173E6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1F069E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F1CB69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9489C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7589F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43B262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33299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1D0538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1C015A" w14:paraId="1D6333CE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23F1B8" w14:textId="77777777" w:rsidR="001C015A" w:rsidRPr="002E6739" w:rsidRDefault="001C015A" w:rsidP="007173E6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FD1EC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92606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A8849F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98A9C0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91098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26FDB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AE063D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06E7F0D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1C7339E" w14:textId="77777777" w:rsidR="001C015A" w:rsidRPr="002E6739" w:rsidRDefault="001C015A" w:rsidP="007173E6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13D65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12AC4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69485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08EBD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4BDCA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95D258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54F4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1C015A" w14:paraId="52E4450E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A0CFB06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F070533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5F3E3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E2587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678AB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4417A0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F244F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F4B9D7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A6DD7B5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3A02BB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E876ED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B3FCB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F273F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358684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A574E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382F7E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6DD41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1C015A" w14:paraId="22A2D0A2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F92FCC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AB4DF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2DA168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9F1C2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08A9B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96484C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046032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8F3F8F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7FC2697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2A9378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B683A6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895A37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FADC7F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8DDAC4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27975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8E65D4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895DAE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F851B7F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F6131B0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BC2E0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43F0E4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21368C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A7497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BB779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3E879C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894CCE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735CA2F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07CBAB7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13E7C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2AEB8D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F524B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E8F0EF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13E35A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A9D47B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D547F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960B0F3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59A3A8D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C50605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984BCA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45BCB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26589D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C66541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CB43B9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5FC04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54575EF4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D711A7D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71220C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D8127D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E18AD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98352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B9A8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0A39E4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FC125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02C091B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292F4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D2C6C1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C3B72D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B17CB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09834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FEAAC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EEAD95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A146F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1C015A" w14:paraId="279139C7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466446D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25BC77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600E19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DB869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7512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381409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97277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D1C57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64E6061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9625A8B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D38326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F2843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C61F6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B040F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B9D9B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4E2172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9DF1B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7D448D8" w14:textId="77777777" w:rsidR="001C015A" w:rsidRDefault="001C015A" w:rsidP="001C015A">
      <w:pPr>
        <w:pStyle w:val="2"/>
        <w:rPr>
          <w:rFonts w:hint="eastAsia"/>
        </w:rPr>
      </w:pPr>
      <w:bookmarkStart w:id="15" w:name="_Toc422330448"/>
      <w:bookmarkStart w:id="16" w:name="_Toc423443527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5"/>
      <w:bookmarkEnd w:id="16"/>
    </w:p>
    <w:p w14:paraId="25FB7DFB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3C1CD53C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1C015A" w14:paraId="7C5A4338" w14:textId="77777777" w:rsidTr="00150BAE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392D2A7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14C34F5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3C72E8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50787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92A200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01BB29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719F22F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010D755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2C0EFB6B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DD1AE49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017FDF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3769F3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7849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93716E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76B20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1977D2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BA9CC4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B8C4B13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5CFF041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540CE8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240228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A71A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168271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B028A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815125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B6E8FB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3E3296B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02911D1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29D206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F18A2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D4CF35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C21661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857683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C46AFB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ED1061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52C157D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B8ED3F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D72820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CF1F41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2D279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4557A3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E3D809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87A218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066072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C015A" w14:paraId="1D7FCCDF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7414576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E129B0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D3441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E84F0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C2C47C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CAC31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2ABE1E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7059DB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C57D6C4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AE34F9E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D723A9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3F672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66613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3AC97F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E5A1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BE2CDC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6FDA96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5ACE092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0D6DF96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4C7B2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1D2BC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26774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FBB62F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CFAA9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3CF4FA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32E638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13E7E9B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4303986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1BA684" w14:textId="77777777" w:rsidR="001C015A" w:rsidRPr="00877F0E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4CFF1D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7CACE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202DD6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2F3D7E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FAEE14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6305669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162F3B3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58BFDE4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697D7C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A3E308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ED99F0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B7FCB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6677C8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B223FA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BF000F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2CD26C91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C2C1BBA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330989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5AD9F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68649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1E7035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677F35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2BEA55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6DB0EC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0BF285C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F9BB7B7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3E3B46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8DCEB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FBB0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FF82F5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3C6D2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C35320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FCC6EA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8C1BA76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07C23C6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57507F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5BE9E6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D0231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7DF40B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AC25CA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D69915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5FA920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F8A9306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B1B347B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DB936F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57D708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52AEA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22A2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1922C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45897C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5C41C9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A719D09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236F471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14C73C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D02AC9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A46DD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164EB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FD656C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CCC3F7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2ABF8B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5EFFC07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3A23538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0E072B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D9ED53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16671E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22D6DD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3DC65D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93AD50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10C0A3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0B59000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2A4668B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7FEBFB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30D5B1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C877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896326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18868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8ED3B6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00D139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BCF3C31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0622B7E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12B2BE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413B4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8BE94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F807A5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EE254F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BE351A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ABFD15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530C9DF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844FD1E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9AF2F2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0B0E16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C41E6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ACE7A0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E2B617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147CC4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2A73BD4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FDBF71D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BBD46A1" w14:textId="77777777" w:rsidR="001C015A" w:rsidRPr="002E6739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74B676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2CBB1B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6E842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D022C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0D42ED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71617F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5A2567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C015A" w14:paraId="4C37A58A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4A3CBE3" w14:textId="77777777" w:rsidR="001C015A" w:rsidRPr="00C848F4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AD1675C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C848F4">
              <w:rPr>
                <w:rFonts w:hint="eastAsia"/>
                <w:strike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E76E81F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C848F4">
              <w:rPr>
                <w:rFonts w:hint="eastAsia"/>
                <w:strike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2B3D3D6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C848F4">
              <w:rPr>
                <w:strike/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D2AC35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8254392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89E1B78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490A5DB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  <w:strike/>
              </w:rPr>
            </w:pPr>
          </w:p>
        </w:tc>
      </w:tr>
      <w:tr w:rsidR="001C015A" w14:paraId="3AD6A42F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DD676F4" w14:textId="77777777" w:rsidR="001C015A" w:rsidRPr="00C848F4" w:rsidRDefault="001C015A" w:rsidP="007173E6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79E1D9E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C848F4">
              <w:rPr>
                <w:rFonts w:hint="eastAsia"/>
                <w:strike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7E33255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C848F4">
              <w:rPr>
                <w:rFonts w:hint="eastAsia"/>
                <w:strike/>
                <w:sz w:val="18"/>
                <w:szCs w:val="18"/>
              </w:rPr>
              <w:t>最后登陆</w:t>
            </w:r>
            <w:r w:rsidRPr="00C848F4">
              <w:rPr>
                <w:rFonts w:hint="eastAsia"/>
                <w:strike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EAB24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C848F4">
              <w:rPr>
                <w:rFonts w:hint="eastAsia"/>
                <w:strike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7C849C2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C294D5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8D484E0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BFA4285" w14:textId="77777777" w:rsidR="001C015A" w:rsidRPr="00C848F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  <w:strike/>
              </w:rPr>
            </w:pPr>
          </w:p>
        </w:tc>
      </w:tr>
    </w:tbl>
    <w:p w14:paraId="57657DEF" w14:textId="77777777" w:rsidR="001C015A" w:rsidRPr="003441B4" w:rsidRDefault="001C015A" w:rsidP="001C015A">
      <w:pPr>
        <w:pStyle w:val="2"/>
        <w:rPr>
          <w:rFonts w:hint="eastAsia"/>
          <w:strike/>
        </w:rPr>
      </w:pPr>
      <w:bookmarkStart w:id="17" w:name="_Toc422330449"/>
      <w:bookmarkStart w:id="18" w:name="_Toc423443528"/>
      <w:r w:rsidRPr="003441B4">
        <w:rPr>
          <w:rFonts w:hint="eastAsia"/>
          <w:strike/>
        </w:rPr>
        <w:t>SYS_T</w:t>
      </w:r>
      <w:r w:rsidRPr="003441B4">
        <w:rPr>
          <w:strike/>
        </w:rPr>
        <w:t>E</w:t>
      </w:r>
      <w:r w:rsidRPr="003441B4">
        <w:rPr>
          <w:rFonts w:hint="eastAsia"/>
          <w:strike/>
        </w:rPr>
        <w:t>N</w:t>
      </w:r>
      <w:r w:rsidRPr="003441B4">
        <w:rPr>
          <w:strike/>
        </w:rPr>
        <w:t>ANT</w:t>
      </w:r>
      <w:r w:rsidRPr="003441B4">
        <w:rPr>
          <w:rFonts w:hint="eastAsia"/>
          <w:strike/>
        </w:rPr>
        <w:t>_R_</w:t>
      </w:r>
      <w:r w:rsidRPr="003441B4">
        <w:rPr>
          <w:strike/>
        </w:rPr>
        <w:t xml:space="preserve">CONTACT </w:t>
      </w:r>
      <w:r w:rsidRPr="003441B4">
        <w:rPr>
          <w:rFonts w:hint="eastAsia"/>
          <w:strike/>
        </w:rPr>
        <w:t>评审机构联系方式表</w:t>
      </w:r>
      <w:bookmarkEnd w:id="17"/>
      <w:bookmarkEnd w:id="18"/>
    </w:p>
    <w:p w14:paraId="6B9D1203" w14:textId="77777777" w:rsidR="001C015A" w:rsidRPr="003441B4" w:rsidRDefault="001C015A" w:rsidP="001C015A">
      <w:pPr>
        <w:ind w:firstLine="460"/>
        <w:rPr>
          <w:rFonts w:hint="eastAsia"/>
          <w:strike/>
        </w:rPr>
      </w:pPr>
      <w:r w:rsidRPr="003441B4">
        <w:rPr>
          <w:rFonts w:ascii="楷体" w:eastAsia="楷体" w:hAnsi="楷体" w:hint="eastAsia"/>
          <w:strike/>
        </w:rPr>
        <w:t xml:space="preserve"> [简要说明]</w:t>
      </w:r>
      <w:r w:rsidRPr="003441B4">
        <w:rPr>
          <w:rFonts w:hint="eastAsia"/>
          <w:strike/>
        </w:rPr>
        <w:t>：</w:t>
      </w:r>
    </w:p>
    <w:p w14:paraId="03C8F547" w14:textId="77777777" w:rsidR="001C015A" w:rsidRPr="003441B4" w:rsidRDefault="001C015A" w:rsidP="001C015A">
      <w:pPr>
        <w:ind w:firstLine="460"/>
        <w:rPr>
          <w:rFonts w:hint="eastAsia"/>
          <w:strike/>
        </w:rPr>
      </w:pPr>
      <w:r w:rsidRPr="003441B4">
        <w:rPr>
          <w:rFonts w:hint="eastAsia"/>
          <w:strike/>
        </w:rPr>
        <w:t>1</w:t>
      </w:r>
      <w:r w:rsidRPr="003441B4">
        <w:rPr>
          <w:rFonts w:hint="eastAsia"/>
          <w:strike/>
        </w:rPr>
        <w:t>）、本表用来保存评审机构的联系方式。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1C015A" w:rsidRPr="003441B4" w14:paraId="6E41136D" w14:textId="77777777" w:rsidTr="00150BAE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F7665C1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0C2A8977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56E8405E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6FA4173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9AD9072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428B640B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7889D2C8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5A684C39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备注</w:t>
            </w:r>
          </w:p>
        </w:tc>
      </w:tr>
      <w:tr w:rsidR="001C015A" w:rsidRPr="003441B4" w14:paraId="19AF5AB0" w14:textId="77777777" w:rsidTr="00150BAE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1932BF1" w14:textId="77777777" w:rsidR="001C015A" w:rsidRPr="003441B4" w:rsidRDefault="001C015A" w:rsidP="007173E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16099365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</w:rPr>
            </w:pPr>
            <w:r w:rsidRPr="003441B4">
              <w:rPr>
                <w:strike/>
              </w:rP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68512D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strike/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4FEE9C4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25AC371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F08AB94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AAB2B54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33A9F1D5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1C015A" w:rsidRPr="003441B4" w14:paraId="46217C0D" w14:textId="77777777" w:rsidTr="00150BAE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7736D166" w14:textId="77777777" w:rsidR="001C015A" w:rsidRPr="003441B4" w:rsidRDefault="001C015A" w:rsidP="007173E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D0C307E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strike/>
                <w:sz w:val="18"/>
                <w:szCs w:val="18"/>
              </w:rPr>
              <w:t>C_</w:t>
            </w:r>
            <w:r w:rsidRPr="003441B4">
              <w:rPr>
                <w:rFonts w:hint="eastAsia"/>
                <w:strike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27ACFDC2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28FC6DB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VARCHAR(</w:t>
            </w:r>
            <w:r w:rsidRPr="003441B4">
              <w:rPr>
                <w:strike/>
                <w:sz w:val="18"/>
                <w:szCs w:val="18"/>
              </w:rPr>
              <w:t>50</w:t>
            </w:r>
            <w:r w:rsidRPr="003441B4">
              <w:rPr>
                <w:rFonts w:hint="eastAsia"/>
                <w:strike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0CC8F0F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2990193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2DE370C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31F2AE9D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1C015A" w:rsidRPr="003441B4" w14:paraId="53C4F3D0" w14:textId="77777777" w:rsidTr="00150BAE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A0CF59" w14:textId="77777777" w:rsidR="001C015A" w:rsidRPr="003441B4" w:rsidRDefault="001C015A" w:rsidP="007173E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D3F4DE4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09C0563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C876D9F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VARCHAR(</w:t>
            </w:r>
            <w:r w:rsidRPr="003441B4">
              <w:rPr>
                <w:strike/>
                <w:sz w:val="18"/>
                <w:szCs w:val="18"/>
              </w:rPr>
              <w:t>50</w:t>
            </w:r>
            <w:r w:rsidRPr="003441B4">
              <w:rPr>
                <w:rFonts w:hint="eastAsia"/>
                <w:strike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285519E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F98E0C1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6F33B75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4C3CCE58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1C015A" w:rsidRPr="003441B4" w14:paraId="3F84AAFF" w14:textId="77777777" w:rsidTr="00150BAE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5CA5757" w14:textId="77777777" w:rsidR="001C015A" w:rsidRPr="003441B4" w:rsidRDefault="001C015A" w:rsidP="007173E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E858A34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413F8C8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3BEF4A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VARCHAR(</w:t>
            </w:r>
            <w:r w:rsidRPr="003441B4">
              <w:rPr>
                <w:strike/>
                <w:sz w:val="18"/>
                <w:szCs w:val="18"/>
              </w:rPr>
              <w:t>50</w:t>
            </w:r>
            <w:r w:rsidRPr="003441B4">
              <w:rPr>
                <w:rFonts w:hint="eastAsia"/>
                <w:strike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F57D388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75AE6BD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552D4CC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5BA84C7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1C015A" w:rsidRPr="003441B4" w14:paraId="4D698636" w14:textId="77777777" w:rsidTr="00150BAE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FA0D745" w14:textId="77777777" w:rsidR="001C015A" w:rsidRPr="003441B4" w:rsidRDefault="001C015A" w:rsidP="007173E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386F5BB7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231E59AB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E62B4F5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VARCHAR(</w:t>
            </w:r>
            <w:r w:rsidRPr="003441B4">
              <w:rPr>
                <w:strike/>
                <w:sz w:val="18"/>
                <w:szCs w:val="18"/>
              </w:rPr>
              <w:t>50</w:t>
            </w:r>
            <w:r w:rsidRPr="003441B4">
              <w:rPr>
                <w:rFonts w:hint="eastAsia"/>
                <w:strike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BC511EB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24D21F7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041CC00D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E00527E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644EA8AC" w14:textId="77777777" w:rsidR="001C015A" w:rsidRPr="003441B4" w:rsidRDefault="001C015A" w:rsidP="001C015A">
      <w:pPr>
        <w:pStyle w:val="2"/>
        <w:rPr>
          <w:rFonts w:hint="eastAsia"/>
          <w:strike/>
        </w:rPr>
      </w:pPr>
      <w:bookmarkStart w:id="19" w:name="_Toc422330450"/>
      <w:bookmarkStart w:id="20" w:name="_Toc423443529"/>
      <w:r w:rsidRPr="003441B4">
        <w:rPr>
          <w:rFonts w:hint="eastAsia"/>
          <w:strike/>
        </w:rPr>
        <w:t>SYS_TENANT_R</w:t>
      </w:r>
      <w:r w:rsidRPr="003441B4">
        <w:rPr>
          <w:strike/>
        </w:rPr>
        <w:t xml:space="preserve">_PROFESSION </w:t>
      </w:r>
      <w:r w:rsidRPr="003441B4">
        <w:rPr>
          <w:strike/>
        </w:rPr>
        <w:t>评审机构评审</w:t>
      </w:r>
      <w:r w:rsidRPr="003441B4">
        <w:rPr>
          <w:rFonts w:hint="eastAsia"/>
          <w:strike/>
        </w:rPr>
        <w:t>专业表</w:t>
      </w:r>
      <w:bookmarkEnd w:id="19"/>
      <w:bookmarkEnd w:id="20"/>
    </w:p>
    <w:p w14:paraId="38A9AD45" w14:textId="77777777" w:rsidR="001C015A" w:rsidRPr="003441B4" w:rsidRDefault="001C015A" w:rsidP="001C015A">
      <w:pPr>
        <w:ind w:firstLine="460"/>
        <w:rPr>
          <w:rFonts w:hint="eastAsia"/>
          <w:strike/>
        </w:rPr>
      </w:pPr>
      <w:r w:rsidRPr="003441B4">
        <w:rPr>
          <w:rFonts w:ascii="楷体" w:eastAsia="楷体" w:hAnsi="楷体" w:hint="eastAsia"/>
          <w:strike/>
        </w:rPr>
        <w:t xml:space="preserve"> [简要说明]</w:t>
      </w:r>
      <w:r w:rsidRPr="003441B4">
        <w:rPr>
          <w:rFonts w:hint="eastAsia"/>
          <w:strike/>
        </w:rPr>
        <w:t>：</w:t>
      </w:r>
    </w:p>
    <w:p w14:paraId="60690149" w14:textId="77777777" w:rsidR="001C015A" w:rsidRPr="003441B4" w:rsidRDefault="001C015A" w:rsidP="001C015A">
      <w:pPr>
        <w:ind w:firstLine="460"/>
        <w:rPr>
          <w:rFonts w:hint="eastAsia"/>
          <w:strike/>
        </w:rPr>
      </w:pPr>
      <w:r w:rsidRPr="003441B4">
        <w:rPr>
          <w:rFonts w:hint="eastAsia"/>
          <w:strike/>
        </w:rPr>
        <w:t>1</w:t>
      </w:r>
      <w:r w:rsidRPr="003441B4">
        <w:rPr>
          <w:rFonts w:hint="eastAsia"/>
          <w:strike/>
        </w:rPr>
        <w:t>）、本表用来保存评审机构评审的专业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C015A" w:rsidRPr="003441B4" w14:paraId="4EEB5331" w14:textId="77777777" w:rsidTr="00150BA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376349D4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77140A9A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6E7A5D0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FD0FDBF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FA3526A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79D9808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3DE377C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F035BF3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3441B4">
              <w:rPr>
                <w:rFonts w:hint="eastAsia"/>
                <w:b/>
                <w:strike/>
                <w:sz w:val="18"/>
                <w:szCs w:val="18"/>
              </w:rPr>
              <w:t>备注</w:t>
            </w:r>
          </w:p>
        </w:tc>
      </w:tr>
      <w:tr w:rsidR="001C015A" w:rsidRPr="003441B4" w14:paraId="2B0586CD" w14:textId="77777777" w:rsidTr="00150BA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4E35771" w14:textId="77777777" w:rsidR="001C015A" w:rsidRPr="003441B4" w:rsidRDefault="001C015A" w:rsidP="007173E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09E5F53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P_PROFESSION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6BB9B64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451390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strike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30C32B0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014655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19F3EDCB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DF64017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1C015A" w:rsidRPr="003441B4" w14:paraId="3CD8DE2D" w14:textId="77777777" w:rsidTr="00150BA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E113527" w14:textId="77777777" w:rsidR="001C015A" w:rsidRPr="003441B4" w:rsidRDefault="001C015A" w:rsidP="007173E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530C201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S_PROFESSION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A8F79F9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D474EF3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3441B4">
              <w:rPr>
                <w:rFonts w:hint="eastAsia"/>
                <w:strike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ACA61A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16D2DF3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488C2CF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A638AC" w14:textId="77777777" w:rsidR="001C015A" w:rsidRPr="003441B4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66D026F5" w14:textId="77777777" w:rsidR="001C015A" w:rsidRPr="003441B4" w:rsidRDefault="001C015A" w:rsidP="001C015A">
      <w:pPr>
        <w:ind w:firstLineChars="0" w:firstLine="0"/>
        <w:rPr>
          <w:rFonts w:hint="eastAsia"/>
          <w:strike/>
        </w:rPr>
      </w:pPr>
      <w:r w:rsidRPr="003441B4">
        <w:rPr>
          <w:rFonts w:hint="eastAsia"/>
          <w:strike/>
        </w:rPr>
        <w:tab/>
      </w:r>
    </w:p>
    <w:p w14:paraId="5A737133" w14:textId="77777777" w:rsidR="001C015A" w:rsidRDefault="001C015A" w:rsidP="001C015A">
      <w:pPr>
        <w:pStyle w:val="2"/>
        <w:rPr>
          <w:rFonts w:hint="eastAsia"/>
        </w:rPr>
      </w:pPr>
      <w:bookmarkStart w:id="21" w:name="_Toc422330451"/>
      <w:bookmarkStart w:id="22" w:name="_Toc423443530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21"/>
      <w:bookmarkEnd w:id="22"/>
    </w:p>
    <w:p w14:paraId="19CA9675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BFAD3AF" w14:textId="77777777" w:rsidR="001C015A" w:rsidRDefault="001C015A" w:rsidP="007173E6">
      <w:pPr>
        <w:numPr>
          <w:ilvl w:val="0"/>
          <w:numId w:val="2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3097977F" w14:textId="77777777" w:rsidR="001C015A" w:rsidRPr="00CC31BA" w:rsidRDefault="001C015A" w:rsidP="007173E6">
      <w:pPr>
        <w:numPr>
          <w:ilvl w:val="0"/>
          <w:numId w:val="20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1C015A" w14:paraId="3C447213" w14:textId="77777777" w:rsidTr="00150BAE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29BC27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C7F6B0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6F3AB12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9AC1B6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1AA5568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53F6484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2A3F723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0E223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3D28197D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D91CAB" w14:textId="77777777" w:rsidR="001C015A" w:rsidRPr="002E6739" w:rsidRDefault="001C015A" w:rsidP="007173E6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2D96D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BFFFA2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62CEB1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444608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E37B5D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A48E08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8DACE4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2DA989DC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666A3E1" w14:textId="77777777" w:rsidR="001C015A" w:rsidRPr="002E6739" w:rsidRDefault="001C015A" w:rsidP="007173E6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A9D5E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080506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F240C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99ED9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3D8A9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FA5B3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B89DB5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2B17A3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20DF64DE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C1A9184" w14:textId="77777777" w:rsidR="001C015A" w:rsidRPr="002E6739" w:rsidRDefault="001C015A" w:rsidP="007173E6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24D519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B3EEEA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55973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6970C2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9C83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440CC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AABEE3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1C015A" w14:paraId="72BB2260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52D5B4C" w14:textId="77777777" w:rsidR="001C015A" w:rsidRPr="002E6739" w:rsidRDefault="001C015A" w:rsidP="007173E6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4F1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2BB4D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DC6294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62AB10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ED6DB2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3A206B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E8601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4FCA3BC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022BCC8" w14:textId="77777777" w:rsidR="001C015A" w:rsidRPr="002E6739" w:rsidRDefault="001C015A" w:rsidP="007173E6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B0FA8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387FDE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23B61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0CAAC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FF7C4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4F017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1F8E88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1C015A" w14:paraId="285A3A65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2249BA" w14:textId="77777777" w:rsidR="001C015A" w:rsidRPr="002E6739" w:rsidRDefault="001C015A" w:rsidP="007173E6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D7323B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2EC1D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CFD13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AF37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7B021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0ACD8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7B398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554859D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7F0C6F" w14:textId="77777777" w:rsidR="001C015A" w:rsidRPr="002E6739" w:rsidRDefault="001C015A" w:rsidP="007173E6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D0CCCB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F15C8B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1C1FE9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50556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E8F78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26CEF3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8216CB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1C015A" w14:paraId="054FFCDA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696CFC5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2AD9C99" w14:textId="77777777" w:rsidR="001C015A" w:rsidRPr="006E12A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5D5FD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3389A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34F34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C65F7A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EDAD47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C15399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23D464F8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A3EF50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420D22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A2A6F2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8F69D9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0921D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165245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02F8CD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B3A3A1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45F6D44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32504B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3F0AA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89D9A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70B6A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1C520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B84A2B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A628F0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6163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D92851D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EF7409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436F2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20C555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264C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E50603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88BE1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4F0EED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07855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825B885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90979B6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8EFC3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76F375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AB625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E7A98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7603DD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307E0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9608D9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DED75B2" w14:textId="77777777" w:rsidTr="00150BA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A24A326" w14:textId="77777777" w:rsidR="001C015A" w:rsidRPr="002E6739" w:rsidRDefault="001C015A" w:rsidP="007173E6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93EB0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AC5FE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8247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CCCE1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A0C0E5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90123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117178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9C91298" w14:textId="77777777" w:rsidR="001C015A" w:rsidRDefault="001C015A" w:rsidP="001C015A">
      <w:pPr>
        <w:pStyle w:val="2"/>
        <w:rPr>
          <w:rFonts w:hint="eastAsia"/>
        </w:rPr>
      </w:pPr>
      <w:bookmarkStart w:id="23" w:name="_Toc422330452"/>
      <w:bookmarkStart w:id="24" w:name="_Toc423443531"/>
      <w:r>
        <w:rPr>
          <w:rFonts w:hint="eastAsia"/>
        </w:rPr>
        <w:t>SYS_TENANT</w:t>
      </w:r>
      <w:r>
        <w:t>_G_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政府用户表</w:t>
      </w:r>
      <w:bookmarkEnd w:id="23"/>
      <w:bookmarkEnd w:id="24"/>
    </w:p>
    <w:p w14:paraId="41DB2A02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FE771EF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本表用来保存政府用户的基本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1C015A" w14:paraId="0E8052E8" w14:textId="77777777" w:rsidTr="00150BAE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3D0AA42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5C49680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729B7C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67C2D3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4DEEA8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6D8E1B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3957EFB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7D93145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5D469FEC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BF94726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52B77D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FA1307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587A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CD62B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351729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6A57F0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606A1D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77B390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2C4E04F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972024A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5CEBDC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7526C1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0A1D3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10169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401EA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1E5258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EDD16E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71E645E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5DE0440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155E50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3F952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587A"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49FD0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A7D5CD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65FC01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259AC6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537575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B6F77A5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3FD7118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CE884C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F3B9991" w14:textId="77777777" w:rsidR="001C015A" w:rsidRPr="002E587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587A">
              <w:rPr>
                <w:rFonts w:hint="eastAsia"/>
                <w:sz w:val="18"/>
                <w:szCs w:val="18"/>
              </w:rPr>
              <w:t>所属租户编号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7F3B8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81A5F9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6D1DF4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C6F5BE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72617E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54EC9531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E4DCB69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981462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F6CF2D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C6C6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EC6BC5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35815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4B0F2E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363562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C015A" w14:paraId="534AA574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3246B25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72F24F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6A9C5E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A196B1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C2EDC4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CC45D3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439CCC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87172B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5CE4BC8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1BA3E36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0F18D1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BF4FC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65432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ACD837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3A09D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299004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2ACAF4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D8CC61A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63E1F96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84E6E9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3F4AFE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0D1B1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AD529F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EB7655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CB84DA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5886B6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A9DA5B0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C98A711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74E05EC" w14:textId="77777777" w:rsidR="001C015A" w:rsidRPr="00877F0E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7462B4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9F6A55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32126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F9202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552980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2C9F697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43E3DFF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CEA3844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07D4EC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43625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E1F57E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37B0AC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5995C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1D3447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0F64EE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517D3C4F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2DD5B6C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108F46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F95202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FE96D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ED6B7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40279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23ACB2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48F88B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C8F9B90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C7F7C63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1D3CC1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548637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9E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882D2A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D712F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EFED16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0B4A0F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A45CE28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C4FC4DE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B4065A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08935F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87E2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43D73C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48F03D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D94111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45FCCF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EBC4CDE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302AC80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8A0676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CAC413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74E066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757DB1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7D7E3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960C56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082A33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D10BCDA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8DDE353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366B89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6C4B06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B1468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5EC59D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3FD6B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71DE2A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08C2FC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1C20A33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629EAD0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121EB8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57C3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38A886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4A04D2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4BDD58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1B53A2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085380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B3A0E12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0E3B30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901998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D6B718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EF761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6929B6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160EE6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EA798E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EA280F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27FC408E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D3AA4EE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DD5F08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78B85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43D66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A84816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86667A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BA238F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397065C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7CC400A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3455E35" w14:textId="77777777" w:rsidR="001C015A" w:rsidRPr="002E6739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73BC9D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BBABB2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AAD20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54786E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40ED5C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82D3F2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ADC12D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C015A" w:rsidRPr="005C3641" w14:paraId="16B628BC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1C18971" w14:textId="77777777" w:rsidR="001C015A" w:rsidRPr="005C3641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8C2644E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5C3641">
              <w:rPr>
                <w:rFonts w:hint="eastAsia"/>
                <w:strike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8EDD46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5C3641">
              <w:rPr>
                <w:rFonts w:hint="eastAsia"/>
                <w:strike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B792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5C3641">
              <w:rPr>
                <w:strike/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D4E4085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E0DF80B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8F1B401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B938DDC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  <w:strike/>
              </w:rPr>
            </w:pPr>
          </w:p>
        </w:tc>
      </w:tr>
      <w:tr w:rsidR="001C015A" w:rsidRPr="005C3641" w14:paraId="6ED2C1DA" w14:textId="77777777" w:rsidTr="00150BAE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54578DB" w14:textId="77777777" w:rsidR="001C015A" w:rsidRPr="005C3641" w:rsidRDefault="001C015A" w:rsidP="00B95556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53A4B1E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5C3641">
              <w:rPr>
                <w:rFonts w:hint="eastAsia"/>
                <w:strike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8608469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5C3641">
              <w:rPr>
                <w:rFonts w:hint="eastAsia"/>
                <w:strike/>
                <w:sz w:val="18"/>
                <w:szCs w:val="18"/>
              </w:rPr>
              <w:t>最后登陆</w:t>
            </w:r>
            <w:r w:rsidRPr="005C3641">
              <w:rPr>
                <w:rFonts w:hint="eastAsia"/>
                <w:strike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9C460B3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5C3641">
              <w:rPr>
                <w:rFonts w:hint="eastAsia"/>
                <w:strike/>
                <w:sz w:val="18"/>
                <w:szCs w:val="18"/>
              </w:rPr>
              <w:t>VARCHAR(</w:t>
            </w:r>
            <w:r w:rsidRPr="005C3641">
              <w:rPr>
                <w:strike/>
                <w:sz w:val="18"/>
                <w:szCs w:val="18"/>
              </w:rPr>
              <w:t>50</w:t>
            </w:r>
            <w:r w:rsidRPr="005C3641">
              <w:rPr>
                <w:rFonts w:hint="eastAsia"/>
                <w:strike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E817B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07A05FA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4442DCC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69DCD1F" w14:textId="77777777" w:rsidR="001C015A" w:rsidRPr="005C3641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  <w:strike/>
              </w:rPr>
            </w:pPr>
          </w:p>
        </w:tc>
      </w:tr>
    </w:tbl>
    <w:p w14:paraId="2663ACC0" w14:textId="77777777" w:rsidR="001C015A" w:rsidRDefault="001C015A" w:rsidP="001C015A">
      <w:pPr>
        <w:pStyle w:val="2"/>
        <w:rPr>
          <w:rFonts w:hint="eastAsia"/>
        </w:rPr>
      </w:pPr>
      <w:bookmarkStart w:id="25" w:name="_Toc422330453"/>
      <w:bookmarkStart w:id="26" w:name="_Toc423443532"/>
      <w:r>
        <w:rPr>
          <w:rFonts w:hint="eastAsia"/>
        </w:rPr>
        <w:t xml:space="preserve">SYS_USER </w:t>
      </w:r>
      <w:r>
        <w:t>系统</w:t>
      </w:r>
      <w:r>
        <w:rPr>
          <w:rFonts w:hint="eastAsia"/>
        </w:rPr>
        <w:t>用户信息表</w:t>
      </w:r>
      <w:bookmarkEnd w:id="25"/>
      <w:bookmarkEnd w:id="26"/>
    </w:p>
    <w:p w14:paraId="58E71299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33C1510C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1C015A" w14:paraId="3275E6C6" w14:textId="77777777" w:rsidTr="00150BAE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1A4F0E8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65EE253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7C16A1B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B46070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1888579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195BAC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82AA26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6A63CC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3BAC6323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022FCEA" w14:textId="77777777" w:rsidR="001C015A" w:rsidRPr="002E6739" w:rsidRDefault="001C015A" w:rsidP="007173E6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94D85B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E0E5AF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C4D87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5B187E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B6882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390EEB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A23D4E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27D6E79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F6403CA" w14:textId="77777777" w:rsidR="001C015A" w:rsidRPr="002E6739" w:rsidRDefault="001C015A" w:rsidP="007173E6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AF24091" w14:textId="77777777" w:rsidR="001C015A" w:rsidRPr="00877F0E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AA3A88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85498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630EB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2379B2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A4814D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A55392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E87DB23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103D660" w14:textId="77777777" w:rsidR="001C015A" w:rsidRPr="002E6739" w:rsidRDefault="001C015A" w:rsidP="007173E6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B43E01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F9B51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A422A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ED2DDA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A8D255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3DEF2E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B19F98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765EFDA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CEE8EAE" w14:textId="77777777" w:rsidR="001C015A" w:rsidRPr="002E6739" w:rsidRDefault="001C015A" w:rsidP="007173E6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6E46F3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48A9DA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4CF6E0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4BDED1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3E968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D2191D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BE47B9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313C193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AF472D" w14:textId="77777777" w:rsidR="001C015A" w:rsidRPr="002E6739" w:rsidRDefault="001C015A" w:rsidP="007173E6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B4A600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F533F8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B97E2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229830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94436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EA0E5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D36317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A9E2822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7F5F21A" w14:textId="77777777" w:rsidR="001C015A" w:rsidRPr="002E6739" w:rsidRDefault="001C015A" w:rsidP="007173E6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55B72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05FEF4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AE1F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E6B878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E3B85A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C82833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F106C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276822E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0767565" w14:textId="77777777" w:rsidR="001C015A" w:rsidRPr="002E6739" w:rsidRDefault="001C015A" w:rsidP="007173E6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B8283C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905315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42D99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AA1F01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184565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F1BD2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10F2175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27" w:name="_Toc301132091"/>
      </w:tr>
      <w:tr w:rsidR="001C015A" w14:paraId="7BC4FA00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76CF82E" w14:textId="77777777" w:rsidR="001C015A" w:rsidRPr="002E6739" w:rsidRDefault="001C015A" w:rsidP="007173E6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A79AB8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8B6BB2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5AD5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747BFF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9C4D0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5431D5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AC8933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C015A" w14:paraId="56A12753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EB7BB6C" w14:textId="77777777" w:rsidR="001C015A" w:rsidRPr="002E6739" w:rsidRDefault="001C015A" w:rsidP="007173E6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99E0DF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8A1CD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80230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ECC26E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FDF6B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1EF83A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C9B8DF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C015A" w14:paraId="12730412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F6E84A6" w14:textId="77777777" w:rsidR="001C015A" w:rsidRPr="00A86F7F" w:rsidRDefault="001C015A" w:rsidP="007173E6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DE3CAEA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A86F7F">
              <w:rPr>
                <w:rFonts w:hint="eastAsia"/>
                <w:strike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6EC6187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A86F7F">
              <w:rPr>
                <w:rFonts w:hint="eastAsia"/>
                <w:strike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664ED0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A86F7F">
              <w:rPr>
                <w:strike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EA4213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5F5BBCE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F328CB4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14C9814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  <w:strike/>
              </w:rPr>
            </w:pPr>
          </w:p>
        </w:tc>
      </w:tr>
      <w:tr w:rsidR="001C015A" w14:paraId="3679BC24" w14:textId="77777777" w:rsidTr="00150BA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16FE0FB" w14:textId="77777777" w:rsidR="001C015A" w:rsidRPr="00A86F7F" w:rsidRDefault="001C015A" w:rsidP="007173E6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6F11A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A86F7F">
              <w:rPr>
                <w:rFonts w:hint="eastAsia"/>
                <w:strike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72C25D9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A86F7F">
              <w:rPr>
                <w:rFonts w:hint="eastAsia"/>
                <w:strike/>
                <w:sz w:val="18"/>
                <w:szCs w:val="18"/>
              </w:rPr>
              <w:t>最后登陆</w:t>
            </w:r>
            <w:r w:rsidRPr="00A86F7F">
              <w:rPr>
                <w:rFonts w:hint="eastAsia"/>
                <w:strike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3B4C089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A86F7F">
              <w:rPr>
                <w:rFonts w:hint="eastAsia"/>
                <w:strike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84B2548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5E20902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806100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161D95" w14:textId="77777777" w:rsidR="001C015A" w:rsidRPr="00A86F7F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  <w:strike/>
              </w:rPr>
            </w:pPr>
          </w:p>
        </w:tc>
      </w:tr>
    </w:tbl>
    <w:p w14:paraId="773370D7" w14:textId="77777777" w:rsidR="001C015A" w:rsidRDefault="001C015A" w:rsidP="001C015A">
      <w:pPr>
        <w:ind w:firstLine="460"/>
        <w:rPr>
          <w:rFonts w:hint="eastAsia"/>
        </w:rPr>
      </w:pPr>
      <w:bookmarkStart w:id="28" w:name="_Toc301132093"/>
      <w:bookmarkEnd w:id="27"/>
    </w:p>
    <w:p w14:paraId="0B7CD80D" w14:textId="77777777" w:rsidR="001C015A" w:rsidRDefault="001C015A" w:rsidP="001C015A">
      <w:pPr>
        <w:pStyle w:val="2"/>
        <w:rPr>
          <w:rFonts w:hint="eastAsia"/>
        </w:rPr>
      </w:pPr>
      <w:bookmarkStart w:id="29" w:name="_Toc422330454"/>
      <w:bookmarkStart w:id="30" w:name="_Toc423443533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28"/>
      <w:r>
        <w:rPr>
          <w:rFonts w:hint="eastAsia"/>
        </w:rPr>
        <w:t>表</w:t>
      </w:r>
      <w:bookmarkEnd w:id="29"/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C015A" w:rsidRPr="002E6739" w14:paraId="557F66A9" w14:textId="77777777" w:rsidTr="00150BAE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F792C9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76B0435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31554E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4467D19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DE0E20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4CF62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E8BD91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13ED3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:rsidRPr="002E6739" w14:paraId="302D3DBE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39256E3" w14:textId="77777777" w:rsidR="001C015A" w:rsidRPr="002E6739" w:rsidRDefault="001C015A" w:rsidP="007173E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1BEEB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AA2FCA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2DEB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3E7FDA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AFFA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92F946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5CCCE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367563C8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2A65F9D" w14:textId="77777777" w:rsidR="001C015A" w:rsidRPr="002E6739" w:rsidRDefault="001C015A" w:rsidP="007173E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EEFB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2F059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F7327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5582F1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1344B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54120A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8DF17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425AAD6F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81CBAB" w14:textId="77777777" w:rsidR="001C015A" w:rsidRPr="002E6739" w:rsidRDefault="001C015A" w:rsidP="007173E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6F3B0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C39836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57378F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F44E1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C6457D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8BAA2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0A7C9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1C015A" w:rsidRPr="002E6739" w14:paraId="78BBFE48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BBC497A" w14:textId="77777777" w:rsidR="001C015A" w:rsidRPr="002E6739" w:rsidRDefault="001C015A" w:rsidP="007173E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15B921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100E5E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0D5D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B995E4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5C3496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E2B17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6BE973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48A44E3F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F17002C" w14:textId="77777777" w:rsidR="001C015A" w:rsidRPr="002E6739" w:rsidRDefault="001C015A" w:rsidP="007173E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06E871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B41D89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1F2B7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ED4466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09CEDA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F54ECA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80811E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7FD57298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25A939D" w14:textId="77777777" w:rsidR="001C015A" w:rsidRPr="002E6739" w:rsidRDefault="001C015A" w:rsidP="007173E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7DDC7E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249AE0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A6DBB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4922F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CF9C9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EB67F6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A418D4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48E4CBF3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A9A2BF4" w14:textId="77777777" w:rsidR="001C015A" w:rsidRPr="002E6739" w:rsidRDefault="001C015A" w:rsidP="007173E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794F77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8E7A465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99A87B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54525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5E7A08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07565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87C03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618EEE9F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C71134E" w14:textId="77777777" w:rsidR="001C015A" w:rsidRPr="002E6739" w:rsidRDefault="001C015A" w:rsidP="007173E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FE4BA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EA87DC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66F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B4EA3E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2F2539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57CD78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165984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3653117" w14:textId="77777777" w:rsidR="001C015A" w:rsidRDefault="001C015A" w:rsidP="001C015A">
      <w:pPr>
        <w:ind w:firstLine="460"/>
        <w:rPr>
          <w:rFonts w:hint="eastAsia"/>
        </w:rPr>
      </w:pPr>
      <w:bookmarkStart w:id="31" w:name="_Toc301132094"/>
    </w:p>
    <w:p w14:paraId="1C190557" w14:textId="77777777" w:rsidR="001C015A" w:rsidRDefault="001C015A" w:rsidP="001C015A">
      <w:pPr>
        <w:pStyle w:val="2"/>
        <w:rPr>
          <w:rFonts w:hint="eastAsia"/>
        </w:rPr>
      </w:pPr>
      <w:bookmarkStart w:id="32" w:name="_Toc422330455"/>
      <w:bookmarkStart w:id="33" w:name="_Toc423443534"/>
      <w:bookmarkEnd w:id="31"/>
      <w:r>
        <w:rPr>
          <w:rFonts w:hint="eastAsia"/>
        </w:rPr>
        <w:t>SYS_PARA</w:t>
      </w:r>
      <w:r>
        <w:t xml:space="preserve">_SINGLE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32"/>
      <w:bookmarkEnd w:id="33"/>
    </w:p>
    <w:p w14:paraId="06EEA71C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C8DA21C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C015A" w14:paraId="29CFA081" w14:textId="77777777" w:rsidTr="00150BA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3090C3D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3CB60DB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2F39BE1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553E353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4E8BABE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5F4DEC7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4B74A81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5561F3B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08D256CB" w14:textId="77777777" w:rsidTr="00150BA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D335B" w14:textId="77777777" w:rsidR="001C015A" w:rsidRPr="002E6739" w:rsidRDefault="001C015A" w:rsidP="007173E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5B7F04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C89421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8BA0B1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448EA0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C477CA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D86695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4883F17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748C2914" w14:textId="77777777" w:rsidTr="00150BA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8585BF4" w14:textId="77777777" w:rsidR="001C015A" w:rsidRPr="002E6739" w:rsidRDefault="001C015A" w:rsidP="007173E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0CC479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7E2CB7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2A5424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8EC0C0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2968D3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4B51A1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2B63E9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0E18CC3" w14:textId="77777777" w:rsidTr="00150BA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010D8A1" w14:textId="77777777" w:rsidR="001C015A" w:rsidRPr="002E6739" w:rsidRDefault="001C015A" w:rsidP="007173E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15375C6" w14:textId="77777777" w:rsidR="001C015A" w:rsidRPr="00877F0E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9DA0C3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D145BC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112809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DB244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B0A827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6D3BF98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E1D61A" w14:textId="77777777" w:rsidR="001C015A" w:rsidRPr="001F5A93" w:rsidRDefault="001C015A" w:rsidP="001C015A">
      <w:pPr>
        <w:ind w:firstLine="460"/>
        <w:rPr>
          <w:rFonts w:hint="eastAsia"/>
        </w:rPr>
      </w:pPr>
    </w:p>
    <w:p w14:paraId="0DDF854E" w14:textId="77777777" w:rsidR="001C015A" w:rsidRDefault="001C015A" w:rsidP="001C015A">
      <w:pPr>
        <w:pStyle w:val="2"/>
        <w:rPr>
          <w:rFonts w:hint="eastAsia"/>
        </w:rPr>
      </w:pPr>
      <w:bookmarkStart w:id="34" w:name="_Toc422330456"/>
      <w:bookmarkStart w:id="35" w:name="_Toc423443535"/>
      <w:r>
        <w:rPr>
          <w:rFonts w:hint="eastAsia"/>
        </w:rPr>
        <w:t>SYS_PARA</w:t>
      </w:r>
      <w:r>
        <w:t xml:space="preserve">_MULTI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34"/>
      <w:bookmarkEnd w:id="35"/>
    </w:p>
    <w:p w14:paraId="5309BD5A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37B2127E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C015A" w14:paraId="229D86DA" w14:textId="77777777" w:rsidTr="00150BA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57C3BB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4A0BFAC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48A0849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510AE4E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29FC422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4D8333B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3D63503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26082C7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2BF17E5E" w14:textId="77777777" w:rsidTr="00150BA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04B1B96" w14:textId="77777777" w:rsidR="001C015A" w:rsidRPr="002E6739" w:rsidRDefault="001C015A" w:rsidP="007173E6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C6DFA6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122CCC2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BA1334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23A458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08B029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FF063C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430B73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0360A76F" w14:textId="77777777" w:rsidTr="00150BA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A899744" w14:textId="77777777" w:rsidR="001C015A" w:rsidRPr="002E6739" w:rsidRDefault="001C015A" w:rsidP="007173E6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CF19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434DA25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459FE6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B81BFF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BAE149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0589EA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62CA3BB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D919E37" w14:textId="77777777" w:rsidTr="00150BA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E03FCAE" w14:textId="77777777" w:rsidR="001C015A" w:rsidRPr="002E6739" w:rsidRDefault="001C015A" w:rsidP="007173E6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A017141" w14:textId="77777777" w:rsidR="001C015A" w:rsidRPr="00877F0E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462C6D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C732C7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97D2BC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204DEE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FE963C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77A55A9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66F568E" w14:textId="77777777" w:rsidR="001C015A" w:rsidRPr="001F5A93" w:rsidRDefault="001C015A" w:rsidP="001C015A">
      <w:pPr>
        <w:ind w:firstLine="460"/>
        <w:rPr>
          <w:rFonts w:hint="eastAsia"/>
        </w:rPr>
      </w:pPr>
    </w:p>
    <w:p w14:paraId="285876BB" w14:textId="77777777" w:rsidR="001C015A" w:rsidRDefault="001C015A" w:rsidP="001C015A">
      <w:pPr>
        <w:pStyle w:val="2"/>
        <w:rPr>
          <w:rFonts w:hint="eastAsia"/>
        </w:rPr>
      </w:pPr>
      <w:bookmarkStart w:id="36" w:name="_Toc422330457"/>
      <w:bookmarkStart w:id="37" w:name="_Toc423443536"/>
      <w:r>
        <w:rPr>
          <w:rFonts w:hint="eastAsia"/>
        </w:rPr>
        <w:t>SYS_PARA</w:t>
      </w:r>
      <w:r>
        <w:t xml:space="preserve">_TREE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36"/>
      <w:bookmarkEnd w:id="37"/>
    </w:p>
    <w:p w14:paraId="64CFA232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C8E5632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1C015A" w14:paraId="480770FD" w14:textId="77777777" w:rsidTr="00150BAE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14:paraId="4B8D839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0EFD55D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14:paraId="27D34F8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709FDFB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05737B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6D02450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0B1EB83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14:paraId="348E094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3861340F" w14:textId="77777777" w:rsidTr="00150BAE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60868595" w14:textId="77777777" w:rsidR="001C015A" w:rsidRPr="002E6739" w:rsidRDefault="001C015A" w:rsidP="007173E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3BF7FA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0490A09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B6E0E9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3484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68517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70AFAC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2B42AFD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5FD8A8AF" w14:textId="77777777" w:rsidTr="00150BAE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0416F294" w14:textId="77777777" w:rsidR="001C015A" w:rsidRPr="002E6739" w:rsidRDefault="001C015A" w:rsidP="007173E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F64C40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7C1E79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4DF313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16F501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6603EA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15512EC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667CE13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3D2E5B25" w14:textId="77777777" w:rsidTr="00150BAE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15CC3A23" w14:textId="77777777" w:rsidR="001C015A" w:rsidRPr="002E6739" w:rsidRDefault="001C015A" w:rsidP="007173E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6DF0E2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62EEC4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2B07C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D7438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F4655C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785594E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063F15A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735CDBF" w14:textId="77777777" w:rsidTr="00150BAE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366B6C1D" w14:textId="77777777" w:rsidR="001C015A" w:rsidRPr="002E6739" w:rsidRDefault="001C015A" w:rsidP="007173E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21F6DED" w14:textId="77777777" w:rsidR="001C015A" w:rsidRPr="00877F0E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AC8EB5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8F89AE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B824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5A0FED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2C5E127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2FF64EB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41E480EA" w14:textId="77777777" w:rsidTr="00150BAE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0622CC04" w14:textId="77777777" w:rsidR="001C015A" w:rsidRPr="002E6739" w:rsidRDefault="001C015A" w:rsidP="007173E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FF96EB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F189A2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DDF7F6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22737B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91EC4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0A23515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07F44AC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63270B0" w14:textId="77777777" w:rsidR="001C015A" w:rsidRPr="001F5A93" w:rsidRDefault="001C015A" w:rsidP="001C015A">
      <w:pPr>
        <w:ind w:firstLine="460"/>
        <w:rPr>
          <w:rFonts w:hint="eastAsia"/>
        </w:rPr>
      </w:pPr>
    </w:p>
    <w:p w14:paraId="081A0E6C" w14:textId="77777777" w:rsidR="001C015A" w:rsidRDefault="001C015A" w:rsidP="001C015A">
      <w:pPr>
        <w:pStyle w:val="2"/>
        <w:rPr>
          <w:rFonts w:hint="eastAsia"/>
        </w:rPr>
      </w:pPr>
      <w:bookmarkStart w:id="38" w:name="_Toc422330458"/>
      <w:bookmarkStart w:id="39" w:name="_Toc423443537"/>
      <w:r>
        <w:rPr>
          <w:rFonts w:hint="eastAsia"/>
        </w:rPr>
        <w:t>SYS_PARA_</w:t>
      </w:r>
      <w:r>
        <w:t xml:space="preserve">AREA </w:t>
      </w:r>
      <w:r>
        <w:rPr>
          <w:rFonts w:hint="eastAsia"/>
        </w:rPr>
        <w:t>地区信息表</w:t>
      </w:r>
      <w:bookmarkEnd w:id="38"/>
      <w:bookmarkEnd w:id="39"/>
    </w:p>
    <w:p w14:paraId="6AA7E9B9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6BE49A7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1C015A" w14:paraId="328F8642" w14:textId="77777777" w:rsidTr="00150BAE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0D1C77A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18269E9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C9F537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752983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26A6132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4C38A5B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343A375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3869167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14:paraId="6E5B4E03" w14:textId="77777777" w:rsidTr="00150BAE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71E6034" w14:textId="77777777" w:rsidR="001C015A" w:rsidRPr="002E6739" w:rsidRDefault="001C015A" w:rsidP="007173E6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735D76A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39D63E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80F0F6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4CEC4D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6392C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6602A81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F8803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17CC54B8" w14:textId="77777777" w:rsidTr="00150BAE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3FCCC459" w14:textId="77777777" w:rsidR="001C015A" w:rsidRPr="002E6739" w:rsidRDefault="001C015A" w:rsidP="007173E6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D955C8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60B8AD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3DA7E93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0369BC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A02FAF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2F63594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116500C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5039BAF1" w14:textId="77777777" w:rsidTr="00150BAE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14DAE5BF" w14:textId="77777777" w:rsidR="001C015A" w:rsidRPr="002E6739" w:rsidRDefault="001C015A" w:rsidP="007173E6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CAC8E2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C_PY_CODE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72D5553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拼音</w:t>
            </w:r>
            <w:r>
              <w:rPr>
                <w:sz w:val="18"/>
                <w:szCs w:val="18"/>
              </w:rPr>
              <w:t>缩写编码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D33E96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B8E62D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072E27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267D67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249A584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62ACC888" w14:textId="77777777" w:rsidTr="00150BAE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51C581E5" w14:textId="77777777" w:rsidR="001C015A" w:rsidRPr="002E6739" w:rsidRDefault="001C015A" w:rsidP="007173E6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1151FEF" w14:textId="77777777" w:rsidR="001C015A" w:rsidRPr="00877F0E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4276E35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5FBB64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48C947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02773F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2497A39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686AC24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14:paraId="5A99B61C" w14:textId="77777777" w:rsidTr="00150BAE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1995EAF7" w14:textId="77777777" w:rsidR="001C015A" w:rsidRPr="002E6739" w:rsidRDefault="001C015A" w:rsidP="007173E6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763CC3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_LEVEL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A9F1714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44528B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37D52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4F885B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D2DB96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1E2DB58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5EC479B" w14:textId="77777777" w:rsidR="001C015A" w:rsidRDefault="001C015A" w:rsidP="001C015A">
      <w:pPr>
        <w:ind w:firstLine="460"/>
        <w:rPr>
          <w:rFonts w:hint="eastAsia"/>
        </w:rPr>
      </w:pPr>
    </w:p>
    <w:p w14:paraId="6483F3AD" w14:textId="77777777" w:rsidR="001C015A" w:rsidRDefault="001C015A" w:rsidP="001C015A">
      <w:pPr>
        <w:pStyle w:val="2"/>
        <w:spacing w:before="31"/>
        <w:rPr>
          <w:rFonts w:hint="eastAsia"/>
        </w:rPr>
      </w:pPr>
      <w:bookmarkStart w:id="40" w:name="_Toc422330459"/>
      <w:bookmarkStart w:id="41" w:name="_Toc423443538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40"/>
      <w:bookmarkEnd w:id="41"/>
    </w:p>
    <w:p w14:paraId="3528230B" w14:textId="77777777" w:rsidR="001C015A" w:rsidRPr="00E250A5" w:rsidRDefault="001C015A" w:rsidP="001C015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FD525C0" w14:textId="77777777" w:rsidR="001C015A" w:rsidRDefault="001C015A" w:rsidP="001C015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C015A" w:rsidRPr="002E6739" w14:paraId="43B90EC6" w14:textId="77777777" w:rsidTr="00150BAE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F161EE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EAC49D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990F8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4F65D4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A654A7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AE61FE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963B47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110271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C015A" w:rsidRPr="002E6739" w14:paraId="57CABC95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D78A536" w14:textId="77777777" w:rsidR="001C015A" w:rsidRPr="002E6739" w:rsidRDefault="001C015A" w:rsidP="007173E6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66D5F2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2A69C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28A7F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1BE2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FA9845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46B5B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4B67C4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4308DC0E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7B18596" w14:textId="77777777" w:rsidR="001C015A" w:rsidRPr="002E6739" w:rsidRDefault="001C015A" w:rsidP="007173E6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05E7CB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3E385A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A8AECE0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AE105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6B6821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2A9C96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A069D5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2458A8F7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5EEF075" w14:textId="77777777" w:rsidR="001C015A" w:rsidRPr="002E6739" w:rsidRDefault="001C015A" w:rsidP="007173E6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A8B9D8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926585F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190DC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F31656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0BF469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6AC51D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CB611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1C015A" w:rsidRPr="002E6739" w14:paraId="4A946BD1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856DE00" w14:textId="77777777" w:rsidR="001C015A" w:rsidRPr="002E6739" w:rsidRDefault="001C015A" w:rsidP="007173E6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8F90C6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9B1CFA1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702D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1B4EA8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4959FD3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B211B4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0201A0E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574F166B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AF91DDF" w14:textId="77777777" w:rsidR="001C015A" w:rsidRPr="002E6739" w:rsidRDefault="001C015A" w:rsidP="007173E6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1FBD1E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4B02EE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037522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DB192D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059F9E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4B934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9D1F92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3274C71C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01BDFE4" w14:textId="77777777" w:rsidR="001C015A" w:rsidRPr="002E6739" w:rsidRDefault="001C015A" w:rsidP="007173E6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868D937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61CCF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015CEE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756BC3A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7FC587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1C99851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E5582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390DB497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5075450" w14:textId="77777777" w:rsidR="001C015A" w:rsidRPr="002E6739" w:rsidRDefault="001C015A" w:rsidP="007173E6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53A646B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2B312A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09FF5C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A9643D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1B64E26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9E0F1FB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AFEC6C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C015A" w:rsidRPr="002E6739" w14:paraId="4F1D67A2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DD5D806" w14:textId="77777777" w:rsidR="001C015A" w:rsidRPr="002E6739" w:rsidRDefault="001C015A" w:rsidP="007173E6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FCD4FD8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7D005D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83C309" w14:textId="77777777" w:rsidR="001C015A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DDDC2D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54951F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AE9A558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0790E10" w14:textId="77777777" w:rsidR="001C015A" w:rsidRPr="002E6739" w:rsidRDefault="001C015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A002411" w14:textId="77777777" w:rsidR="0040553C" w:rsidRPr="0040553C" w:rsidRDefault="0040553C" w:rsidP="0040553C">
      <w:pPr>
        <w:ind w:firstLine="460"/>
        <w:rPr>
          <w:rFonts w:hint="eastAsia"/>
        </w:rPr>
      </w:pPr>
    </w:p>
    <w:p w14:paraId="4571010B" w14:textId="4035EE61" w:rsidR="00861D09" w:rsidRDefault="000D3F65" w:rsidP="00861D09">
      <w:pPr>
        <w:pStyle w:val="2"/>
        <w:rPr>
          <w:rFonts w:hint="eastAsia"/>
        </w:rPr>
      </w:pPr>
      <w:bookmarkStart w:id="42" w:name="_Toc423443539"/>
      <w:r>
        <w:rPr>
          <w:rFonts w:hint="eastAsia"/>
        </w:rPr>
        <w:t>SYS</w:t>
      </w:r>
      <w:r w:rsidR="00861D09">
        <w:t>_</w:t>
      </w:r>
      <w:r w:rsidR="007B6A49">
        <w:t>NAV</w:t>
      </w:r>
      <w:r w:rsidR="006835CC">
        <w:t xml:space="preserve"> </w:t>
      </w:r>
      <w:r w:rsidR="00FB112C">
        <w:t>系统</w:t>
      </w:r>
      <w:r w:rsidR="00CB624B">
        <w:t>导航配置</w:t>
      </w:r>
      <w:bookmarkEnd w:id="42"/>
    </w:p>
    <w:p w14:paraId="118EE41E" w14:textId="207581C8" w:rsidR="005B261E" w:rsidRPr="005B261E" w:rsidRDefault="005B261E" w:rsidP="005B261E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39FD5D67" w:rsidR="00861D09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9B2BE6D" w:rsidR="00861D09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父导航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27196554" w:rsidR="00861D09" w:rsidRPr="002E6739" w:rsidRDefault="00850A7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0BF0F401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3378CAD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51CA95C" w14:textId="35CD791F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799E01A" w14:textId="62FAE1F1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5370955" w14:textId="4DBAB883" w:rsidR="00850A74" w:rsidRDefault="00850A7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B6DCB16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E14D039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F85149D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74B92F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60EEECB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7956473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93B639E" w14:textId="5ED03EAB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C_URL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69AE6A" w14:textId="206546A9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508D3" w14:textId="635DB84A" w:rsidR="00850A74" w:rsidRDefault="00D1682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C406B49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6080D3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3AE60E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98AB43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1E4EE17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18D40C7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2FADCFF" w14:textId="0A684E47" w:rsidR="00850A74" w:rsidRDefault="00D1682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CFD0026" w14:textId="1B3BE3C5" w:rsidR="00850A74" w:rsidRDefault="00D1682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B7FA8" w14:textId="1D73E439" w:rsidR="00850A74" w:rsidRDefault="00D1682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B5D1F4E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E86D3EA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57CBD75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D7CF84F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E4C6B" w:rsidRPr="002E6739" w14:paraId="144ECBD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2E265B4" w14:textId="77777777" w:rsidR="00CE4C6B" w:rsidRPr="002E6739" w:rsidRDefault="00CE4C6B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649A09" w14:textId="3EA9AB80" w:rsidR="00CE4C6B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E4C6B">
              <w:rPr>
                <w:rFonts w:hint="eastAsia"/>
                <w:sz w:val="18"/>
                <w:szCs w:val="18"/>
              </w:rPr>
              <w:t>C_ICON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876177A" w14:textId="0E251390" w:rsidR="00CE4C6B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56F4C62" w14:textId="4671F2FA" w:rsidR="00CE4C6B" w:rsidRDefault="00CE4C6B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E4C6B">
              <w:rPr>
                <w:rFonts w:hint="eastAsia"/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9D213C3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4CD03E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CDDC167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2514EF4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4D6A5B6" w14:textId="52AD1941" w:rsidR="00356DA7" w:rsidRDefault="00356DA7" w:rsidP="00356DA7">
      <w:pPr>
        <w:pStyle w:val="2"/>
        <w:rPr>
          <w:rFonts w:hint="eastAsia"/>
        </w:rPr>
      </w:pPr>
      <w:bookmarkStart w:id="43" w:name="_Toc423443540"/>
      <w:r>
        <w:rPr>
          <w:rFonts w:hint="eastAsia"/>
        </w:rPr>
        <w:t>SYS</w:t>
      </w:r>
      <w:r>
        <w:t>_</w:t>
      </w:r>
      <w:r>
        <w:rPr>
          <w:rFonts w:hint="eastAsia"/>
        </w:rPr>
        <w:t>INDUSTRY</w:t>
      </w:r>
      <w:r>
        <w:t xml:space="preserve"> </w:t>
      </w:r>
      <w:r>
        <w:rPr>
          <w:rFonts w:hint="eastAsia"/>
        </w:rPr>
        <w:t>行业</w:t>
      </w:r>
      <w:r>
        <w:t>信息表</w:t>
      </w:r>
      <w:bookmarkEnd w:id="43"/>
    </w:p>
    <w:p w14:paraId="49A010F5" w14:textId="77777777" w:rsidR="00356DA7" w:rsidRPr="005B261E" w:rsidRDefault="00356DA7" w:rsidP="00356DA7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56DA7" w:rsidRPr="002E6739" w14:paraId="2A9F144F" w14:textId="77777777" w:rsidTr="00150BAE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CB758AE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D1BE3D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97BF863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3F4B9B8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E8593D2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584C02B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00CD2C82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A312681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6DA7" w:rsidRPr="002E6739" w14:paraId="09808965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3DAD9CA" w14:textId="77777777" w:rsidR="00356DA7" w:rsidRPr="002E6739" w:rsidRDefault="00356DA7" w:rsidP="007173E6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DE1F1F9" w14:textId="4CAACA6F" w:rsidR="00356DA7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0CC443" w14:textId="3F8C6EC4" w:rsidR="00356DA7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D1F9E8" w14:textId="625F0A26" w:rsidR="00356DA7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6D22A2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D66329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A71296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80AD2D" w14:textId="77777777" w:rsidR="00356DA7" w:rsidRPr="002E6739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56DA7" w:rsidRPr="00F726FD" w14:paraId="7BD4AA9A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3239D58" w14:textId="77777777" w:rsidR="00356DA7" w:rsidRPr="00F726FD" w:rsidRDefault="00356DA7" w:rsidP="007173E6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857EE8B" w14:textId="4DED8127" w:rsidR="00356DA7" w:rsidRPr="00F726FD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726FD">
              <w:rPr>
                <w:strike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0671F77" w14:textId="42E12200" w:rsidR="00356DA7" w:rsidRPr="00F726FD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726FD">
              <w:rPr>
                <w:rFonts w:hint="eastAsia"/>
                <w:strike/>
                <w:sz w:val="18"/>
                <w:szCs w:val="18"/>
              </w:rPr>
              <w:t>默认模板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2EF153" w14:textId="3FBD3796" w:rsidR="00356DA7" w:rsidRPr="00F726FD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F726FD">
              <w:rPr>
                <w:strike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6ECAF81" w14:textId="77777777" w:rsidR="00356DA7" w:rsidRPr="00F726FD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115C41A" w14:textId="77777777" w:rsidR="00356DA7" w:rsidRPr="00F726FD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B10E3EC" w14:textId="77777777" w:rsidR="00356DA7" w:rsidRPr="00F726FD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204C3B4" w14:textId="77777777" w:rsidR="00356DA7" w:rsidRPr="00F726FD" w:rsidRDefault="00356DA7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279ABA41" w14:textId="77777777" w:rsidR="00356DA7" w:rsidRDefault="00356DA7" w:rsidP="00356DA7">
      <w:pPr>
        <w:ind w:firstLine="460"/>
        <w:rPr>
          <w:rFonts w:hint="eastAsia"/>
        </w:rPr>
      </w:pPr>
    </w:p>
    <w:p w14:paraId="433A03D8" w14:textId="0113B57E" w:rsidR="00C334EE" w:rsidRDefault="00C334EE" w:rsidP="00C334EE">
      <w:pPr>
        <w:pStyle w:val="2"/>
        <w:rPr>
          <w:rFonts w:hint="eastAsia"/>
        </w:rPr>
      </w:pPr>
      <w:bookmarkStart w:id="44" w:name="_Toc423443541"/>
      <w:r>
        <w:rPr>
          <w:rFonts w:hint="eastAsia"/>
        </w:rPr>
        <w:t>SYS</w:t>
      </w:r>
      <w:r>
        <w:t xml:space="preserve">_PROFESSION </w:t>
      </w:r>
      <w:r>
        <w:rPr>
          <w:rFonts w:hint="eastAsia"/>
        </w:rPr>
        <w:t>专业</w:t>
      </w:r>
      <w:r>
        <w:t>信息表</w:t>
      </w:r>
      <w:bookmarkEnd w:id="44"/>
    </w:p>
    <w:p w14:paraId="23B24C17" w14:textId="77777777" w:rsidR="00C334EE" w:rsidRPr="005B261E" w:rsidRDefault="00C334EE" w:rsidP="00C334EE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334EE" w:rsidRPr="002E6739" w14:paraId="6FFF9DCE" w14:textId="77777777" w:rsidTr="00150BAE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A1DC0F0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27F5B9B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5AEA076C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F2BAA53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932282B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43BB053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00E80432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F5B3CD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334EE" w:rsidRPr="002E6739" w14:paraId="36E1ED53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C55E770" w14:textId="77777777" w:rsidR="00C334EE" w:rsidRPr="002E6739" w:rsidRDefault="00C334EE" w:rsidP="007173E6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69C9A6A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DCAF7A" w14:textId="4093F185" w:rsidR="00C334EE" w:rsidRPr="002E6739" w:rsidRDefault="000978E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  <w:r w:rsidR="00C334EE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447C11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7585A1D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85E9E1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36A4F14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689326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334EE" w:rsidRPr="002E6739" w14:paraId="5665117D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45A5ECC" w14:textId="77777777" w:rsidR="00C334EE" w:rsidRPr="002E6739" w:rsidRDefault="00C334EE" w:rsidP="007173E6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9F3832F" w14:textId="77777777" w:rsidR="00C334EE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R_TEMPLATE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FCA26D" w14:textId="77777777" w:rsidR="00C334EE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默认模板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F00F35" w14:textId="77777777" w:rsidR="00C334EE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7843566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6017F65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810A68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78DA8D" w14:textId="77777777" w:rsidR="00C334EE" w:rsidRPr="002E6739" w:rsidRDefault="00C334EE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978EA" w:rsidRPr="002E6739" w14:paraId="4B4DB44B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4A6CBE0" w14:textId="77777777" w:rsidR="000978EA" w:rsidRPr="002E6739" w:rsidRDefault="000978EA" w:rsidP="007173E6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DE8117E" w14:textId="7F0A7FBA" w:rsidR="000978EA" w:rsidRDefault="000978E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R_INDUSTRY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AF3BC55" w14:textId="281CCE8A" w:rsidR="000978EA" w:rsidRDefault="000978E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所示</w:t>
            </w:r>
            <w:r>
              <w:rPr>
                <w:sz w:val="18"/>
                <w:szCs w:val="18"/>
              </w:rPr>
              <w:t>行业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8CCD24" w14:textId="06A5449A" w:rsidR="000978EA" w:rsidRDefault="000978E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BA6A3C4" w14:textId="77777777" w:rsidR="000978EA" w:rsidRPr="002E6739" w:rsidRDefault="000978E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E546D4" w14:textId="77777777" w:rsidR="000978EA" w:rsidRPr="002E6739" w:rsidRDefault="000978E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0DB2ECD" w14:textId="77777777" w:rsidR="000978EA" w:rsidRPr="002E6739" w:rsidRDefault="000978E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39F24A5" w14:textId="77777777" w:rsidR="000978EA" w:rsidRPr="002E6739" w:rsidRDefault="000978EA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E5CD713" w14:textId="77777777" w:rsidR="00C334EE" w:rsidRDefault="00C334EE" w:rsidP="00C334EE">
      <w:pPr>
        <w:ind w:firstLine="460"/>
        <w:rPr>
          <w:rFonts w:hint="eastAsia"/>
        </w:rPr>
      </w:pPr>
    </w:p>
    <w:p w14:paraId="33384FFE" w14:textId="77777777" w:rsidR="00734BB9" w:rsidRDefault="00734BB9" w:rsidP="00734BB9">
      <w:pPr>
        <w:pStyle w:val="2"/>
        <w:rPr>
          <w:rFonts w:hint="eastAsia"/>
        </w:rPr>
      </w:pPr>
      <w:bookmarkStart w:id="45" w:name="_Toc422333113"/>
      <w:bookmarkStart w:id="46" w:name="_Toc423443542"/>
      <w:r>
        <w:rPr>
          <w:rFonts w:hint="eastAsia"/>
        </w:rPr>
        <w:t>SYS</w:t>
      </w:r>
      <w:r>
        <w:t xml:space="preserve">_ATTACH_TEXT </w:t>
      </w:r>
      <w:r>
        <w:t>系统大文本表</w:t>
      </w:r>
      <w:bookmarkEnd w:id="45"/>
      <w:bookmarkEnd w:id="46"/>
    </w:p>
    <w:p w14:paraId="12618357" w14:textId="77777777" w:rsidR="00734BB9" w:rsidRPr="005B261E" w:rsidRDefault="00734BB9" w:rsidP="00734BB9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34BB9" w:rsidRPr="002E6739" w14:paraId="66FBEA2F" w14:textId="77777777" w:rsidTr="00150BAE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1F85FB2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707C0741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12F2F6A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AD770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E67CD09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F31BAF2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1DDA650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F422115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34BB9" w:rsidRPr="002E6739" w14:paraId="52B8F758" w14:textId="77777777" w:rsidTr="00150BAE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53F8D2" w14:textId="77777777" w:rsidR="00734BB9" w:rsidRPr="002E6739" w:rsidRDefault="00734BB9" w:rsidP="00B95556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57D71C5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8827878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546EA2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250AED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210A46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8941A02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B6C539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4BB9" w:rsidRPr="002E6739" w14:paraId="2491C1B5" w14:textId="77777777" w:rsidTr="00150BAE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5CA6E" w14:textId="77777777" w:rsidR="00734BB9" w:rsidRPr="002E6739" w:rsidRDefault="00734BB9" w:rsidP="00B95556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A12D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AEC34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44ADA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85D5F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C6A0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ABC0B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CE81F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4BB9" w:rsidRPr="002E6739" w14:paraId="2D507A38" w14:textId="77777777" w:rsidTr="00150BAE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10B6F" w14:textId="77777777" w:rsidR="00734BB9" w:rsidRPr="002E6739" w:rsidRDefault="00734BB9" w:rsidP="00B95556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4A29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9E082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BE5C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18ECF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08EAA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DE613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04A54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34BB9" w:rsidRPr="002E6739" w14:paraId="2D8765D4" w14:textId="77777777" w:rsidTr="00150BAE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D7A02" w14:textId="77777777" w:rsidR="00734BB9" w:rsidRPr="002E6739" w:rsidRDefault="00734BB9" w:rsidP="00B95556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5307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40523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60880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0E8D8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19836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91F1F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B9106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E5A36E7" w14:textId="77777777" w:rsidR="00734BB9" w:rsidRDefault="00734BB9" w:rsidP="00734BB9">
      <w:pPr>
        <w:ind w:firstLine="460"/>
        <w:rPr>
          <w:rFonts w:hint="eastAsia"/>
        </w:rPr>
      </w:pPr>
    </w:p>
    <w:p w14:paraId="25F9214C" w14:textId="77777777" w:rsidR="00734BB9" w:rsidRDefault="00734BB9" w:rsidP="00734BB9">
      <w:pPr>
        <w:pStyle w:val="2"/>
        <w:rPr>
          <w:rFonts w:hint="eastAsia"/>
        </w:rPr>
      </w:pPr>
      <w:bookmarkStart w:id="47" w:name="_Toc422333114"/>
      <w:bookmarkStart w:id="48" w:name="_Toc423443543"/>
      <w:r>
        <w:rPr>
          <w:rFonts w:hint="eastAsia"/>
        </w:rPr>
        <w:t>SYS</w:t>
      </w:r>
      <w:r>
        <w:t xml:space="preserve">_ATTACH_FILE </w:t>
      </w:r>
      <w:r>
        <w:t>系统附件</w:t>
      </w:r>
      <w:bookmarkEnd w:id="47"/>
      <w:bookmarkEnd w:id="48"/>
    </w:p>
    <w:p w14:paraId="617F313B" w14:textId="77777777" w:rsidR="00734BB9" w:rsidRPr="005B261E" w:rsidRDefault="00734BB9" w:rsidP="00734BB9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734BB9" w:rsidRPr="002E6739" w14:paraId="0D8AC83A" w14:textId="77777777" w:rsidTr="00150BAE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67908F5B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2FD8779E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1E71AEE9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A4FD134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33195FFA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F83DA7A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3061604D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22B825B1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34BB9" w:rsidRPr="002E6739" w14:paraId="1E20737B" w14:textId="77777777" w:rsidTr="00150BAE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20301324" w14:textId="77777777" w:rsidR="00734BB9" w:rsidRPr="002E6739" w:rsidRDefault="00734BB9" w:rsidP="00734BB9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6F5B1D26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57A292D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8A6C42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B67C955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A3CC45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41E05FCA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57C7915D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4BB9" w:rsidRPr="002E6739" w14:paraId="784AA489" w14:textId="77777777" w:rsidTr="00150BAE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AEF3A" w14:textId="77777777" w:rsidR="00734BB9" w:rsidRPr="002E6739" w:rsidRDefault="00734BB9" w:rsidP="00734BB9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87116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76437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31F9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0CCC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5EB2A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8A3D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3A26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4BB9" w:rsidRPr="002E6739" w14:paraId="3D6E1471" w14:textId="77777777" w:rsidTr="00150BAE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708CA" w14:textId="77777777" w:rsidR="00734BB9" w:rsidRPr="002E6739" w:rsidRDefault="00734BB9" w:rsidP="00734BB9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9124F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543D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8573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845BA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A5D7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2EEE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F23D2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734BB9" w:rsidRPr="002E6739" w14:paraId="3F14FDBA" w14:textId="77777777" w:rsidTr="00150BAE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31522" w14:textId="77777777" w:rsidR="00734BB9" w:rsidRPr="002E6739" w:rsidRDefault="00734BB9" w:rsidP="00734BB9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8A46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B7FDE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5125C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E1B6D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13CB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71B80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6E5A6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734BB9" w:rsidRPr="002E6739" w14:paraId="730791BC" w14:textId="77777777" w:rsidTr="00150BAE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69C1E" w14:textId="77777777" w:rsidR="00734BB9" w:rsidRPr="002E6739" w:rsidRDefault="00734BB9" w:rsidP="00734BB9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FF2AE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DD781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1E9E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07A6E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7811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C2787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5407B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734BB9" w:rsidRPr="002E6739" w14:paraId="718045B7" w14:textId="77777777" w:rsidTr="00150BAE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EDE73" w14:textId="77777777" w:rsidR="00734BB9" w:rsidRPr="002E6739" w:rsidRDefault="00734BB9" w:rsidP="00734BB9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88CB6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AFF07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69260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36C2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67B2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12D9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5E574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734BB9" w:rsidRPr="002E6739" w14:paraId="6A191046" w14:textId="77777777" w:rsidTr="00150BAE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6E9F" w14:textId="77777777" w:rsidR="00734BB9" w:rsidRPr="002E6739" w:rsidRDefault="00734BB9" w:rsidP="00734BB9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B9C8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AF656" w14:textId="77777777" w:rsidR="00734BB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物理路径，使用相对定位表示目录。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9226C" w14:textId="77777777" w:rsidR="00734BB9" w:rsidRPr="00C93B3F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A79A0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8DAA6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DEE1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B5002" w14:textId="77777777" w:rsidR="00734BB9" w:rsidRPr="002E6739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不包含文件名，只有目录。</w:t>
            </w:r>
          </w:p>
        </w:tc>
      </w:tr>
      <w:tr w:rsidR="00734BB9" w:rsidRPr="000C4764" w14:paraId="4B9EBE53" w14:textId="77777777" w:rsidTr="00150BAE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24C6E" w14:textId="77777777" w:rsidR="00734BB9" w:rsidRPr="000C4764" w:rsidRDefault="00734BB9" w:rsidP="00734BB9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B1398" w14:textId="77777777" w:rsidR="00734BB9" w:rsidRPr="000C4764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7CD1" w14:textId="77777777" w:rsidR="00734BB9" w:rsidRPr="000C4764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04C85" w14:textId="77777777" w:rsidR="00734BB9" w:rsidRPr="000C4764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4680C" w14:textId="77777777" w:rsidR="00734BB9" w:rsidRPr="000C4764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89D7B" w14:textId="77777777" w:rsidR="00734BB9" w:rsidRPr="000C4764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3AC0" w14:textId="77777777" w:rsidR="00734BB9" w:rsidRPr="000C4764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7AAA" w14:textId="77777777" w:rsidR="00734BB9" w:rsidRPr="000C4764" w:rsidRDefault="00734BB9" w:rsidP="00150BA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文件服务器类似多数据库的设计方式。一个文件服务器为一个配置文件。这里其实是关联配置文件中的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77FA352B" w14:textId="77777777" w:rsidR="00356DA7" w:rsidRPr="00734BB9" w:rsidRDefault="00356DA7" w:rsidP="00861D09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49" w:name="_Toc423443544"/>
      <w:r>
        <w:rPr>
          <w:rFonts w:hint="eastAsia"/>
        </w:rPr>
        <w:lastRenderedPageBreak/>
        <w:t>视图设计</w:t>
      </w:r>
      <w:bookmarkEnd w:id="49"/>
    </w:p>
    <w:p w14:paraId="3093F374" w14:textId="23806D2D" w:rsidR="00A24DE1" w:rsidRDefault="00447FFD" w:rsidP="002A0834">
      <w:pPr>
        <w:pStyle w:val="2"/>
        <w:rPr>
          <w:rFonts w:hint="eastAsia"/>
        </w:rPr>
      </w:pPr>
      <w:bookmarkStart w:id="50" w:name="_Toc423443545"/>
      <w:r w:rsidRPr="00447FFD">
        <w:rPr>
          <w:rFonts w:hint="eastAsia"/>
          <w:sz w:val="18"/>
          <w:szCs w:val="18"/>
        </w:rPr>
        <w:t>TENANT_USER</w:t>
      </w:r>
      <w:r w:rsidR="002A0834">
        <w:rPr>
          <w:rFonts w:hint="eastAsia"/>
        </w:rPr>
        <w:t xml:space="preserve"> </w:t>
      </w:r>
      <w:r>
        <w:rPr>
          <w:rFonts w:hint="eastAsia"/>
        </w:rPr>
        <w:t>租户用户视图</w:t>
      </w:r>
      <w:bookmarkEnd w:id="50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40A4CE67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>CREATE OR REPLACE VIEW TENANT_USER AS</w:t>
            </w:r>
          </w:p>
          <w:p w14:paraId="0D8F1AEA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SELECT A.`C_NAME` TENANT_NAME, UPPER(A.`C_CODE`) TENANT_CODE, SUBSTR(UPPER(A.`C_CODE`), 1, 1) TENANT_TYPE, A.`SID` TENANT_ID, B.`C_NAME` USER_NAME, UPPER(B.`C_USER`) USER_CODE, UPPER(B.`C_PASSWD`) USER_PASSWORD, B.`SID` USER_ID</w:t>
            </w:r>
          </w:p>
          <w:p w14:paraId="46084026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FROM SYS_TENANT_E A INNER JOIN SYS_TENANT_E_USER B ON A.`SID` = B.`R_SID`</w:t>
            </w:r>
          </w:p>
          <w:p w14:paraId="4591D409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WHERE IFNULL(A.B_DELETE, 0) = 0</w:t>
            </w:r>
          </w:p>
          <w:p w14:paraId="06803C22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UNION ALL</w:t>
            </w:r>
          </w:p>
          <w:p w14:paraId="008F962F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SELECT A.`C_NAME` TENANT_NAME, UPPER(A.`C_CODE`) TENANT_CODE, SUBSTR(UPPER(A.`C_CODE`), 1, 1) TENANT_TYPE, A.`SID` TENANT_ID, B.`C_NAME` USER_NAME, UPPER(B.`C_USER`) USER_CODE, UPPER(B.`C_PASSWD`) USER_PASSWORD, B.`SID` USER_ID</w:t>
            </w:r>
          </w:p>
          <w:p w14:paraId="1F813489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FROM SYS_TENANT_R A INNER JOIN SYS_TENANT_R_USER B ON A.`SID` = B.`R_SID`</w:t>
            </w:r>
          </w:p>
          <w:p w14:paraId="3AC92CBC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WHERE IFNULL(A.B_DELETE, 0) = 0</w:t>
            </w:r>
          </w:p>
          <w:p w14:paraId="52C5F9C8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UNION ALL</w:t>
            </w:r>
          </w:p>
          <w:p w14:paraId="100C48C6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SELECT A.`C_NAME` TENANT_NAME, UPPER(A.`C_CODE`) TENANT_CODE, SUBSTR(UPPER(A.`C_CODE`), 1, 1) TENANT_TYPE, A.`SID` TENANT_ID, B.`C_NAME` USER_NAME, UPPER(B.`C_USER`) USER_CODE, UPPER(B.`C_PASSWD`) USER_PASSWORD, B.`SID` USER_ID</w:t>
            </w:r>
          </w:p>
          <w:p w14:paraId="4250829C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FROM SYS_TENANT_G A INNER JOIN SYS_TENANT_G_USER B ON A.`SID` = B.`R_SID`</w:t>
            </w:r>
          </w:p>
          <w:p w14:paraId="25AF7ABB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WHERE IFNULL(A.B_DELETE, 0) = 0</w:t>
            </w:r>
          </w:p>
          <w:p w14:paraId="58042C87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UNION ALL</w:t>
            </w:r>
          </w:p>
          <w:p w14:paraId="332D13A8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SELECT '</w:t>
            </w:r>
            <w:r w:rsidRPr="00447FFD">
              <w:rPr>
                <w:rFonts w:hint="eastAsia"/>
                <w:sz w:val="18"/>
                <w:szCs w:val="18"/>
              </w:rPr>
              <w:t>系统用户</w:t>
            </w:r>
            <w:r w:rsidRPr="00447FFD">
              <w:rPr>
                <w:rFonts w:hint="eastAsia"/>
                <w:sz w:val="18"/>
                <w:szCs w:val="18"/>
              </w:rPr>
              <w:t>' TENANT_NAME, 'SYSTEM' TENANT_CODE, 'S' TENANT_TYPE, 0 TENANT_ID, A.`C_NAME` USER_NAME, UPPER(A.C_NAME) USER_CODE, UPPER(A.`C_PASSWD`) USER_PASSWORD, A.`SID` USER_ID</w:t>
            </w:r>
          </w:p>
          <w:p w14:paraId="6357DAFD" w14:textId="77777777" w:rsidR="00447FFD" w:rsidRPr="00447FFD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 xml:space="preserve">    FROM SYS_USER A</w:t>
            </w:r>
          </w:p>
          <w:p w14:paraId="606DAB98" w14:textId="77777777" w:rsidR="00746A00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47FFD">
              <w:rPr>
                <w:rFonts w:hint="eastAsia"/>
                <w:sz w:val="18"/>
                <w:szCs w:val="18"/>
              </w:rPr>
              <w:t>;</w:t>
            </w:r>
          </w:p>
          <w:p w14:paraId="0491A2FD" w14:textId="41D9ED34" w:rsidR="00447FFD" w:rsidRPr="002E6739" w:rsidRDefault="00447FFD" w:rsidP="00447F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9FDD0" w14:textId="77777777" w:rsidR="00534E79" w:rsidRDefault="00534E79">
      <w:pPr>
        <w:ind w:firstLine="460"/>
        <w:rPr>
          <w:rFonts w:hint="eastAsia"/>
        </w:rPr>
      </w:pPr>
    </w:p>
    <w:p w14:paraId="485ACC16" w14:textId="77777777" w:rsidR="00534E79" w:rsidRDefault="00534E79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5F1B54D2" w14:textId="77777777" w:rsidR="00534E79" w:rsidRDefault="00534E79">
      <w:pPr>
        <w:ind w:firstLine="460"/>
        <w:rPr>
          <w:rFonts w:hint="eastAsia"/>
        </w:rPr>
      </w:pPr>
    </w:p>
    <w:p w14:paraId="3691DEBF" w14:textId="77777777" w:rsidR="00534E79" w:rsidRDefault="00534E79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150BAE" w:rsidRDefault="00150BAE" w:rsidP="006E0D73">
    <w:pPr>
      <w:pStyle w:val="aa"/>
      <w:ind w:firstLine="400"/>
      <w:rPr>
        <w:rFonts w:hint="eastAsia"/>
      </w:rPr>
    </w:pPr>
  </w:p>
  <w:p w14:paraId="5E3F9B38" w14:textId="77777777" w:rsidR="00150BAE" w:rsidRDefault="00150BAE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150BAE" w:rsidRDefault="00150BAE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150BAE" w:rsidRDefault="00150BAE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11CF7" w14:textId="77777777" w:rsidR="00534E79" w:rsidRDefault="00534E79" w:rsidP="003F7EFF">
      <w:pPr>
        <w:ind w:firstLine="460"/>
        <w:rPr>
          <w:rFonts w:hint="eastAsia"/>
        </w:rPr>
      </w:pPr>
    </w:p>
    <w:p w14:paraId="16A0FA70" w14:textId="77777777" w:rsidR="00534E79" w:rsidRDefault="00534E79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78B44C97" w14:textId="77777777" w:rsidR="00534E79" w:rsidRDefault="00534E79">
      <w:pPr>
        <w:ind w:firstLine="460"/>
        <w:rPr>
          <w:rFonts w:hint="eastAsia"/>
        </w:rPr>
      </w:pPr>
    </w:p>
    <w:p w14:paraId="37EB327E" w14:textId="77777777" w:rsidR="00534E79" w:rsidRDefault="00534E79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150BAE" w:rsidRDefault="00150BAE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150BAE" w:rsidRDefault="00150BAE" w:rsidP="00107825">
    <w:pPr>
      <w:ind w:firstLine="460"/>
      <w:rPr>
        <w:rFonts w:hint="eastAsia"/>
      </w:rPr>
    </w:pPr>
  </w:p>
  <w:p w14:paraId="54973B2A" w14:textId="77777777" w:rsidR="00150BAE" w:rsidRPr="00E97C2E" w:rsidRDefault="00150BAE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150BAE" w:rsidRDefault="00150BAE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 w15:restartNumberingAfterBreak="0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6" w15:restartNumberingAfterBreak="0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3A5940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 w15:restartNumberingAfterBreak="0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3C342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25" w15:restartNumberingAfterBreak="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CD6EA6"/>
    <w:multiLevelType w:val="hybridMultilevel"/>
    <w:tmpl w:val="0C2686A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020D9B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3B217F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5" w15:restartNumberingAfterBreak="0">
    <w:nsid w:val="7E4F63B1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2"/>
  </w:num>
  <w:num w:numId="3">
    <w:abstractNumId w:val="34"/>
  </w:num>
  <w:num w:numId="4">
    <w:abstractNumId w:val="19"/>
  </w:num>
  <w:num w:numId="5">
    <w:abstractNumId w:val="24"/>
  </w:num>
  <w:num w:numId="6">
    <w:abstractNumId w:val="9"/>
  </w:num>
  <w:num w:numId="7">
    <w:abstractNumId w:val="18"/>
  </w:num>
  <w:num w:numId="8">
    <w:abstractNumId w:val="17"/>
  </w:num>
  <w:num w:numId="9">
    <w:abstractNumId w:val="5"/>
  </w:num>
  <w:num w:numId="10">
    <w:abstractNumId w:val="3"/>
  </w:num>
  <w:num w:numId="11">
    <w:abstractNumId w:val="14"/>
  </w:num>
  <w:num w:numId="12">
    <w:abstractNumId w:val="11"/>
  </w:num>
  <w:num w:numId="13">
    <w:abstractNumId w:val="22"/>
  </w:num>
  <w:num w:numId="14">
    <w:abstractNumId w:val="20"/>
  </w:num>
  <w:num w:numId="15">
    <w:abstractNumId w:val="30"/>
  </w:num>
  <w:num w:numId="16">
    <w:abstractNumId w:val="32"/>
  </w:num>
  <w:num w:numId="17">
    <w:abstractNumId w:val="15"/>
  </w:num>
  <w:num w:numId="18">
    <w:abstractNumId w:val="6"/>
  </w:num>
  <w:num w:numId="19">
    <w:abstractNumId w:val="8"/>
  </w:num>
  <w:num w:numId="20">
    <w:abstractNumId w:val="0"/>
  </w:num>
  <w:num w:numId="21">
    <w:abstractNumId w:val="26"/>
  </w:num>
  <w:num w:numId="22">
    <w:abstractNumId w:val="10"/>
  </w:num>
  <w:num w:numId="23">
    <w:abstractNumId w:val="13"/>
  </w:num>
  <w:num w:numId="24">
    <w:abstractNumId w:val="4"/>
  </w:num>
  <w:num w:numId="25">
    <w:abstractNumId w:val="1"/>
  </w:num>
  <w:num w:numId="26">
    <w:abstractNumId w:val="28"/>
  </w:num>
  <w:num w:numId="27">
    <w:abstractNumId w:val="31"/>
  </w:num>
  <w:num w:numId="28">
    <w:abstractNumId w:val="16"/>
  </w:num>
  <w:num w:numId="29">
    <w:abstractNumId w:val="27"/>
  </w:num>
  <w:num w:numId="30">
    <w:abstractNumId w:val="33"/>
  </w:num>
  <w:num w:numId="31">
    <w:abstractNumId w:val="29"/>
  </w:num>
  <w:num w:numId="32">
    <w:abstractNumId w:val="25"/>
  </w:num>
  <w:num w:numId="33">
    <w:abstractNumId w:val="7"/>
  </w:num>
  <w:num w:numId="34">
    <w:abstractNumId w:val="2"/>
  </w:num>
  <w:num w:numId="35">
    <w:abstractNumId w:val="35"/>
  </w:num>
  <w:num w:numId="36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978E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0BAE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15A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6DA7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553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37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47FFD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7DD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4E79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2979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B18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3E6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4BB9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A49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A74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678A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29BD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34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6FB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16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556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485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4EE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13D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24B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4C6B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24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06C"/>
    <w:rsid w:val="00D71165"/>
    <w:rsid w:val="00D711F5"/>
    <w:rsid w:val="00D71E63"/>
    <w:rsid w:val="00D72020"/>
    <w:rsid w:val="00D72091"/>
    <w:rsid w:val="00D72F32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406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6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97D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  <w:style w:type="character" w:styleId="afc">
    <w:name w:val="FollowedHyperlink"/>
    <w:basedOn w:val="a7"/>
    <w:rsid w:val="001C01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65C703-92FE-4EFE-B164-B4850A3B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35</TotalTime>
  <Pages>14</Pages>
  <Words>1943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12994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34</cp:revision>
  <dcterms:created xsi:type="dcterms:W3CDTF">2015-04-17T01:24:00Z</dcterms:created>
  <dcterms:modified xsi:type="dcterms:W3CDTF">2015-06-30T08:03:00Z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