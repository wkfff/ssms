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9D57D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9D57D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9D57D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9D57D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9D57D6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9D57D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9D57D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9D57D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9D57D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9D57D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9D57D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9D57D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9D57D6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9D57D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955824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955825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955826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DE50A3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E7D2D74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5F6F49B9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  <w:bookmarkStart w:id="4" w:name="_GoBack"/>
            <w:bookmarkEnd w:id="4"/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0BE1B87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5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5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6" w:name="_Toc416955828"/>
      <w:r>
        <w:rPr>
          <w:rFonts w:hint="eastAsia"/>
        </w:rPr>
        <w:lastRenderedPageBreak/>
        <w:t>数据表详细设计</w:t>
      </w:r>
      <w:bookmarkEnd w:id="6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2532D3BD" w:rsidR="00861D09" w:rsidRDefault="000D3F65" w:rsidP="00861D09">
      <w:pPr>
        <w:pStyle w:val="2"/>
        <w:rPr>
          <w:rFonts w:hint="eastAsia"/>
        </w:rPr>
      </w:pPr>
      <w:bookmarkStart w:id="7" w:name="_Toc416955829"/>
      <w:r>
        <w:rPr>
          <w:rFonts w:hint="eastAsia"/>
        </w:rPr>
        <w:t>SYS</w:t>
      </w:r>
      <w:r w:rsidR="00861D09">
        <w:t>_</w:t>
      </w:r>
      <w:r w:rsidR="009D0F9F">
        <w:t>ATTACH</w:t>
      </w:r>
      <w:r w:rsidR="006835CC">
        <w:t>_</w:t>
      </w:r>
      <w:r w:rsidR="009D0F9F">
        <w:t>TEXT</w:t>
      </w:r>
      <w:r w:rsidR="006835CC">
        <w:t xml:space="preserve"> </w:t>
      </w:r>
      <w:r w:rsidR="00FB112C">
        <w:t>系统大文本表</w:t>
      </w:r>
      <w:bookmarkEnd w:id="7"/>
    </w:p>
    <w:p w14:paraId="118EE41E" w14:textId="2764ACB3" w:rsidR="005B261E" w:rsidRPr="005B261E" w:rsidRDefault="005B261E" w:rsidP="005B261E">
      <w:pPr>
        <w:ind w:firstLine="460"/>
        <w:rPr>
          <w:rFonts w:hint="eastAsia"/>
        </w:rPr>
      </w:pPr>
      <w:r>
        <w:t>存放富文本内容</w:t>
      </w:r>
      <w:r w:rsidR="009F478D">
        <w:rPr>
          <w:rFonts w:hint="eastAsia"/>
        </w:rPr>
        <w:t>。该系统表要随着租户库</w:t>
      </w:r>
      <w:r w:rsidR="00E356C1">
        <w:rPr>
          <w:rFonts w:hint="eastAsia"/>
        </w:rPr>
        <w:t>拷贝。</w:t>
      </w:r>
      <w:r w:rsidR="0048746C">
        <w:rPr>
          <w:rFonts w:hint="eastAsia"/>
        </w:rPr>
        <w:t>对于租户的正文，存在租户对应数据库的表中。对于系统的正文</w:t>
      </w:r>
      <w:r w:rsidR="000474FA">
        <w:rPr>
          <w:rFonts w:hint="eastAsia"/>
        </w:rPr>
        <w:t>，则存在系统库</w:t>
      </w:r>
      <w:r w:rsidR="0048746C">
        <w:rPr>
          <w:rFonts w:hint="eastAsia"/>
        </w:rPr>
        <w:t>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0E663B2E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1B4B5B75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0FDDF99E" w:rsidR="00861D09" w:rsidRPr="002E6739" w:rsidRDefault="00895FF3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C14FC" w:rsidRPr="002E6739" w14:paraId="7723B6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D58B" w14:textId="77777777" w:rsidR="00AC14FC" w:rsidRPr="002E6739" w:rsidRDefault="00AC14FC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93087" w14:textId="40B04B51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8EC6" w14:textId="67E215E0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12B3" w14:textId="7680A4A9" w:rsidR="00AC14FC" w:rsidRDefault="00C87B2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55E4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BEC8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C5E9" w14:textId="1836E2D2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71E1" w14:textId="0CA85CFF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5FF3" w:rsidRPr="002E6739" w14:paraId="4AE23D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E692" w14:textId="77777777" w:rsidR="00895FF3" w:rsidRPr="002E6739" w:rsidRDefault="00895FF3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85372" w14:textId="646BB0E1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R_FIELD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FF2C" w14:textId="12078ECA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对应字段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351D" w14:textId="6B4DE638" w:rsidR="00895FF3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9CBB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B43C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36D8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B629" w14:textId="5BCD2AEB" w:rsidR="00895FF3" w:rsidRPr="002E6739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虚字段，就好像为表增加了一个额外的字段。</w:t>
            </w:r>
          </w:p>
        </w:tc>
      </w:tr>
      <w:tr w:rsidR="007516E8" w:rsidRPr="002E6739" w14:paraId="6D339273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AFB8" w14:textId="77777777" w:rsidR="007516E8" w:rsidRPr="002E6739" w:rsidRDefault="007516E8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F44C" w14:textId="6B19472B" w:rsidR="007516E8" w:rsidRDefault="00816846" w:rsidP="004E6F3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EC1E7" w14:textId="0A973B3D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A0E5" w14:textId="4241CAC5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5332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957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D743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18DD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24048C60" w14:textId="6073E8F8" w:rsidR="00D94D2B" w:rsidRDefault="00D94D2B" w:rsidP="00D94D2B">
      <w:pPr>
        <w:pStyle w:val="2"/>
        <w:rPr>
          <w:rFonts w:hint="eastAsia"/>
        </w:rPr>
      </w:pPr>
      <w:bookmarkStart w:id="8" w:name="_Toc416955830"/>
      <w:r>
        <w:rPr>
          <w:rFonts w:hint="eastAsia"/>
        </w:rPr>
        <w:t>SYS</w:t>
      </w:r>
      <w:r>
        <w:t>_ATTACH_</w:t>
      </w:r>
      <w:r w:rsidR="00793986">
        <w:t>FILE</w:t>
      </w:r>
      <w:r>
        <w:t xml:space="preserve"> </w:t>
      </w:r>
      <w:r>
        <w:t>系统</w:t>
      </w:r>
      <w:r w:rsidR="00793986">
        <w:t>附件</w:t>
      </w:r>
      <w:bookmarkEnd w:id="8"/>
    </w:p>
    <w:p w14:paraId="5D89F618" w14:textId="77777777" w:rsidR="00D94D2B" w:rsidRPr="005B261E" w:rsidRDefault="00D94D2B" w:rsidP="00D94D2B">
      <w:pPr>
        <w:ind w:firstLine="460"/>
        <w:rPr>
          <w:rFonts w:hint="eastAsia"/>
        </w:rPr>
      </w:pPr>
      <w:r>
        <w:t>存放富文本内容</w:t>
      </w:r>
      <w:r>
        <w:rPr>
          <w:rFonts w:hint="eastAsia"/>
        </w:rPr>
        <w:t>。该系统表要随着租户库拷贝。对于租户的正文，存在租户对应数据库的表中。对于系统的正文，则存在系统库的表中。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766"/>
        <w:gridCol w:w="1729"/>
        <w:gridCol w:w="1683"/>
        <w:gridCol w:w="462"/>
        <w:gridCol w:w="445"/>
        <w:gridCol w:w="1303"/>
        <w:gridCol w:w="2654"/>
      </w:tblGrid>
      <w:tr w:rsidR="00D94D2B" w:rsidRPr="002E6739" w14:paraId="68F17448" w14:textId="77777777" w:rsidTr="00787579">
        <w:trPr>
          <w:jc w:val="center"/>
        </w:trPr>
        <w:tc>
          <w:tcPr>
            <w:tcW w:w="507" w:type="dxa"/>
            <w:shd w:val="clear" w:color="auto" w:fill="CCCCCC"/>
            <w:vAlign w:val="center"/>
          </w:tcPr>
          <w:p w14:paraId="10B2F1E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CCCCCC"/>
            <w:vAlign w:val="center"/>
          </w:tcPr>
          <w:p w14:paraId="3BF6F61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29" w:type="dxa"/>
            <w:shd w:val="clear" w:color="auto" w:fill="CCCCCC"/>
            <w:vAlign w:val="center"/>
          </w:tcPr>
          <w:p w14:paraId="0C4AF18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1F70A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B307BA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E045AC3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3" w:type="dxa"/>
            <w:shd w:val="clear" w:color="auto" w:fill="CCCCCC"/>
            <w:vAlign w:val="center"/>
          </w:tcPr>
          <w:p w14:paraId="581A9B0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4" w:type="dxa"/>
            <w:shd w:val="clear" w:color="auto" w:fill="CCCCCC"/>
            <w:vAlign w:val="center"/>
          </w:tcPr>
          <w:p w14:paraId="0FB9E0C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94D2B" w:rsidRPr="002E6739" w14:paraId="6F716DD6" w14:textId="77777777" w:rsidTr="00787579">
        <w:trPr>
          <w:jc w:val="center"/>
        </w:trPr>
        <w:tc>
          <w:tcPr>
            <w:tcW w:w="507" w:type="dxa"/>
            <w:shd w:val="clear" w:color="auto" w:fill="auto"/>
            <w:vAlign w:val="center"/>
          </w:tcPr>
          <w:p w14:paraId="1206D243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2ABD2198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4BE821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2475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5C8707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8E2E4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6A91954E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shd w:val="clear" w:color="auto" w:fill="auto"/>
            <w:vAlign w:val="center"/>
          </w:tcPr>
          <w:p w14:paraId="6E19D0F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94D2B" w:rsidRPr="002E6739" w14:paraId="619839A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A53F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617E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FDF22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1CAD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06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9F9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3C3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2EA4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38AD" w:rsidRPr="002E6739" w14:paraId="618B7EAD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A8CB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A4258" w14:textId="6430E46B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C_INNER_NAME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1890" w14:textId="220889C1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2A0D" w14:textId="6F4A5A4A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8F11E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CED0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D3EA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5D06" w14:textId="51C42168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D94D2B" w:rsidRPr="002E6739" w14:paraId="6908CFA1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A58C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CA0B" w14:textId="7F44183D" w:rsidR="00D94D2B" w:rsidRDefault="00D94D2B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5E38AD">
              <w:rPr>
                <w:sz w:val="18"/>
                <w:szCs w:val="18"/>
              </w:rPr>
              <w:t>OUTER_NAME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4EE34" w14:textId="3C9962F1" w:rsidR="00D94D2B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EB13" w14:textId="1F9E34A3" w:rsidR="00D94D2B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11BD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6863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8984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74FB0" w14:textId="49EC5157" w:rsidR="00D94D2B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5E38AD" w:rsidRPr="002E6739" w14:paraId="78484C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87F3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3BA3" w14:textId="4D781ACB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_EXT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A532" w14:textId="49D17016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45DB" w14:textId="02C5E532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C277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3C41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481B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FA05" w14:textId="7707C612" w:rsidR="005E38AD" w:rsidRPr="002E6739" w:rsidRDefault="00A77516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带“</w:t>
            </w:r>
            <w:r w:rsidR="000110BA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5339CA" w:rsidRPr="002E6739" w14:paraId="61DEAF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0641" w14:textId="77777777" w:rsidR="005339CA" w:rsidRPr="002E6739" w:rsidRDefault="005339CA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DCE8" w14:textId="370D4165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N_LENGTH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7C55" w14:textId="1D666497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文件大小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0BB" w14:textId="7F20F0BA" w:rsidR="005339CA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C654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80E7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BF1D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80EC" w14:textId="6F2E2B65" w:rsidR="000110BA" w:rsidRPr="002E6739" w:rsidRDefault="000110B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</w:t>
            </w:r>
          </w:p>
        </w:tc>
      </w:tr>
      <w:tr w:rsidR="00C47161" w:rsidRPr="002E6739" w14:paraId="21A7A62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36AD" w14:textId="3171A0AF" w:rsidR="00C47161" w:rsidRPr="002E6739" w:rsidRDefault="00C47161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934B" w14:textId="379E9A49" w:rsidR="00C47161" w:rsidRDefault="00C47161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753F" w14:textId="3577D982" w:rsidR="00C47161" w:rsidRDefault="00BB2D30" w:rsidP="0061403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 w:rsidR="00C47161">
              <w:rPr>
                <w:rFonts w:hint="eastAsia"/>
                <w:sz w:val="18"/>
                <w:szCs w:val="18"/>
              </w:rPr>
              <w:t>路径</w:t>
            </w:r>
            <w:r>
              <w:rPr>
                <w:rFonts w:hint="eastAsia"/>
                <w:sz w:val="18"/>
                <w:szCs w:val="18"/>
              </w:rPr>
              <w:t>，使用相对定位</w:t>
            </w:r>
            <w:r w:rsidR="0061403D">
              <w:rPr>
                <w:rFonts w:hint="eastAsia"/>
                <w:sz w:val="18"/>
                <w:szCs w:val="18"/>
              </w:rPr>
              <w:t>表示目录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B2ED" w14:textId="163BD966" w:rsidR="00C47161" w:rsidRPr="00C93B3F" w:rsidRDefault="00B07B03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FB0D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EA1B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D31F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70069" w14:textId="279963E4" w:rsidR="00C47161" w:rsidRPr="002E6739" w:rsidRDefault="00C93B3F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不包含文件名</w:t>
            </w:r>
            <w:r w:rsidR="00755FF1">
              <w:rPr>
                <w:rFonts w:hint="eastAsia"/>
                <w:sz w:val="18"/>
                <w:szCs w:val="18"/>
              </w:rPr>
              <w:t>，只有</w:t>
            </w:r>
            <w:r w:rsidR="00A22ACB">
              <w:rPr>
                <w:rFonts w:hint="eastAsia"/>
                <w:sz w:val="18"/>
                <w:szCs w:val="18"/>
              </w:rPr>
              <w:t>目录</w:t>
            </w:r>
            <w:r w:rsidR="000E429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E38AD" w:rsidRPr="000C4764" w14:paraId="01081EF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633B" w14:textId="77777777" w:rsidR="005E38AD" w:rsidRPr="000C4764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7F82" w14:textId="62A508F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</w:t>
            </w:r>
            <w:r w:rsidR="005E38AD" w:rsidRPr="000C4764">
              <w:rPr>
                <w:rFonts w:hint="eastAsia"/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9D75" w14:textId="4CDC74C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存放附件的服务器名称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5550" w14:textId="614A8ABF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0C4764">
              <w:rPr>
                <w:rFonts w:hint="eastAsia"/>
                <w:b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C6AA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311D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CF8B5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030E" w14:textId="7611DA27" w:rsidR="005E38AD" w:rsidRPr="000C4764" w:rsidRDefault="00572F0E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文件服务器类似多数据库的设计方式。一个文件服务器为一个配置文件</w:t>
            </w:r>
            <w:r w:rsidR="0070109E">
              <w:rPr>
                <w:rFonts w:hint="eastAsia"/>
                <w:b/>
                <w:sz w:val="18"/>
                <w:szCs w:val="18"/>
              </w:rPr>
              <w:t>。这里其实是关联配置文件中的</w:t>
            </w:r>
            <w:r w:rsidR="00FA4F6A">
              <w:rPr>
                <w:rFonts w:hint="eastAsia"/>
                <w:b/>
                <w:sz w:val="18"/>
                <w:szCs w:val="18"/>
              </w:rPr>
              <w:t>id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</w:tbl>
    <w:p w14:paraId="42C1E896" w14:textId="77777777" w:rsidR="00D94D2B" w:rsidRDefault="00D94D2B" w:rsidP="00861D09">
      <w:pPr>
        <w:ind w:firstLine="460"/>
        <w:rPr>
          <w:rFonts w:hint="eastAsia"/>
        </w:rPr>
      </w:pPr>
    </w:p>
    <w:p w14:paraId="4683A01D" w14:textId="77777777" w:rsidR="009D0F9F" w:rsidRDefault="009D0F9F" w:rsidP="009D0F9F">
      <w:pPr>
        <w:pStyle w:val="2"/>
        <w:rPr>
          <w:rFonts w:hint="eastAsia"/>
        </w:rPr>
      </w:pPr>
      <w:bookmarkStart w:id="9" w:name="_Toc416955831"/>
      <w:r>
        <w:rPr>
          <w:rFonts w:hint="eastAsia"/>
        </w:rPr>
        <w:t>SYS</w:t>
      </w:r>
      <w:r>
        <w:t xml:space="preserve">_STDTMP_FOLDER </w:t>
      </w:r>
      <w:r>
        <w:rPr>
          <w:rFonts w:hint="eastAsia"/>
        </w:rPr>
        <w:t>达标体系模板文件夹</w:t>
      </w:r>
      <w:bookmarkEnd w:id="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D0F9F" w:rsidRPr="002E6739" w14:paraId="4FC237EF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2A2605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55A67D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E109E9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E461D31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2DAA9D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B31438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61B842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8A8D3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D0F9F" w:rsidRPr="002E6739" w14:paraId="0129F3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E8A3CA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FE05FA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C2CA1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CF72D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575EC4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F5A2BB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7091F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A9D574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06AA1D6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10BF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42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578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E5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3A0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5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9E7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603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9D0F9F" w:rsidRPr="002E6739" w14:paraId="5A0D72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DDF2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6B7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E3A4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C685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224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D99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28B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49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71A7BFD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B074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38CB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97BE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1F40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C22E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B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B16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9E2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CB0D261" w14:textId="77777777" w:rsidR="009D0F9F" w:rsidRDefault="009D0F9F" w:rsidP="009D0F9F">
      <w:pPr>
        <w:ind w:firstLineChars="0" w:firstLine="0"/>
        <w:rPr>
          <w:rFonts w:hint="eastAsia"/>
        </w:rPr>
      </w:pPr>
    </w:p>
    <w:p w14:paraId="63B27EB3" w14:textId="258F9C2C" w:rsidR="003F1E3F" w:rsidRDefault="000D3F65" w:rsidP="003F1E3F">
      <w:pPr>
        <w:pStyle w:val="2"/>
        <w:rPr>
          <w:rFonts w:hint="eastAsia"/>
        </w:rPr>
      </w:pPr>
      <w:bookmarkStart w:id="10" w:name="_Toc416955832"/>
      <w:r>
        <w:rPr>
          <w:rFonts w:hint="eastAsia"/>
        </w:rPr>
        <w:t>SYS</w:t>
      </w:r>
      <w:r w:rsidR="003F1E3F">
        <w:t>_STDTMP_</w:t>
      </w:r>
      <w:r w:rsidR="006A6372">
        <w:t>FILE</w:t>
      </w:r>
      <w:r w:rsidR="003F1E3F">
        <w:t xml:space="preserve"> </w:t>
      </w:r>
      <w:r w:rsidR="003F1E3F">
        <w:rPr>
          <w:rFonts w:hint="eastAsia"/>
        </w:rPr>
        <w:t>达标体系模板文件</w:t>
      </w:r>
      <w:bookmarkEnd w:id="1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F1E3F" w:rsidRPr="002E6739" w14:paraId="38D35E7C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1B37AE2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7E12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897E5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64B6FA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7066C6C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A4B84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AAFF07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AA8626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F1E3F" w:rsidRPr="002E6739" w14:paraId="6E6E21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DC91D1" w14:textId="77777777" w:rsidR="003F1E3F" w:rsidRPr="002E6739" w:rsidRDefault="003F1E3F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BD2BF70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F071497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ADA3B9" w14:textId="0C04D67C" w:rsidR="003F1E3F" w:rsidRPr="002E6739" w:rsidRDefault="00AC1889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6EB2E5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6D1C7FF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8F23C16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FF7BF2E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1C69181D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CE92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34E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625F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CAF4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B075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4CB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3558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62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29B16DF0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9CCE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41EA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E87" w14:textId="784B0CCB" w:rsidR="00D30A77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D30A77">
              <w:rPr>
                <w:rFonts w:hint="eastAsia"/>
                <w:sz w:val="18"/>
                <w:szCs w:val="18"/>
              </w:rPr>
              <w:t>文件夹</w:t>
            </w:r>
            <w:r w:rsidR="00925765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6470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085C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8C02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9B7" w14:textId="773BDB89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7E63" w14:textId="0DB1707A" w:rsidR="00D30A77" w:rsidRPr="002E6739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7E9C25B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5A55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04A" w14:textId="0592ABE6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DF75" w14:textId="1735715F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444C" w14:textId="7236CC4B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0BAC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AD2F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CCE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1D0" w14:textId="11AF0B35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402E8A28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4787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D265" w14:textId="56D86EC3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4A0D" w14:textId="45F76D96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B00" w14:textId="5BB7AD54" w:rsidR="00925765" w:rsidRDefault="0064568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C69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5A8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FF7" w14:textId="4033ED08" w:rsidR="00925765" w:rsidRPr="002E6739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9B7" w14:textId="0C280C0F" w:rsidR="00925765" w:rsidRPr="002E6739" w:rsidRDefault="001E4967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973473" w:rsidRPr="002E6739" w14:paraId="28A9DC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613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3C" w14:textId="4697D3BB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B6B1" w14:textId="5E7CF814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742D" w14:textId="71ADD21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B97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3D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A58D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F94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73473" w:rsidRPr="002E6739" w14:paraId="69E569F3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6EE9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A6B4" w14:textId="349AF512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1ADC" w14:textId="72B5EB3E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 w:rsidR="00545870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119" w14:textId="5230C6D7" w:rsidR="00973473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0A7E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885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AA8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D593" w14:textId="124E3A6A" w:rsidR="00973473" w:rsidRDefault="00B85CF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45870" w:rsidRPr="002E6739" w14:paraId="266D50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06A" w14:textId="77777777" w:rsidR="00545870" w:rsidRPr="002E6739" w:rsidRDefault="00545870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A5E7" w14:textId="4ABEBC85" w:rsidR="00545870" w:rsidRDefault="00545870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6F21" w14:textId="480EA23C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0127" w14:textId="7472A33F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2FE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78C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253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37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80643" w:rsidRPr="002E6739" w14:paraId="65D7709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C2F5" w14:textId="77777777" w:rsidR="00380643" w:rsidRPr="002E6739" w:rsidRDefault="0038064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66E" w14:textId="33AEFADC" w:rsidR="00380643" w:rsidRDefault="0038064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D0FF" w14:textId="0C6833F4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819B" w14:textId="149DC6A0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EF4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33B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9A71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C45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85CF5" w:rsidRPr="002E6739" w14:paraId="1F46CDF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5E6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02E" w14:textId="7A58D798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E3FD" w14:textId="6CF621E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模板文件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B21" w14:textId="59CB7F5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FFF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DFC3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BC8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7FE3" w14:textId="1436919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B85CF5" w:rsidRPr="002E6739" w14:paraId="72CE2816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B30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78" w14:textId="5DD62395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3576" w14:textId="48046DD3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模板文件名称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C06" w14:textId="397F6420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B45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DEC9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7AE5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6DAC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0BCA817B" w14:textId="79A5A932" w:rsidR="00C66D96" w:rsidRDefault="00704E45" w:rsidP="00C66D96">
      <w:pPr>
        <w:pStyle w:val="2"/>
        <w:rPr>
          <w:rFonts w:hint="eastAsia"/>
        </w:rPr>
      </w:pPr>
      <w:bookmarkStart w:id="11" w:name="_Toc416955833"/>
      <w:r>
        <w:rPr>
          <w:rFonts w:hint="eastAsia"/>
        </w:rPr>
        <w:t>SYS</w:t>
      </w:r>
      <w:r>
        <w:t>_STDTMP_FILE_</w:t>
      </w:r>
      <w:r w:rsidR="00C66D96">
        <w:t>01</w:t>
      </w:r>
      <w:r>
        <w:t xml:space="preserve"> </w:t>
      </w:r>
      <w:r>
        <w:rPr>
          <w:rFonts w:hint="eastAsia"/>
        </w:rPr>
        <w:t>达标体系制度文件模板</w:t>
      </w:r>
      <w:r w:rsidR="00E61C1D">
        <w:rPr>
          <w:rFonts w:hint="eastAsia"/>
        </w:rPr>
        <w:t>配置</w:t>
      </w:r>
      <w:bookmarkEnd w:id="11"/>
    </w:p>
    <w:p w14:paraId="194D1992" w14:textId="77777777" w:rsid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表名按照规则编号，现在先暂时以</w:t>
      </w:r>
      <w:r>
        <w:rPr>
          <w:rFonts w:hint="eastAsia"/>
        </w:rPr>
        <w:t>01</w:t>
      </w:r>
      <w:r>
        <w:rPr>
          <w:rFonts w:hint="eastAsia"/>
        </w:rPr>
        <w:t>来编，后续要以模板名字来编。</w:t>
      </w:r>
    </w:p>
    <w:p w14:paraId="778C8302" w14:textId="3C3A915F" w:rsidR="00F84B17" w:rsidRP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这个表结构和</w:t>
      </w:r>
      <w:r w:rsidR="00810A17">
        <w:rPr>
          <w:rFonts w:hint="eastAsia"/>
        </w:rPr>
        <w:t>业务表的表结构完全</w:t>
      </w:r>
      <w:r>
        <w:rPr>
          <w:rFonts w:hint="eastAsia"/>
        </w:rPr>
        <w:t>一致，因此可以用做表拷贝模板用。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66D96" w:rsidRPr="002E6739" w14:paraId="0DBF9007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9D49FBA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D005E3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2B2DEF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D8E0E60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DCA701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A3AD587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E1E9E91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7B60A8D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C66D96" w:rsidRPr="002E6739" w14:paraId="0EB0A4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59A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792B" w14:textId="756EBD0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91E" w14:textId="3456F03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0D37" w14:textId="06494D4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BE3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A0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F6E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AD6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D60A90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987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AF4B" w14:textId="4525C56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957" w14:textId="5513C86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37F6" w14:textId="72FB0CA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AB8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987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94B" w14:textId="24212D39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1C76" w14:textId="27D0B35C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C66D96" w:rsidRPr="002E6739" w14:paraId="04238E3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A2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95CA" w14:textId="0C7D871F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A3B" w14:textId="46B57AA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B230" w14:textId="3B2FB3C2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396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3DC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D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14B8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68B5941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123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2FFA" w14:textId="300FF7D0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4F82" w14:textId="6FA2B45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DEDB" w14:textId="4FED35E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4CF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EF5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5C7D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68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0D42D7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F6D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68CD" w14:textId="5A3A106C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2EC8" w14:textId="0094E4D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6BE0" w14:textId="6B1BCB45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4A35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95A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8B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B50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1B1AD2B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69D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816D" w14:textId="2451F4A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E4A7" w14:textId="77228C5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B08" w14:textId="036EED3B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5C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9E1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CD3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F15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523E033F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516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0E4C" w14:textId="300F70D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5BB1" w14:textId="5B69941E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6639" w14:textId="7C6427D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792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2B27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3F5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29EB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87D5A2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CB1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BE82" w14:textId="1BF7A77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183" w14:textId="06E137C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1B9" w14:textId="0925D78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2CD2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3C71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B82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A3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46D73BE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569C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902" w14:textId="14A68F3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9D42" w14:textId="053F524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A40D" w14:textId="30BCE6B6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4D9B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6B4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079A" w14:textId="66EF9E92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B1E" w14:textId="7A5673CE" w:rsidR="008F020B" w:rsidRPr="002E6739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8F020B" w:rsidRPr="002E6739" w14:paraId="3202246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42D0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EC26" w14:textId="29929003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554" w14:textId="1D273C41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D1D8" w14:textId="6944E86D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2C7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0CF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E08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8159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3B61EEA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8D3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11C5" w14:textId="370CCD77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877" w14:textId="2016E8E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0EA2" w14:textId="29F27948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2B01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A2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3E6" w14:textId="32F4BEB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56D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1954044" w14:textId="77777777" w:rsidR="00704E45" w:rsidRDefault="00704E45" w:rsidP="00704E45">
      <w:pPr>
        <w:ind w:firstLine="460"/>
        <w:rPr>
          <w:rFonts w:hint="eastAsia"/>
        </w:rPr>
      </w:pPr>
    </w:p>
    <w:p w14:paraId="1A73B890" w14:textId="5518ED3A" w:rsidR="00D44842" w:rsidRDefault="00D44842" w:rsidP="00D44842">
      <w:pPr>
        <w:pStyle w:val="2"/>
        <w:rPr>
          <w:rFonts w:hint="eastAsia"/>
        </w:rPr>
      </w:pPr>
      <w:bookmarkStart w:id="12" w:name="_Toc416955834"/>
      <w:r>
        <w:rPr>
          <w:rFonts w:hint="eastAsia"/>
        </w:rPr>
        <w:t>SYS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12"/>
    </w:p>
    <w:p w14:paraId="0AB3C4D9" w14:textId="390FCCDF" w:rsidR="00D44842" w:rsidRPr="00F84B17" w:rsidRDefault="00D44842" w:rsidP="00D44842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44842" w:rsidRPr="002E6739" w14:paraId="488E17D8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D937A8C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DD10BCD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7BE812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26C97A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B035C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AF8E65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9AA69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996C847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44842" w:rsidRPr="002E6739" w14:paraId="2BF84D8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A153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973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E275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6A0F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AD33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38C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B79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C87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44842" w:rsidRPr="002E6739" w14:paraId="49D4103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9674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A838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6281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D9F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955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290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D5C0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48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555A4C1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538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65F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A356" w14:textId="0B4EFAE4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C16D" w14:textId="39DFB98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72B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146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5EA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252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BDE697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34A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93E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9C" w14:textId="1CA4160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6365" w14:textId="37BA309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19E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7D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F2D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64D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29F522B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B42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1E5F" w14:textId="3C4191E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7D2" w14:textId="1B168C4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3DCD" w14:textId="2407A8CC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CB7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1C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071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0FF5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42CFE91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BA6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E58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7E00" w14:textId="72D0693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C5C2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B6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43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434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F2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768EB33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3E85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5A85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0D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B23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B3D6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055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AF7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8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EE5E60" w:rsidRPr="002E6739" w14:paraId="442FF64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9F97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4BA1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F4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74B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C5D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A59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B127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057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95C2BC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20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B81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A73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BB8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082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6E6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5E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B4C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B648ACD" w14:textId="77777777" w:rsidR="00024ECA" w:rsidRDefault="00024ECA" w:rsidP="00692824">
      <w:pPr>
        <w:ind w:firstLineChars="86" w:firstLine="198"/>
        <w:rPr>
          <w:rFonts w:hint="eastAsia"/>
        </w:rPr>
      </w:pPr>
    </w:p>
    <w:p w14:paraId="5A29F52F" w14:textId="4E711A83" w:rsidR="00B733AA" w:rsidRDefault="00B733AA" w:rsidP="00B733AA">
      <w:pPr>
        <w:pStyle w:val="2"/>
        <w:rPr>
          <w:rFonts w:hint="eastAsia"/>
        </w:rPr>
      </w:pPr>
      <w:bookmarkStart w:id="13" w:name="_Toc416955835"/>
      <w:r>
        <w:rPr>
          <w:rFonts w:hint="eastAsia"/>
        </w:rPr>
        <w:t>SYS</w:t>
      </w:r>
      <w:r>
        <w:t xml:space="preserve">_STDTMP_FILE_03 </w:t>
      </w:r>
      <w:r>
        <w:rPr>
          <w:rFonts w:hint="eastAsia"/>
        </w:rPr>
        <w:t>达标体系</w:t>
      </w:r>
      <w:r w:rsidR="00E32C3E">
        <w:rPr>
          <w:rFonts w:hint="eastAsia"/>
        </w:rPr>
        <w:t>执行</w:t>
      </w:r>
      <w:r>
        <w:rPr>
          <w:rFonts w:hint="eastAsia"/>
        </w:rPr>
        <w:t>文件模板配置</w:t>
      </w:r>
      <w:bookmarkEnd w:id="13"/>
    </w:p>
    <w:p w14:paraId="16AFED2F" w14:textId="77777777" w:rsidR="00B733AA" w:rsidRPr="00F84B17" w:rsidRDefault="00B733AA" w:rsidP="00B733A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733AA" w:rsidRPr="002E6739" w14:paraId="36C63119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62AE72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6F1F2FE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B03ECF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A78346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563D47F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1DBCB3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81047A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39A053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733AA" w:rsidRPr="002E6739" w14:paraId="6DD2F5A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4F11" w14:textId="77777777" w:rsidR="00B733AA" w:rsidRPr="002E6739" w:rsidRDefault="00B733AA" w:rsidP="00787579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27DA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A697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EB3D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4AB8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3A3B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48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9B21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38E0385" w14:textId="77777777" w:rsidR="00B733AA" w:rsidRDefault="00B733AA" w:rsidP="00692824">
      <w:pPr>
        <w:ind w:firstLineChars="86" w:firstLine="198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4" w:name="_Toc416955836"/>
      <w:r>
        <w:rPr>
          <w:rFonts w:hint="eastAsia"/>
        </w:rPr>
        <w:lastRenderedPageBreak/>
        <w:t>视图设计</w:t>
      </w:r>
      <w:bookmarkEnd w:id="14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15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5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0FAC5" w14:textId="77777777" w:rsidR="009D57D6" w:rsidRDefault="009D57D6">
      <w:pPr>
        <w:ind w:firstLine="460"/>
        <w:rPr>
          <w:rFonts w:hint="eastAsia"/>
        </w:rPr>
      </w:pPr>
    </w:p>
    <w:p w14:paraId="5A410CB0" w14:textId="77777777" w:rsidR="009D57D6" w:rsidRDefault="009D57D6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264F711B" w14:textId="77777777" w:rsidR="009D57D6" w:rsidRDefault="009D57D6">
      <w:pPr>
        <w:ind w:firstLine="460"/>
        <w:rPr>
          <w:rFonts w:hint="eastAsia"/>
        </w:rPr>
      </w:pPr>
    </w:p>
    <w:p w14:paraId="50B2EF46" w14:textId="77777777" w:rsidR="009D57D6" w:rsidRDefault="009D57D6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C87AC1" w:rsidRDefault="00C87AC1" w:rsidP="006E0D73">
    <w:pPr>
      <w:pStyle w:val="aa"/>
      <w:ind w:firstLine="400"/>
      <w:rPr>
        <w:rFonts w:hint="eastAsia"/>
      </w:rPr>
    </w:pPr>
  </w:p>
  <w:p w14:paraId="5E3F9B38" w14:textId="77777777" w:rsidR="00C87AC1" w:rsidRDefault="00C87AC1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C87AC1" w:rsidRDefault="00C87AC1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C87AC1" w:rsidRDefault="00C87AC1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3D519" w14:textId="77777777" w:rsidR="009D57D6" w:rsidRDefault="009D57D6" w:rsidP="003F7EFF">
      <w:pPr>
        <w:ind w:firstLine="460"/>
        <w:rPr>
          <w:rFonts w:hint="eastAsia"/>
        </w:rPr>
      </w:pPr>
    </w:p>
    <w:p w14:paraId="5933126C" w14:textId="77777777" w:rsidR="009D57D6" w:rsidRDefault="009D57D6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7063456A" w14:textId="77777777" w:rsidR="009D57D6" w:rsidRDefault="009D57D6">
      <w:pPr>
        <w:ind w:firstLine="460"/>
        <w:rPr>
          <w:rFonts w:hint="eastAsia"/>
        </w:rPr>
      </w:pPr>
    </w:p>
    <w:p w14:paraId="2B6AEF84" w14:textId="77777777" w:rsidR="009D57D6" w:rsidRDefault="009D57D6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C87AC1" w:rsidRDefault="00C87AC1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C87AC1" w:rsidRDefault="00C87AC1" w:rsidP="00107825">
    <w:pPr>
      <w:ind w:firstLine="460"/>
      <w:rPr>
        <w:rFonts w:hint="eastAsia"/>
      </w:rPr>
    </w:pPr>
  </w:p>
  <w:p w14:paraId="54973B2A" w14:textId="77777777" w:rsidR="00C87AC1" w:rsidRPr="00E97C2E" w:rsidRDefault="00C87AC1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C87AC1" w:rsidRDefault="00C87AC1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4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5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9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10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3"/>
  </w:num>
  <w:num w:numId="14">
    <w:abstractNumId w:val="19"/>
  </w:num>
  <w:num w:numId="15">
    <w:abstractNumId w:val="11"/>
  </w:num>
  <w:num w:numId="16">
    <w:abstractNumId w:val="17"/>
  </w:num>
  <w:num w:numId="17">
    <w:abstractNumId w:val="15"/>
  </w:num>
  <w:num w:numId="18">
    <w:abstractNumId w:val="0"/>
  </w:num>
  <w:num w:numId="19">
    <w:abstractNumId w:val="7"/>
  </w:num>
  <w:num w:numId="20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27A329-095B-4803-92EE-C8ABA8EA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1</TotalTime>
  <Pages>8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3</cp:revision>
  <dcterms:created xsi:type="dcterms:W3CDTF">2015-04-17T01:24:00Z</dcterms:created>
  <dcterms:modified xsi:type="dcterms:W3CDTF">2015-04-18T06:45:00Z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