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25751" w14:textId="77777777" w:rsidR="00E8348B" w:rsidRPr="009E0596" w:rsidRDefault="00E8348B" w:rsidP="00107825">
      <w:pPr>
        <w:ind w:firstLine="460"/>
        <w:jc w:val="right"/>
        <w:rPr>
          <w:rFonts w:hint="eastAsia"/>
          <w:kern w:val="0"/>
        </w:rPr>
      </w:pPr>
    </w:p>
    <w:p w14:paraId="63EC7918" w14:textId="77777777" w:rsidR="007C4DDB" w:rsidRDefault="007C4DDB" w:rsidP="00BD62C4">
      <w:pPr>
        <w:pStyle w:val="ae"/>
        <w:spacing w:line="240" w:lineRule="atLeast"/>
        <w:ind w:left="0" w:firstLineChars="0" w:firstLine="0"/>
        <w:jc w:val="center"/>
        <w:rPr>
          <w:rFonts w:ascii="Arial" w:eastAsia="Arial" w:hAnsi="Arial"/>
          <w:sz w:val="52"/>
          <w:szCs w:val="52"/>
        </w:rPr>
      </w:pPr>
    </w:p>
    <w:p w14:paraId="01EE702E" w14:textId="77777777" w:rsidR="006531F2" w:rsidRPr="00865C1C" w:rsidRDefault="006E50DD" w:rsidP="008423F8">
      <w:pPr>
        <w:pStyle w:val="ae"/>
        <w:spacing w:line="240" w:lineRule="atLeast"/>
        <w:ind w:left="0" w:firstLineChars="0" w:firstLine="0"/>
        <w:rPr>
          <w:rFonts w:ascii="楷体" w:eastAsia="楷体" w:hAnsi="楷体"/>
          <w:sz w:val="52"/>
          <w:szCs w:val="52"/>
        </w:rPr>
      </w:pPr>
      <w:r>
        <w:rPr>
          <w:rFonts w:ascii="楷体" w:eastAsia="楷体" w:hAnsi="楷体" w:hint="eastAsia"/>
          <w:sz w:val="52"/>
          <w:szCs w:val="52"/>
        </w:rPr>
        <w:t>安全生产标准化管理系统</w:t>
      </w:r>
    </w:p>
    <w:p w14:paraId="33523BC0" w14:textId="77777777" w:rsidR="00AE16CD" w:rsidRPr="008F4DFE" w:rsidRDefault="00377232" w:rsidP="008423F8">
      <w:pPr>
        <w:pStyle w:val="ae"/>
        <w:pBdr>
          <w:bottom w:val="single" w:sz="6" w:space="1" w:color="auto"/>
        </w:pBdr>
        <w:spacing w:line="240" w:lineRule="atLeast"/>
        <w:ind w:left="0" w:firstLineChars="0" w:firstLine="0"/>
        <w:rPr>
          <w:rFonts w:ascii="Arial" w:eastAsia="Arial" w:hAnsi="Arial"/>
          <w:szCs w:val="72"/>
        </w:rPr>
      </w:pPr>
      <w:r>
        <w:rPr>
          <w:rFonts w:ascii="Arial" w:eastAsia="Arial" w:hAnsi="Arial" w:hint="eastAsia"/>
          <w:szCs w:val="72"/>
        </w:rPr>
        <w:t>数据结构设计文档</w:t>
      </w:r>
    </w:p>
    <w:p w14:paraId="74CB0094" w14:textId="77777777" w:rsidR="008423F8" w:rsidRDefault="008423F8" w:rsidP="008423F8">
      <w:pPr>
        <w:ind w:firstLine="460"/>
        <w:jc w:val="right"/>
        <w:rPr>
          <w:rFonts w:hint="eastAsia"/>
        </w:rPr>
      </w:pPr>
      <w:r>
        <w:rPr>
          <w:rFonts w:hint="eastAsia"/>
        </w:rPr>
        <w:t>文档编号：</w:t>
      </w:r>
      <w:r w:rsidR="006E50DD">
        <w:rPr>
          <w:rFonts w:hint="eastAsia"/>
        </w:rPr>
        <w:t>L</w:t>
      </w:r>
      <w:r w:rsidR="006E50DD">
        <w:t>ANSTAR-SSMS</w:t>
      </w:r>
      <w:r>
        <w:rPr>
          <w:rFonts w:hint="eastAsia"/>
        </w:rPr>
        <w:t>-0</w:t>
      </w:r>
      <w:r w:rsidR="00377232">
        <w:rPr>
          <w:rFonts w:hint="eastAsia"/>
        </w:rPr>
        <w:t>2</w:t>
      </w:r>
    </w:p>
    <w:p w14:paraId="2AE217B7" w14:textId="77777777" w:rsidR="008423F8" w:rsidRDefault="006E50DD" w:rsidP="008423F8">
      <w:pPr>
        <w:wordWrap w:val="0"/>
        <w:ind w:firstLine="460"/>
        <w:jc w:val="right"/>
        <w:rPr>
          <w:rFonts w:hint="eastAsia"/>
        </w:rPr>
      </w:pPr>
      <w:r>
        <w:rPr>
          <w:rFonts w:hint="eastAsia"/>
        </w:rPr>
        <w:t>版权所有</w:t>
      </w:r>
      <w:r>
        <w:rPr>
          <w:rFonts w:hint="eastAsia"/>
        </w:rPr>
        <w:t xml:space="preserve"> @2015 </w:t>
      </w:r>
      <w:r>
        <w:rPr>
          <w:rFonts w:hint="eastAsia"/>
        </w:rPr>
        <w:t>福州蓝石电子有限公司</w:t>
      </w:r>
    </w:p>
    <w:p w14:paraId="3EB49B53" w14:textId="77777777" w:rsidR="00E8348B" w:rsidRDefault="00E8348B" w:rsidP="00107825">
      <w:pPr>
        <w:ind w:firstLine="460"/>
        <w:rPr>
          <w:rFonts w:hint="eastAsia"/>
        </w:rPr>
      </w:pPr>
    </w:p>
    <w:p w14:paraId="31B7A2CF" w14:textId="77777777" w:rsidR="00E8348B" w:rsidRDefault="00E8348B" w:rsidP="00107825">
      <w:pPr>
        <w:ind w:firstLine="460"/>
        <w:rPr>
          <w:rFonts w:hint="eastAsia"/>
        </w:rPr>
      </w:pPr>
    </w:p>
    <w:p w14:paraId="6CEDA900" w14:textId="77777777" w:rsidR="00A032C0" w:rsidRDefault="00A032C0" w:rsidP="00107825">
      <w:pPr>
        <w:ind w:firstLine="460"/>
        <w:rPr>
          <w:rFonts w:hint="eastAsia"/>
        </w:rPr>
      </w:pPr>
    </w:p>
    <w:p w14:paraId="747961FA" w14:textId="77777777" w:rsidR="00BD543F" w:rsidRDefault="00BD543F" w:rsidP="00107825">
      <w:pPr>
        <w:ind w:firstLine="460"/>
        <w:rPr>
          <w:rFonts w:hint="eastAsia"/>
        </w:rPr>
      </w:pPr>
    </w:p>
    <w:p w14:paraId="6FB0B31F" w14:textId="77777777" w:rsidR="00BD543F" w:rsidRDefault="00BD543F" w:rsidP="00107825">
      <w:pPr>
        <w:ind w:firstLine="460"/>
        <w:rPr>
          <w:rFonts w:hint="eastAsia"/>
        </w:rPr>
      </w:pPr>
    </w:p>
    <w:p w14:paraId="68D49D7A" w14:textId="77777777" w:rsidR="008F4DFE" w:rsidRDefault="008F4DFE" w:rsidP="00107825">
      <w:pPr>
        <w:ind w:firstLine="460"/>
        <w:rPr>
          <w:rFonts w:hint="eastAsia"/>
        </w:rPr>
      </w:pPr>
    </w:p>
    <w:p w14:paraId="3FAA3CD8" w14:textId="77777777" w:rsidR="006821D5" w:rsidRDefault="006821D5" w:rsidP="00107825">
      <w:pPr>
        <w:ind w:firstLine="460"/>
        <w:rPr>
          <w:rFonts w:hint="eastAsia"/>
        </w:rPr>
      </w:pPr>
    </w:p>
    <w:p w14:paraId="00ECF70D" w14:textId="77777777" w:rsidR="006821D5" w:rsidRDefault="006821D5" w:rsidP="00107825">
      <w:pPr>
        <w:ind w:firstLine="460"/>
        <w:rPr>
          <w:rFonts w:hint="eastAsia"/>
        </w:rPr>
      </w:pPr>
    </w:p>
    <w:p w14:paraId="1DCE5344" w14:textId="77777777" w:rsidR="006821D5" w:rsidRDefault="006821D5" w:rsidP="00107825">
      <w:pPr>
        <w:ind w:firstLine="460"/>
        <w:rPr>
          <w:rFonts w:hint="eastAsia"/>
        </w:rPr>
      </w:pPr>
    </w:p>
    <w:p w14:paraId="0F5D0B42" w14:textId="77777777" w:rsidR="006821D5" w:rsidRDefault="006821D5" w:rsidP="00107825">
      <w:pPr>
        <w:ind w:firstLine="460"/>
        <w:rPr>
          <w:rFonts w:hint="eastAsia"/>
        </w:rPr>
      </w:pPr>
    </w:p>
    <w:p w14:paraId="7F85A0C0" w14:textId="77777777" w:rsidR="006821D5" w:rsidRDefault="006821D5" w:rsidP="00107825">
      <w:pPr>
        <w:ind w:firstLine="460"/>
        <w:rPr>
          <w:rFonts w:hint="eastAsia"/>
        </w:rPr>
      </w:pPr>
    </w:p>
    <w:p w14:paraId="4474F008" w14:textId="77777777" w:rsidR="00202F35" w:rsidRDefault="00202F35" w:rsidP="00107825">
      <w:pPr>
        <w:ind w:firstLine="460"/>
        <w:rPr>
          <w:rFonts w:hint="eastAsia"/>
        </w:rPr>
      </w:pPr>
    </w:p>
    <w:p w14:paraId="552931F4" w14:textId="77777777" w:rsidR="00202F35" w:rsidRDefault="00202F35" w:rsidP="00107825">
      <w:pPr>
        <w:ind w:firstLine="460"/>
        <w:rPr>
          <w:rFonts w:hint="eastAsia"/>
        </w:rPr>
      </w:pPr>
    </w:p>
    <w:p w14:paraId="286E4FAF" w14:textId="77777777" w:rsidR="00202F35" w:rsidRDefault="00202F35" w:rsidP="00107825">
      <w:pPr>
        <w:ind w:firstLine="460"/>
        <w:rPr>
          <w:rFonts w:hint="eastAsia"/>
        </w:rPr>
      </w:pPr>
    </w:p>
    <w:p w14:paraId="2AF3B196" w14:textId="77777777" w:rsidR="006821D5" w:rsidRDefault="006821D5" w:rsidP="00B7698E">
      <w:pPr>
        <w:spacing w:line="240" w:lineRule="auto"/>
        <w:ind w:firstLine="460"/>
        <w:rPr>
          <w:rFonts w:hint="eastAsia"/>
        </w:rPr>
      </w:pPr>
    </w:p>
    <w:tbl>
      <w:tblPr>
        <w:tblW w:w="101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C0" w:firstRow="0" w:lastRow="1" w:firstColumn="1" w:lastColumn="1" w:noHBand="0" w:noVBand="0"/>
      </w:tblPr>
      <w:tblGrid>
        <w:gridCol w:w="1767"/>
        <w:gridCol w:w="1701"/>
        <w:gridCol w:w="6662"/>
      </w:tblGrid>
      <w:tr w:rsidR="000A04FD" w14:paraId="05C410A9" w14:textId="77777777" w:rsidTr="00F36A68">
        <w:tc>
          <w:tcPr>
            <w:tcW w:w="1767" w:type="dxa"/>
          </w:tcPr>
          <w:p w14:paraId="61F08621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63569A7F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签名</w:t>
            </w:r>
          </w:p>
        </w:tc>
        <w:tc>
          <w:tcPr>
            <w:tcW w:w="6662" w:type="dxa"/>
          </w:tcPr>
          <w:p w14:paraId="0C71D34E" w14:textId="77777777" w:rsidR="000A04FD" w:rsidRDefault="000A04FD" w:rsidP="00B7698E">
            <w:pPr>
              <w:spacing w:beforeLines="20" w:before="62" w:afterLines="20" w:after="62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0A04FD" w14:paraId="7CBC714A" w14:textId="77777777" w:rsidTr="00F36A68">
        <w:trPr>
          <w:trHeight w:val="58"/>
        </w:trPr>
        <w:tc>
          <w:tcPr>
            <w:tcW w:w="1767" w:type="dxa"/>
          </w:tcPr>
          <w:p w14:paraId="4DBFD52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编制</w:t>
            </w:r>
          </w:p>
        </w:tc>
        <w:tc>
          <w:tcPr>
            <w:tcW w:w="1701" w:type="dxa"/>
          </w:tcPr>
          <w:p w14:paraId="5360DDA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4624617A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56131577" w14:textId="77777777" w:rsidTr="00F36A68">
        <w:tc>
          <w:tcPr>
            <w:tcW w:w="1767" w:type="dxa"/>
          </w:tcPr>
          <w:p w14:paraId="64531A45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校核</w:t>
            </w:r>
          </w:p>
        </w:tc>
        <w:tc>
          <w:tcPr>
            <w:tcW w:w="1701" w:type="dxa"/>
          </w:tcPr>
          <w:p w14:paraId="6323A29B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6921F078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64DF7048" w14:textId="77777777" w:rsidTr="00F36A68">
        <w:tc>
          <w:tcPr>
            <w:tcW w:w="1767" w:type="dxa"/>
          </w:tcPr>
          <w:p w14:paraId="352B695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审查</w:t>
            </w:r>
          </w:p>
        </w:tc>
        <w:tc>
          <w:tcPr>
            <w:tcW w:w="1701" w:type="dxa"/>
          </w:tcPr>
          <w:p w14:paraId="5D7448A0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51131A29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  <w:tr w:rsidR="000A04FD" w14:paraId="4ED8CFD7" w14:textId="77777777" w:rsidTr="00F36A68">
        <w:tc>
          <w:tcPr>
            <w:tcW w:w="1767" w:type="dxa"/>
          </w:tcPr>
          <w:p w14:paraId="6AE36EBE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批准</w:t>
            </w:r>
          </w:p>
        </w:tc>
        <w:tc>
          <w:tcPr>
            <w:tcW w:w="1701" w:type="dxa"/>
          </w:tcPr>
          <w:p w14:paraId="321C6124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6662" w:type="dxa"/>
          </w:tcPr>
          <w:p w14:paraId="05C76E22" w14:textId="77777777" w:rsidR="000A04FD" w:rsidRDefault="000A04FD" w:rsidP="00972899">
            <w:pPr>
              <w:ind w:firstLineChars="0" w:firstLine="0"/>
              <w:rPr>
                <w:rFonts w:hint="eastAsia"/>
              </w:rPr>
            </w:pPr>
          </w:p>
        </w:tc>
      </w:tr>
    </w:tbl>
    <w:p w14:paraId="6EAA3B80" w14:textId="77777777" w:rsidR="006821D5" w:rsidRDefault="006821D5" w:rsidP="00972899">
      <w:pPr>
        <w:ind w:firstLine="460"/>
        <w:rPr>
          <w:rFonts w:hint="eastAsia"/>
        </w:rPr>
      </w:pPr>
    </w:p>
    <w:p w14:paraId="13B999E2" w14:textId="77777777" w:rsidR="00EA3E0D" w:rsidRPr="007713F4" w:rsidRDefault="00550E4B" w:rsidP="000A04FD">
      <w:pPr>
        <w:ind w:firstLine="462"/>
        <w:jc w:val="center"/>
        <w:rPr>
          <w:rFonts w:hint="eastAsia"/>
          <w:b/>
        </w:rPr>
      </w:pPr>
      <w:r w:rsidRPr="00BD62C4">
        <w:rPr>
          <w:rFonts w:eastAsia="Calibri"/>
          <w:b/>
        </w:rPr>
        <w:br w:type="page"/>
      </w:r>
      <w:r w:rsidR="00EA3E0D" w:rsidRPr="007713F4">
        <w:rPr>
          <w:rFonts w:hint="eastAsia"/>
          <w:b/>
        </w:rPr>
        <w:t>目</w:t>
      </w:r>
      <w:r w:rsidR="007713F4">
        <w:rPr>
          <w:rFonts w:hint="eastAsia"/>
          <w:b/>
        </w:rPr>
        <w:t xml:space="preserve">     </w:t>
      </w:r>
      <w:r w:rsidR="00EA3E0D" w:rsidRPr="007713F4">
        <w:rPr>
          <w:rFonts w:hint="eastAsia"/>
          <w:b/>
        </w:rPr>
        <w:t>录</w:t>
      </w:r>
    </w:p>
    <w:p w14:paraId="31D8DFFB" w14:textId="77777777" w:rsidR="00CE6B4A" w:rsidRDefault="00DA002F">
      <w:pPr>
        <w:pStyle w:val="13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2412531" w:history="1">
        <w:r w:rsidR="00CE6B4A" w:rsidRPr="00475C07">
          <w:rPr>
            <w:rStyle w:val="ab"/>
            <w:rFonts w:hint="eastAsia"/>
            <w:noProof/>
          </w:rPr>
          <w:t>第</w:t>
        </w:r>
        <w:r w:rsidR="00CE6B4A" w:rsidRPr="00475C07">
          <w:rPr>
            <w:rStyle w:val="ab"/>
            <w:rFonts w:hint="eastAsia"/>
            <w:noProof/>
          </w:rPr>
          <w:t xml:space="preserve"> 1 </w:t>
        </w:r>
        <w:r w:rsidR="00CE6B4A" w:rsidRPr="00475C07">
          <w:rPr>
            <w:rStyle w:val="ab"/>
            <w:rFonts w:hint="eastAsia"/>
            <w:noProof/>
          </w:rPr>
          <w:t>章</w:t>
        </w:r>
        <w:r w:rsidR="00CE6B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数据结构模型说明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_Toc422412531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68156EDB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2" w:history="1">
        <w:r w:rsidR="00CE6B4A" w:rsidRPr="00475C07">
          <w:rPr>
            <w:rStyle w:val="ab"/>
            <w:rFonts w:ascii="黑体"/>
            <w:noProof/>
          </w:rPr>
          <w:t>1.1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数据关系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_Toc422412532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194ABD20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3" w:history="1">
        <w:r w:rsidR="00CE6B4A" w:rsidRPr="00475C07">
          <w:rPr>
            <w:rStyle w:val="ab"/>
            <w:rFonts w:ascii="黑体"/>
            <w:noProof/>
          </w:rPr>
          <w:t>1.2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字段类型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_Toc422412533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634627E0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4" w:history="1">
        <w:r w:rsidR="00CE6B4A" w:rsidRPr="00475C07">
          <w:rPr>
            <w:rStyle w:val="ab"/>
            <w:rFonts w:ascii="黑体"/>
            <w:noProof/>
          </w:rPr>
          <w:t>1.3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固定字段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_Toc422412534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15749F82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5" w:history="1">
        <w:r w:rsidR="00CE6B4A" w:rsidRPr="00475C07">
          <w:rPr>
            <w:rStyle w:val="ab"/>
            <w:rFonts w:ascii="黑体"/>
            <w:noProof/>
          </w:rPr>
          <w:t>1.4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示例表格</w:t>
        </w:r>
        <w:r w:rsidR="00CE6B4A" w:rsidRPr="00475C07">
          <w:rPr>
            <w:rStyle w:val="ab"/>
            <w:noProof/>
          </w:rPr>
          <w:t>(</w:t>
        </w:r>
        <w:r w:rsidR="00CE6B4A" w:rsidRPr="00475C07">
          <w:rPr>
            <w:rStyle w:val="ab"/>
            <w:rFonts w:hint="eastAsia"/>
            <w:noProof/>
          </w:rPr>
          <w:t>供拷贝使用</w:t>
        </w:r>
        <w:r w:rsidR="00CE6B4A" w:rsidRPr="00475C07">
          <w:rPr>
            <w:rStyle w:val="ab"/>
            <w:noProof/>
          </w:rPr>
          <w:t>)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_Toc422412535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3617FD9E" w14:textId="77777777" w:rsidR="00CE6B4A" w:rsidRDefault="00E4506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412536" w:history="1">
        <w:r w:rsidR="00CE6B4A" w:rsidRPr="00475C07">
          <w:rPr>
            <w:rStyle w:val="ab"/>
            <w:rFonts w:hint="eastAsia"/>
            <w:noProof/>
          </w:rPr>
          <w:t>第</w:t>
        </w:r>
        <w:r w:rsidR="00CE6B4A" w:rsidRPr="00475C07">
          <w:rPr>
            <w:rStyle w:val="ab"/>
            <w:rFonts w:hint="eastAsia"/>
            <w:noProof/>
          </w:rPr>
          <w:t xml:space="preserve"> 2 </w:t>
        </w:r>
        <w:r w:rsidR="00CE6B4A" w:rsidRPr="00475C07">
          <w:rPr>
            <w:rStyle w:val="ab"/>
            <w:rFonts w:hint="eastAsia"/>
            <w:noProof/>
          </w:rPr>
          <w:t>章</w:t>
        </w:r>
        <w:r w:rsidR="00CE6B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数据表详细设计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_Toc422412536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51696380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7" w:history="1">
        <w:r w:rsidR="00CE6B4A" w:rsidRPr="00475C07">
          <w:rPr>
            <w:rStyle w:val="ab"/>
            <w:rFonts w:ascii="黑体"/>
            <w:noProof/>
          </w:rPr>
          <w:t>2.1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SSM_GRADE_STD </w:t>
        </w:r>
        <w:r w:rsidR="00CE6B4A" w:rsidRPr="00475C07">
          <w:rPr>
            <w:rStyle w:val="ab"/>
            <w:rFonts w:hint="eastAsia"/>
            <w:noProof/>
          </w:rPr>
          <w:t>评分标准表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_Toc422412537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531AFBD1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8" w:history="1">
        <w:r w:rsidR="00CE6B4A" w:rsidRPr="00475C07">
          <w:rPr>
            <w:rStyle w:val="ab"/>
            <w:rFonts w:ascii="黑体"/>
            <w:noProof/>
          </w:rPr>
          <w:t>2.2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SSM_GRADE_REPORT_TMP </w:t>
        </w:r>
        <w:r w:rsidR="00CE6B4A" w:rsidRPr="00475C07">
          <w:rPr>
            <w:rStyle w:val="ab"/>
            <w:rFonts w:hint="eastAsia"/>
            <w:noProof/>
          </w:rPr>
          <w:t>自评报告模板表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_Toc422412538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4D3B645B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39" w:history="1">
        <w:r w:rsidR="00CE6B4A" w:rsidRPr="00475C07">
          <w:rPr>
            <w:rStyle w:val="ab"/>
            <w:rFonts w:ascii="黑体"/>
            <w:noProof/>
          </w:rPr>
          <w:t>2.3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SSM_GRADE_PLAN </w:t>
        </w:r>
        <w:r w:rsidR="00CE6B4A" w:rsidRPr="00475C07">
          <w:rPr>
            <w:rStyle w:val="ab"/>
            <w:rFonts w:hint="eastAsia"/>
            <w:noProof/>
          </w:rPr>
          <w:t>企业自评方案表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_Toc422412539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7A85D251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0" w:history="1">
        <w:r w:rsidR="00CE6B4A" w:rsidRPr="00475C07">
          <w:rPr>
            <w:rStyle w:val="ab"/>
            <w:rFonts w:ascii="黑体"/>
            <w:noProof/>
          </w:rPr>
          <w:t>2.4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SSM_GRADE_CONENT </w:t>
        </w:r>
        <w:r w:rsidR="00CE6B4A" w:rsidRPr="00475C07">
          <w:rPr>
            <w:rStyle w:val="ab"/>
            <w:rFonts w:hint="eastAsia"/>
            <w:noProof/>
          </w:rPr>
          <w:t>企业自评内容表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_Toc422412540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7AE276C4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1" w:history="1">
        <w:r w:rsidR="00CE6B4A" w:rsidRPr="00475C07">
          <w:rPr>
            <w:rStyle w:val="ab"/>
            <w:rFonts w:ascii="黑体"/>
            <w:noProof/>
          </w:rPr>
          <w:t>2.5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SSM_REVIEW_PLAN </w:t>
        </w:r>
        <w:r w:rsidR="00CE6B4A" w:rsidRPr="00475C07">
          <w:rPr>
            <w:rStyle w:val="ab"/>
            <w:rFonts w:hint="eastAsia"/>
            <w:noProof/>
          </w:rPr>
          <w:t>评审方案表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_Toc422412541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5CF33B75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2" w:history="1">
        <w:r w:rsidR="00CE6B4A" w:rsidRPr="00475C07">
          <w:rPr>
            <w:rStyle w:val="ab"/>
            <w:rFonts w:ascii="黑体"/>
            <w:noProof/>
          </w:rPr>
          <w:t>2.6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SSM_REVIEW_MEMBERS </w:t>
        </w:r>
        <w:r w:rsidR="00CE6B4A" w:rsidRPr="00475C07">
          <w:rPr>
            <w:rStyle w:val="ab"/>
            <w:rFonts w:hint="eastAsia"/>
            <w:noProof/>
          </w:rPr>
          <w:t>评审成员表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_Toc422412542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7A3CD3E3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3" w:history="1">
        <w:r w:rsidR="00CE6B4A" w:rsidRPr="00475C07">
          <w:rPr>
            <w:rStyle w:val="ab"/>
            <w:rFonts w:ascii="黑体"/>
            <w:noProof/>
          </w:rPr>
          <w:t>2.7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SSM_REVIEW_CONTENT </w:t>
        </w:r>
        <w:r w:rsidR="00CE6B4A" w:rsidRPr="00475C07">
          <w:rPr>
            <w:rStyle w:val="ab"/>
            <w:rFonts w:hint="eastAsia"/>
            <w:noProof/>
          </w:rPr>
          <w:t>评审内容表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_Toc422412543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0A99AA3F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4" w:history="1">
        <w:r w:rsidR="00CE6B4A" w:rsidRPr="00475C07">
          <w:rPr>
            <w:rStyle w:val="ab"/>
            <w:rFonts w:ascii="黑体"/>
            <w:noProof/>
          </w:rPr>
          <w:t>2.8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SSM_REVIEW_CERT </w:t>
        </w:r>
        <w:r w:rsidR="00CE6B4A" w:rsidRPr="00475C07">
          <w:rPr>
            <w:rStyle w:val="ab"/>
            <w:rFonts w:hint="eastAsia"/>
            <w:noProof/>
          </w:rPr>
          <w:t>评审证书表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_Toc422412544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4424F340" w14:textId="77777777" w:rsidR="00CE6B4A" w:rsidRDefault="00E4506A">
      <w:pPr>
        <w:pStyle w:val="20"/>
        <w:tabs>
          <w:tab w:val="left" w:pos="120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5" w:history="1">
        <w:r w:rsidR="00CE6B4A" w:rsidRPr="00475C07">
          <w:rPr>
            <w:rStyle w:val="ab"/>
            <w:rFonts w:ascii="黑体"/>
            <w:noProof/>
          </w:rPr>
          <w:t>2.9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SSM_RESULT_PLAN </w:t>
        </w:r>
        <w:r w:rsidR="00CE6B4A" w:rsidRPr="00475C07">
          <w:rPr>
            <w:rStyle w:val="ab"/>
            <w:rFonts w:hint="eastAsia"/>
            <w:noProof/>
          </w:rPr>
          <w:t>评审方案结果表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_Toc422412545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5894B936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6" w:history="1">
        <w:r w:rsidR="00CE6B4A" w:rsidRPr="00475C07">
          <w:rPr>
            <w:rStyle w:val="ab"/>
            <w:rFonts w:ascii="黑体"/>
            <w:noProof/>
          </w:rPr>
          <w:t>2.10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SSM_RESULT_MEMBERS </w:t>
        </w:r>
        <w:r w:rsidR="00CE6B4A" w:rsidRPr="00475C07">
          <w:rPr>
            <w:rStyle w:val="ab"/>
            <w:rFonts w:hint="eastAsia"/>
            <w:noProof/>
          </w:rPr>
          <w:t>评审成员结果表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_Toc422412546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5C923A16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7" w:history="1">
        <w:r w:rsidR="00CE6B4A" w:rsidRPr="00475C07">
          <w:rPr>
            <w:rStyle w:val="ab"/>
            <w:rFonts w:ascii="黑体"/>
            <w:noProof/>
          </w:rPr>
          <w:t>2.11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SSM_RESULT_CONTENT </w:t>
        </w:r>
        <w:r w:rsidR="00CE6B4A" w:rsidRPr="00475C07">
          <w:rPr>
            <w:rStyle w:val="ab"/>
            <w:rFonts w:hint="eastAsia"/>
            <w:noProof/>
          </w:rPr>
          <w:t>评审内容结果表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_Toc422412547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70CB464A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8" w:history="1">
        <w:r w:rsidR="00CE6B4A" w:rsidRPr="00475C07">
          <w:rPr>
            <w:rStyle w:val="ab"/>
            <w:rFonts w:ascii="黑体"/>
            <w:noProof/>
          </w:rPr>
          <w:t>2.12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SSM_RESULT_REPORT </w:t>
        </w:r>
        <w:r w:rsidR="00CE6B4A" w:rsidRPr="00475C07">
          <w:rPr>
            <w:rStyle w:val="ab"/>
            <w:rFonts w:hint="eastAsia"/>
            <w:noProof/>
          </w:rPr>
          <w:t>评审报告结果表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_Toc422412548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41547F17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49" w:history="1">
        <w:r w:rsidR="00CE6B4A" w:rsidRPr="00475C07">
          <w:rPr>
            <w:rStyle w:val="ab"/>
            <w:rFonts w:ascii="黑体"/>
            <w:noProof/>
          </w:rPr>
          <w:t>2.13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noProof/>
          </w:rPr>
          <w:t xml:space="preserve">SSM_RESULT_CERT </w:t>
        </w:r>
        <w:r w:rsidR="00CE6B4A" w:rsidRPr="00475C07">
          <w:rPr>
            <w:rStyle w:val="ab"/>
            <w:rFonts w:hint="eastAsia"/>
            <w:noProof/>
          </w:rPr>
          <w:t>评审证书结果表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_Toc422412549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619C7915" w14:textId="77777777" w:rsidR="00CE6B4A" w:rsidRDefault="00E4506A">
      <w:pPr>
        <w:pStyle w:val="13"/>
        <w:tabs>
          <w:tab w:val="left" w:pos="1440"/>
          <w:tab w:val="right" w:leader="dot" w:pos="1045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22412550" w:history="1">
        <w:r w:rsidR="00CE6B4A" w:rsidRPr="00475C07">
          <w:rPr>
            <w:rStyle w:val="ab"/>
            <w:rFonts w:hint="eastAsia"/>
            <w:noProof/>
          </w:rPr>
          <w:t>第</w:t>
        </w:r>
        <w:r w:rsidR="00CE6B4A" w:rsidRPr="00475C07">
          <w:rPr>
            <w:rStyle w:val="ab"/>
            <w:rFonts w:hint="eastAsia"/>
            <w:noProof/>
          </w:rPr>
          <w:t xml:space="preserve"> 3 </w:t>
        </w:r>
        <w:r w:rsidR="00CE6B4A" w:rsidRPr="00475C07">
          <w:rPr>
            <w:rStyle w:val="ab"/>
            <w:rFonts w:hint="eastAsia"/>
            <w:noProof/>
          </w:rPr>
          <w:t>章</w:t>
        </w:r>
        <w:r w:rsidR="00CE6B4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图设计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_Toc422412550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4ADE11C4" w14:textId="77777777" w:rsidR="00CE6B4A" w:rsidRDefault="00E4506A">
      <w:pPr>
        <w:pStyle w:val="20"/>
        <w:tabs>
          <w:tab w:val="left" w:pos="1440"/>
          <w:tab w:val="right" w:leader="dot" w:pos="10456"/>
        </w:tabs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22412551" w:history="1">
        <w:r w:rsidR="00CE6B4A" w:rsidRPr="00475C07">
          <w:rPr>
            <w:rStyle w:val="ab"/>
            <w:rFonts w:ascii="黑体"/>
            <w:noProof/>
          </w:rPr>
          <w:t>3.1</w:t>
        </w:r>
        <w:r w:rsidR="00CE6B4A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CE6B4A" w:rsidRPr="00475C07">
          <w:rPr>
            <w:rStyle w:val="ab"/>
            <w:rFonts w:hint="eastAsia"/>
            <w:noProof/>
          </w:rPr>
          <w:t>视图物理名</w:t>
        </w:r>
        <w:r w:rsidR="00CE6B4A" w:rsidRPr="00475C07">
          <w:rPr>
            <w:rStyle w:val="ab"/>
            <w:noProof/>
          </w:rPr>
          <w:t xml:space="preserve"> </w:t>
        </w:r>
        <w:r w:rsidR="00CE6B4A" w:rsidRPr="00475C07">
          <w:rPr>
            <w:rStyle w:val="ab"/>
            <w:rFonts w:hint="eastAsia"/>
            <w:noProof/>
          </w:rPr>
          <w:t>视图中文名</w:t>
        </w:r>
        <w:r w:rsidR="00CE6B4A" w:rsidRPr="00475C07">
          <w:rPr>
            <w:rStyle w:val="ab"/>
            <w:noProof/>
          </w:rPr>
          <w:t>D</w:t>
        </w:r>
        <w:r w:rsidR="00CE6B4A">
          <w:rPr>
            <w:noProof/>
            <w:webHidden/>
          </w:rPr>
          <w:tab/>
        </w:r>
        <w:r w:rsidR="00CE6B4A">
          <w:rPr>
            <w:noProof/>
            <w:webHidden/>
          </w:rPr>
          <w:fldChar w:fldCharType="begin"/>
        </w:r>
        <w:r w:rsidR="00CE6B4A">
          <w:rPr>
            <w:noProof/>
            <w:webHidden/>
          </w:rPr>
          <w:instrText xml:space="preserve"> PAGEREF _Toc422412551 \h </w:instrText>
        </w:r>
        <w:r w:rsidR="00CE6B4A">
          <w:rPr>
            <w:noProof/>
            <w:webHidden/>
          </w:rPr>
        </w:r>
        <w:r w:rsidR="00CE6B4A">
          <w:rPr>
            <w:noProof/>
            <w:webHidden/>
          </w:rPr>
          <w:fldChar w:fldCharType="separate"/>
        </w:r>
        <w:r w:rsidR="00CE6B4A">
          <w:rPr>
            <w:rFonts w:hint="eastAsia"/>
            <w:noProof/>
            <w:webHidden/>
          </w:rPr>
          <w:t>1</w:t>
        </w:r>
        <w:r w:rsidR="00CE6B4A">
          <w:rPr>
            <w:noProof/>
            <w:webHidden/>
          </w:rPr>
          <w:fldChar w:fldCharType="end"/>
        </w:r>
      </w:hyperlink>
    </w:p>
    <w:p w14:paraId="5871D081" w14:textId="77777777" w:rsidR="00793A6E" w:rsidRPr="00B71085" w:rsidRDefault="00DA002F" w:rsidP="00DA002F">
      <w:pPr>
        <w:ind w:firstLineChars="0"/>
        <w:rPr>
          <w:rFonts w:hint="eastAsia"/>
        </w:rPr>
      </w:pPr>
      <w:r>
        <w:rPr>
          <w:b/>
          <w:bCs/>
          <w:caps/>
          <w:sz w:val="20"/>
          <w:szCs w:val="20"/>
        </w:rPr>
        <w:fldChar w:fldCharType="end"/>
      </w:r>
    </w:p>
    <w:p w14:paraId="2158DCAD" w14:textId="77777777" w:rsidR="00EA3E0D" w:rsidRDefault="00C50F9F" w:rsidP="008A10F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bookmarkStart w:id="0" w:name="_Toc422412531"/>
      <w:r w:rsidR="00AD1C7F">
        <w:rPr>
          <w:rFonts w:hint="eastAsia"/>
        </w:rPr>
        <w:t>数据结构模型</w:t>
      </w:r>
      <w:r w:rsidR="00484CDE">
        <w:rPr>
          <w:rFonts w:hint="eastAsia"/>
        </w:rPr>
        <w:t>说明</w:t>
      </w:r>
      <w:bookmarkEnd w:id="0"/>
    </w:p>
    <w:p w14:paraId="69169D54" w14:textId="77777777" w:rsidR="00F2066A" w:rsidRPr="00F2066A" w:rsidRDefault="00F2066A" w:rsidP="00F2066A">
      <w:pPr>
        <w:ind w:firstLine="460"/>
        <w:rPr>
          <w:rFonts w:hint="eastAsia"/>
        </w:rPr>
      </w:pPr>
      <w:r>
        <w:rPr>
          <w:rFonts w:hint="eastAsia"/>
        </w:rPr>
        <w:t>本章主要用来描述后续</w:t>
      </w:r>
      <w:r w:rsidR="00535740">
        <w:rPr>
          <w:rFonts w:hint="eastAsia"/>
        </w:rPr>
        <w:t>表之间的关系，</w:t>
      </w:r>
      <w:r w:rsidR="00F176AC">
        <w:rPr>
          <w:rFonts w:hint="eastAsia"/>
        </w:rPr>
        <w:t>并按照业务规则进行归类说明。</w:t>
      </w:r>
    </w:p>
    <w:p w14:paraId="239EA078" w14:textId="77777777" w:rsidR="00AC74BA" w:rsidRDefault="00B820CA" w:rsidP="00383847">
      <w:pPr>
        <w:pStyle w:val="2"/>
        <w:rPr>
          <w:rFonts w:hint="eastAsia"/>
        </w:rPr>
      </w:pPr>
      <w:bookmarkStart w:id="1" w:name="_Toc422412532"/>
      <w:r>
        <w:rPr>
          <w:rFonts w:hint="eastAsia"/>
        </w:rPr>
        <w:t>数据关系</w:t>
      </w:r>
      <w:bookmarkEnd w:id="1"/>
    </w:p>
    <w:p w14:paraId="177EE63A" w14:textId="77777777" w:rsidR="009E5D57" w:rsidRDefault="009E5D57" w:rsidP="004277F8">
      <w:pPr>
        <w:ind w:firstLine="460"/>
        <w:rPr>
          <w:rFonts w:hint="eastAsia"/>
        </w:rPr>
      </w:pPr>
    </w:p>
    <w:p w14:paraId="7A52EF3F" w14:textId="77777777" w:rsidR="006E388F" w:rsidRDefault="006E388F" w:rsidP="007D1094">
      <w:pPr>
        <w:ind w:firstLine="460"/>
        <w:rPr>
          <w:rFonts w:hint="eastAsia"/>
        </w:rPr>
      </w:pPr>
    </w:p>
    <w:p w14:paraId="02397632" w14:textId="535A3273" w:rsidR="00AB688B" w:rsidRDefault="00AB688B" w:rsidP="00AB688B">
      <w:pPr>
        <w:pStyle w:val="2"/>
        <w:rPr>
          <w:rFonts w:hint="eastAsia"/>
        </w:rPr>
      </w:pPr>
      <w:bookmarkStart w:id="2" w:name="_Toc422412533"/>
      <w:r>
        <w:rPr>
          <w:rFonts w:hint="eastAsia"/>
        </w:rPr>
        <w:t>字段类型</w:t>
      </w:r>
      <w:bookmarkEnd w:id="2"/>
    </w:p>
    <w:p w14:paraId="6590D81C" w14:textId="77777777" w:rsidR="00162B1F" w:rsidRPr="00E250A5" w:rsidRDefault="00162B1F" w:rsidP="00162B1F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0BFA25C" w14:textId="6401847B" w:rsidR="00162B1F" w:rsidRDefault="00162B1F" w:rsidP="00162B1F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数据结构设计字段类型与数据库字段类型的对照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18"/>
        <w:gridCol w:w="1779"/>
        <w:gridCol w:w="1761"/>
        <w:gridCol w:w="456"/>
        <w:gridCol w:w="438"/>
        <w:gridCol w:w="1331"/>
        <w:gridCol w:w="2646"/>
      </w:tblGrid>
      <w:tr w:rsidR="00423172" w14:paraId="2F3868C6" w14:textId="77777777" w:rsidTr="00423172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229328E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CCCCCC"/>
            <w:vAlign w:val="center"/>
          </w:tcPr>
          <w:p w14:paraId="0294870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设计类型</w:t>
            </w:r>
          </w:p>
        </w:tc>
        <w:tc>
          <w:tcPr>
            <w:tcW w:w="1779" w:type="dxa"/>
            <w:shd w:val="clear" w:color="auto" w:fill="CCCCCC"/>
            <w:vAlign w:val="center"/>
          </w:tcPr>
          <w:p w14:paraId="170DCE8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07B7B0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6" w:type="dxa"/>
            <w:shd w:val="clear" w:color="auto" w:fill="CCCCCC"/>
            <w:vAlign w:val="center"/>
          </w:tcPr>
          <w:p w14:paraId="2D0027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CCCCCC"/>
            <w:vAlign w:val="center"/>
          </w:tcPr>
          <w:p w14:paraId="79EB812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CCCCCC"/>
            <w:vAlign w:val="center"/>
          </w:tcPr>
          <w:p w14:paraId="5AC76C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CCCCCC"/>
            <w:vAlign w:val="center"/>
          </w:tcPr>
          <w:p w14:paraId="2F88D3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</w:p>
        </w:tc>
      </w:tr>
      <w:tr w:rsidR="00423172" w14:paraId="75AA6B96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21836B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15F6F8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3E97A73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AF729F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INT(11)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5712F1E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D6213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DC480E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6924D4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3DA1D42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5EE4371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409E19E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0C5449D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8A1D3A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1340EAD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C7DC6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02E02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4025592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DA178DF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1A162F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775F61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11ADA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描述字段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61BF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2AB990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0C19F07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5A2AE0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39E1FC8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6498D29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6A6D4D6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93FD6B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11CA3B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2C2562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04704E3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748B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925690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B3A4A8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20DC5E6E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EB92440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2FB09A9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25278FEA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布尔值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9C8BD8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51CB73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59AEAA7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CCDF15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23AF8DB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C0B3EAA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11F573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6A62784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5EAC3F30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参数编码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00EBA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VARCHAR(32)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6B5D4FF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75D2937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A6F640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E5DB59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53AD921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66FC212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874FCD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P_VALUE</w:t>
            </w:r>
          </w:p>
        </w:tc>
        <w:tc>
          <w:tcPr>
            <w:tcW w:w="1779" w:type="dxa"/>
            <w:shd w:val="clear" w:color="auto" w:fill="auto"/>
            <w:vAlign w:val="center"/>
          </w:tcPr>
          <w:p w14:paraId="1B15795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DCA3E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6" w:type="dxa"/>
            <w:shd w:val="clear" w:color="auto" w:fill="auto"/>
            <w:vAlign w:val="center"/>
          </w:tcPr>
          <w:p w14:paraId="288959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3844B30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E94E7B0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7189241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6A830A33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DA89F2E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38EF798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56163D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2E4B1B48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126265A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63E2C9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E52798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0D0DEE7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3483A445" w14:textId="77777777" w:rsidTr="00423172">
        <w:trPr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02B29BC" w14:textId="77777777" w:rsidR="00423172" w:rsidRPr="002E6739" w:rsidRDefault="00423172" w:rsidP="00AC240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18" w:type="dxa"/>
            <w:shd w:val="clear" w:color="auto" w:fill="auto"/>
            <w:vAlign w:val="center"/>
          </w:tcPr>
          <w:p w14:paraId="52ECD7A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79" w:type="dxa"/>
            <w:shd w:val="clear" w:color="auto" w:fill="auto"/>
            <w:vAlign w:val="center"/>
          </w:tcPr>
          <w:p w14:paraId="631A110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7A0B76C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56" w:type="dxa"/>
            <w:shd w:val="clear" w:color="auto" w:fill="auto"/>
            <w:vAlign w:val="center"/>
          </w:tcPr>
          <w:p w14:paraId="24D8B69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38" w:type="dxa"/>
            <w:shd w:val="clear" w:color="auto" w:fill="auto"/>
            <w:vAlign w:val="center"/>
          </w:tcPr>
          <w:p w14:paraId="28E09F5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C4D64BB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46" w:type="dxa"/>
            <w:shd w:val="clear" w:color="auto" w:fill="auto"/>
            <w:vAlign w:val="center"/>
          </w:tcPr>
          <w:p w14:paraId="501E468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AB13C38" w14:textId="77777777" w:rsidR="00D14EFB" w:rsidRDefault="00D14EFB" w:rsidP="007D1094">
      <w:pPr>
        <w:ind w:firstLine="460"/>
        <w:rPr>
          <w:rFonts w:hint="eastAsia"/>
        </w:rPr>
      </w:pPr>
    </w:p>
    <w:p w14:paraId="6F954F27" w14:textId="77777777" w:rsidR="00D32D1B" w:rsidRDefault="00D32D1B">
      <w:pPr>
        <w:pStyle w:val="2"/>
        <w:rPr>
          <w:rFonts w:hint="eastAsia"/>
        </w:rPr>
      </w:pPr>
      <w:bookmarkStart w:id="3" w:name="_Toc422412534"/>
      <w:r>
        <w:t>固定字段</w:t>
      </w:r>
      <w:bookmarkEnd w:id="3"/>
    </w:p>
    <w:p w14:paraId="4E0A768A" w14:textId="77777777" w:rsidR="00D32D1B" w:rsidRPr="00E250A5" w:rsidRDefault="00D32D1B" w:rsidP="00D32D1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02727137" w14:textId="15AD160A" w:rsidR="00D32D1B" w:rsidRDefault="00D32D1B" w:rsidP="00D32D1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所有的</w:t>
      </w:r>
      <w:r w:rsidR="008F0F41">
        <w:rPr>
          <w:rFonts w:hint="eastAsia"/>
        </w:rPr>
        <w:t>基础</w:t>
      </w:r>
      <w:r>
        <w:rPr>
          <w:rFonts w:hint="eastAsia"/>
        </w:rPr>
        <w:t>表</w:t>
      </w:r>
      <w:r w:rsidR="008F0F41">
        <w:rPr>
          <w:rFonts w:hint="eastAsia"/>
        </w:rPr>
        <w:t>（关系表不用）</w:t>
      </w:r>
      <w:r>
        <w:rPr>
          <w:rFonts w:hint="eastAsia"/>
        </w:rPr>
        <w:t>中均添加以下字段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52"/>
        <w:gridCol w:w="1557"/>
        <w:gridCol w:w="1473"/>
        <w:gridCol w:w="1683"/>
        <w:gridCol w:w="453"/>
        <w:gridCol w:w="441"/>
        <w:gridCol w:w="2342"/>
        <w:gridCol w:w="2148"/>
      </w:tblGrid>
      <w:tr w:rsidR="00423172" w14:paraId="6D3CFCDE" w14:textId="77777777" w:rsidTr="00AC2406">
        <w:trPr>
          <w:jc w:val="center"/>
        </w:trPr>
        <w:tc>
          <w:tcPr>
            <w:tcW w:w="452" w:type="dxa"/>
            <w:shd w:val="clear" w:color="auto" w:fill="CCCCCC"/>
            <w:vAlign w:val="center"/>
          </w:tcPr>
          <w:p w14:paraId="08BB5A71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CCCCCC"/>
            <w:vAlign w:val="center"/>
          </w:tcPr>
          <w:p w14:paraId="16895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473" w:type="dxa"/>
            <w:shd w:val="clear" w:color="auto" w:fill="CCCCCC"/>
            <w:vAlign w:val="center"/>
          </w:tcPr>
          <w:p w14:paraId="2F093ED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0BDAAC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3" w:type="dxa"/>
            <w:shd w:val="clear" w:color="auto" w:fill="CCCCCC"/>
            <w:vAlign w:val="center"/>
          </w:tcPr>
          <w:p w14:paraId="574D96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1" w:type="dxa"/>
            <w:shd w:val="clear" w:color="auto" w:fill="CCCCCC"/>
            <w:vAlign w:val="center"/>
          </w:tcPr>
          <w:p w14:paraId="5688BAD5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2342" w:type="dxa"/>
            <w:shd w:val="clear" w:color="auto" w:fill="CCCCCC"/>
            <w:vAlign w:val="center"/>
          </w:tcPr>
          <w:p w14:paraId="56746B1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148" w:type="dxa"/>
            <w:shd w:val="clear" w:color="auto" w:fill="CCCCCC"/>
            <w:vAlign w:val="center"/>
          </w:tcPr>
          <w:p w14:paraId="4B3C8E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3172" w14:paraId="4344D0D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7BDB56D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3E5FC47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6739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490BF5E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E65F89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2EBEDD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1" w:type="dxa"/>
            <w:shd w:val="clear" w:color="auto" w:fill="auto"/>
            <w:vAlign w:val="center"/>
          </w:tcPr>
          <w:p w14:paraId="500F969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110D7A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E2DEF5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5FCFC3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20D0932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926A061" w14:textId="6DA1128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29E35B3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2F2CB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36D42DB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4EBBF1F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30FCDB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7053F44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7F734EC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079BF08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9A2676E" w14:textId="5750C060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S_CREAT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666B26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CD762F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DFCDBD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8A00A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7148AA36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BB6D0C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0B47B065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5A14FBB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187C781A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T_CREATE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A1835A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DCEB743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E59415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512D2CD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D1E9D8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A8D56CD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5D2B3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846D5D3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085F64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E4556C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1F2CD1" w14:textId="09B02672" w:rsidR="00423172" w:rsidRDefault="0040661C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780738EC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81F9E42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000732CE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2F34C0BC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14:paraId="13CAA64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F2DECDF" w14:textId="77777777" w:rsidR="00423172" w:rsidRPr="002E6739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2FE50D97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4726E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更新人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1AB7B7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AABD254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CB0C6E8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64CB811B" w14:textId="77777777" w:rsidR="00423172" w:rsidRPr="002E6739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6E24C5F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0FE0DB1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5A228C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EC418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T_UPDATE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E99DA3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56310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TIMESTAMP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8A47FD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09CA075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6888E7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5FCD45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3FEF7153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0D603A69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3FAD9254" w14:textId="5AFDBBF5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</w:t>
            </w:r>
            <w:r w:rsidR="006707C8">
              <w:rPr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0D38599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DB8F355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B5BD8E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1D9DC14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80BCD8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07D98C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00121" w:rsidRPr="00DB68A7" w14:paraId="395B1A1C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2F339782" w14:textId="77777777" w:rsidR="00F00121" w:rsidRPr="00DB68A7" w:rsidRDefault="00F00121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69482DD1" w14:textId="247B891D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111291BB" w14:textId="29F2B6A0" w:rsidR="00F00121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06D6E81" w14:textId="2289E1FD" w:rsidR="00F00121" w:rsidRDefault="00426BCB" w:rsidP="00426BC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1350DD9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B612681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90F198C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3540546" w14:textId="77777777" w:rsidR="00F00121" w:rsidRPr="00DB68A7" w:rsidRDefault="00F00121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0730EF8A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5FDB55CA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C772203" w14:textId="089A4CB9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6707C8">
              <w:rPr>
                <w:rFonts w:hint="eastAsia"/>
                <w:sz w:val="18"/>
                <w:szCs w:val="18"/>
              </w:rPr>
              <w:t>TENANT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160C20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租户类型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015B63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CHAR(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671BF008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35D44D15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2C9DE0D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148" w:type="dxa"/>
            <w:shd w:val="clear" w:color="auto" w:fill="auto"/>
            <w:vAlign w:val="center"/>
          </w:tcPr>
          <w:p w14:paraId="3FC86E0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6A0E7007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7B62261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7F5B6F6E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N_STATE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71CEC89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4F15B6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5A4BB06B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4BBCF57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540E079C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3946BEB1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76922928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46ECB3AE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01B5ECB6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B_DELETE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3B46B512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删除标志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29D3A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04E58AF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7511CE7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729D0A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2A360CB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5D5B9526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6041E694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5B37B021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INDEX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026CBF34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EFDFDF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2D6C2769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2930B6DF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4CE446A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C78477E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23172" w:rsidRPr="00DB68A7" w14:paraId="1429215E" w14:textId="77777777" w:rsidTr="00AC2406">
        <w:trPr>
          <w:jc w:val="center"/>
        </w:trPr>
        <w:tc>
          <w:tcPr>
            <w:tcW w:w="452" w:type="dxa"/>
            <w:shd w:val="clear" w:color="auto" w:fill="auto"/>
            <w:vAlign w:val="center"/>
          </w:tcPr>
          <w:p w14:paraId="1D75ADB2" w14:textId="77777777" w:rsidR="00423172" w:rsidRPr="00DB68A7" w:rsidRDefault="00423172" w:rsidP="00AC2406">
            <w:pPr>
              <w:numPr>
                <w:ilvl w:val="0"/>
                <w:numId w:val="1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57" w:type="dxa"/>
            <w:shd w:val="clear" w:color="auto" w:fill="auto"/>
            <w:vAlign w:val="center"/>
          </w:tcPr>
          <w:p w14:paraId="469545CD" w14:textId="77777777" w:rsidR="00423172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N_VERSION</w:t>
            </w:r>
          </w:p>
        </w:tc>
        <w:tc>
          <w:tcPr>
            <w:tcW w:w="1473" w:type="dxa"/>
            <w:shd w:val="clear" w:color="auto" w:fill="auto"/>
            <w:vAlign w:val="center"/>
          </w:tcPr>
          <w:p w14:paraId="67A3B5E4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85E5AA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3" w:type="dxa"/>
            <w:shd w:val="clear" w:color="auto" w:fill="auto"/>
            <w:vAlign w:val="center"/>
          </w:tcPr>
          <w:p w14:paraId="41C86B92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1" w:type="dxa"/>
            <w:shd w:val="clear" w:color="auto" w:fill="auto"/>
            <w:vAlign w:val="center"/>
          </w:tcPr>
          <w:p w14:paraId="40D39E73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42" w:type="dxa"/>
            <w:shd w:val="clear" w:color="auto" w:fill="auto"/>
            <w:vAlign w:val="center"/>
          </w:tcPr>
          <w:p w14:paraId="11727686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6F39B6DD" w14:textId="77777777" w:rsidR="00423172" w:rsidRPr="00DB68A7" w:rsidRDefault="00423172" w:rsidP="00AC240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2E4BF65" w14:textId="77777777" w:rsidR="00D32D1B" w:rsidRPr="00D32D1B" w:rsidRDefault="00D32D1B" w:rsidP="00D32D1B">
      <w:pPr>
        <w:ind w:firstLine="460"/>
        <w:rPr>
          <w:rFonts w:hint="eastAsia"/>
        </w:rPr>
      </w:pPr>
    </w:p>
    <w:p w14:paraId="4C8F6CDE" w14:textId="77777777" w:rsidR="003A6444" w:rsidRDefault="003A6444">
      <w:pPr>
        <w:pStyle w:val="2"/>
        <w:rPr>
          <w:rFonts w:hint="eastAsia"/>
        </w:rPr>
      </w:pPr>
      <w:bookmarkStart w:id="4" w:name="_Toc422412535"/>
      <w:r>
        <w:t>示例表格</w:t>
      </w:r>
      <w:r>
        <w:rPr>
          <w:rFonts w:hint="eastAsia"/>
        </w:rPr>
        <w:t>(</w:t>
      </w:r>
      <w:r>
        <w:t>供拷贝使用</w:t>
      </w:r>
      <w:r>
        <w:rPr>
          <w:rFonts w:hint="eastAsia"/>
        </w:rPr>
        <w:t>)</w:t>
      </w:r>
      <w:bookmarkEnd w:id="4"/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33"/>
        <w:gridCol w:w="1636"/>
        <w:gridCol w:w="1832"/>
        <w:gridCol w:w="1518"/>
        <w:gridCol w:w="465"/>
        <w:gridCol w:w="447"/>
        <w:gridCol w:w="1375"/>
        <w:gridCol w:w="2743"/>
      </w:tblGrid>
      <w:tr w:rsidR="003A6444" w14:paraId="40E1E382" w14:textId="77777777" w:rsidTr="008B49A6">
        <w:trPr>
          <w:jc w:val="center"/>
        </w:trPr>
        <w:tc>
          <w:tcPr>
            <w:tcW w:w="533" w:type="dxa"/>
            <w:shd w:val="clear" w:color="auto" w:fill="CCCCCC"/>
            <w:vAlign w:val="center"/>
          </w:tcPr>
          <w:p w14:paraId="35505F2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CCCCCC"/>
            <w:vAlign w:val="center"/>
          </w:tcPr>
          <w:p w14:paraId="675E77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832" w:type="dxa"/>
            <w:shd w:val="clear" w:color="auto" w:fill="CCCCCC"/>
            <w:vAlign w:val="center"/>
          </w:tcPr>
          <w:p w14:paraId="2E0A873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518" w:type="dxa"/>
            <w:shd w:val="clear" w:color="auto" w:fill="CCCCCC"/>
            <w:vAlign w:val="center"/>
          </w:tcPr>
          <w:p w14:paraId="64F314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5" w:type="dxa"/>
            <w:shd w:val="clear" w:color="auto" w:fill="CCCCCC"/>
            <w:vAlign w:val="center"/>
          </w:tcPr>
          <w:p w14:paraId="5C6AA2A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7" w:type="dxa"/>
            <w:shd w:val="clear" w:color="auto" w:fill="CCCCCC"/>
            <w:vAlign w:val="center"/>
          </w:tcPr>
          <w:p w14:paraId="01EDBAE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75" w:type="dxa"/>
            <w:shd w:val="clear" w:color="auto" w:fill="CCCCCC"/>
            <w:vAlign w:val="center"/>
          </w:tcPr>
          <w:p w14:paraId="1828F80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743" w:type="dxa"/>
            <w:shd w:val="clear" w:color="auto" w:fill="CCCCCC"/>
            <w:vAlign w:val="center"/>
          </w:tcPr>
          <w:p w14:paraId="76C00DE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A6444" w14:paraId="1B24D542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4E1B97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29599EB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503EBE5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1218CDA6" w14:textId="77777777" w:rsidR="003A6444" w:rsidRPr="002E6739" w:rsidRDefault="009328A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5" w:type="dxa"/>
            <w:shd w:val="clear" w:color="auto" w:fill="auto"/>
            <w:vAlign w:val="center"/>
          </w:tcPr>
          <w:p w14:paraId="5C961C1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47" w:type="dxa"/>
            <w:shd w:val="clear" w:color="auto" w:fill="auto"/>
            <w:vAlign w:val="center"/>
          </w:tcPr>
          <w:p w14:paraId="05BF8BF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0689F9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8BFA4D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109A1076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F15FB1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394DE74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CAEBE3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6C38CD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6FEAD3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3479E5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D91A85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7F44224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49B2C9B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17626E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CBE5F6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E5FC2B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5ABD13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22AD553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EABB1F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4BD7426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1C1B0BA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3058C5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00B2AD2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2776A5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589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73C488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C47471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357EDAE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5E9FB2F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FA0B32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78A0CF4E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6E6207A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578C29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CEAFCB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83ABF6A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50CDEF9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076E5D6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3001626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4028CF2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9E51013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4C3DDAFF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7C07459F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06CE9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262F3013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7B54007F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0A3FFC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991219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1580C8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1B840BC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A686DC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6909D9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FA3A1E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E945456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B742D0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62EF36F5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E1C4CD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EBBB26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32DA1547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04983701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5E82D882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CB8E77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3C93A953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7D3B5BD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5FEFCC4E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0D7DB277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2A3448D0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5DE6370A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736F03BB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04EF0CF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1D0B56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1ECBCBD8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0B57E361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45BAC5C6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294205FD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64EC7235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A6444" w14:paraId="4D6745C1" w14:textId="77777777" w:rsidTr="008B49A6">
        <w:trPr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3DA6807" w14:textId="77777777" w:rsidR="003A6444" w:rsidRPr="002E6739" w:rsidRDefault="003A6444" w:rsidP="008B49A6">
            <w:pPr>
              <w:numPr>
                <w:ilvl w:val="0"/>
                <w:numId w:val="1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36" w:type="dxa"/>
            <w:shd w:val="clear" w:color="auto" w:fill="auto"/>
            <w:vAlign w:val="center"/>
          </w:tcPr>
          <w:p w14:paraId="4CD5B5E0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F2A57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18" w:type="dxa"/>
            <w:shd w:val="clear" w:color="auto" w:fill="auto"/>
            <w:vAlign w:val="center"/>
          </w:tcPr>
          <w:p w14:paraId="03F82EE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14:paraId="632B87CA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7" w:type="dxa"/>
            <w:shd w:val="clear" w:color="auto" w:fill="auto"/>
            <w:vAlign w:val="center"/>
          </w:tcPr>
          <w:p w14:paraId="18053B9C" w14:textId="77777777" w:rsidR="003A6444" w:rsidRPr="002E6739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75" w:type="dxa"/>
            <w:shd w:val="clear" w:color="auto" w:fill="auto"/>
            <w:vAlign w:val="center"/>
          </w:tcPr>
          <w:p w14:paraId="1BCC8061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743" w:type="dxa"/>
            <w:shd w:val="clear" w:color="auto" w:fill="auto"/>
            <w:vAlign w:val="center"/>
          </w:tcPr>
          <w:p w14:paraId="0F65BF44" w14:textId="77777777" w:rsidR="003A6444" w:rsidRDefault="003A6444" w:rsidP="008B49A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DEBE3D8" w14:textId="77777777" w:rsidR="003A6444" w:rsidRPr="003A6444" w:rsidRDefault="003A6444" w:rsidP="003A6444">
      <w:pPr>
        <w:ind w:firstLine="460"/>
        <w:rPr>
          <w:rFonts w:hint="eastAsia"/>
        </w:rPr>
      </w:pPr>
    </w:p>
    <w:p w14:paraId="2D908A12" w14:textId="77777777" w:rsidR="00FE1B05" w:rsidRDefault="00036041" w:rsidP="00EE6C93">
      <w:pPr>
        <w:pStyle w:val="1"/>
        <w:rPr>
          <w:rFonts w:hint="eastAsia"/>
        </w:rPr>
      </w:pPr>
      <w:bookmarkStart w:id="5" w:name="_Toc422412536"/>
      <w:r>
        <w:rPr>
          <w:rFonts w:hint="eastAsia"/>
        </w:rPr>
        <w:t>数据表详细设计</w:t>
      </w:r>
      <w:bookmarkEnd w:id="5"/>
    </w:p>
    <w:p w14:paraId="1D0D9BA6" w14:textId="77777777" w:rsidR="00347475" w:rsidRPr="009B5020" w:rsidRDefault="00C930E0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为了便于自动生成相应表，请按照下列规则</w:t>
      </w:r>
      <w:r w:rsidR="00347475" w:rsidRPr="009B5020">
        <w:rPr>
          <w:rFonts w:hint="eastAsia"/>
        </w:rPr>
        <w:t>设计</w:t>
      </w:r>
      <w:r w:rsidRPr="009B5020">
        <w:rPr>
          <w:rFonts w:hint="eastAsia"/>
        </w:rPr>
        <w:t>表</w:t>
      </w:r>
      <w:r w:rsidR="00347475" w:rsidRPr="009B5020">
        <w:rPr>
          <w:rFonts w:hint="eastAsia"/>
        </w:rPr>
        <w:t>：</w:t>
      </w:r>
    </w:p>
    <w:p w14:paraId="2E18F13E" w14:textId="77777777" w:rsidR="00347475" w:rsidRPr="009B5020" w:rsidRDefault="00347475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1</w:t>
      </w:r>
      <w:r w:rsidRPr="009B5020">
        <w:rPr>
          <w:rFonts w:hint="eastAsia"/>
        </w:rPr>
        <w:t>）、表一律用二级标题</w:t>
      </w:r>
      <w:r w:rsidR="00172DD6" w:rsidRPr="009B5020">
        <w:rPr>
          <w:rFonts w:hint="eastAsia"/>
        </w:rPr>
        <w:t>，表物理名和中文名中加“</w:t>
      </w:r>
      <w:r w:rsidR="00172DD6" w:rsidRPr="009B5020">
        <w:rPr>
          <w:rFonts w:hint="eastAsia"/>
        </w:rPr>
        <w:t xml:space="preserve"> </w:t>
      </w:r>
      <w:r w:rsidR="00172DD6" w:rsidRPr="009B5020">
        <w:rPr>
          <w:rFonts w:hint="eastAsia"/>
        </w:rPr>
        <w:t>”分隔</w:t>
      </w:r>
    </w:p>
    <w:p w14:paraId="0DEBAB5F" w14:textId="77777777" w:rsidR="00B7576E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2</w:t>
      </w:r>
      <w:r w:rsidRPr="009B5020">
        <w:rPr>
          <w:rFonts w:hint="eastAsia"/>
        </w:rPr>
        <w:t>）、列定义中“键”指是否关键字</w:t>
      </w:r>
    </w:p>
    <w:p w14:paraId="251A18CE" w14:textId="77777777" w:rsidR="008259EB" w:rsidRPr="009B5020" w:rsidRDefault="00B7576E" w:rsidP="009B5020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3</w:t>
      </w:r>
      <w:r w:rsidRPr="009B5020">
        <w:rPr>
          <w:rFonts w:hint="eastAsia"/>
        </w:rPr>
        <w:t>）、列定义中“空”</w:t>
      </w:r>
      <w:r w:rsidR="00F45A56" w:rsidRPr="009B5020">
        <w:rPr>
          <w:rFonts w:hint="eastAsia"/>
        </w:rPr>
        <w:t>只有在非空时候才需要加“</w:t>
      </w:r>
      <w:r w:rsidR="00F45A56" w:rsidRPr="009B5020">
        <w:rPr>
          <w:rFonts w:hint="eastAsia"/>
        </w:rPr>
        <w:t>N</w:t>
      </w:r>
      <w:r w:rsidR="00F45A56" w:rsidRPr="009B5020">
        <w:rPr>
          <w:rFonts w:hint="eastAsia"/>
        </w:rPr>
        <w:t>”，否则留白</w:t>
      </w:r>
    </w:p>
    <w:p w14:paraId="753660A3" w14:textId="77777777" w:rsidR="006C5B05" w:rsidRPr="009B5020" w:rsidRDefault="006C5B05" w:rsidP="006C5B05">
      <w:pPr>
        <w:pStyle w:val="af5"/>
        <w:ind w:left="360" w:hanging="360"/>
        <w:rPr>
          <w:rFonts w:hint="eastAsia"/>
        </w:rPr>
      </w:pPr>
      <w:r w:rsidRPr="009B5020">
        <w:rPr>
          <w:rFonts w:hint="eastAsia"/>
        </w:rPr>
        <w:t>4</w:t>
      </w:r>
      <w:r w:rsidRPr="009B5020">
        <w:rPr>
          <w:rFonts w:hint="eastAsia"/>
        </w:rPr>
        <w:t>）、尽量使用单一关键字，少用复合关键字，内部生成的关键字一律使用“</w:t>
      </w:r>
      <w:r w:rsidRPr="009B5020">
        <w:rPr>
          <w:rFonts w:hint="eastAsia"/>
        </w:rPr>
        <w:t>SID</w:t>
      </w:r>
      <w:r w:rsidRPr="009B5020">
        <w:rPr>
          <w:rFonts w:hint="eastAsia"/>
        </w:rPr>
        <w:t>”作为主键名</w:t>
      </w:r>
    </w:p>
    <w:p w14:paraId="42264A32" w14:textId="0BC23A4E" w:rsidR="00C73BC5" w:rsidRDefault="00954ABC" w:rsidP="00C73BC5">
      <w:pPr>
        <w:pStyle w:val="2"/>
        <w:rPr>
          <w:rFonts w:hint="eastAsia"/>
        </w:rPr>
      </w:pPr>
      <w:bookmarkStart w:id="6" w:name="_Toc422412537"/>
      <w:r>
        <w:rPr>
          <w:rFonts w:hint="eastAsia"/>
        </w:rPr>
        <w:t>SYS</w:t>
      </w:r>
      <w:r w:rsidR="0083503A">
        <w:rPr>
          <w:rFonts w:hint="eastAsia"/>
        </w:rPr>
        <w:t>_</w:t>
      </w:r>
      <w:r w:rsidR="003C4F19">
        <w:t>GRADE_STD</w:t>
      </w:r>
      <w:r w:rsidR="00CE7EB0">
        <w:t xml:space="preserve"> </w:t>
      </w:r>
      <w:r w:rsidR="003C4F19">
        <w:t>评分标准</w:t>
      </w:r>
      <w:r w:rsidR="00C73BC5">
        <w:rPr>
          <w:rFonts w:hint="eastAsia"/>
        </w:rPr>
        <w:t>表</w:t>
      </w:r>
      <w:bookmarkEnd w:id="6"/>
    </w:p>
    <w:p w14:paraId="51F9391A" w14:textId="77777777" w:rsidR="00C73BC5" w:rsidRPr="00E250A5" w:rsidRDefault="00C73BC5" w:rsidP="00C73BC5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52C7DDF8" w14:textId="55594350" w:rsidR="00C73BC5" w:rsidRPr="00CC31BA" w:rsidRDefault="00C73BC5" w:rsidP="00DA41AE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3C4F19">
        <w:rPr>
          <w:rFonts w:hint="eastAsia"/>
        </w:rPr>
        <w:t>本表用来保存专业对应的</w:t>
      </w:r>
      <w:r w:rsidR="003C4F19">
        <w:t>评分标准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C73BC5" w14:paraId="247D68B1" w14:textId="77777777" w:rsidTr="007C48FD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89B632F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5C38F81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1092410E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5D6807D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210C236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69B7517A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38BDA976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F1ADC2C" w14:textId="77777777" w:rsidR="00C73BC5" w:rsidRPr="002E6739" w:rsidRDefault="00C73BC5" w:rsidP="0052200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4A2B" w14:paraId="1603BDF3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A260692" w14:textId="77777777" w:rsidR="004E4A2B" w:rsidRPr="002E6739" w:rsidRDefault="004E4A2B" w:rsidP="004E4A2B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FD6F8B1" w14:textId="76B4E589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50F5646" w14:textId="559ECAC4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86D8935" w14:textId="6EF5849A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692D84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357E8F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84518A7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DCF9D4D" w14:textId="77777777" w:rsidR="004E4A2B" w:rsidRPr="002E6739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0D27C9F" w14:textId="77777777" w:rsidR="004E4A2B" w:rsidRDefault="004E4A2B" w:rsidP="004E4A2B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4B024B23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417C441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ED0C9A8" w14:textId="66550C4E" w:rsidR="00C13510" w:rsidRDefault="00CF0D79" w:rsidP="000A24C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C13510">
              <w:rPr>
                <w:rFonts w:hint="eastAsia"/>
                <w:sz w:val="18"/>
                <w:szCs w:val="18"/>
              </w:rPr>
              <w:t>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AD4F5EA" w14:textId="38A5228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6EB0193" w14:textId="699667F9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0A8501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414C36B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B99A388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0237311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13510" w14:paraId="190244B4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DD5D7D3" w14:textId="77777777" w:rsidR="00C13510" w:rsidRPr="002E6739" w:rsidRDefault="00C1351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FC581CE" w14:textId="1CEE25E2" w:rsidR="00C13510" w:rsidRDefault="00CF0D79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C13510">
              <w:rPr>
                <w:sz w:val="18"/>
                <w:szCs w:val="18"/>
              </w:rPr>
              <w:t>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711B8F7" w14:textId="349F23F0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DF1C2C1" w14:textId="43B087C4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C95CF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DFFB344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58CFB23" w14:textId="77777777" w:rsidR="00C13510" w:rsidRPr="002E6739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C8B59D6" w14:textId="77777777" w:rsidR="00C13510" w:rsidRDefault="00C1351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4A2B" w14:paraId="1D4E218A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BD0F06A" w14:textId="77777777" w:rsidR="004E4A2B" w:rsidRPr="002E6739" w:rsidRDefault="004E4A2B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9A3E60D" w14:textId="0E9980D9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FBD6EDD" w14:textId="7E7ED677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15314F0" w14:textId="3CF6039F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B571062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61C473C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5E59527" w14:textId="77777777" w:rsidR="004E4A2B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397B02A" w14:textId="77777777" w:rsidR="004E4A2B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3A6A3ED1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69C35C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C786103" w14:textId="00C17B08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12E7999" w14:textId="27463327" w:rsidR="008873B0" w:rsidRPr="002E6739" w:rsidRDefault="004E4A2B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FB9D54" w14:textId="628E1B7D" w:rsidR="008873B0" w:rsidRPr="002E6739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5CF629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05910B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9A4590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96B74BC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08F98CE0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F8AEB2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752A32E" w14:textId="7BA579FD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4ADE3F" w14:textId="7EDDDA47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B3CFC1D" w14:textId="1645E346" w:rsidR="008873B0" w:rsidRDefault="00770D51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A0CD95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CFBC04C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0CDE2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B26C81" w14:textId="1ECAB2BC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873B0" w14:paraId="2394B25B" w14:textId="77777777" w:rsidTr="007C48F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E1D8D" w14:textId="77777777" w:rsidR="008873B0" w:rsidRPr="002E6739" w:rsidRDefault="008873B0" w:rsidP="00DA41AE">
            <w:pPr>
              <w:numPr>
                <w:ilvl w:val="0"/>
                <w:numId w:val="15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4E0A28F" w14:textId="3D0C49F9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8C916DA" w14:textId="47E15822" w:rsidR="008873B0" w:rsidRDefault="004E3B6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57E66F0" w14:textId="6F0B3C9F" w:rsidR="008873B0" w:rsidRDefault="00CC7A55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D3FD26F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478F6F2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FA656E3" w14:textId="77777777" w:rsidR="008873B0" w:rsidRPr="002E6739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B602C6A" w14:textId="77777777" w:rsidR="008873B0" w:rsidRDefault="008873B0" w:rsidP="008873B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233145F" w14:textId="77777777" w:rsidR="007C48FD" w:rsidRDefault="007C48FD" w:rsidP="007C48FD">
      <w:pPr>
        <w:pStyle w:val="2"/>
        <w:rPr>
          <w:rFonts w:hint="eastAsia"/>
        </w:rPr>
      </w:pPr>
      <w:bookmarkStart w:id="7" w:name="_Toc422412538"/>
      <w:r>
        <w:rPr>
          <w:rFonts w:hint="eastAsia"/>
        </w:rPr>
        <w:t>SYS_</w:t>
      </w:r>
      <w:r>
        <w:t xml:space="preserve">REPORT_TEMPLATE </w:t>
      </w:r>
      <w:r>
        <w:t>自评</w:t>
      </w:r>
      <w:r>
        <w:rPr>
          <w:rFonts w:hint="eastAsia"/>
        </w:rPr>
        <w:t>/</w:t>
      </w:r>
      <w:r>
        <w:rPr>
          <w:rFonts w:hint="eastAsia"/>
        </w:rPr>
        <w:t>评审</w:t>
      </w:r>
      <w:r>
        <w:t>报告模板</w:t>
      </w:r>
      <w:r>
        <w:rPr>
          <w:rFonts w:hint="eastAsia"/>
        </w:rPr>
        <w:t>表</w:t>
      </w:r>
    </w:p>
    <w:p w14:paraId="4CA14E5D" w14:textId="77777777" w:rsidR="007C48FD" w:rsidRPr="00E250A5" w:rsidRDefault="007C48FD" w:rsidP="007C48FD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348150F" w14:textId="38455724" w:rsidR="007C48FD" w:rsidRPr="00CC31BA" w:rsidRDefault="007C48FD" w:rsidP="007C48FD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标自评</w:t>
      </w:r>
      <w:r>
        <w:t>、评审</w:t>
      </w:r>
      <w:r>
        <w:t>报告的标准模板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7C48FD" w14:paraId="6EED26C4" w14:textId="77777777" w:rsidTr="002C0DDD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5F5CC10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4662EEB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5F22AD2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058E14B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7CC7E251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1B42491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58FAE75F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2C8B168F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C48FD" w14:paraId="7B6BF53F" w14:textId="77777777" w:rsidTr="002C0DD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AF51D99" w14:textId="77777777" w:rsidR="007C48FD" w:rsidRPr="002E6739" w:rsidRDefault="007C48FD" w:rsidP="002C0DDD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7D3BBE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769B49B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模板编号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D4243D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231B5BE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8163906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79696E4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727581C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48FD" w14:paraId="1EEB75C4" w14:textId="77777777" w:rsidTr="002C0DD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7AC723C" w14:textId="77777777" w:rsidR="007C48FD" w:rsidRPr="002E6739" w:rsidRDefault="007C48FD" w:rsidP="002C0DDD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DA76DD8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Z_TYPE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B2DCFAA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7845837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B391D4F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92625C2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78356F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4AB6917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C48FD" w14:paraId="0252E2F7" w14:textId="77777777" w:rsidTr="002C0DDD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4A11B4F2" w14:textId="77777777" w:rsidR="007C48FD" w:rsidRPr="002E6739" w:rsidRDefault="007C48FD" w:rsidP="002C0DDD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4579277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E9A9DF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CAA2808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6CE6996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7B57F8C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8EB18D2" w14:textId="77777777" w:rsidR="007C48FD" w:rsidRPr="002E6739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E23E69D" w14:textId="77777777" w:rsidR="007C48FD" w:rsidRDefault="007C48FD" w:rsidP="002C0DD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229E468" w14:textId="15B22834" w:rsidR="001F3399" w:rsidRDefault="00954ABC" w:rsidP="001F3399">
      <w:pPr>
        <w:pStyle w:val="2"/>
        <w:rPr>
          <w:rFonts w:hint="eastAsia"/>
        </w:rPr>
      </w:pPr>
      <w:r>
        <w:rPr>
          <w:rFonts w:hint="eastAsia"/>
        </w:rPr>
        <w:t>SYS</w:t>
      </w:r>
      <w:r w:rsidR="001F3399">
        <w:rPr>
          <w:rFonts w:hint="eastAsia"/>
        </w:rPr>
        <w:t>_</w:t>
      </w:r>
      <w:r w:rsidR="007C48FD">
        <w:t>REPORT</w:t>
      </w:r>
      <w:r w:rsidR="001F3399">
        <w:t xml:space="preserve"> </w:t>
      </w:r>
      <w:r w:rsidR="001F3399">
        <w:t>自评</w:t>
      </w:r>
      <w:r w:rsidR="004C525A">
        <w:rPr>
          <w:rFonts w:hint="eastAsia"/>
        </w:rPr>
        <w:t>/</w:t>
      </w:r>
      <w:r w:rsidR="004C525A">
        <w:rPr>
          <w:rFonts w:hint="eastAsia"/>
        </w:rPr>
        <w:t>评审</w:t>
      </w:r>
      <w:r w:rsidR="007C48FD">
        <w:t>报告</w:t>
      </w:r>
      <w:r w:rsidR="001F3399">
        <w:rPr>
          <w:rFonts w:hint="eastAsia"/>
        </w:rPr>
        <w:t>表</w:t>
      </w:r>
      <w:bookmarkEnd w:id="7"/>
    </w:p>
    <w:p w14:paraId="2C2C554E" w14:textId="77777777" w:rsidR="001F3399" w:rsidRPr="00E250A5" w:rsidRDefault="001F3399" w:rsidP="001F339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3BD16961" w14:textId="5CBA60D8" w:rsidR="001F3399" w:rsidRPr="00CC31BA" w:rsidRDefault="001F3399" w:rsidP="001F3399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 w:rsidR="007C48FD">
        <w:t>标自评、评审报告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1F3399" w14:paraId="37B7CA2D" w14:textId="77777777" w:rsidTr="00FE035E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6BC4721F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6A5AFED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3FEEF6B0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4D7A9873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73375DCC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E165C23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2AD97C77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74889B39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92D84" w14:paraId="2F7E8051" w14:textId="77777777" w:rsidTr="00FE035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0D3EC8D" w14:textId="77777777" w:rsidR="00692D84" w:rsidRPr="002E6739" w:rsidRDefault="00692D84" w:rsidP="00692D84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D26ACA5" w14:textId="74F38440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FBA2476" w14:textId="121CD32D" w:rsidR="00692D84" w:rsidRPr="002E6739" w:rsidRDefault="007C48FD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  <w:bookmarkStart w:id="8" w:name="_GoBack"/>
            <w:bookmarkEnd w:id="8"/>
            <w:r w:rsidR="00692D84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31599B6" w14:textId="79D4B730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EB6A299" w14:textId="77777777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F88AC5D" w14:textId="2BB7CE92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492B06" w14:textId="77777777" w:rsidR="00692D84" w:rsidRPr="002E6739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7046AB5" w14:textId="77777777" w:rsidR="00692D84" w:rsidRDefault="00692D84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C525A" w14:paraId="234CDAAB" w14:textId="77777777" w:rsidTr="00FE035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1B1A256" w14:textId="77777777" w:rsidR="004C525A" w:rsidRPr="002E6739" w:rsidRDefault="004C525A" w:rsidP="00692D84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6AD8FBE" w14:textId="7742B5B2" w:rsidR="004C525A" w:rsidRDefault="004C525A" w:rsidP="004C525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Z_TYPE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B701EF9" w14:textId="13B5448C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7612414" w14:textId="380BDA43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4B1E323" w14:textId="77777777" w:rsidR="004C525A" w:rsidRPr="002E6739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763A7AE" w14:textId="77777777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524A29D" w14:textId="77777777" w:rsidR="004C525A" w:rsidRPr="002E6739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97F4A28" w14:textId="77777777" w:rsidR="004C525A" w:rsidRDefault="004C525A" w:rsidP="00692D8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1F3399" w14:paraId="10B82A30" w14:textId="77777777" w:rsidTr="00FE035E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D5902F0" w14:textId="77777777" w:rsidR="001F3399" w:rsidRPr="002E6739" w:rsidRDefault="001F3399" w:rsidP="001527E2">
            <w:pPr>
              <w:numPr>
                <w:ilvl w:val="0"/>
                <w:numId w:val="2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AD27E36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840D35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9F8252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FB5B802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9610E14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65D7BB" w14:textId="77777777" w:rsidR="001F3399" w:rsidRPr="002E673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D11D8D4" w14:textId="77777777" w:rsidR="001F3399" w:rsidRDefault="001F339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AF7A3F" w14:textId="163BE922" w:rsidR="00DA603A" w:rsidRDefault="00CC7A55" w:rsidP="00DA603A">
      <w:pPr>
        <w:pStyle w:val="2"/>
        <w:rPr>
          <w:rFonts w:hint="eastAsia"/>
        </w:rPr>
      </w:pPr>
      <w:bookmarkStart w:id="9" w:name="_Toc422412539"/>
      <w:r>
        <w:rPr>
          <w:rFonts w:hint="eastAsia"/>
        </w:rPr>
        <w:t>SSM</w:t>
      </w:r>
      <w:r w:rsidR="00DA603A">
        <w:rPr>
          <w:rFonts w:hint="eastAsia"/>
        </w:rPr>
        <w:t>_</w:t>
      </w:r>
      <w:r>
        <w:t>GRADE_</w:t>
      </w:r>
      <w:r w:rsidR="006E0082">
        <w:t>PLAN</w:t>
      </w:r>
      <w:r w:rsidR="00DA603A">
        <w:rPr>
          <w:rFonts w:hint="eastAsia"/>
        </w:rPr>
        <w:t xml:space="preserve"> </w:t>
      </w:r>
      <w:r w:rsidR="00DA603A">
        <w:t>企业</w:t>
      </w:r>
      <w:r>
        <w:rPr>
          <w:rFonts w:hint="eastAsia"/>
        </w:rPr>
        <w:t>自评</w:t>
      </w:r>
      <w:r w:rsidR="006E0082">
        <w:rPr>
          <w:rFonts w:hint="eastAsia"/>
        </w:rPr>
        <w:t>方案</w:t>
      </w:r>
      <w:r w:rsidR="00DA603A">
        <w:rPr>
          <w:rFonts w:hint="eastAsia"/>
        </w:rPr>
        <w:t>表</w:t>
      </w:r>
      <w:bookmarkEnd w:id="9"/>
    </w:p>
    <w:p w14:paraId="24F19DA0" w14:textId="77777777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438DBB0" w14:textId="78E8C4FF" w:rsidR="00DA603A" w:rsidRPr="00E250A5" w:rsidRDefault="00DA603A" w:rsidP="00DA603A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本表用来保存企业</w:t>
      </w:r>
      <w:r w:rsidR="00CC7A55">
        <w:rPr>
          <w:rFonts w:hint="eastAsia"/>
        </w:rPr>
        <w:t>自评</w:t>
      </w:r>
      <w:r w:rsidR="001F3399">
        <w:rPr>
          <w:rFonts w:hint="eastAsia"/>
        </w:rPr>
        <w:t>方案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19"/>
        <w:gridCol w:w="1627"/>
        <w:gridCol w:w="1767"/>
        <w:gridCol w:w="1761"/>
        <w:gridCol w:w="463"/>
        <w:gridCol w:w="446"/>
        <w:gridCol w:w="1331"/>
        <w:gridCol w:w="2635"/>
      </w:tblGrid>
      <w:tr w:rsidR="00DA603A" w14:paraId="3881345F" w14:textId="77777777" w:rsidTr="00FE035E">
        <w:trPr>
          <w:jc w:val="center"/>
        </w:trPr>
        <w:tc>
          <w:tcPr>
            <w:tcW w:w="519" w:type="dxa"/>
            <w:shd w:val="clear" w:color="auto" w:fill="CCCCCC"/>
            <w:vAlign w:val="center"/>
          </w:tcPr>
          <w:p w14:paraId="7450E39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CCCCCC"/>
            <w:vAlign w:val="center"/>
          </w:tcPr>
          <w:p w14:paraId="5E385D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67" w:type="dxa"/>
            <w:shd w:val="clear" w:color="auto" w:fill="CCCCCC"/>
            <w:vAlign w:val="center"/>
          </w:tcPr>
          <w:p w14:paraId="336E30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2559C81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63" w:type="dxa"/>
            <w:shd w:val="clear" w:color="auto" w:fill="CCCCCC"/>
            <w:vAlign w:val="center"/>
          </w:tcPr>
          <w:p w14:paraId="005D784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1CDB89BE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1" w:type="dxa"/>
            <w:shd w:val="clear" w:color="auto" w:fill="CCCCCC"/>
            <w:vAlign w:val="center"/>
          </w:tcPr>
          <w:p w14:paraId="2D400AF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35" w:type="dxa"/>
            <w:shd w:val="clear" w:color="auto" w:fill="CCCCCC"/>
            <w:vAlign w:val="center"/>
          </w:tcPr>
          <w:p w14:paraId="0CF1EF9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C5086" w14:paraId="166BEAE2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5850D805" w14:textId="77777777" w:rsidR="00BC5086" w:rsidRPr="002E6739" w:rsidRDefault="00BC5086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07C0F09" w14:textId="381140BA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2259903B" w14:textId="70595BD5" w:rsidR="00BC5086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自评开始时间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0FEF79B" w14:textId="2806FC9E" w:rsidR="00BC5086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DDCC9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1BBDEF1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F6487D0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6EBAFC3F" w14:textId="77777777" w:rsidR="00BC5086" w:rsidRPr="002E6739" w:rsidRDefault="00BC5086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CA239EC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1B25993D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0C748345" w14:textId="08ECF6CA" w:rsidR="00DA603A" w:rsidRPr="00877F0E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CDC93D4" w14:textId="2796962B" w:rsidR="00DA603A" w:rsidRPr="002E6739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自评结束时间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5201AD5" w14:textId="2E560CC6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BB2501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2B7861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759F938A" w14:textId="5FDC9FA9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05EC1304" w14:textId="0041300A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890E5EB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0694F8CA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C191FFF" w14:textId="2A87F9F7" w:rsidR="00DA603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0AED3F79" w14:textId="1DC93888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自评组组长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A8C386" w14:textId="192E95E7" w:rsidR="00DA603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761B8DB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AFD86D9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B2AEBC7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78A40CED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E0400A" w14:paraId="6D640B53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2CFB6E9F" w14:textId="77777777" w:rsidR="00E0400A" w:rsidRPr="002E6739" w:rsidRDefault="00E0400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4CF98F6" w14:textId="06C6DC48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_MEMBERS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B2BEEFB" w14:textId="2BCEFCF7" w:rsidR="00E0400A" w:rsidRDefault="00CA756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自评组主要成员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F7BF651" w14:textId="1AB78F69" w:rsidR="00E0400A" w:rsidRDefault="00CA756A" w:rsidP="00CA756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</w:t>
            </w:r>
            <w:r>
              <w:rPr>
                <w:sz w:val="18"/>
                <w:szCs w:val="18"/>
              </w:rPr>
              <w:t>3000)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1A540E4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B73EE5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FF4CFC1" w14:textId="77777777" w:rsidR="00E0400A" w:rsidRPr="002E6739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0DD2DC8F" w14:textId="77777777" w:rsidR="00E0400A" w:rsidRDefault="00E0400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14C708BF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79D1521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E4747DF" w14:textId="4FB0A99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GET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3F9D183E" w14:textId="60AFB7C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得分项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8B7E176" w14:textId="42E6B61C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15124AA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0F85B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02D97F35" w14:textId="76B50F6E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6CF1D6B6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40519A5E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32A73EE9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253AF9" w14:textId="07E12142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N_DEDUCT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1054437E" w14:textId="7E0C82AF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扣分项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ADF4DF" w14:textId="57720287" w:rsidR="00DA603A" w:rsidRPr="002E6739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2B97B60D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62FDC8C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252CE02C" w14:textId="1B1DE2CD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5A0AE75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A603A" w14:paraId="36609405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159BD627" w14:textId="77777777" w:rsidR="00DA603A" w:rsidRPr="002E6739" w:rsidRDefault="00DA603A" w:rsidP="00DA41A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6734D05" w14:textId="62C58D4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N_LACK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605E6ACB" w14:textId="69782EFD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133CD82" w14:textId="3237F6E2" w:rsidR="00DA603A" w:rsidRDefault="005C1A2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B5FACF2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07AAD04" w14:textId="77777777" w:rsidR="00DA603A" w:rsidRPr="002E6739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7D4C118C" w14:textId="6492A56B" w:rsidR="00DA603A" w:rsidRPr="002E6739" w:rsidRDefault="00E344CC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6A4A104F" w14:textId="77777777" w:rsidR="00DA603A" w:rsidRDefault="00DA603A" w:rsidP="00D73674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E035E" w14:paraId="7F1D03DD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378123A0" w14:textId="77777777" w:rsidR="00FE035E" w:rsidRPr="002E6739" w:rsidRDefault="00FE035E" w:rsidP="00FE035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0408917" w14:textId="78D81155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76D81AA2" w14:textId="141DD063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B82AC9D" w14:textId="56D01CBD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24F54D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7E364E4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9A2311B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1E42AE14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E035E" w14:paraId="0B62EA33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1D000755" w14:textId="77777777" w:rsidR="00FE035E" w:rsidRPr="002E6739" w:rsidRDefault="00FE035E" w:rsidP="00FE035E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5260878" w14:textId="08EB5009" w:rsidR="00FE035E" w:rsidRDefault="00FE035E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3F1FAD19" w14:textId="466A26C9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D407931" w14:textId="715ECBBA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D760FDC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54B5A90" w14:textId="77777777" w:rsidR="00FE035E" w:rsidRPr="002E6739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16DE3908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663E9EE7" w14:textId="77777777" w:rsidR="00FE035E" w:rsidRDefault="00FE035E" w:rsidP="00FE035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C7EAA" w14:paraId="37D2FE12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7E3BC4B2" w14:textId="77777777" w:rsidR="005C7EAA" w:rsidRPr="002E6739" w:rsidRDefault="005C7EAA" w:rsidP="005C7EA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5F5CB23" w14:textId="48E668A5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STATE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17EDBE6" w14:textId="6956962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自评</w:t>
            </w: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AC6ECC3" w14:textId="7B8976DE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C759F07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7628D23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3ACD3708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6DC4F409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5C7EAA" w14:paraId="1FFF5EA9" w14:textId="77777777" w:rsidTr="00FE035E">
        <w:trPr>
          <w:trHeight w:val="20"/>
          <w:jc w:val="center"/>
        </w:trPr>
        <w:tc>
          <w:tcPr>
            <w:tcW w:w="519" w:type="dxa"/>
            <w:shd w:val="clear" w:color="auto" w:fill="auto"/>
            <w:vAlign w:val="center"/>
          </w:tcPr>
          <w:p w14:paraId="2CEE9C61" w14:textId="77777777" w:rsidR="005C7EAA" w:rsidRPr="002E6739" w:rsidRDefault="005C7EAA" w:rsidP="005C7EAA">
            <w:pPr>
              <w:numPr>
                <w:ilvl w:val="0"/>
                <w:numId w:val="1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8F204BC" w14:textId="63A220D3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767" w:type="dxa"/>
            <w:shd w:val="clear" w:color="auto" w:fill="auto"/>
            <w:vAlign w:val="center"/>
          </w:tcPr>
          <w:p w14:paraId="57AC95C9" w14:textId="2F7D2922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</w:t>
            </w: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FB12AB" w14:textId="6515B0FD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VALUE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507EB02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BCF911A" w14:textId="77777777" w:rsidR="005C7EAA" w:rsidRPr="002E6739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14:paraId="44FE896E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35" w:type="dxa"/>
            <w:shd w:val="clear" w:color="auto" w:fill="auto"/>
            <w:vAlign w:val="center"/>
          </w:tcPr>
          <w:p w14:paraId="73EB2BE1" w14:textId="77777777" w:rsidR="005C7EAA" w:rsidRDefault="005C7EAA" w:rsidP="005C7EA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5FA3B4F" w14:textId="08C032E3" w:rsidR="00FF2964" w:rsidRDefault="00FF2964" w:rsidP="00FF2964">
      <w:pPr>
        <w:pStyle w:val="2"/>
        <w:rPr>
          <w:rFonts w:hint="eastAsia"/>
        </w:rPr>
      </w:pPr>
      <w:bookmarkStart w:id="10" w:name="_Toc422412540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 w:rsidR="004E3B65">
        <w:t>GRADE_CON</w:t>
      </w:r>
      <w:r w:rsidR="0053027A">
        <w:t>T</w:t>
      </w:r>
      <w:r w:rsidR="004E3B65">
        <w:t>ENT</w:t>
      </w:r>
      <w:r>
        <w:t xml:space="preserve"> </w:t>
      </w:r>
      <w:r>
        <w:t>企业</w:t>
      </w:r>
      <w:r>
        <w:rPr>
          <w:rFonts w:hint="eastAsia"/>
        </w:rPr>
        <w:t>自评</w:t>
      </w:r>
      <w:r w:rsidR="004E3B65">
        <w:t>内容</w:t>
      </w:r>
      <w:r>
        <w:rPr>
          <w:rFonts w:hint="eastAsia"/>
        </w:rPr>
        <w:t>表</w:t>
      </w:r>
      <w:bookmarkEnd w:id="10"/>
    </w:p>
    <w:p w14:paraId="7BC217E4" w14:textId="77777777" w:rsidR="00FF2964" w:rsidRPr="00E250A5" w:rsidRDefault="00FF2964" w:rsidP="00FF2964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01B8FFF" w14:textId="18FB13D7" w:rsidR="00FF2964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4E3B65">
        <w:rPr>
          <w:rFonts w:hint="eastAsia"/>
        </w:rPr>
        <w:t>本表用来保存企业自评内容</w:t>
      </w:r>
      <w:r w:rsidRPr="00E250A5">
        <w:rPr>
          <w:rFonts w:hint="eastAsia"/>
        </w:rPr>
        <w:t>。</w:t>
      </w:r>
    </w:p>
    <w:p w14:paraId="11933B7A" w14:textId="0B11AEA1" w:rsidR="00FF2964" w:rsidRPr="00CC31BA" w:rsidRDefault="00FF2964" w:rsidP="00DA41AE">
      <w:pPr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、项目</w:t>
      </w:r>
      <w:r w:rsidR="00665C5E">
        <w:rPr>
          <w:rFonts w:hint="eastAsia"/>
        </w:rPr>
        <w:t>从自评分标准表拷贝</w:t>
      </w:r>
      <w:r w:rsidR="004607A4">
        <w:rPr>
          <w:rFonts w:hint="eastAsia"/>
        </w:rPr>
        <w:t>，保存标准编号用于变更校对处理。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FF2964" w14:paraId="24ACC1D0" w14:textId="77777777" w:rsidTr="0028290A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1C70016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F1B49E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46AAC4B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049D74F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4BD5ACF8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5F5973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05B37AD7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517C329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707C8" w14:paraId="282CB085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0ECB48F" w14:textId="77777777" w:rsidR="006707C8" w:rsidRPr="002E6739" w:rsidRDefault="006707C8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D7B502" w14:textId="557CA798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547C626" w14:textId="33A4D634" w:rsidR="006707C8" w:rsidRDefault="004E3B65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自评方案</w:t>
            </w:r>
            <w:r w:rsidR="006707C8">
              <w:rPr>
                <w:rFonts w:hint="eastAsia"/>
                <w:sz w:val="18"/>
                <w:szCs w:val="18"/>
              </w:rPr>
              <w:t>表</w:t>
            </w:r>
            <w:r w:rsidR="006707C8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D897107" w14:textId="458C0449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CC1EF7D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0D4F00" w14:textId="538E93E6" w:rsidR="006707C8" w:rsidRDefault="004E3B65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49C7C81" w14:textId="77777777" w:rsidR="006707C8" w:rsidRPr="002E6739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26141F8" w14:textId="77777777" w:rsidR="006707C8" w:rsidRDefault="006707C8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FF2964" w14:paraId="6046183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7102934" w14:textId="77777777" w:rsidR="00FF2964" w:rsidRPr="002E6739" w:rsidRDefault="00FF2964" w:rsidP="00C13510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099138" w14:textId="702986BE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R_STD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4150FAC" w14:textId="637A5C93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标准</w:t>
            </w: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7071CEA" w14:textId="7469D8B2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6ED1859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0CBD1EB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640F811" w14:textId="77777777" w:rsidR="00FF2964" w:rsidRPr="002E6739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57979E5" w14:textId="0C96C484" w:rsidR="00FF2964" w:rsidRDefault="00FF2964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</w:t>
            </w:r>
            <w:r w:rsidR="00050ED8">
              <w:rPr>
                <w:rFonts w:hint="eastAsia"/>
                <w:sz w:val="18"/>
                <w:szCs w:val="18"/>
              </w:rPr>
              <w:t>评分</w:t>
            </w:r>
            <w:r>
              <w:rPr>
                <w:rFonts w:hint="eastAsia"/>
                <w:sz w:val="18"/>
                <w:szCs w:val="18"/>
              </w:rPr>
              <w:t>标准表</w:t>
            </w:r>
            <w:r>
              <w:rPr>
                <w:rFonts w:hint="eastAsia"/>
                <w:sz w:val="18"/>
                <w:szCs w:val="18"/>
              </w:rPr>
              <w:t>SID</w:t>
            </w:r>
          </w:p>
        </w:tc>
      </w:tr>
      <w:tr w:rsidR="004E3B65" w14:paraId="52CF006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89D3931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2A7E97C" w14:textId="4BD8B8F9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EB52E56" w14:textId="543D067E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7BF6F7B" w14:textId="442EE80A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624C483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B938EC2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6D89904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7327E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39CCE523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8B86A80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DA7249" w14:textId="5688A06C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85F46CA" w14:textId="527F3270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A2B9F5A" w14:textId="74BEDF6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68D3615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2609D2C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7A56C8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360208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50B5D597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F728B00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84B6FB1" w14:textId="598D8820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108BA56" w14:textId="25AC0A7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6E13156" w14:textId="541A6513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82E7DA4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A96EEC6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52CE83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2C9545B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384B7569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6337A6C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EC5BFA" w14:textId="13A46EAF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9913805" w14:textId="2636EED1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31F0C7B" w14:textId="2474871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92E9D7A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C5C4682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B09C65D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010BAF2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3A1C6E4C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1496699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7F1FEB5" w14:textId="256F5BEB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9C53ACD" w14:textId="3C2602B0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E6D842A" w14:textId="1941FC3F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A743A36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57EA2CAA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DC06A1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9B40478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4D212CCF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3C62D77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4CACE99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364AF67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8A9EADE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9A4286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9AFDF5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19306D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063BB9C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69564FE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EB55E29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EEA1F43" w14:textId="0969890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76BE3B68" w14:textId="086139AB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AF9FE89" w14:textId="0AC407A5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A6D46A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22FD016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4E8CD8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37E24CC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16B2029D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8D53095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5B5859F" w14:textId="160AEBD8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FD3CECB" w14:textId="4D58E5CC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2BB13E21" w14:textId="332957CF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A93F8B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CF7A33D" w14:textId="66B1A170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E6301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B690357" w14:textId="77777777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E3B65" w14:paraId="046031DB" w14:textId="77777777" w:rsidTr="0028290A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0963A1D" w14:textId="77777777" w:rsidR="004E3B65" w:rsidRPr="002E6739" w:rsidRDefault="004E3B65" w:rsidP="004E3B65">
            <w:pPr>
              <w:numPr>
                <w:ilvl w:val="0"/>
                <w:numId w:val="2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E406844" w14:textId="270B8E13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17ECCAC1" w14:textId="6EBCF43D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22AFD9D" w14:textId="30BAB161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6507661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7DA5B4E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EED80BF" w14:textId="77777777" w:rsidR="004E3B65" w:rsidRPr="002E6739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8710F2E" w14:textId="0EFDBDD2" w:rsidR="004E3B65" w:rsidRDefault="004E3B65" w:rsidP="004E3B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3C1FA09C" w14:textId="170DA569" w:rsidR="008E519E" w:rsidRDefault="008E519E" w:rsidP="008E519E">
      <w:pPr>
        <w:pStyle w:val="2"/>
        <w:rPr>
          <w:rFonts w:hint="eastAsia"/>
        </w:rPr>
      </w:pPr>
      <w:bookmarkStart w:id="11" w:name="_Toc422412541"/>
      <w:r>
        <w:rPr>
          <w:rFonts w:hint="eastAsia"/>
        </w:rPr>
        <w:t>SSM_</w:t>
      </w:r>
      <w:r w:rsidR="005E1FEC">
        <w:t>REVIEW</w:t>
      </w:r>
      <w:r>
        <w:t>_PLAN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方案表</w:t>
      </w:r>
      <w:bookmarkEnd w:id="11"/>
    </w:p>
    <w:p w14:paraId="24615A10" w14:textId="77777777" w:rsidR="008E519E" w:rsidRPr="00E250A5" w:rsidRDefault="008E519E" w:rsidP="008E519E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45C8E60A" w14:textId="78FD4EBE" w:rsidR="008E519E" w:rsidRPr="00E250A5" w:rsidRDefault="008E519E" w:rsidP="008E519E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 w:rsidR="004936BB">
        <w:rPr>
          <w:rFonts w:hint="eastAsia"/>
        </w:rPr>
        <w:t>本表用来保存评审方案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6"/>
        <w:gridCol w:w="2267"/>
        <w:gridCol w:w="1615"/>
        <w:gridCol w:w="1670"/>
        <w:gridCol w:w="457"/>
        <w:gridCol w:w="442"/>
        <w:gridCol w:w="1228"/>
        <w:gridCol w:w="2384"/>
      </w:tblGrid>
      <w:tr w:rsidR="008E519E" w14:paraId="290FAD88" w14:textId="77777777" w:rsidTr="003F27A7">
        <w:trPr>
          <w:jc w:val="center"/>
        </w:trPr>
        <w:tc>
          <w:tcPr>
            <w:tcW w:w="484" w:type="dxa"/>
            <w:shd w:val="clear" w:color="auto" w:fill="CCCCCC"/>
            <w:vAlign w:val="center"/>
          </w:tcPr>
          <w:p w14:paraId="472DD963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CCCCCC"/>
            <w:vAlign w:val="center"/>
          </w:tcPr>
          <w:p w14:paraId="44F976F1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07" w:type="dxa"/>
            <w:shd w:val="clear" w:color="auto" w:fill="CCCCCC"/>
            <w:vAlign w:val="center"/>
          </w:tcPr>
          <w:p w14:paraId="3154DC6F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0" w:type="dxa"/>
            <w:shd w:val="clear" w:color="auto" w:fill="CCCCCC"/>
            <w:vAlign w:val="center"/>
          </w:tcPr>
          <w:p w14:paraId="1F9962D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A71CE1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2" w:type="dxa"/>
            <w:shd w:val="clear" w:color="auto" w:fill="CCCCCC"/>
            <w:vAlign w:val="center"/>
          </w:tcPr>
          <w:p w14:paraId="5AFCF99D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3600D606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99" w:type="dxa"/>
            <w:shd w:val="clear" w:color="auto" w:fill="CCCCCC"/>
            <w:vAlign w:val="center"/>
          </w:tcPr>
          <w:p w14:paraId="591F83C9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E519E" w14:paraId="6DDCE940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9810961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4651B950" w14:textId="52F9100C" w:rsidR="008E519E" w:rsidRPr="006C29D9" w:rsidRDefault="008E519E" w:rsidP="008F72B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R_</w:t>
            </w:r>
            <w:r w:rsidR="008F72B9" w:rsidRPr="006C29D9">
              <w:rPr>
                <w:rFonts w:eastAsiaTheme="minorEastAsia"/>
                <w:sz w:val="18"/>
                <w:szCs w:val="18"/>
              </w:rPr>
              <w:t>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83EFB31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3376B6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02132A0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44A011E5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BDB5C13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968359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19B59531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EED1EB5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9BFD34D" w14:textId="5745B3F6" w:rsidR="008E519E" w:rsidRPr="006C29D9" w:rsidRDefault="008E519E" w:rsidP="008F72B9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S_</w:t>
            </w:r>
            <w:r w:rsidR="008F72B9" w:rsidRPr="006C29D9">
              <w:rPr>
                <w:rFonts w:eastAsiaTheme="minorEastAsia"/>
                <w:sz w:val="18"/>
                <w:szCs w:val="18"/>
              </w:rPr>
              <w:t>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1A3119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ADA7D4D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B05B80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572DD0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297588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2CD35D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58D00099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6293CC2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70CD503" w14:textId="09152535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</w:t>
            </w:r>
            <w:r w:rsidR="00DC2AD1" w:rsidRPr="006C29D9">
              <w:rPr>
                <w:rFonts w:eastAsiaTheme="minorEastAsia"/>
                <w:sz w:val="18"/>
                <w:szCs w:val="18"/>
              </w:rPr>
              <w:t>ENTERPRISE_</w:t>
            </w:r>
            <w:r w:rsidRPr="006C29D9">
              <w:rPr>
                <w:rFonts w:eastAsiaTheme="minorEastAsia"/>
                <w:sz w:val="18"/>
                <w:szCs w:val="18"/>
              </w:rPr>
              <w:t>ADDR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54BB91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7AC7D99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F5B1AD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21962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48A2D2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3F3534F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72E11D61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EB3D402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3D9362F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T_START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F005A4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B9522C7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363E7D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AC2CC45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E235BB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D835859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0749678D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1310448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07E0351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D520701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EE37D44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849739E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E54D0B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BC94DE7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4BE6585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6CE1897C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6164399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F2C00FA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R_LEADER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162E39BC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699CA5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AB1406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A2BF8DA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33F6B8C2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1B1AC418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7A9401E2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23643FCD" w14:textId="77777777" w:rsidR="008E519E" w:rsidRPr="002E6739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7F068B9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S_LEADER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3CEE6576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20B73B0F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0616419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349EF05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66367C8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E91631D" w14:textId="77777777" w:rsidR="008E519E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17F6" w:rsidRPr="00C717F6" w14:paraId="607A5678" w14:textId="77777777" w:rsidTr="00DC2AD1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5CAFC624" w14:textId="77777777" w:rsidR="008E519E" w:rsidRPr="00C717F6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E5142CB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P_STATE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E7C5F47" w14:textId="1BB91780" w:rsidR="008E519E" w:rsidRPr="00C717F6" w:rsidRDefault="00FE649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 w:rsidR="008E519E"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601876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65972F79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4050F2B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0123D924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574DD893" w14:textId="5A6B23EC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C717F6" w:rsidRPr="00C717F6" w14:paraId="5009EB51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50542172" w14:textId="77777777" w:rsidR="008E519E" w:rsidRPr="00C717F6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693E2D0" w14:textId="77777777" w:rsidR="008E519E" w:rsidRPr="006C29D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S_STATE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2711B95" w14:textId="2C1868C1" w:rsidR="008E519E" w:rsidRPr="00C717F6" w:rsidRDefault="00FE649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</w:t>
            </w:r>
            <w:r w:rsidR="008E519E"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383BEAB0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VALUE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6DA72752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09C5645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48A67B0B" w14:textId="77777777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5CB3701" w14:textId="5B4E0713" w:rsidR="008E519E" w:rsidRPr="00C717F6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3C7978" w:rsidRPr="003C7978" w14:paraId="4AFC5FA6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79566FB" w14:textId="77777777" w:rsidR="008E519E" w:rsidRPr="003C7978" w:rsidRDefault="008E519E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299C7BE2" w14:textId="4D6E1683" w:rsidR="008E519E" w:rsidRPr="006C29D9" w:rsidRDefault="008E519E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R_</w:t>
            </w:r>
            <w:r w:rsidR="003C7978" w:rsidRPr="006C29D9">
              <w:rPr>
                <w:rFonts w:eastAsiaTheme="minorEastAsia"/>
                <w:sz w:val="18"/>
                <w:szCs w:val="18"/>
              </w:rPr>
              <w:t>S</w:t>
            </w:r>
            <w:r w:rsidRPr="006C29D9">
              <w:rPr>
                <w:rFonts w:eastAsiaTheme="minorEastAsia"/>
                <w:sz w:val="18"/>
                <w:szCs w:val="18"/>
              </w:rPr>
              <w:t>ID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34958A0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自评主表编号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5FD9F5EC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47BC4C0E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DBE8F74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2920ADE" w14:textId="77777777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7B7A331" w14:textId="5B7244C9" w:rsidR="008E519E" w:rsidRPr="003C7978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0D5D26CB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3AFA4E23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2F945E72" w14:textId="2E230033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C_CONT</w:t>
            </w:r>
            <w:r w:rsidR="00653748" w:rsidRPr="006C29D9">
              <w:rPr>
                <w:rFonts w:eastAsiaTheme="minorEastAsia"/>
                <w:sz w:val="18"/>
                <w:szCs w:val="18"/>
              </w:rPr>
              <w:t>ACT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69F80B10" w14:textId="172E560A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6BCD41DF" w14:textId="7775B2A9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C64F8C8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8A8D25F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4F9B4573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2C43CC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5BA17695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6A2ADF85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9CDEA67" w14:textId="40E7AF7C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C_PHONE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BA63946" w14:textId="59E9680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2F013AF" w14:textId="2BB5C5E5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7F3017EE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7313134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DD844F8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CDAA966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62C50153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1096E910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0877C735" w14:textId="5051CA2B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C_FAX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621FF29" w14:textId="21E857E5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146CFF8" w14:textId="1520F077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64A50B2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2AAA8C06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6BCA9160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55380FDA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68088EA1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73CA4386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18D65D0" w14:textId="49DCE57D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C_TEL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887B967" w14:textId="695357A6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9E059EB" w14:textId="7ADD4159" w:rsidR="00DC2AD1" w:rsidRPr="003C7978" w:rsidRDefault="00DC2AD1" w:rsidP="00DC2AD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1EE65A60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625CBBA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305508B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DEFEA9F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3A73463A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5A7B6BBF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BE1621E" w14:textId="36C90C2B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C_EMAIL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207DE9AC" w14:textId="616E6D6E" w:rsidR="00DC2AD1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197A3DFC" w14:textId="661626D9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01A89F81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CFBB8C2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1FEBBA5B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3158E5C3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C2AD1" w:rsidRPr="003C7978" w14:paraId="3B611E93" w14:textId="77777777" w:rsidTr="003F27A7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BBE146A" w14:textId="77777777" w:rsidR="00DC2AD1" w:rsidRPr="003C7978" w:rsidRDefault="00DC2AD1" w:rsidP="001527E2">
            <w:pPr>
              <w:numPr>
                <w:ilvl w:val="0"/>
                <w:numId w:val="1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3621FC00" w14:textId="5B0B172E" w:rsidR="00DC2AD1" w:rsidRPr="006C29D9" w:rsidRDefault="00DC2AD1" w:rsidP="003C7978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eastAsiaTheme="minorEastAsia" w:hint="eastAsia"/>
                <w:sz w:val="18"/>
                <w:szCs w:val="18"/>
              </w:rPr>
            </w:pPr>
            <w:r w:rsidRPr="006C29D9">
              <w:rPr>
                <w:rFonts w:eastAsiaTheme="minorEastAsia"/>
                <w:sz w:val="18"/>
                <w:szCs w:val="18"/>
              </w:rPr>
              <w:t>C_REVIEW_ADDR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0CD6F81" w14:textId="6AAE625C" w:rsidR="00DC2AD1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评审企业地址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43B8A17" w14:textId="57DFAC0E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2B2D9994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F699B1C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61703A91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983ABC3" w14:textId="77777777" w:rsidR="00DC2AD1" w:rsidRPr="003C7978" w:rsidRDefault="00DC2AD1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0584059" w14:textId="3FE983F2" w:rsidR="000C3FE9" w:rsidRDefault="000C3FE9" w:rsidP="000C3FE9">
      <w:pPr>
        <w:pStyle w:val="2"/>
        <w:rPr>
          <w:rFonts w:hint="eastAsia"/>
        </w:rPr>
      </w:pPr>
      <w:bookmarkStart w:id="12" w:name="_Toc422412542"/>
      <w:r>
        <w:rPr>
          <w:rFonts w:hint="eastAsia"/>
        </w:rPr>
        <w:t>SSM_</w:t>
      </w:r>
      <w:r w:rsidR="005E1FEC">
        <w:t>REVIEW</w:t>
      </w:r>
      <w:r>
        <w:t>_M</w:t>
      </w:r>
      <w:r w:rsidR="008E519E">
        <w:t>EMBERS</w:t>
      </w:r>
      <w:r>
        <w:rPr>
          <w:rFonts w:hint="eastAsia"/>
        </w:rPr>
        <w:t xml:space="preserve"> </w:t>
      </w:r>
      <w:r>
        <w:t>评审</w:t>
      </w:r>
      <w:r w:rsidR="008E519E">
        <w:t>成员</w:t>
      </w:r>
      <w:r>
        <w:rPr>
          <w:rFonts w:hint="eastAsia"/>
        </w:rPr>
        <w:t>表</w:t>
      </w:r>
      <w:bookmarkEnd w:id="12"/>
    </w:p>
    <w:p w14:paraId="34A9933D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68825D21" w14:textId="25545D5C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</w:t>
      </w:r>
      <w:r w:rsidR="008E519E">
        <w:rPr>
          <w:rFonts w:hint="eastAsia"/>
        </w:rPr>
        <w:t>成员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24"/>
        <w:gridCol w:w="1770"/>
        <w:gridCol w:w="1683"/>
        <w:gridCol w:w="516"/>
        <w:gridCol w:w="446"/>
        <w:gridCol w:w="1333"/>
        <w:gridCol w:w="2657"/>
      </w:tblGrid>
      <w:tr w:rsidR="000C3FE9" w14:paraId="039AC7C3" w14:textId="77777777" w:rsidTr="008E519E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6C3BB04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48E56B5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70" w:type="dxa"/>
            <w:shd w:val="clear" w:color="auto" w:fill="CCCCCC"/>
            <w:vAlign w:val="center"/>
          </w:tcPr>
          <w:p w14:paraId="24544F50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51736DF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16" w:type="dxa"/>
            <w:shd w:val="clear" w:color="auto" w:fill="CCCCCC"/>
            <w:vAlign w:val="center"/>
          </w:tcPr>
          <w:p w14:paraId="544E04D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501C150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3" w:type="dxa"/>
            <w:shd w:val="clear" w:color="auto" w:fill="CCCCCC"/>
            <w:vAlign w:val="center"/>
          </w:tcPr>
          <w:p w14:paraId="605F897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7" w:type="dxa"/>
            <w:shd w:val="clear" w:color="auto" w:fill="CCCCCC"/>
            <w:vAlign w:val="center"/>
          </w:tcPr>
          <w:p w14:paraId="4C2A08A7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C1CAD" w14:paraId="6F700811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DF83441" w14:textId="77777777" w:rsidR="008C1CAD" w:rsidRPr="002E6739" w:rsidRDefault="008C1CAD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5F96CB1" w14:textId="4350A683" w:rsidR="008C1CAD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5CCB9C4A" w14:textId="50B05654" w:rsidR="008C1CAD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A37A27F" w14:textId="7CF76E08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3618CEC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06808B6" w14:textId="2BBC5F82" w:rsidR="008C1CAD" w:rsidRPr="002E6739" w:rsidRDefault="005F530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5222F2D3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21CA7826" w14:textId="69DC2AF0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0D035ABD" w14:textId="77777777" w:rsidTr="001527E2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C38C36D" w14:textId="77777777" w:rsidR="008E519E" w:rsidRPr="002E6739" w:rsidRDefault="008E519E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8ADE52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623D81C7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A8A35B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C8FC1C3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209184D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41F6203C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1A3F649B" w14:textId="77777777" w:rsidR="008E519E" w:rsidRPr="002E6739" w:rsidRDefault="008E519E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引用评审员表</w:t>
            </w:r>
          </w:p>
        </w:tc>
      </w:tr>
      <w:tr w:rsidR="008C1CAD" w14:paraId="7D4D0F1A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5D75DB77" w14:textId="77777777" w:rsidR="008C1CAD" w:rsidRPr="002E6739" w:rsidRDefault="008C1CAD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D713DA0" w14:textId="2B08EB43" w:rsidR="008C1CAD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8E519E">
              <w:rPr>
                <w:sz w:val="18"/>
                <w:szCs w:val="18"/>
              </w:rPr>
              <w:t>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C55CAFD" w14:textId="6A1E4056" w:rsidR="008C1CAD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25917AA" w14:textId="3B45242A" w:rsidR="008C1CAD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EEDA0BB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D3C2D2D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089E124F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33311706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E519E" w14:paraId="03C6ED5F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2CD9C2F" w14:textId="77777777" w:rsidR="008E519E" w:rsidRPr="002E6739" w:rsidRDefault="008E519E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64ED8573" w14:textId="2572D4FC" w:rsidR="008E519E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JOB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7256678" w14:textId="273CE746" w:rsidR="008E519E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40D8CD54" w14:textId="08DA3D8B" w:rsidR="008E519E" w:rsidRDefault="00CB1065" w:rsidP="00CB106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849F125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7B50C48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67A4F8F3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3EEF7777" w14:textId="77777777" w:rsidR="008E519E" w:rsidRPr="002E6739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8C1CAD" w14:paraId="22B79FE6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BCD0194" w14:textId="77777777" w:rsidR="008C1CAD" w:rsidRPr="002E6739" w:rsidRDefault="008C1CAD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2C2432F" w14:textId="43A36F0B" w:rsidR="008C1CAD" w:rsidRDefault="0088383A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 w:rsidR="008E519E">
              <w:rPr>
                <w:sz w:val="18"/>
                <w:szCs w:val="18"/>
              </w:rPr>
              <w:t>TEL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219859A9" w14:textId="42A99D79" w:rsidR="008C1CAD" w:rsidRDefault="008E519E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CB47E56" w14:textId="6FE7C0C6" w:rsidR="008C1CAD" w:rsidRDefault="0088383A" w:rsidP="008E519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35F9031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42B97D1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776C1BF7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0979DA48" w14:textId="77777777" w:rsidR="008C1CAD" w:rsidRPr="002E6739" w:rsidRDefault="008C1CAD" w:rsidP="008C1CAD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623F6F66" w14:textId="77777777" w:rsidTr="008E519E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63EE3631" w14:textId="77777777" w:rsidR="000C3FE9" w:rsidRPr="002E6739" w:rsidRDefault="000C3FE9" w:rsidP="008E519E">
            <w:pPr>
              <w:numPr>
                <w:ilvl w:val="0"/>
                <w:numId w:val="2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44A1D20A" w14:textId="22E91814" w:rsidR="000C3FE9" w:rsidRPr="002E6739" w:rsidRDefault="008E519E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C_REMARKS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F03941D" w14:textId="75DB3A08" w:rsidR="000C3FE9" w:rsidRPr="002E6739" w:rsidRDefault="008E519E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55E525" w14:textId="35970E5D" w:rsidR="000C3FE9" w:rsidRPr="002E6739" w:rsidRDefault="008E519E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5544704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94BB6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0DE5FCD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4B219434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0913C2C0" w14:textId="77777777" w:rsidR="00B658C7" w:rsidRDefault="00B658C7" w:rsidP="00B658C7">
      <w:pPr>
        <w:pStyle w:val="2"/>
        <w:rPr>
          <w:rFonts w:hint="eastAsia"/>
        </w:rPr>
      </w:pPr>
      <w:bookmarkStart w:id="13" w:name="_Toc422412543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REVIEW_CONTENT </w:t>
      </w:r>
      <w:r>
        <w:t>评审内容</w:t>
      </w:r>
      <w:r>
        <w:rPr>
          <w:rFonts w:hint="eastAsia"/>
        </w:rPr>
        <w:t>表</w:t>
      </w:r>
      <w:bookmarkEnd w:id="13"/>
    </w:p>
    <w:p w14:paraId="5622E656" w14:textId="77777777" w:rsidR="00B658C7" w:rsidRPr="00E250A5" w:rsidRDefault="00B658C7" w:rsidP="00B658C7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13EB5FFD" w14:textId="77777777" w:rsidR="00B658C7" w:rsidRDefault="00B658C7" w:rsidP="00B658C7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本表用来保存评审内容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B658C7" w14:paraId="5C4D7CD1" w14:textId="77777777" w:rsidTr="001527E2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47CE323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4C6968DB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02E88396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2D0CC5CB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5E0CCE5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2C54EF65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5170BEF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6D5B22A8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658C7" w14:paraId="6883D6C2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3BA4C72" w14:textId="77777777" w:rsidR="00B658C7" w:rsidRPr="002E6739" w:rsidRDefault="00B658C7" w:rsidP="001527E2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D13882E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315C3397" w14:textId="71463F39" w:rsidR="00B658C7" w:rsidRPr="002E6739" w:rsidRDefault="0037195A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</w:t>
            </w:r>
            <w:r w:rsidR="00B658C7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933EA64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7B3E38F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B2DA7A2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184E504" w14:textId="77777777" w:rsidR="00B658C7" w:rsidRPr="002E6739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252AB55" w14:textId="77777777" w:rsidR="00B658C7" w:rsidRDefault="00B658C7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40E16D0C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4D2CC7C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5FB7C20" w14:textId="1DF44284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BD5B19D" w14:textId="3EA890EE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300BB3A5" w14:textId="63CCBF2B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BF7921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AC4B54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D2C09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7332A10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3A89045A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232138E8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C90E410" w14:textId="40CEC41D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C_PROJECT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D8A1419" w14:textId="5746712A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531FE90" w14:textId="44702FED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9FFC15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A8F713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41B9741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21865C20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42F2BF4F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578CA89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5FEBB70" w14:textId="1EEB5E82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869B771" w14:textId="469558AC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1AAF385A" w14:textId="6A77A835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F11A76A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3507BB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1A76FD3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3F79E92A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8EE9694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75A20560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3B51F3F" w14:textId="0B7CDE69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367C98F7" w14:textId="506D1DDD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50516D7" w14:textId="051F7836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F4A3184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C5A4EA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F880AE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116F62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3979DB7E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4138621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C0D7C13" w14:textId="235369B0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C5DC7D0" w14:textId="520A5602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4C7210D" w14:textId="71927918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64BA2D2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B24DD8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9614577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43B2B295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5DA931E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2E630B1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3E6A775" w14:textId="1B3C7CEA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2B2ECF9" w14:textId="7A90E5C3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539F283" w14:textId="23CB51FE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B194E34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4D9E6BA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6752C23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82B07E3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D5420CC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9E62B1A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E1050A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42F2BFB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75B2311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012161F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E78A49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2DB1095B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7BC0C50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58230156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0F7AF7DF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7B83DD9B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CD97AF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E4F5915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5193E11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46ED7F0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B5EC9C9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E6FF550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004C9B60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51F72312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10959C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2EC62B3E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企业自评得分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375BE5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714011F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57BE338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CC8B6D4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B1ADAE6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5D967144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5F1620F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684B850F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C_DESC_REVIEW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343C6DB8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0D49ECA9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808C770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3D80ECC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2BC6C4C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11935E54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9F6B81" w14:paraId="2390BBDF" w14:textId="77777777" w:rsidTr="001527E2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6F8429BF" w14:textId="77777777" w:rsidR="009F6B81" w:rsidRPr="002E6739" w:rsidRDefault="009F6B81" w:rsidP="009F6B81">
            <w:pPr>
              <w:numPr>
                <w:ilvl w:val="0"/>
                <w:numId w:val="26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3C4281BE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N_SCORE_REVIEW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5E782B84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评审得分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432A4A75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8774CBC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3C7A728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D6481B9" w14:textId="77777777" w:rsidR="009F6B81" w:rsidRPr="002E6739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3D16807" w14:textId="77777777" w:rsidR="009F6B81" w:rsidRDefault="009F6B81" w:rsidP="009F6B8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8787258" w14:textId="66B11300" w:rsidR="000C3FE9" w:rsidRDefault="000C3FE9" w:rsidP="000C3FE9">
      <w:pPr>
        <w:pStyle w:val="2"/>
        <w:rPr>
          <w:rFonts w:hint="eastAsia"/>
        </w:rPr>
      </w:pPr>
      <w:bookmarkStart w:id="14" w:name="_Toc422412544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 w:rsidR="005E1FEC">
        <w:t>REVIEW_</w:t>
      </w:r>
      <w:r w:rsidR="00B658C7">
        <w:t>CERT</w:t>
      </w:r>
      <w:r>
        <w:t xml:space="preserve"> </w:t>
      </w:r>
      <w:r>
        <w:t>评审</w:t>
      </w:r>
      <w:r w:rsidR="00B658C7">
        <w:t>证书</w:t>
      </w:r>
      <w:r>
        <w:rPr>
          <w:rFonts w:hint="eastAsia"/>
        </w:rPr>
        <w:t>表</w:t>
      </w:r>
      <w:bookmarkEnd w:id="14"/>
    </w:p>
    <w:p w14:paraId="5FC76BA4" w14:textId="77777777" w:rsidR="000C3FE9" w:rsidRPr="00E250A5" w:rsidRDefault="000C3FE9" w:rsidP="000C3FE9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00794BF9" w14:textId="732B440C" w:rsidR="000C3FE9" w:rsidRDefault="000C3FE9" w:rsidP="00EB48D9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 w:rsidR="00EB48D9">
        <w:rPr>
          <w:rFonts w:hint="eastAsia"/>
        </w:rPr>
        <w:t>本表用来保存评审</w:t>
      </w:r>
      <w:r w:rsidR="00B658C7">
        <w:rPr>
          <w:rFonts w:hint="eastAsia"/>
        </w:rPr>
        <w:t>证书</w:t>
      </w:r>
      <w:r w:rsidRPr="00E250A5">
        <w:rPr>
          <w:rFonts w:hint="eastAsia"/>
        </w:rPr>
        <w:t>。</w:t>
      </w:r>
      <w:r w:rsidR="00DE1DB6">
        <w:rPr>
          <w:rFonts w:hint="eastAsia"/>
          <w:sz w:val="18"/>
          <w:szCs w:val="18"/>
        </w:rPr>
        <w:t>证书状态直接使用</w:t>
      </w:r>
      <w:r w:rsidR="00DE1DB6">
        <w:rPr>
          <w:rFonts w:hint="eastAsia"/>
          <w:sz w:val="18"/>
          <w:szCs w:val="18"/>
        </w:rPr>
        <w:t>N_STATE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466"/>
        <w:gridCol w:w="1527"/>
        <w:gridCol w:w="1721"/>
        <w:gridCol w:w="454"/>
        <w:gridCol w:w="440"/>
        <w:gridCol w:w="1169"/>
        <w:gridCol w:w="2301"/>
      </w:tblGrid>
      <w:tr w:rsidR="000C3FE9" w14:paraId="06404E4B" w14:textId="77777777" w:rsidTr="004936BB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47AB108B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CCCCCC"/>
            <w:vAlign w:val="center"/>
          </w:tcPr>
          <w:p w14:paraId="08A67BF1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27" w:type="dxa"/>
            <w:shd w:val="clear" w:color="auto" w:fill="CCCCCC"/>
            <w:vAlign w:val="center"/>
          </w:tcPr>
          <w:p w14:paraId="75ED7F0D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21" w:type="dxa"/>
            <w:shd w:val="clear" w:color="auto" w:fill="CCCCCC"/>
            <w:vAlign w:val="center"/>
          </w:tcPr>
          <w:p w14:paraId="332FFFE6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4" w:type="dxa"/>
            <w:shd w:val="clear" w:color="auto" w:fill="CCCCCC"/>
            <w:vAlign w:val="center"/>
          </w:tcPr>
          <w:p w14:paraId="5378DCDE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0" w:type="dxa"/>
            <w:shd w:val="clear" w:color="auto" w:fill="CCCCCC"/>
            <w:vAlign w:val="center"/>
          </w:tcPr>
          <w:p w14:paraId="5EBE00F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69" w:type="dxa"/>
            <w:shd w:val="clear" w:color="auto" w:fill="CCCCCC"/>
            <w:vAlign w:val="center"/>
          </w:tcPr>
          <w:p w14:paraId="3A381F8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01" w:type="dxa"/>
            <w:shd w:val="clear" w:color="auto" w:fill="CCCCCC"/>
            <w:vAlign w:val="center"/>
          </w:tcPr>
          <w:p w14:paraId="161D89E8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C562B" w14:paraId="1671F556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7B5441D" w14:textId="77777777" w:rsidR="003C562B" w:rsidRPr="002E6739" w:rsidRDefault="003C562B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002F13D" w14:textId="3732249B" w:rsidR="003C562B" w:rsidRDefault="003C562B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_SID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BED8FCB" w14:textId="7CCDC1D9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3B24864" w14:textId="7BBB1670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99028E1" w14:textId="77777777" w:rsidR="003C562B" w:rsidRPr="002E6739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A7CFFA7" w14:textId="5358D37A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3868812F" w14:textId="77777777" w:rsidR="003C562B" w:rsidRPr="002E6739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C30C7E9" w14:textId="77777777" w:rsidR="003C562B" w:rsidRDefault="003C562B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C3FE9" w14:paraId="0162D6CF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C0851E2" w14:textId="77777777" w:rsidR="000C3FE9" w:rsidRPr="002E6739" w:rsidRDefault="000C3FE9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163A459D" w14:textId="18C5495C" w:rsidR="000C3FE9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_ENTERPRISE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48D4AE9" w14:textId="304FF277" w:rsidR="000C3FE9" w:rsidRPr="002E6739" w:rsidRDefault="00B658C7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B7FB34C" w14:textId="408CFE6B" w:rsidR="000C3FE9" w:rsidRPr="002E6739" w:rsidRDefault="00DE1DB6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D0E3E9A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6848B8A" w14:textId="1FAACE32" w:rsidR="000C3FE9" w:rsidRPr="002E6739" w:rsidRDefault="00E344CC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5E9EEB2" w14:textId="77777777" w:rsidR="000C3FE9" w:rsidRPr="002E673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A76FA08" w14:textId="3EE2F8F4" w:rsidR="000C3FE9" w:rsidRDefault="000C3FE9" w:rsidP="0028290A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362D5E48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2530A288" w14:textId="77777777" w:rsidR="00EB48D9" w:rsidRPr="002E6739" w:rsidRDefault="00EB48D9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5D7F733" w14:textId="602FF429" w:rsidR="00EB48D9" w:rsidRDefault="00DE1DB6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N_LEVEL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933376B" w14:textId="2B6BD1CB" w:rsidR="00EB48D9" w:rsidRDefault="00DE1DB6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1CE1E02F" w14:textId="2AB6C414" w:rsidR="00EB48D9" w:rsidRDefault="00DE1DB6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0623C86" w14:textId="77777777" w:rsidR="00EB48D9" w:rsidRPr="002E673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73B8A529" w14:textId="77777777" w:rsidR="00EB48D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0DA516D9" w14:textId="77777777" w:rsidR="00EB48D9" w:rsidRPr="002E673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16A4D8A" w14:textId="77777777" w:rsidR="00EB48D9" w:rsidRDefault="00EB48D9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02D65626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586BE03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1D342201" w14:textId="27835DC5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4093A94" w14:textId="649064A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1194524" w14:textId="1D1EEB9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17E35D7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1E4690C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29ED96F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53085CA0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002CCE85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3B3921E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AF99072" w14:textId="49265FA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3274672" w14:textId="029C6775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74C665DE" w14:textId="4CD89355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7A3EE969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A8D5369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AC5BD21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EF5A0F7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67C95810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1FB6CED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358EAB2C" w14:textId="622F888B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D498E80" w14:textId="1F9593E1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9ECA455" w14:textId="46FC0BF2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66936EF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D6D316F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410E5B85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5ED9E23E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550D3A0F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2443B19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E9C0D63" w14:textId="4E630D78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3BA90F7" w14:textId="66C33BB6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7583343" w14:textId="4844CFFD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DB381E2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A8A8E33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207DFEDD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CA730F0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78BFB015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779273D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DE34E89" w14:textId="3156658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  <w:r w:rsidRPr="00DE1DB6">
              <w:rPr>
                <w:rFonts w:hint="eastAsia"/>
                <w:sz w:val="18"/>
                <w:szCs w:val="18"/>
              </w:rPr>
              <w:t>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448D5E2" w14:textId="505127B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941F92C" w14:textId="480569FA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300DE10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353AD74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C322A56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B8F0500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3421D038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14135AD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6DB51818" w14:textId="70DD0D73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C_ISSUING_AUTHORITY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576A4070" w14:textId="24613EE2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236DBEF" w14:textId="2416839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DA03219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75AEAD7D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49428E65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95D8772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32709652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03DC9D7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2D74FA40" w14:textId="66026D0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C_PRINTED_NUMBER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BB1251D" w14:textId="05433B42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印制编号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5E9CEC2" w14:textId="1CA5EA3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5ADC0D2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75CAF1AE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05A6A5AA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652E0B33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05EDF807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D726466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8825ADF" w14:textId="027FE591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T_ISSUING_DATE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BE4F13B" w14:textId="1D824684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发证日期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29074491" w14:textId="405F21F1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6DE4A3E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68D2DEA6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7CB473FF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1D2FAD8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DE1DB6" w14:paraId="2435617E" w14:textId="77777777" w:rsidTr="004936BB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D173F0F" w14:textId="77777777" w:rsidR="00DE1DB6" w:rsidRPr="002E6739" w:rsidRDefault="00DE1DB6" w:rsidP="001527E2">
            <w:pPr>
              <w:numPr>
                <w:ilvl w:val="0"/>
                <w:numId w:val="27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2FDB2294" w14:textId="5F729B3B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DE1DB6">
              <w:rPr>
                <w:rFonts w:hint="eastAsia"/>
                <w:sz w:val="18"/>
                <w:szCs w:val="18"/>
              </w:rPr>
              <w:t>VALIDITY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4CA529F" w14:textId="59BBFEA4" w:rsidR="00DE1DB6" w:rsidRDefault="008C00E1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有效期截至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0D062D8" w14:textId="576B09AD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56CE471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D849313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20B1971" w14:textId="77777777" w:rsidR="00DE1DB6" w:rsidRPr="002E6739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EDBE037" w14:textId="77777777" w:rsidR="00DE1DB6" w:rsidRDefault="00DE1DB6" w:rsidP="00DE1DB6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564E82DB" w14:textId="6EE05237" w:rsidR="004936BB" w:rsidRDefault="004936BB" w:rsidP="004936BB">
      <w:pPr>
        <w:pStyle w:val="2"/>
        <w:rPr>
          <w:rFonts w:hint="eastAsia"/>
        </w:rPr>
      </w:pPr>
      <w:bookmarkStart w:id="15" w:name="_Toc422412545"/>
      <w:r>
        <w:rPr>
          <w:rFonts w:hint="eastAsia"/>
        </w:rPr>
        <w:t>SSM_</w:t>
      </w:r>
      <w:r>
        <w:t>RESULT_PLAN</w:t>
      </w:r>
      <w:r>
        <w:rPr>
          <w:rFonts w:hint="eastAsia"/>
        </w:rPr>
        <w:t xml:space="preserve"> </w:t>
      </w:r>
      <w:r>
        <w:t>评审</w:t>
      </w:r>
      <w:r>
        <w:rPr>
          <w:rFonts w:hint="eastAsia"/>
        </w:rPr>
        <w:t>方案结果表</w:t>
      </w:r>
      <w:bookmarkEnd w:id="15"/>
    </w:p>
    <w:p w14:paraId="1CFEFBBB" w14:textId="77777777" w:rsidR="004936BB" w:rsidRPr="00E250A5" w:rsidRDefault="004936BB" w:rsidP="004936BB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7D0BE52F" w14:textId="5115229F" w:rsidR="004936BB" w:rsidRPr="00E250A5" w:rsidRDefault="004936BB" w:rsidP="004936BB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</w:t>
      </w:r>
      <w:r w:rsidR="001F3399">
        <w:rPr>
          <w:rFonts w:hint="eastAsia"/>
        </w:rPr>
        <w:t>方案结果</w:t>
      </w:r>
      <w:r>
        <w:rPr>
          <w:rFonts w:hint="eastAsia"/>
        </w:rPr>
        <w:t>表</w:t>
      </w:r>
      <w:r w:rsidRPr="00E250A5">
        <w:rPr>
          <w:rFonts w:hint="eastAsia"/>
        </w:rPr>
        <w:t>信息。</w:t>
      </w:r>
      <w:r w:rsidR="001F3399">
        <w:rPr>
          <w:rFonts w:hint="eastAsia"/>
        </w:rPr>
        <w:t>用于企业查看评审结果。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86"/>
        <w:gridCol w:w="2267"/>
        <w:gridCol w:w="1615"/>
        <w:gridCol w:w="1670"/>
        <w:gridCol w:w="457"/>
        <w:gridCol w:w="442"/>
        <w:gridCol w:w="1228"/>
        <w:gridCol w:w="2384"/>
      </w:tblGrid>
      <w:tr w:rsidR="004936BB" w14:paraId="3824FAF4" w14:textId="77777777" w:rsidTr="00733E25">
        <w:trPr>
          <w:jc w:val="center"/>
        </w:trPr>
        <w:tc>
          <w:tcPr>
            <w:tcW w:w="484" w:type="dxa"/>
            <w:shd w:val="clear" w:color="auto" w:fill="CCCCCC"/>
            <w:vAlign w:val="center"/>
          </w:tcPr>
          <w:p w14:paraId="4C643B61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CCCCCC"/>
            <w:vAlign w:val="center"/>
          </w:tcPr>
          <w:p w14:paraId="3C46C318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07" w:type="dxa"/>
            <w:shd w:val="clear" w:color="auto" w:fill="CCCCCC"/>
            <w:vAlign w:val="center"/>
          </w:tcPr>
          <w:p w14:paraId="01B734CF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70" w:type="dxa"/>
            <w:shd w:val="clear" w:color="auto" w:fill="CCCCCC"/>
            <w:vAlign w:val="center"/>
          </w:tcPr>
          <w:p w14:paraId="6C718871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7" w:type="dxa"/>
            <w:shd w:val="clear" w:color="auto" w:fill="CCCCCC"/>
            <w:vAlign w:val="center"/>
          </w:tcPr>
          <w:p w14:paraId="5A8C4D70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2" w:type="dxa"/>
            <w:shd w:val="clear" w:color="auto" w:fill="CCCCCC"/>
            <w:vAlign w:val="center"/>
          </w:tcPr>
          <w:p w14:paraId="5383B24E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23" w:type="dxa"/>
            <w:shd w:val="clear" w:color="auto" w:fill="CCCCCC"/>
            <w:vAlign w:val="center"/>
          </w:tcPr>
          <w:p w14:paraId="7E5C3465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99" w:type="dxa"/>
            <w:shd w:val="clear" w:color="auto" w:fill="CCCCCC"/>
            <w:vAlign w:val="center"/>
          </w:tcPr>
          <w:p w14:paraId="325313A2" w14:textId="77777777" w:rsidR="004936BB" w:rsidRPr="002E6739" w:rsidRDefault="004936BB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33E25" w14:paraId="423E2570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DBC38F4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8E1F26F" w14:textId="02ACAC4C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4F1E67A9" w14:textId="355A9123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5C7BA857" w14:textId="6E7EC80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EF60BAB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02A4E7B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4211705E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32109C04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8E8A347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52F0750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583868CB" w14:textId="10CC9CF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_ENTERPRISE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071920B2" w14:textId="14AF9E35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A08042F" w14:textId="30551A3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0956FC4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FED933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28364741" w14:textId="4DF1EE52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5585604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28EEF144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3FCCD41A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2FF1C635" w14:textId="4BDC7ED6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C_ENTERPRISE</w:t>
            </w:r>
            <w:r>
              <w:rPr>
                <w:sz w:val="18"/>
                <w:szCs w:val="18"/>
              </w:rPr>
              <w:t>_ADDR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694DB425" w14:textId="64FAA810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申请企业地址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504E7ED" w14:textId="7F0E633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08424BF0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267EBA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7C98CF1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30B07A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D66463F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1AA9956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38C97E11" w14:textId="660173BF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>
              <w:rPr>
                <w:sz w:val="18"/>
                <w:szCs w:val="18"/>
              </w:rPr>
              <w:t>START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4F6158A" w14:textId="60C251E8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评审开始时间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FA50DED" w14:textId="19CD2439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4A13F8D1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7B3D3AD8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7707774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74773CD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F379FB7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77A1AAA3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101C218F" w14:textId="6DF36A9B" w:rsidR="00733E25" w:rsidRPr="00877F0E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T_END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2240259F" w14:textId="2E4DBC96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1F000DB" w14:textId="77489F21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3F5D9EF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5A80F3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B5BC41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2A7F42EF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4B971A86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43F727F7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BC50B90" w14:textId="380DB09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159958A" w14:textId="003D9284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4CA9D48" w14:textId="552A81C2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1C00BE4E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3918695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60E4F092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49EE0733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CE9A013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6B20D8B2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66261BA6" w14:textId="5AC0C4F8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_</w:t>
            </w:r>
            <w:r>
              <w:t>LEADER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EFF9A3A" w14:textId="30514FFC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</w:t>
            </w:r>
            <w:r>
              <w:rPr>
                <w:rFonts w:hint="eastAsia"/>
                <w:sz w:val="18"/>
                <w:szCs w:val="18"/>
              </w:rPr>
              <w:t>组组长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ECC84A1" w14:textId="3A7653FC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5708DAF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09C63F8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1580F90A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14:paraId="0FDEAEEE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7EB8D75" w14:textId="77777777" w:rsidTr="001527E2">
        <w:trPr>
          <w:trHeight w:val="20"/>
          <w:jc w:val="center"/>
        </w:trPr>
        <w:tc>
          <w:tcPr>
            <w:tcW w:w="524" w:type="dxa"/>
            <w:shd w:val="clear" w:color="auto" w:fill="auto"/>
            <w:vAlign w:val="center"/>
          </w:tcPr>
          <w:p w14:paraId="13066EEA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7" w:type="dxa"/>
            <w:shd w:val="clear" w:color="auto" w:fill="auto"/>
            <w:vAlign w:val="center"/>
          </w:tcPr>
          <w:p w14:paraId="78D9C425" w14:textId="67BA1458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STATE</w:t>
            </w:r>
          </w:p>
        </w:tc>
        <w:tc>
          <w:tcPr>
            <w:tcW w:w="1789" w:type="dxa"/>
            <w:shd w:val="clear" w:color="auto" w:fill="auto"/>
            <w:vAlign w:val="center"/>
          </w:tcPr>
          <w:p w14:paraId="5546C809" w14:textId="68AB73CB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1774E035" w14:textId="14862E4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P_NAME</w:t>
            </w:r>
          </w:p>
        </w:tc>
        <w:tc>
          <w:tcPr>
            <w:tcW w:w="463" w:type="dxa"/>
            <w:shd w:val="clear" w:color="auto" w:fill="auto"/>
            <w:vAlign w:val="center"/>
          </w:tcPr>
          <w:p w14:paraId="79CA0A0C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56F0626C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46" w:type="dxa"/>
            <w:shd w:val="clear" w:color="auto" w:fill="auto"/>
            <w:vAlign w:val="center"/>
          </w:tcPr>
          <w:p w14:paraId="5EFCB102" w14:textId="7AAB2DF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671" w:type="dxa"/>
            <w:shd w:val="clear" w:color="auto" w:fill="auto"/>
            <w:vAlign w:val="center"/>
          </w:tcPr>
          <w:p w14:paraId="1F1F898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394D7F82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40D5370E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4EADE2C3" w14:textId="140F4F73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 w:rsidRPr="00C717F6">
              <w:rPr>
                <w:rFonts w:hint="eastAsia"/>
                <w:sz w:val="18"/>
                <w:szCs w:val="18"/>
              </w:rPr>
              <w:t>S_STATE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FE12209" w14:textId="2A67A5DA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AE3B33E" w14:textId="65526313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C717F6">
              <w:rPr>
                <w:rFonts w:hint="eastAsia"/>
                <w:sz w:val="18"/>
                <w:szCs w:val="18"/>
              </w:rPr>
              <w:t>P_</w:t>
            </w:r>
            <w:r w:rsidRPr="00C717F6">
              <w:rPr>
                <w:sz w:val="18"/>
                <w:szCs w:val="18"/>
              </w:rPr>
              <w:t>VALUE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0C605B05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67908E47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2FAF343A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F736744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6ABA0BCF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35FA1FEC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57A76511" w14:textId="24AFC9AA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 w:rsidRPr="003C7978"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4BDD3031" w14:textId="06D8389B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自评主表编号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F8E9AAB" w14:textId="30004E7A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3C7978"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1CD08E48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7EF12E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9B440D0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13276E2A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0DD9A7B7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CCB8A04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177A9332" w14:textId="16CF72B1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C_CONTACT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46DB38A" w14:textId="2F6FB802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0F8D8ED3" w14:textId="6BF2F80B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44ACF86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3AC1CF9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845EE0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6DCA883E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BEB0977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36ACB530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1AAFCB15" w14:textId="6322BD9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_PHONE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650E9388" w14:textId="46D07D4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7B3EBD5E" w14:textId="47641AA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0F3ADBE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F5D2FC3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04FE083C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08EA8B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00F48FDC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5650ACC7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700123DC" w14:textId="665FB2DD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_FAX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76C99964" w14:textId="005DB09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传真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F0E95E1" w14:textId="254C3E5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5D9898A7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225162F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23D0E8E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083F25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3ED31D0E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2A9E813A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1DD06969" w14:textId="79004CE5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5F68A4BA" w14:textId="1B92EBBF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C846DA1" w14:textId="6E6AD048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0F6E8F3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1F78B64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4F67DD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2F468117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09A6FF1B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11E6D2E3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5F350FBA" w14:textId="12C54874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_EMAIL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11A9346E" w14:textId="35794C01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234D1BFB" w14:textId="09658F3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6037329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409DA759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7B29D3E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EB32534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33E25" w14:paraId="1E4ED4B1" w14:textId="77777777" w:rsidTr="00733E25">
        <w:trPr>
          <w:trHeight w:val="20"/>
          <w:jc w:val="center"/>
        </w:trPr>
        <w:tc>
          <w:tcPr>
            <w:tcW w:w="484" w:type="dxa"/>
            <w:shd w:val="clear" w:color="auto" w:fill="auto"/>
            <w:vAlign w:val="center"/>
          </w:tcPr>
          <w:p w14:paraId="7C6975E0" w14:textId="77777777" w:rsidR="00733E25" w:rsidRPr="002E6739" w:rsidRDefault="00733E25" w:rsidP="00733E25">
            <w:pPr>
              <w:numPr>
                <w:ilvl w:val="0"/>
                <w:numId w:val="28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267" w:type="dxa"/>
            <w:shd w:val="clear" w:color="auto" w:fill="auto"/>
            <w:vAlign w:val="center"/>
          </w:tcPr>
          <w:p w14:paraId="74DC1B44" w14:textId="1834FEF0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REVIEW_</w:t>
            </w:r>
            <w:r>
              <w:rPr>
                <w:rFonts w:hint="eastAsia"/>
                <w:sz w:val="18"/>
                <w:szCs w:val="18"/>
              </w:rPr>
              <w:t>ADDR</w:t>
            </w:r>
          </w:p>
        </w:tc>
        <w:tc>
          <w:tcPr>
            <w:tcW w:w="1607" w:type="dxa"/>
            <w:shd w:val="clear" w:color="auto" w:fill="auto"/>
            <w:vAlign w:val="center"/>
          </w:tcPr>
          <w:p w14:paraId="3B0EFA83" w14:textId="4425069E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评审企业地址</w:t>
            </w:r>
          </w:p>
        </w:tc>
        <w:tc>
          <w:tcPr>
            <w:tcW w:w="1670" w:type="dxa"/>
            <w:shd w:val="clear" w:color="auto" w:fill="auto"/>
            <w:vAlign w:val="center"/>
          </w:tcPr>
          <w:p w14:paraId="48AD4257" w14:textId="5B7BB589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(500)</w:t>
            </w:r>
          </w:p>
        </w:tc>
        <w:tc>
          <w:tcPr>
            <w:tcW w:w="457" w:type="dxa"/>
            <w:shd w:val="clear" w:color="auto" w:fill="auto"/>
            <w:vAlign w:val="center"/>
          </w:tcPr>
          <w:p w14:paraId="39D6D9C6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14:paraId="026D566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14:paraId="379950BD" w14:textId="77777777" w:rsidR="00733E25" w:rsidRPr="002E6739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99" w:type="dxa"/>
            <w:shd w:val="clear" w:color="auto" w:fill="auto"/>
            <w:vAlign w:val="center"/>
          </w:tcPr>
          <w:p w14:paraId="0FBB44E6" w14:textId="77777777" w:rsidR="00733E25" w:rsidRDefault="00733E25" w:rsidP="00733E25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5AA18E1" w14:textId="77777777" w:rsidR="0066670C" w:rsidRDefault="0066670C" w:rsidP="0066670C">
      <w:pPr>
        <w:pStyle w:val="2"/>
        <w:rPr>
          <w:rFonts w:hint="eastAsia"/>
        </w:rPr>
      </w:pPr>
      <w:bookmarkStart w:id="16" w:name="_Toc422412546"/>
      <w:r>
        <w:rPr>
          <w:rFonts w:hint="eastAsia"/>
        </w:rPr>
        <w:t>SSM_</w:t>
      </w:r>
      <w:r>
        <w:t>RESULT_MEMBERS</w:t>
      </w:r>
      <w:r>
        <w:rPr>
          <w:rFonts w:hint="eastAsia"/>
        </w:rPr>
        <w:t xml:space="preserve"> </w:t>
      </w:r>
      <w:r>
        <w:t>评审成员结果</w:t>
      </w:r>
      <w:r>
        <w:rPr>
          <w:rFonts w:hint="eastAsia"/>
        </w:rPr>
        <w:t>表</w:t>
      </w:r>
      <w:bookmarkEnd w:id="16"/>
    </w:p>
    <w:p w14:paraId="298952F2" w14:textId="77777777" w:rsidR="0066670C" w:rsidRPr="00E250A5" w:rsidRDefault="0066670C" w:rsidP="0066670C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>[简要说明]</w:t>
      </w:r>
      <w:r w:rsidRPr="00E250A5">
        <w:rPr>
          <w:rFonts w:hint="eastAsia"/>
        </w:rPr>
        <w:t>：</w:t>
      </w:r>
    </w:p>
    <w:p w14:paraId="143FD446" w14:textId="77777777" w:rsidR="0066670C" w:rsidRPr="00E250A5" w:rsidRDefault="0066670C" w:rsidP="0066670C">
      <w:pPr>
        <w:ind w:firstLine="460"/>
        <w:rPr>
          <w:rFonts w:hint="eastAsia"/>
        </w:rPr>
      </w:pPr>
      <w:r w:rsidRPr="00E250A5">
        <w:rPr>
          <w:rFonts w:hint="eastAsia"/>
        </w:rPr>
        <w:t>1</w:t>
      </w:r>
      <w:r w:rsidRPr="00E250A5">
        <w:rPr>
          <w:rFonts w:hint="eastAsia"/>
        </w:rPr>
        <w:t>）、</w:t>
      </w:r>
      <w:r>
        <w:rPr>
          <w:rFonts w:hint="eastAsia"/>
        </w:rPr>
        <w:t>本表用来保存评审的成员</w:t>
      </w:r>
      <w:r w:rsidRPr="00E250A5">
        <w:rPr>
          <w:rFonts w:hint="eastAsia"/>
        </w:rPr>
        <w:t>信息。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20"/>
        <w:gridCol w:w="1624"/>
        <w:gridCol w:w="1770"/>
        <w:gridCol w:w="1683"/>
        <w:gridCol w:w="516"/>
        <w:gridCol w:w="446"/>
        <w:gridCol w:w="1333"/>
        <w:gridCol w:w="2657"/>
      </w:tblGrid>
      <w:tr w:rsidR="0066670C" w14:paraId="2E5DFE3F" w14:textId="77777777" w:rsidTr="009C445F">
        <w:trPr>
          <w:jc w:val="center"/>
        </w:trPr>
        <w:tc>
          <w:tcPr>
            <w:tcW w:w="520" w:type="dxa"/>
            <w:shd w:val="clear" w:color="auto" w:fill="CCCCCC"/>
            <w:vAlign w:val="center"/>
          </w:tcPr>
          <w:p w14:paraId="6FBF4A68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CCCCCC"/>
            <w:vAlign w:val="center"/>
          </w:tcPr>
          <w:p w14:paraId="189674D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770" w:type="dxa"/>
            <w:shd w:val="clear" w:color="auto" w:fill="CCCCCC"/>
            <w:vAlign w:val="center"/>
          </w:tcPr>
          <w:p w14:paraId="5F0D15B9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683" w:type="dxa"/>
            <w:shd w:val="clear" w:color="auto" w:fill="CCCCCC"/>
            <w:vAlign w:val="center"/>
          </w:tcPr>
          <w:p w14:paraId="14074E33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516" w:type="dxa"/>
            <w:shd w:val="clear" w:color="auto" w:fill="CCCCCC"/>
            <w:vAlign w:val="center"/>
          </w:tcPr>
          <w:p w14:paraId="774FB4E5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6" w:type="dxa"/>
            <w:shd w:val="clear" w:color="auto" w:fill="CCCCCC"/>
            <w:vAlign w:val="center"/>
          </w:tcPr>
          <w:p w14:paraId="47DBA223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333" w:type="dxa"/>
            <w:shd w:val="clear" w:color="auto" w:fill="CCCCCC"/>
            <w:vAlign w:val="center"/>
          </w:tcPr>
          <w:p w14:paraId="4FE7F6C0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657" w:type="dxa"/>
            <w:shd w:val="clear" w:color="auto" w:fill="CCCCCC"/>
            <w:vAlign w:val="center"/>
          </w:tcPr>
          <w:p w14:paraId="10F1FC05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6670C" w14:paraId="55AD2D02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66EF73BA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B37934B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R_SID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6E1A6D39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6DD20C4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6C3EB8D2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3D45444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2559388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6ADA59A0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779504C0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6FA4967E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82E47C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2845544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成员编号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69C7DF7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33D539F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61E839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2BABFCAC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000915C6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引用评审员表</w:t>
            </w:r>
          </w:p>
        </w:tc>
      </w:tr>
      <w:tr w:rsidR="0066670C" w14:paraId="05EC4EC7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2AE41FF5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CAAB1FB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_MEMBER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B7A9199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成员名称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783062E2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34E832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60AE742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0B569257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1338D266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014838E6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5596D2DA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623D5A2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JOB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77C7528F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职称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4B72652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7145E0B1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20C9DC64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7B18A5F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7BA4EDEB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42494BA7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4ABB9204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18DD81B8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TEL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04C61BC1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3F237F86" w14:textId="77777777" w:rsidR="0066670C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(50)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FE00B4D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611E57B8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64182A5F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0E1E7A5F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66670C" w14:paraId="4572CE8A" w14:textId="77777777" w:rsidTr="009C445F">
        <w:trPr>
          <w:trHeight w:val="20"/>
          <w:jc w:val="center"/>
        </w:trPr>
        <w:tc>
          <w:tcPr>
            <w:tcW w:w="520" w:type="dxa"/>
            <w:shd w:val="clear" w:color="auto" w:fill="auto"/>
            <w:vAlign w:val="center"/>
          </w:tcPr>
          <w:p w14:paraId="10E827E7" w14:textId="77777777" w:rsidR="0066670C" w:rsidRPr="002E6739" w:rsidRDefault="0066670C" w:rsidP="0027293D">
            <w:pPr>
              <w:numPr>
                <w:ilvl w:val="0"/>
                <w:numId w:val="33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354F816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C_REMARKS</w:t>
            </w:r>
          </w:p>
        </w:tc>
        <w:tc>
          <w:tcPr>
            <w:tcW w:w="1770" w:type="dxa"/>
            <w:shd w:val="clear" w:color="auto" w:fill="auto"/>
            <w:vAlign w:val="center"/>
          </w:tcPr>
          <w:p w14:paraId="462497B3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683" w:type="dxa"/>
            <w:shd w:val="clear" w:color="auto" w:fill="auto"/>
            <w:vAlign w:val="center"/>
          </w:tcPr>
          <w:p w14:paraId="04DC7FDA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(2000)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1A218F29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6" w:type="dxa"/>
            <w:shd w:val="clear" w:color="auto" w:fill="auto"/>
            <w:vAlign w:val="center"/>
          </w:tcPr>
          <w:p w14:paraId="147DDDE1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14:paraId="3BB5CD3E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657" w:type="dxa"/>
            <w:shd w:val="clear" w:color="auto" w:fill="auto"/>
            <w:vAlign w:val="center"/>
          </w:tcPr>
          <w:p w14:paraId="488F8875" w14:textId="77777777" w:rsidR="0066670C" w:rsidRPr="002E6739" w:rsidRDefault="0066670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10ECC8B1" w14:textId="19876FF0" w:rsidR="001527E2" w:rsidRDefault="001527E2" w:rsidP="001527E2">
      <w:pPr>
        <w:pStyle w:val="2"/>
        <w:rPr>
          <w:rFonts w:hint="eastAsia"/>
        </w:rPr>
      </w:pPr>
      <w:bookmarkStart w:id="17" w:name="_Toc422412547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RESULT_CONTENT </w:t>
      </w:r>
      <w:r>
        <w:t>评审内容结果</w:t>
      </w:r>
      <w:r>
        <w:rPr>
          <w:rFonts w:hint="eastAsia"/>
        </w:rPr>
        <w:t>表</w:t>
      </w:r>
      <w:bookmarkEnd w:id="17"/>
    </w:p>
    <w:p w14:paraId="66DBF196" w14:textId="77777777" w:rsidR="001527E2" w:rsidRPr="00E250A5" w:rsidRDefault="001527E2" w:rsidP="001527E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1ECFE5AE" w14:textId="711A509C" w:rsidR="001527E2" w:rsidRDefault="001527E2" w:rsidP="001527E2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本表用来保存评审内容</w:t>
      </w:r>
      <w:r w:rsidRPr="00E250A5">
        <w:rPr>
          <w:rFonts w:hint="eastAsia"/>
        </w:rPr>
        <w:t>。</w:t>
      </w:r>
      <w:r>
        <w:rPr>
          <w:rFonts w:hint="eastAsia"/>
        </w:rPr>
        <w:t>用于企业查看评审结果。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95"/>
        <w:gridCol w:w="2016"/>
        <w:gridCol w:w="1639"/>
        <w:gridCol w:w="1761"/>
        <w:gridCol w:w="459"/>
        <w:gridCol w:w="443"/>
        <w:gridCol w:w="1245"/>
        <w:gridCol w:w="2491"/>
      </w:tblGrid>
      <w:tr w:rsidR="001527E2" w14:paraId="629D26C0" w14:textId="77777777" w:rsidTr="00400FC3">
        <w:trPr>
          <w:jc w:val="center"/>
        </w:trPr>
        <w:tc>
          <w:tcPr>
            <w:tcW w:w="495" w:type="dxa"/>
            <w:shd w:val="clear" w:color="auto" w:fill="CCCCCC"/>
            <w:vAlign w:val="center"/>
          </w:tcPr>
          <w:p w14:paraId="28AB040D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CCCCCC"/>
            <w:vAlign w:val="center"/>
          </w:tcPr>
          <w:p w14:paraId="43C7374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39" w:type="dxa"/>
            <w:shd w:val="clear" w:color="auto" w:fill="CCCCCC"/>
            <w:vAlign w:val="center"/>
          </w:tcPr>
          <w:p w14:paraId="4CA0360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61" w:type="dxa"/>
            <w:shd w:val="clear" w:color="auto" w:fill="CCCCCC"/>
            <w:vAlign w:val="center"/>
          </w:tcPr>
          <w:p w14:paraId="3945437F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313B254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4511A281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45" w:type="dxa"/>
            <w:shd w:val="clear" w:color="auto" w:fill="CCCCCC"/>
            <w:vAlign w:val="center"/>
          </w:tcPr>
          <w:p w14:paraId="509411EB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491" w:type="dxa"/>
            <w:shd w:val="clear" w:color="auto" w:fill="CCCCCC"/>
            <w:vAlign w:val="center"/>
          </w:tcPr>
          <w:p w14:paraId="5B804327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527E2" w14:paraId="0D03060B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41E4900E" w14:textId="77777777" w:rsidR="001527E2" w:rsidRPr="002E6739" w:rsidRDefault="001527E2" w:rsidP="001527E2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78775009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</w:t>
            </w: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4465924" w14:textId="709127C1" w:rsidR="001527E2" w:rsidRPr="002E6739" w:rsidRDefault="0037195A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</w:t>
            </w:r>
            <w:r w:rsidR="001527E2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9D674E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34F659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7F8F0A6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2435033F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20CA53F1" w14:textId="77777777" w:rsidR="001527E2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32C4F0A3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744A1DBF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5A641A6D" w14:textId="05411CBB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C_CATEGORY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D56B31F" w14:textId="2DF7E33D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一级要素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22278D7" w14:textId="19D56292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F829C02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60A7D2A4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148B638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7D83579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1E0D678A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48506585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F538405" w14:textId="2A33327D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C_PROJECT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1FC9273" w14:textId="0924A8C6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二级要素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618B2F6D" w14:textId="5E6B72B8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3A746C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3534CD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1DB8647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5F3338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2BE18620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0349DF45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4070E24" w14:textId="5B1CDEEC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C_REQUEST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DB65E22" w14:textId="7DA0FB04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基本规范要求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8463424" w14:textId="23CACF40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84B113B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2E10190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3D05D857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24495228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75BE28D0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05E338F1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790C3BAE" w14:textId="367D9B66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655A8303" w14:textId="0BBF6708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4E4A2B">
              <w:rPr>
                <w:rFonts w:hint="eastAsia"/>
                <w:sz w:val="18"/>
                <w:szCs w:val="18"/>
              </w:rPr>
              <w:t>企业达标标准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C60ED38" w14:textId="48E0629E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D79631A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4DB8330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74447864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01CB77C3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53D90EF1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1B309D84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3317955D" w14:textId="6334108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N_SCORE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AC9E468" w14:textId="5F6AEFAC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标准分值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E4C3889" w14:textId="2479712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D218F92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3B8DCFE5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4A6D67C5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6232D9C4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43774DC1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491F0C1E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4720A933" w14:textId="61F6AC93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METHOD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B07DC3F" w14:textId="4F476136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考评方法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7994B1C" w14:textId="00693E58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EE32C11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C1E592D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034FD464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2893A6EB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0862C51A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52EEC16D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2C7F440C" w14:textId="608974C2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</w:t>
            </w:r>
            <w:r>
              <w:rPr>
                <w:sz w:val="18"/>
                <w:szCs w:val="18"/>
              </w:rPr>
              <w:t>DESC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96244D8" w14:textId="14511890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自评描述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39F7ED0F" w14:textId="06280543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C_DESC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774E2313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BA48CD0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42BAB33F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0F7B4DC2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2399F0CD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50301DB5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60F0897C" w14:textId="485E909D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_BLANK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6D746FF" w14:textId="6EDEB67E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是否缺项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0BCB5C29" w14:textId="710BE958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139B5B3A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4A077ABD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1BFC871E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1D8574D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2CFFC335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63B7BB6B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1A9DD4A3" w14:textId="7103D29F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</w:t>
            </w:r>
            <w:r>
              <w:rPr>
                <w:sz w:val="18"/>
                <w:szCs w:val="18"/>
              </w:rPr>
              <w:t>SCORE_</w:t>
            </w:r>
            <w:r>
              <w:rPr>
                <w:rFonts w:hint="eastAsia"/>
                <w:sz w:val="18"/>
                <w:szCs w:val="18"/>
              </w:rPr>
              <w:t>REAL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3F31FBF" w14:textId="3AB40F21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企业自评得分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115B483" w14:textId="28B53816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08BABC11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7ECD8DAC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2EC0F3D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3B57A91E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3CA8512E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6AF0A3E4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2CCC414A" w14:textId="4B356854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C_DESC_REVIEW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2F1773F" w14:textId="5AF02B2A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评审描述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74786AAC" w14:textId="4AB4E37E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VARCHAR(2000)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4AA150EE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9AA8B76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0EB4EEE9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E3E073B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1A9F59BF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203F1706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2F62F555" w14:textId="18882E92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EB48D9">
              <w:rPr>
                <w:rFonts w:hint="eastAsia"/>
                <w:sz w:val="18"/>
                <w:szCs w:val="18"/>
              </w:rPr>
              <w:t>N_SCORE_REVIEW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26A818B" w14:textId="3B6F49B1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评审得分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AF865CC" w14:textId="376ADD0C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366614B6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05354D2F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68DEA6FD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40B92A7A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0A2B6E" w14:paraId="35C66996" w14:textId="77777777" w:rsidTr="00400FC3">
        <w:trPr>
          <w:jc w:val="center"/>
        </w:trPr>
        <w:tc>
          <w:tcPr>
            <w:tcW w:w="495" w:type="dxa"/>
            <w:shd w:val="clear" w:color="auto" w:fill="auto"/>
            <w:vAlign w:val="center"/>
          </w:tcPr>
          <w:p w14:paraId="1F168BFB" w14:textId="77777777" w:rsidR="000A2B6E" w:rsidRPr="002E6739" w:rsidRDefault="000A2B6E" w:rsidP="000A2B6E">
            <w:pPr>
              <w:numPr>
                <w:ilvl w:val="0"/>
                <w:numId w:val="29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16" w:type="dxa"/>
            <w:shd w:val="clear" w:color="auto" w:fill="auto"/>
            <w:vAlign w:val="center"/>
          </w:tcPr>
          <w:p w14:paraId="3F04E6BD" w14:textId="36EA1661" w:rsidR="000A2B6E" w:rsidRPr="00EB48D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N_PERCENT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A14B03C" w14:textId="5EF4AB7B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百分制得分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6B9C3E4" w14:textId="6B63657F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DECIMAL(3,1)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F9CD05A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1DF1F453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6636CFA5" w14:textId="77777777" w:rsidR="000A2B6E" w:rsidRPr="002E6739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91" w:type="dxa"/>
            <w:shd w:val="clear" w:color="auto" w:fill="auto"/>
            <w:vAlign w:val="center"/>
          </w:tcPr>
          <w:p w14:paraId="5FC8CF52" w14:textId="77777777" w:rsidR="000A2B6E" w:rsidRDefault="000A2B6E" w:rsidP="000A2B6E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0C61940" w14:textId="4EE58074" w:rsidR="00400FC3" w:rsidRDefault="00400FC3" w:rsidP="00400FC3">
      <w:pPr>
        <w:pStyle w:val="2"/>
        <w:rPr>
          <w:rFonts w:hint="eastAsia"/>
        </w:rPr>
      </w:pPr>
      <w:bookmarkStart w:id="18" w:name="_Toc422412548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RESULT_REPORT </w:t>
      </w:r>
      <w:r>
        <w:t>评审报告结果</w:t>
      </w:r>
      <w:r>
        <w:rPr>
          <w:rFonts w:hint="eastAsia"/>
        </w:rPr>
        <w:t>表</w:t>
      </w:r>
      <w:bookmarkEnd w:id="18"/>
    </w:p>
    <w:p w14:paraId="6AC37082" w14:textId="77777777" w:rsidR="00400FC3" w:rsidRPr="00E250A5" w:rsidRDefault="00400FC3" w:rsidP="00400FC3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66C01745" w14:textId="043D6C19" w:rsidR="00400FC3" w:rsidRPr="00CC31BA" w:rsidRDefault="00400FC3" w:rsidP="00400FC3">
      <w:pPr>
        <w:numPr>
          <w:ilvl w:val="0"/>
          <w:numId w:val="1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</w:t>
      </w:r>
      <w:r>
        <w:t>标评审报告的结果</w:t>
      </w:r>
      <w:r w:rsidRPr="00E250A5">
        <w:rPr>
          <w:rFonts w:hint="eastAsia"/>
        </w:rPr>
        <w:t>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01"/>
        <w:gridCol w:w="1956"/>
        <w:gridCol w:w="1662"/>
        <w:gridCol w:w="1738"/>
        <w:gridCol w:w="459"/>
        <w:gridCol w:w="443"/>
        <w:gridCol w:w="1260"/>
        <w:gridCol w:w="2530"/>
      </w:tblGrid>
      <w:tr w:rsidR="00400FC3" w14:paraId="1DCF8006" w14:textId="77777777" w:rsidTr="001F5A1C">
        <w:trPr>
          <w:jc w:val="center"/>
        </w:trPr>
        <w:tc>
          <w:tcPr>
            <w:tcW w:w="501" w:type="dxa"/>
            <w:shd w:val="clear" w:color="auto" w:fill="CCCCCC"/>
            <w:vAlign w:val="center"/>
          </w:tcPr>
          <w:p w14:paraId="7249AF6B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CCCCCC"/>
            <w:vAlign w:val="center"/>
          </w:tcPr>
          <w:p w14:paraId="0FDB97A8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662" w:type="dxa"/>
            <w:shd w:val="clear" w:color="auto" w:fill="CCCCCC"/>
            <w:vAlign w:val="center"/>
          </w:tcPr>
          <w:p w14:paraId="7655BE34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38" w:type="dxa"/>
            <w:shd w:val="clear" w:color="auto" w:fill="CCCCCC"/>
            <w:vAlign w:val="center"/>
          </w:tcPr>
          <w:p w14:paraId="526EB73E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9" w:type="dxa"/>
            <w:shd w:val="clear" w:color="auto" w:fill="CCCCCC"/>
            <w:vAlign w:val="center"/>
          </w:tcPr>
          <w:p w14:paraId="7C78A428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3" w:type="dxa"/>
            <w:shd w:val="clear" w:color="auto" w:fill="CCCCCC"/>
            <w:vAlign w:val="center"/>
          </w:tcPr>
          <w:p w14:paraId="3B3E7C2E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260" w:type="dxa"/>
            <w:shd w:val="clear" w:color="auto" w:fill="CCCCCC"/>
            <w:vAlign w:val="center"/>
          </w:tcPr>
          <w:p w14:paraId="672ECF0B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530" w:type="dxa"/>
            <w:shd w:val="clear" w:color="auto" w:fill="CCCCCC"/>
            <w:vAlign w:val="center"/>
          </w:tcPr>
          <w:p w14:paraId="09C9CD23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00FC3" w14:paraId="28DF6277" w14:textId="77777777" w:rsidTr="001F5A1C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390838DB" w14:textId="77777777" w:rsidR="00400FC3" w:rsidRPr="002E6739" w:rsidRDefault="00400FC3" w:rsidP="001F5A1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B79FBE9" w14:textId="46D190B3" w:rsidR="00400FC3" w:rsidRDefault="001F5A1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_SID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61C1BEA8" w14:textId="64B57BBB" w:rsidR="00400FC3" w:rsidRDefault="001F5A1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评审方案编号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60BC28E4" w14:textId="1AEF8509" w:rsidR="00400FC3" w:rsidRDefault="001F5A1C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SID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2D79A851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F3AFE13" w14:textId="77777777" w:rsidR="00400FC3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531DFCB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65632DC2" w14:textId="77777777" w:rsidR="00400FC3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400FC3" w14:paraId="2A1FE930" w14:textId="77777777" w:rsidTr="001F5A1C">
        <w:trPr>
          <w:jc w:val="center"/>
        </w:trPr>
        <w:tc>
          <w:tcPr>
            <w:tcW w:w="501" w:type="dxa"/>
            <w:shd w:val="clear" w:color="auto" w:fill="auto"/>
            <w:vAlign w:val="center"/>
          </w:tcPr>
          <w:p w14:paraId="1CD133CB" w14:textId="77777777" w:rsidR="00400FC3" w:rsidRPr="002E6739" w:rsidRDefault="00400FC3" w:rsidP="001F5A1C">
            <w:pPr>
              <w:numPr>
                <w:ilvl w:val="0"/>
                <w:numId w:val="31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20BCADF1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C_CONTENT</w:t>
            </w:r>
          </w:p>
        </w:tc>
        <w:tc>
          <w:tcPr>
            <w:tcW w:w="1662" w:type="dxa"/>
            <w:shd w:val="clear" w:color="auto" w:fill="auto"/>
            <w:vAlign w:val="center"/>
          </w:tcPr>
          <w:p w14:paraId="0169BD10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1738" w:type="dxa"/>
            <w:shd w:val="clear" w:color="auto" w:fill="auto"/>
            <w:vAlign w:val="center"/>
          </w:tcPr>
          <w:p w14:paraId="5086BF5E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5C684799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14:paraId="278FA4B5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CAE6B5A" w14:textId="77777777" w:rsidR="00400FC3" w:rsidRPr="002E6739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530" w:type="dxa"/>
            <w:shd w:val="clear" w:color="auto" w:fill="auto"/>
            <w:vAlign w:val="center"/>
          </w:tcPr>
          <w:p w14:paraId="5A592CFE" w14:textId="77777777" w:rsidR="00400FC3" w:rsidRDefault="00400FC3" w:rsidP="009C445F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7334B8CF" w14:textId="6FC4873C" w:rsidR="001527E2" w:rsidRDefault="001527E2" w:rsidP="001527E2">
      <w:pPr>
        <w:pStyle w:val="2"/>
        <w:rPr>
          <w:rFonts w:hint="eastAsia"/>
        </w:rPr>
      </w:pPr>
      <w:bookmarkStart w:id="19" w:name="_Toc422412549"/>
      <w:r>
        <w:rPr>
          <w:rFonts w:hint="eastAsia"/>
        </w:rPr>
        <w:t>SS</w:t>
      </w:r>
      <w:r>
        <w:t>M</w:t>
      </w:r>
      <w:r>
        <w:rPr>
          <w:rFonts w:hint="eastAsia"/>
        </w:rPr>
        <w:t>_</w:t>
      </w:r>
      <w:r>
        <w:t xml:space="preserve">RESULT_CERT </w:t>
      </w:r>
      <w:r>
        <w:t>评审证书结果</w:t>
      </w:r>
      <w:r>
        <w:rPr>
          <w:rFonts w:hint="eastAsia"/>
        </w:rPr>
        <w:t>表</w:t>
      </w:r>
      <w:bookmarkEnd w:id="19"/>
    </w:p>
    <w:p w14:paraId="48A2DC81" w14:textId="77777777" w:rsidR="001527E2" w:rsidRPr="00E250A5" w:rsidRDefault="001527E2" w:rsidP="001527E2">
      <w:pPr>
        <w:ind w:firstLine="460"/>
        <w:rPr>
          <w:rFonts w:hint="eastAsia"/>
        </w:rPr>
      </w:pPr>
      <w:r w:rsidRPr="00E250A5">
        <w:rPr>
          <w:rFonts w:ascii="楷体" w:eastAsia="楷体" w:hAnsi="楷体" w:hint="eastAsia"/>
        </w:rPr>
        <w:t xml:space="preserve"> [简要说明]</w:t>
      </w:r>
      <w:r w:rsidRPr="00E250A5">
        <w:rPr>
          <w:rFonts w:hint="eastAsia"/>
        </w:rPr>
        <w:t>：</w:t>
      </w:r>
    </w:p>
    <w:p w14:paraId="2AF20BB8" w14:textId="6949AD20" w:rsidR="001527E2" w:rsidRDefault="001527E2" w:rsidP="001527E2">
      <w:pPr>
        <w:numPr>
          <w:ilvl w:val="0"/>
          <w:numId w:val="24"/>
        </w:numPr>
        <w:ind w:firstLineChars="0"/>
        <w:rPr>
          <w:rFonts w:hint="eastAsia"/>
        </w:rPr>
      </w:pPr>
      <w:r w:rsidRPr="00E250A5">
        <w:rPr>
          <w:rFonts w:hint="eastAsia"/>
        </w:rPr>
        <w:t>、</w:t>
      </w:r>
      <w:r>
        <w:rPr>
          <w:rFonts w:hint="eastAsia"/>
        </w:rPr>
        <w:t>本表用来保存评审证书</w:t>
      </w:r>
      <w:r w:rsidRPr="00E250A5">
        <w:rPr>
          <w:rFonts w:hint="eastAsia"/>
        </w:rPr>
        <w:t>。</w:t>
      </w:r>
      <w:r>
        <w:rPr>
          <w:rFonts w:hint="eastAsia"/>
          <w:sz w:val="18"/>
          <w:szCs w:val="18"/>
        </w:rPr>
        <w:t>证书状态直接使用</w:t>
      </w:r>
      <w:r>
        <w:rPr>
          <w:rFonts w:hint="eastAsia"/>
          <w:sz w:val="18"/>
          <w:szCs w:val="18"/>
        </w:rPr>
        <w:t>N_STATE</w:t>
      </w:r>
      <w:r>
        <w:rPr>
          <w:rFonts w:hint="eastAsia"/>
          <w:sz w:val="18"/>
          <w:szCs w:val="18"/>
        </w:rPr>
        <w:t>，用于企业查看评审结果。</w:t>
      </w:r>
    </w:p>
    <w:tbl>
      <w:tblPr>
        <w:tblW w:w="10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71"/>
        <w:gridCol w:w="2466"/>
        <w:gridCol w:w="1527"/>
        <w:gridCol w:w="1721"/>
        <w:gridCol w:w="454"/>
        <w:gridCol w:w="440"/>
        <w:gridCol w:w="1169"/>
        <w:gridCol w:w="2301"/>
      </w:tblGrid>
      <w:tr w:rsidR="001527E2" w14:paraId="29CD1FE4" w14:textId="77777777" w:rsidTr="001527E2">
        <w:trPr>
          <w:jc w:val="center"/>
        </w:trPr>
        <w:tc>
          <w:tcPr>
            <w:tcW w:w="471" w:type="dxa"/>
            <w:shd w:val="clear" w:color="auto" w:fill="CCCCCC"/>
            <w:vAlign w:val="center"/>
          </w:tcPr>
          <w:p w14:paraId="22B856EE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CCCCCC"/>
            <w:vAlign w:val="center"/>
          </w:tcPr>
          <w:p w14:paraId="14EBAE13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物理名</w:t>
            </w:r>
          </w:p>
        </w:tc>
        <w:tc>
          <w:tcPr>
            <w:tcW w:w="1527" w:type="dxa"/>
            <w:shd w:val="clear" w:color="auto" w:fill="CCCCCC"/>
            <w:vAlign w:val="center"/>
          </w:tcPr>
          <w:p w14:paraId="3081B890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中文名</w:t>
            </w:r>
          </w:p>
        </w:tc>
        <w:tc>
          <w:tcPr>
            <w:tcW w:w="1721" w:type="dxa"/>
            <w:shd w:val="clear" w:color="auto" w:fill="CCCCCC"/>
            <w:vAlign w:val="center"/>
          </w:tcPr>
          <w:p w14:paraId="7B9245D9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54" w:type="dxa"/>
            <w:shd w:val="clear" w:color="auto" w:fill="CCCCCC"/>
            <w:vAlign w:val="center"/>
          </w:tcPr>
          <w:p w14:paraId="358E985C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键</w:t>
            </w:r>
          </w:p>
        </w:tc>
        <w:tc>
          <w:tcPr>
            <w:tcW w:w="440" w:type="dxa"/>
            <w:shd w:val="clear" w:color="auto" w:fill="CCCCCC"/>
            <w:vAlign w:val="center"/>
          </w:tcPr>
          <w:p w14:paraId="3A77C515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空</w:t>
            </w:r>
          </w:p>
        </w:tc>
        <w:tc>
          <w:tcPr>
            <w:tcW w:w="1169" w:type="dxa"/>
            <w:shd w:val="clear" w:color="auto" w:fill="CCCCCC"/>
            <w:vAlign w:val="center"/>
          </w:tcPr>
          <w:p w14:paraId="1FD0914B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默认值</w:t>
            </w:r>
          </w:p>
        </w:tc>
        <w:tc>
          <w:tcPr>
            <w:tcW w:w="2301" w:type="dxa"/>
            <w:shd w:val="clear" w:color="auto" w:fill="CCCCCC"/>
            <w:vAlign w:val="center"/>
          </w:tcPr>
          <w:p w14:paraId="1F62BBD8" w14:textId="77777777" w:rsidR="001527E2" w:rsidRPr="002E6739" w:rsidRDefault="001527E2" w:rsidP="001527E2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b/>
                <w:sz w:val="18"/>
                <w:szCs w:val="18"/>
              </w:rPr>
            </w:pPr>
            <w:r w:rsidRPr="002E6739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779F1" w14:paraId="4D6E425A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3D4D402D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7A3C9B9" w14:textId="135D8928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_SID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17EB412" w14:textId="30DF1924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评审方案编号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34CEE5AA" w14:textId="6056BF0B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SID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04D7D68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37D0BFAC" w14:textId="4904DF69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5E55E880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20C55583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1807C3E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9F466A4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012634A" w14:textId="01904891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_ENTERPRISE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C77F32F" w14:textId="0B0B5FD4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单位名称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0B94217" w14:textId="04044B16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E295B79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3A7191C" w14:textId="33C13C9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7C7B0D3A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7B763E8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2E18B8D3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92B42DE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3BB131AA" w14:textId="5254D9D3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N_LEVEL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7CB19A2" w14:textId="46858E71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等级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5A30B47" w14:textId="4BC4DE1A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AF4A22C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5FE43BB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16793D4B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4431305A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36E8C2C6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5773F1D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ABCE173" w14:textId="65EDDCF2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_INSDUTRY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4B21CF2B" w14:textId="106E20E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B158F04" w14:textId="1A43497F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351C89F6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2E55F70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48B0096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73A25D78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2C9B3E5B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1A84FB47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AA881FF" w14:textId="7184F1E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>
              <w:rPr>
                <w:sz w:val="18"/>
                <w:szCs w:val="18"/>
              </w:rPr>
              <w:t>INSDUTRY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D8FFE1C" w14:textId="27812393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814565C" w14:textId="1838E42E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0F41C744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698625E3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A68596B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703B438C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A8FD574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AB4037F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6F70231" w14:textId="79D86995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6E12A9">
              <w:rPr>
                <w:rFonts w:hint="eastAsia"/>
                <w:sz w:val="18"/>
                <w:szCs w:val="18"/>
              </w:rPr>
              <w:t>_PROFESSION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0D1BF097" w14:textId="7B0D781C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03E97BB8" w14:textId="155911F8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2F3BF16D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29A9A330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6BE631F1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7916CBA8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7072086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7AFCB2DB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4B66752B" w14:textId="1846E0AB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S_</w:t>
            </w:r>
            <w:r w:rsidRPr="006E12A9">
              <w:rPr>
                <w:rFonts w:hint="eastAsia"/>
                <w:sz w:val="18"/>
                <w:szCs w:val="18"/>
              </w:rPr>
              <w:t>PROFESSION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34A9C4F8" w14:textId="2D590FE2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6FF62978" w14:textId="72E9588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P_VALUE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1A1D675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8AD15B4" w14:textId="7CF67255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33267402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653D2D7E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5EE349D9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777A824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47A69D5" w14:textId="6194743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C_CERT</w:t>
            </w:r>
            <w:r w:rsidRPr="00DE1DB6">
              <w:rPr>
                <w:rFonts w:hint="eastAsia"/>
                <w:sz w:val="18"/>
                <w:szCs w:val="18"/>
              </w:rPr>
              <w:t>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73AFAC8" w14:textId="61E994EB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证书编号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CB37B6F" w14:textId="5E8355BA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1C9334AE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5658CB81" w14:textId="6F7C96E3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2783FAF7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D3FAD2D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3E15066E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5094F401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7D61B2F6" w14:textId="5F12DD8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C_ISSUING_AUTHORITY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281B7716" w14:textId="578D7CF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发证机关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0B45A3D" w14:textId="1ED4DC7B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C_NAME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1F6A86E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4EA86EBC" w14:textId="671B2C6E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2EACF5EB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C63071F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6BEF9013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47A47F74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0CBA68A6" w14:textId="283D0BE5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 w:rsidRPr="00DE1DB6">
              <w:rPr>
                <w:rFonts w:hint="eastAsia"/>
                <w:sz w:val="18"/>
                <w:szCs w:val="18"/>
              </w:rPr>
              <w:t>C_PRINTED_NUMBER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664D642C" w14:textId="57913E3E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印制编号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4208CAD8" w14:textId="7D04F8A6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VARCHAR(100)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665A98A8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3C9F5D37" w14:textId="42C3E2C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169" w:type="dxa"/>
            <w:shd w:val="clear" w:color="auto" w:fill="auto"/>
            <w:vAlign w:val="center"/>
          </w:tcPr>
          <w:p w14:paraId="48C7EE4E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390E12AF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25CEF4D0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60771433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534EC690" w14:textId="77679085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T_ISSUING_DATE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10245A95" w14:textId="7DA6D619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发证日期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DB3B88E" w14:textId="6794ED18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52BC02CA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11C3EC1B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244590CA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1BD06C14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A779F1" w14:paraId="791F69F4" w14:textId="77777777" w:rsidTr="001527E2">
        <w:trPr>
          <w:jc w:val="center"/>
        </w:trPr>
        <w:tc>
          <w:tcPr>
            <w:tcW w:w="471" w:type="dxa"/>
            <w:shd w:val="clear" w:color="auto" w:fill="auto"/>
            <w:vAlign w:val="center"/>
          </w:tcPr>
          <w:p w14:paraId="0F929639" w14:textId="77777777" w:rsidR="00A779F1" w:rsidRPr="002E6739" w:rsidRDefault="00A779F1" w:rsidP="00A779F1">
            <w:pPr>
              <w:numPr>
                <w:ilvl w:val="0"/>
                <w:numId w:val="32"/>
              </w:numPr>
              <w:adjustRightInd w:val="0"/>
              <w:snapToGrid w:val="0"/>
              <w:spacing w:beforeLines="10" w:before="31" w:line="240" w:lineRule="auto"/>
              <w:ind w:firstLineChars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466" w:type="dxa"/>
            <w:shd w:val="clear" w:color="auto" w:fill="auto"/>
            <w:vAlign w:val="center"/>
          </w:tcPr>
          <w:p w14:paraId="0599C733" w14:textId="7D2AC4E2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</w:t>
            </w:r>
            <w:r w:rsidRPr="00DE1DB6">
              <w:rPr>
                <w:rFonts w:hint="eastAsia"/>
                <w:sz w:val="18"/>
                <w:szCs w:val="18"/>
              </w:rPr>
              <w:t>VALIDITY</w:t>
            </w:r>
          </w:p>
        </w:tc>
        <w:tc>
          <w:tcPr>
            <w:tcW w:w="1527" w:type="dxa"/>
            <w:shd w:val="clear" w:color="auto" w:fill="auto"/>
            <w:vAlign w:val="center"/>
          </w:tcPr>
          <w:p w14:paraId="777BB5BB" w14:textId="031F05BF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有效期截至</w:t>
            </w:r>
          </w:p>
        </w:tc>
        <w:tc>
          <w:tcPr>
            <w:tcW w:w="1721" w:type="dxa"/>
            <w:shd w:val="clear" w:color="auto" w:fill="auto"/>
            <w:vAlign w:val="center"/>
          </w:tcPr>
          <w:p w14:paraId="5FF7CEB4" w14:textId="32850EA6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54" w:type="dxa"/>
            <w:shd w:val="clear" w:color="auto" w:fill="auto"/>
            <w:vAlign w:val="center"/>
          </w:tcPr>
          <w:p w14:paraId="40C1AE53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440" w:type="dxa"/>
            <w:shd w:val="clear" w:color="auto" w:fill="auto"/>
            <w:vAlign w:val="center"/>
          </w:tcPr>
          <w:p w14:paraId="6149854F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 w14:paraId="5C8C1BC3" w14:textId="77777777" w:rsidR="00A779F1" w:rsidRPr="002E6739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301" w:type="dxa"/>
            <w:shd w:val="clear" w:color="auto" w:fill="auto"/>
            <w:vAlign w:val="center"/>
          </w:tcPr>
          <w:p w14:paraId="0611EF8B" w14:textId="77777777" w:rsidR="00A779F1" w:rsidRDefault="00A779F1" w:rsidP="00A779F1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4B2DA15B" w14:textId="77777777" w:rsidR="00A24DE1" w:rsidRDefault="00DE1DB6" w:rsidP="00A24DE1">
      <w:pPr>
        <w:pStyle w:val="1"/>
        <w:rPr>
          <w:rFonts w:hint="eastAsia"/>
        </w:rPr>
      </w:pPr>
      <w:r>
        <w:cr/>
      </w:r>
      <w:bookmarkStart w:id="20" w:name="_Toc422412550"/>
      <w:r w:rsidR="00A24DE1">
        <w:rPr>
          <w:rFonts w:hint="eastAsia"/>
        </w:rPr>
        <w:t>图设计</w:t>
      </w:r>
      <w:bookmarkEnd w:id="20"/>
    </w:p>
    <w:p w14:paraId="3093F374" w14:textId="38A99CA7" w:rsidR="00A24DE1" w:rsidRDefault="002A0834" w:rsidP="002A0834">
      <w:pPr>
        <w:pStyle w:val="2"/>
        <w:rPr>
          <w:rFonts w:hint="eastAsia"/>
        </w:rPr>
      </w:pPr>
      <w:bookmarkStart w:id="21" w:name="_Toc422412551"/>
      <w:r>
        <w:rPr>
          <w:rFonts w:hint="eastAsia"/>
        </w:rPr>
        <w:t>视图物理名</w:t>
      </w:r>
      <w:r>
        <w:rPr>
          <w:rFonts w:hint="eastAsia"/>
        </w:rPr>
        <w:t xml:space="preserve"> </w:t>
      </w:r>
      <w:r>
        <w:rPr>
          <w:rFonts w:hint="eastAsia"/>
        </w:rPr>
        <w:t>视图中文名</w:t>
      </w:r>
      <w:r w:rsidR="00E344CC">
        <w:rPr>
          <w:rFonts w:hint="eastAsia"/>
        </w:rPr>
        <w:t>D</w:t>
      </w:r>
      <w:bookmarkEnd w:id="21"/>
    </w:p>
    <w:tbl>
      <w:tblPr>
        <w:tblW w:w="10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6"/>
        <w:gridCol w:w="9539"/>
      </w:tblGrid>
      <w:tr w:rsidR="00746A00" w14:paraId="622685D8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36EF8959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1E74FDD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93BDBA8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586683BD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FD8BCFA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8D6C26C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11ED8FF7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61B8AB54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0491A2FD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  <w:tr w:rsidR="00746A00" w14:paraId="34975441" w14:textId="77777777" w:rsidTr="0019620D">
        <w:trPr>
          <w:jc w:val="center"/>
        </w:trPr>
        <w:tc>
          <w:tcPr>
            <w:tcW w:w="756" w:type="dxa"/>
            <w:shd w:val="clear" w:color="auto" w:fill="F2F2F2"/>
            <w:vAlign w:val="center"/>
          </w:tcPr>
          <w:p w14:paraId="7AE9A9AC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9539" w:type="dxa"/>
            <w:shd w:val="clear" w:color="auto" w:fill="auto"/>
            <w:vAlign w:val="center"/>
          </w:tcPr>
          <w:p w14:paraId="711F3580" w14:textId="77777777" w:rsidR="00746A00" w:rsidRDefault="00861D09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</w:p>
          <w:p w14:paraId="55545FD1" w14:textId="77777777" w:rsidR="00746A00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  <w:p w14:paraId="20ECB98F" w14:textId="77777777" w:rsidR="00746A00" w:rsidRPr="002E6739" w:rsidRDefault="00746A00" w:rsidP="00746A00">
            <w:pPr>
              <w:adjustRightInd w:val="0"/>
              <w:snapToGrid w:val="0"/>
              <w:spacing w:beforeLines="10" w:before="31" w:line="240" w:lineRule="auto"/>
              <w:ind w:firstLineChars="0"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2C880905" w14:textId="77777777" w:rsidR="003F7EFF" w:rsidRDefault="003F7EFF" w:rsidP="003F7EFF">
      <w:pPr>
        <w:ind w:firstLine="460"/>
        <w:rPr>
          <w:rFonts w:hint="eastAsia"/>
        </w:rPr>
      </w:pPr>
    </w:p>
    <w:p w14:paraId="79CEE2A0" w14:textId="77777777" w:rsidR="003F7EFF" w:rsidRDefault="003F7EFF" w:rsidP="003F7EFF">
      <w:pPr>
        <w:ind w:firstLine="460"/>
        <w:rPr>
          <w:rFonts w:hint="eastAsia"/>
        </w:rPr>
      </w:pPr>
    </w:p>
    <w:p w14:paraId="10D8FDDA" w14:textId="77777777" w:rsidR="00DB7E53" w:rsidRDefault="00DB7E53">
      <w:pPr>
        <w:ind w:firstLine="460"/>
        <w:rPr>
          <w:rFonts w:hint="eastAsia"/>
        </w:rPr>
      </w:pPr>
    </w:p>
    <w:p w14:paraId="6F8F530F" w14:textId="77777777" w:rsidR="00D46CFF" w:rsidRDefault="00D46CFF" w:rsidP="003F7EFF">
      <w:pPr>
        <w:ind w:firstLine="460"/>
        <w:rPr>
          <w:rFonts w:hint="eastAsia"/>
        </w:rPr>
      </w:pPr>
    </w:p>
    <w:sectPr w:rsidR="00D46CFF" w:rsidSect="00E97C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340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555C2" w14:textId="77777777" w:rsidR="00E4506A" w:rsidRDefault="00E4506A">
      <w:pPr>
        <w:ind w:firstLine="460"/>
        <w:rPr>
          <w:rFonts w:hint="eastAsia"/>
        </w:rPr>
      </w:pPr>
    </w:p>
    <w:p w14:paraId="6EF7B928" w14:textId="77777777" w:rsidR="00E4506A" w:rsidRDefault="00E4506A">
      <w:pPr>
        <w:ind w:firstLine="420"/>
        <w:rPr>
          <w:rFonts w:hint="eastAsia"/>
        </w:rPr>
      </w:pPr>
      <w:r>
        <w:separator/>
      </w:r>
    </w:p>
  </w:endnote>
  <w:endnote w:type="continuationSeparator" w:id="0">
    <w:p w14:paraId="4D6B49F5" w14:textId="77777777" w:rsidR="00E4506A" w:rsidRDefault="00E4506A">
      <w:pPr>
        <w:ind w:firstLine="460"/>
        <w:rPr>
          <w:rFonts w:hint="eastAsia"/>
        </w:rPr>
      </w:pPr>
    </w:p>
    <w:p w14:paraId="28011F83" w14:textId="77777777" w:rsidR="00E4506A" w:rsidRDefault="00E4506A">
      <w:pPr>
        <w:ind w:firstLine="42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orBi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5905A" w14:textId="77777777" w:rsidR="009C445F" w:rsidRDefault="009C445F" w:rsidP="006E0D73">
    <w:pPr>
      <w:pStyle w:val="aa"/>
      <w:ind w:firstLine="400"/>
      <w:rPr>
        <w:rFonts w:hint="eastAsia"/>
      </w:rPr>
    </w:pPr>
  </w:p>
  <w:p w14:paraId="5E3F9B38" w14:textId="77777777" w:rsidR="009C445F" w:rsidRDefault="009C445F" w:rsidP="006E21B1">
    <w:pPr>
      <w:pStyle w:val="ac"/>
      <w:framePr w:wrap="around" w:vAnchor="text" w:hAnchor="margin" w:xAlign="right" w:y="1"/>
      <w:ind w:firstLine="360"/>
      <w:rPr>
        <w:rStyle w:val="ad"/>
        <w:rFonts w:hint="eastAsia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D6E55" w14:textId="77777777" w:rsidR="009C445F" w:rsidRDefault="009C445F">
    <w:pPr>
      <w:pStyle w:val="ac"/>
      <w:ind w:firstLine="40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A34AB" w14:textId="77777777" w:rsidR="009C445F" w:rsidRDefault="009C445F">
    <w:pPr>
      <w:pStyle w:val="ac"/>
      <w:ind w:firstLine="40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A2BC7" w14:textId="77777777" w:rsidR="00E4506A" w:rsidRDefault="00E4506A" w:rsidP="003F7EFF">
      <w:pPr>
        <w:ind w:firstLine="460"/>
        <w:rPr>
          <w:rFonts w:hint="eastAsia"/>
        </w:rPr>
      </w:pPr>
    </w:p>
    <w:p w14:paraId="12EE4883" w14:textId="77777777" w:rsidR="00E4506A" w:rsidRDefault="00E4506A">
      <w:pPr>
        <w:ind w:firstLine="420"/>
        <w:rPr>
          <w:rFonts w:hint="eastAsia"/>
        </w:rPr>
      </w:pPr>
      <w:r>
        <w:separator/>
      </w:r>
    </w:p>
  </w:footnote>
  <w:footnote w:type="continuationSeparator" w:id="0">
    <w:p w14:paraId="45232A65" w14:textId="77777777" w:rsidR="00E4506A" w:rsidRDefault="00E4506A">
      <w:pPr>
        <w:ind w:firstLine="460"/>
        <w:rPr>
          <w:rFonts w:hint="eastAsia"/>
        </w:rPr>
      </w:pPr>
    </w:p>
    <w:p w14:paraId="711E4C2A" w14:textId="77777777" w:rsidR="00E4506A" w:rsidRDefault="00E4506A">
      <w:pPr>
        <w:ind w:firstLine="42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A05A" w14:textId="77777777" w:rsidR="009C445F" w:rsidRDefault="009C445F">
    <w:pPr>
      <w:ind w:firstLine="4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15283" w14:textId="77777777" w:rsidR="009C445F" w:rsidRDefault="009C445F" w:rsidP="00107825">
    <w:pPr>
      <w:ind w:firstLine="460"/>
      <w:rPr>
        <w:rFonts w:hint="eastAsia"/>
      </w:rPr>
    </w:pPr>
  </w:p>
  <w:p w14:paraId="54973B2A" w14:textId="77777777" w:rsidR="009C445F" w:rsidRPr="00E97C2E" w:rsidRDefault="009C445F" w:rsidP="00E17C57">
    <w:pPr>
      <w:pStyle w:val="aa"/>
      <w:pBdr>
        <w:bottom w:val="single" w:sz="4" w:space="0" w:color="auto"/>
      </w:pBdr>
      <w:spacing w:line="240" w:lineRule="auto"/>
      <w:ind w:firstLine="400"/>
      <w:jc w:val="right"/>
      <w:rPr>
        <w:rFonts w:hint="eastAsia"/>
      </w:rPr>
    </w:pPr>
    <w:r>
      <w:rPr>
        <w:rFonts w:hint="eastAsia"/>
      </w:rPr>
      <w:t>版权所有</w:t>
    </w:r>
    <w:r>
      <w:rPr>
        <w:rFonts w:hint="eastAsia"/>
      </w:rPr>
      <w:t xml:space="preserve"> @2015 </w:t>
    </w:r>
    <w:r>
      <w:rPr>
        <w:rFonts w:hint="eastAsia"/>
      </w:rPr>
      <w:t>福州蓝石电子有限公司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71916" w14:textId="77777777" w:rsidR="009C445F" w:rsidRDefault="009C445F">
    <w:pPr>
      <w:pStyle w:val="aa"/>
      <w:ind w:firstLine="40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85F66"/>
    <w:multiLevelType w:val="hybridMultilevel"/>
    <w:tmpl w:val="BD8636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B7EB8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">
    <w:nsid w:val="12F27027"/>
    <w:multiLevelType w:val="hybridMultilevel"/>
    <w:tmpl w:val="05F4C012"/>
    <w:lvl w:ilvl="0" w:tplc="4EC2CD54">
      <w:start w:val="1"/>
      <w:numFmt w:val="bullet"/>
      <w:pStyle w:val="a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13305EF1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51912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30412A"/>
    <w:multiLevelType w:val="hybridMultilevel"/>
    <w:tmpl w:val="7444B6F8"/>
    <w:lvl w:ilvl="0" w:tplc="D4266EC8">
      <w:start w:val="1"/>
      <w:numFmt w:val="bullet"/>
      <w:pStyle w:val="a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6">
    <w:nsid w:val="17C75328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14489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2243F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423F8"/>
    <w:multiLevelType w:val="hybridMultilevel"/>
    <w:tmpl w:val="080E6DFC"/>
    <w:lvl w:ilvl="0" w:tplc="73C6FCA2">
      <w:start w:val="1"/>
      <w:numFmt w:val="bullet"/>
      <w:pStyle w:val="a1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abstractNum w:abstractNumId="10">
    <w:nsid w:val="1D3C2F3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1">
    <w:nsid w:val="247313A7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76200B"/>
    <w:multiLevelType w:val="multilevel"/>
    <w:tmpl w:val="DBC23C3E"/>
    <w:styleLink w:val="a2"/>
    <w:lvl w:ilvl="0">
      <w:start w:val="1"/>
      <w:numFmt w:val="decimal"/>
      <w:suff w:val="space"/>
      <w:lvlText w:val="%1．"/>
      <w:lvlJc w:val="left"/>
      <w:pPr>
        <w:ind w:left="964" w:hanging="510"/>
      </w:pPr>
      <w:rPr>
        <w:rFonts w:ascii="宋体" w:eastAsia="宋体" w:hAnsi="宋体" w:hint="eastAsia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bullet"/>
      <w:lvlText w:val=""/>
      <w:lvlJc w:val="left"/>
      <w:pPr>
        <w:tabs>
          <w:tab w:val="num" w:pos="1680"/>
        </w:tabs>
        <w:ind w:left="2370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790" w:hanging="42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>
    <w:nsid w:val="2D7C2E7B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0F30DD3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18344D"/>
    <w:multiLevelType w:val="hybridMultilevel"/>
    <w:tmpl w:val="3620EA36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C521E2"/>
    <w:multiLevelType w:val="hybridMultilevel"/>
    <w:tmpl w:val="A75E2B08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D0E04BA"/>
    <w:multiLevelType w:val="multilevel"/>
    <w:tmpl w:val="3AA63F98"/>
    <w:lvl w:ilvl="0">
      <w:start w:val="1"/>
      <w:numFmt w:val="decimal"/>
      <w:pStyle w:val="1"/>
      <w:isLgl/>
      <w:lvlText w:val="第 %1 章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0"/>
        </w:tabs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decimal"/>
      <w:pStyle w:val="5"/>
      <w:isLgl/>
      <w:suff w:val="nothing"/>
      <w:lvlText w:val="%1.%2.%3.%4.%5  "/>
      <w:lvlJc w:val="left"/>
      <w:pPr>
        <w:ind w:left="0" w:firstLine="0"/>
      </w:pPr>
      <w:rPr>
        <w:rFonts w:hint="eastAsia"/>
        <w:sz w:val="21"/>
        <w:szCs w:val="21"/>
      </w:rPr>
    </w:lvl>
    <w:lvl w:ilvl="5">
      <w:start w:val="1"/>
      <w:numFmt w:val="decimal"/>
      <w:lvlRestart w:val="1"/>
      <w:pStyle w:val="a3"/>
      <w:suff w:val="nothing"/>
      <w:lvlText w:val="图%1-%6 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8">
    <w:nsid w:val="3DBD3FF6"/>
    <w:multiLevelType w:val="hybridMultilevel"/>
    <w:tmpl w:val="BD8636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0F62B3"/>
    <w:multiLevelType w:val="multilevel"/>
    <w:tmpl w:val="04090023"/>
    <w:styleLink w:val="a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>
    <w:nsid w:val="479149E9"/>
    <w:multiLevelType w:val="hybridMultilevel"/>
    <w:tmpl w:val="85D4A57A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8106049"/>
    <w:multiLevelType w:val="hybridMultilevel"/>
    <w:tmpl w:val="50FC48F6"/>
    <w:lvl w:ilvl="0" w:tplc="7B526386">
      <w:start w:val="1"/>
      <w:numFmt w:val="decimal"/>
      <w:pStyle w:val="10"/>
      <w:lvlText w:val="D-%1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9DF3DE1"/>
    <w:multiLevelType w:val="multilevel"/>
    <w:tmpl w:val="EAE286A8"/>
    <w:lvl w:ilvl="0">
      <w:start w:val="1"/>
      <w:numFmt w:val="decimal"/>
      <w:isLgl/>
      <w:suff w:val="nothing"/>
      <w:lvlText w:val="第 %1 章 "/>
      <w:lvlJc w:val="left"/>
      <w:pPr>
        <w:ind w:left="0" w:firstLine="0"/>
      </w:pPr>
      <w:rPr>
        <w:rFonts w:ascii="黑体" w:eastAsia="黑体" w:hint="eastAsia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黑体" w:eastAsia="黑体" w:hint="eastAsia"/>
        <w:b/>
        <w:i w:val="0"/>
        <w:sz w:val="30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3">
      <w:start w:val="1"/>
      <w:numFmt w:val="chineseCountingThousand"/>
      <w:pStyle w:val="a5"/>
      <w:suff w:val="nothing"/>
      <w:lvlText w:val="%4."/>
      <w:lvlJc w:val="left"/>
      <w:pPr>
        <w:ind w:left="0" w:firstLine="0"/>
      </w:pPr>
      <w:rPr>
        <w:rFonts w:ascii="宋体" w:eastAsia="宋体" w:hint="eastAsia"/>
        <w:b/>
        <w:i w:val="0"/>
        <w:sz w:val="24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3">
    <w:nsid w:val="4A1F4344"/>
    <w:multiLevelType w:val="hybridMultilevel"/>
    <w:tmpl w:val="BD863632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3B5714"/>
    <w:multiLevelType w:val="multilevel"/>
    <w:tmpl w:val="C54454A2"/>
    <w:styleLink w:val="11"/>
    <w:lvl w:ilvl="0">
      <w:start w:val="1"/>
      <w:numFmt w:val="bullet"/>
      <w:lvlText w:val="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kern w:val="2"/>
        <w:sz w:val="24"/>
      </w:rPr>
    </w:lvl>
    <w:lvl w:ilvl="1">
      <w:start w:val="1"/>
      <w:numFmt w:val="bullet"/>
      <w:lvlText w:val=""/>
      <w:lvlJc w:val="left"/>
      <w:pPr>
        <w:tabs>
          <w:tab w:val="num" w:pos="1406"/>
        </w:tabs>
        <w:ind w:left="1406" w:hanging="510"/>
      </w:pPr>
      <w:rPr>
        <w:rFonts w:ascii="Wingdings" w:eastAsia="宋体" w:hAnsi="Wingdings" w:hint="default"/>
        <w:b w:val="0"/>
        <w:i w:val="0"/>
        <w:sz w:val="24"/>
      </w:rPr>
    </w:lvl>
    <w:lvl w:ilvl="2">
      <w:start w:val="1"/>
      <w:numFmt w:val="bullet"/>
      <w:lvlText w:val=""/>
      <w:lvlJc w:val="left"/>
      <w:pPr>
        <w:tabs>
          <w:tab w:val="num" w:pos="1848"/>
        </w:tabs>
        <w:ind w:left="1848" w:hanging="464"/>
      </w:pPr>
      <w:rPr>
        <w:rFonts w:ascii="Wingdings" w:eastAsia="宋体" w:hAnsi="Wingdings" w:hint="default"/>
        <w:b w:val="0"/>
        <w:i w:val="0"/>
        <w:sz w:val="24"/>
      </w:rPr>
    </w:lvl>
    <w:lvl w:ilvl="3">
      <w:start w:val="1"/>
      <w:numFmt w:val="bullet"/>
      <w:lvlText w:val=""/>
      <w:lvlJc w:val="left"/>
      <w:pPr>
        <w:tabs>
          <w:tab w:val="num" w:pos="1646"/>
        </w:tabs>
        <w:ind w:left="1646" w:hanging="420"/>
      </w:pPr>
      <w:rPr>
        <w:rFonts w:ascii="Wingdings" w:eastAsia="宋体" w:hAnsi="Wingdings" w:hint="default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066"/>
        </w:tabs>
        <w:ind w:left="206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486"/>
        </w:tabs>
        <w:ind w:left="24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06"/>
        </w:tabs>
        <w:ind w:left="290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26"/>
        </w:tabs>
        <w:ind w:left="332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46"/>
        </w:tabs>
        <w:ind w:left="3746" w:hanging="420"/>
      </w:pPr>
      <w:rPr>
        <w:rFonts w:hint="eastAsia"/>
      </w:rPr>
    </w:lvl>
  </w:abstractNum>
  <w:abstractNum w:abstractNumId="25">
    <w:nsid w:val="585C1649"/>
    <w:multiLevelType w:val="hybridMultilevel"/>
    <w:tmpl w:val="60D4216A"/>
    <w:lvl w:ilvl="0" w:tplc="04090011">
      <w:start w:val="1"/>
      <w:numFmt w:val="decimal"/>
      <w:lvlText w:val="%1)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6">
    <w:nsid w:val="58CD6EA6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0A7B95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4D3427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31719E"/>
    <w:multiLevelType w:val="multilevel"/>
    <w:tmpl w:val="3E8E42B6"/>
    <w:styleLink w:val="12"/>
    <w:lvl w:ilvl="0">
      <w:start w:val="1"/>
      <w:numFmt w:val="decimal"/>
      <w:lvlText w:val="%1．"/>
      <w:lvlJc w:val="left"/>
      <w:pPr>
        <w:tabs>
          <w:tab w:val="num" w:pos="964"/>
        </w:tabs>
        <w:ind w:left="964" w:hanging="510"/>
      </w:pPr>
      <w:rPr>
        <w:rFonts w:ascii="宋体" w:eastAsia="宋体" w:hAnsi="宋体"/>
        <w:kern w:val="2"/>
        <w:sz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510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lowerLetter"/>
      <w:lvlText w:val="%3)"/>
      <w:lvlJc w:val="left"/>
      <w:pPr>
        <w:tabs>
          <w:tab w:val="num" w:pos="1882"/>
        </w:tabs>
        <w:ind w:left="1882" w:hanging="464"/>
      </w:pPr>
      <w:rPr>
        <w:rFonts w:ascii="宋体" w:eastAsia="宋体" w:hint="eastAsia"/>
        <w:b w:val="0"/>
        <w:i w:val="0"/>
        <w:sz w:val="24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ascii="宋体" w:eastAsia="宋体" w:hint="eastAsia"/>
        <w:b w:val="0"/>
        <w:i w:val="0"/>
        <w:sz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0">
    <w:nsid w:val="77694D74"/>
    <w:multiLevelType w:val="hybridMultilevel"/>
    <w:tmpl w:val="910C19FC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8657CED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DCE24DB"/>
    <w:multiLevelType w:val="hybridMultilevel"/>
    <w:tmpl w:val="84A64A0E"/>
    <w:lvl w:ilvl="0" w:tplc="1F7ACD0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2"/>
  </w:num>
  <w:num w:numId="3">
    <w:abstractNumId w:val="29"/>
  </w:num>
  <w:num w:numId="4">
    <w:abstractNumId w:val="21"/>
  </w:num>
  <w:num w:numId="5">
    <w:abstractNumId w:val="24"/>
  </w:num>
  <w:num w:numId="6">
    <w:abstractNumId w:val="9"/>
  </w:num>
  <w:num w:numId="7">
    <w:abstractNumId w:val="19"/>
  </w:num>
  <w:num w:numId="8">
    <w:abstractNumId w:val="17"/>
  </w:num>
  <w:num w:numId="9">
    <w:abstractNumId w:val="5"/>
  </w:num>
  <w:num w:numId="10">
    <w:abstractNumId w:val="2"/>
  </w:num>
  <w:num w:numId="11">
    <w:abstractNumId w:val="15"/>
  </w:num>
  <w:num w:numId="12">
    <w:abstractNumId w:val="11"/>
  </w:num>
  <w:num w:numId="13">
    <w:abstractNumId w:val="16"/>
  </w:num>
  <w:num w:numId="14">
    <w:abstractNumId w:val="1"/>
  </w:num>
  <w:num w:numId="15">
    <w:abstractNumId w:val="26"/>
  </w:num>
  <w:num w:numId="16">
    <w:abstractNumId w:val="31"/>
  </w:num>
  <w:num w:numId="17">
    <w:abstractNumId w:val="25"/>
  </w:num>
  <w:num w:numId="18">
    <w:abstractNumId w:val="6"/>
  </w:num>
  <w:num w:numId="19">
    <w:abstractNumId w:val="32"/>
  </w:num>
  <w:num w:numId="20">
    <w:abstractNumId w:val="8"/>
  </w:num>
  <w:num w:numId="21">
    <w:abstractNumId w:val="14"/>
  </w:num>
  <w:num w:numId="22">
    <w:abstractNumId w:val="13"/>
  </w:num>
  <w:num w:numId="23">
    <w:abstractNumId w:val="18"/>
  </w:num>
  <w:num w:numId="24">
    <w:abstractNumId w:val="10"/>
  </w:num>
  <w:num w:numId="25">
    <w:abstractNumId w:val="20"/>
  </w:num>
  <w:num w:numId="26">
    <w:abstractNumId w:val="0"/>
  </w:num>
  <w:num w:numId="27">
    <w:abstractNumId w:val="30"/>
  </w:num>
  <w:num w:numId="28">
    <w:abstractNumId w:val="3"/>
  </w:num>
  <w:num w:numId="29">
    <w:abstractNumId w:val="4"/>
  </w:num>
  <w:num w:numId="30">
    <w:abstractNumId w:val="28"/>
  </w:num>
  <w:num w:numId="31">
    <w:abstractNumId w:val="7"/>
  </w:num>
  <w:num w:numId="32">
    <w:abstractNumId w:val="27"/>
  </w:num>
  <w:num w:numId="33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1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CE"/>
    <w:rsid w:val="00000178"/>
    <w:rsid w:val="0000020E"/>
    <w:rsid w:val="000005BE"/>
    <w:rsid w:val="0000087A"/>
    <w:rsid w:val="000008B3"/>
    <w:rsid w:val="00000D2E"/>
    <w:rsid w:val="00000E11"/>
    <w:rsid w:val="00000F0E"/>
    <w:rsid w:val="00001910"/>
    <w:rsid w:val="00001E12"/>
    <w:rsid w:val="000020D4"/>
    <w:rsid w:val="0000214B"/>
    <w:rsid w:val="00002201"/>
    <w:rsid w:val="000032B8"/>
    <w:rsid w:val="00003A87"/>
    <w:rsid w:val="00004201"/>
    <w:rsid w:val="00004C75"/>
    <w:rsid w:val="0000535D"/>
    <w:rsid w:val="00005CB4"/>
    <w:rsid w:val="00006060"/>
    <w:rsid w:val="00006DFB"/>
    <w:rsid w:val="0000706F"/>
    <w:rsid w:val="00007690"/>
    <w:rsid w:val="00007746"/>
    <w:rsid w:val="00007D90"/>
    <w:rsid w:val="000101AA"/>
    <w:rsid w:val="0001027F"/>
    <w:rsid w:val="00011779"/>
    <w:rsid w:val="00011AE3"/>
    <w:rsid w:val="00012966"/>
    <w:rsid w:val="0001427A"/>
    <w:rsid w:val="0001437A"/>
    <w:rsid w:val="00015204"/>
    <w:rsid w:val="0001546F"/>
    <w:rsid w:val="000154B2"/>
    <w:rsid w:val="000158D7"/>
    <w:rsid w:val="0001604D"/>
    <w:rsid w:val="00016211"/>
    <w:rsid w:val="0001636C"/>
    <w:rsid w:val="000174FF"/>
    <w:rsid w:val="00017625"/>
    <w:rsid w:val="00017701"/>
    <w:rsid w:val="00020141"/>
    <w:rsid w:val="00020C07"/>
    <w:rsid w:val="00020F65"/>
    <w:rsid w:val="000223D3"/>
    <w:rsid w:val="0002247E"/>
    <w:rsid w:val="0002287E"/>
    <w:rsid w:val="00023E73"/>
    <w:rsid w:val="00024C43"/>
    <w:rsid w:val="00024ECA"/>
    <w:rsid w:val="00024ECB"/>
    <w:rsid w:val="00026523"/>
    <w:rsid w:val="000269A7"/>
    <w:rsid w:val="0002717F"/>
    <w:rsid w:val="00027180"/>
    <w:rsid w:val="000271F8"/>
    <w:rsid w:val="00027FCF"/>
    <w:rsid w:val="0003034D"/>
    <w:rsid w:val="00030664"/>
    <w:rsid w:val="00030B99"/>
    <w:rsid w:val="00030EEA"/>
    <w:rsid w:val="00031417"/>
    <w:rsid w:val="00031711"/>
    <w:rsid w:val="00031850"/>
    <w:rsid w:val="00031887"/>
    <w:rsid w:val="00031C7C"/>
    <w:rsid w:val="00031F97"/>
    <w:rsid w:val="00032B29"/>
    <w:rsid w:val="00032C7D"/>
    <w:rsid w:val="00032E28"/>
    <w:rsid w:val="00033009"/>
    <w:rsid w:val="0003341C"/>
    <w:rsid w:val="00033CE2"/>
    <w:rsid w:val="00033F9F"/>
    <w:rsid w:val="000341D3"/>
    <w:rsid w:val="00034675"/>
    <w:rsid w:val="00034996"/>
    <w:rsid w:val="00034D1C"/>
    <w:rsid w:val="00036041"/>
    <w:rsid w:val="00036686"/>
    <w:rsid w:val="00036A3C"/>
    <w:rsid w:val="00036AB3"/>
    <w:rsid w:val="00036AD2"/>
    <w:rsid w:val="00036B0C"/>
    <w:rsid w:val="00036EDC"/>
    <w:rsid w:val="0003745A"/>
    <w:rsid w:val="000402E9"/>
    <w:rsid w:val="000405A6"/>
    <w:rsid w:val="0004069D"/>
    <w:rsid w:val="00040909"/>
    <w:rsid w:val="00040C04"/>
    <w:rsid w:val="000422AA"/>
    <w:rsid w:val="0004378D"/>
    <w:rsid w:val="00043F1B"/>
    <w:rsid w:val="00043F28"/>
    <w:rsid w:val="00043FCE"/>
    <w:rsid w:val="000443EF"/>
    <w:rsid w:val="0004538E"/>
    <w:rsid w:val="0004541C"/>
    <w:rsid w:val="00045A42"/>
    <w:rsid w:val="00045B3A"/>
    <w:rsid w:val="00045E36"/>
    <w:rsid w:val="00046A58"/>
    <w:rsid w:val="00046AF2"/>
    <w:rsid w:val="00047162"/>
    <w:rsid w:val="00047685"/>
    <w:rsid w:val="0004771D"/>
    <w:rsid w:val="00047C1B"/>
    <w:rsid w:val="00047CF0"/>
    <w:rsid w:val="00050A0E"/>
    <w:rsid w:val="00050ED8"/>
    <w:rsid w:val="000510BE"/>
    <w:rsid w:val="000519AC"/>
    <w:rsid w:val="00052AA1"/>
    <w:rsid w:val="000531B1"/>
    <w:rsid w:val="000533E4"/>
    <w:rsid w:val="0005340F"/>
    <w:rsid w:val="00053485"/>
    <w:rsid w:val="0005353B"/>
    <w:rsid w:val="00053F7D"/>
    <w:rsid w:val="000542CB"/>
    <w:rsid w:val="00054CBF"/>
    <w:rsid w:val="00054EB4"/>
    <w:rsid w:val="00056C4C"/>
    <w:rsid w:val="000570A7"/>
    <w:rsid w:val="000576F7"/>
    <w:rsid w:val="00057831"/>
    <w:rsid w:val="0005785E"/>
    <w:rsid w:val="000579B7"/>
    <w:rsid w:val="00057E5A"/>
    <w:rsid w:val="00057EEB"/>
    <w:rsid w:val="00060247"/>
    <w:rsid w:val="0006047D"/>
    <w:rsid w:val="000605F1"/>
    <w:rsid w:val="000607E3"/>
    <w:rsid w:val="00061650"/>
    <w:rsid w:val="00061ACB"/>
    <w:rsid w:val="00061C26"/>
    <w:rsid w:val="00061E95"/>
    <w:rsid w:val="0006227E"/>
    <w:rsid w:val="0006258C"/>
    <w:rsid w:val="00063046"/>
    <w:rsid w:val="00063217"/>
    <w:rsid w:val="000635DD"/>
    <w:rsid w:val="000637C0"/>
    <w:rsid w:val="000638DD"/>
    <w:rsid w:val="00063CBE"/>
    <w:rsid w:val="00064C94"/>
    <w:rsid w:val="000654A1"/>
    <w:rsid w:val="00065E60"/>
    <w:rsid w:val="000660BB"/>
    <w:rsid w:val="00066678"/>
    <w:rsid w:val="00066701"/>
    <w:rsid w:val="0006714F"/>
    <w:rsid w:val="0006742F"/>
    <w:rsid w:val="00067973"/>
    <w:rsid w:val="00071099"/>
    <w:rsid w:val="00071514"/>
    <w:rsid w:val="00071C76"/>
    <w:rsid w:val="00071FE8"/>
    <w:rsid w:val="0007246F"/>
    <w:rsid w:val="00072625"/>
    <w:rsid w:val="00072B61"/>
    <w:rsid w:val="00072E82"/>
    <w:rsid w:val="000732FE"/>
    <w:rsid w:val="00073D0F"/>
    <w:rsid w:val="0007456A"/>
    <w:rsid w:val="000748E7"/>
    <w:rsid w:val="0007509A"/>
    <w:rsid w:val="000758C1"/>
    <w:rsid w:val="00075A77"/>
    <w:rsid w:val="00075E41"/>
    <w:rsid w:val="00077530"/>
    <w:rsid w:val="00077C00"/>
    <w:rsid w:val="00077C0C"/>
    <w:rsid w:val="00077DD8"/>
    <w:rsid w:val="0008009B"/>
    <w:rsid w:val="000800F9"/>
    <w:rsid w:val="000802EC"/>
    <w:rsid w:val="00080ECE"/>
    <w:rsid w:val="00080FC9"/>
    <w:rsid w:val="00081893"/>
    <w:rsid w:val="00081B25"/>
    <w:rsid w:val="00082256"/>
    <w:rsid w:val="000824A3"/>
    <w:rsid w:val="0008268B"/>
    <w:rsid w:val="00082784"/>
    <w:rsid w:val="0008281C"/>
    <w:rsid w:val="0008294F"/>
    <w:rsid w:val="00082EF3"/>
    <w:rsid w:val="000831E1"/>
    <w:rsid w:val="00083807"/>
    <w:rsid w:val="00083876"/>
    <w:rsid w:val="00083995"/>
    <w:rsid w:val="00083C86"/>
    <w:rsid w:val="00083EE9"/>
    <w:rsid w:val="00083F98"/>
    <w:rsid w:val="000845CD"/>
    <w:rsid w:val="0008460C"/>
    <w:rsid w:val="00085402"/>
    <w:rsid w:val="00085505"/>
    <w:rsid w:val="000857FA"/>
    <w:rsid w:val="00085A73"/>
    <w:rsid w:val="00085AC4"/>
    <w:rsid w:val="00086352"/>
    <w:rsid w:val="00086380"/>
    <w:rsid w:val="00086CB9"/>
    <w:rsid w:val="00086D96"/>
    <w:rsid w:val="00086DF7"/>
    <w:rsid w:val="000902B6"/>
    <w:rsid w:val="00090BF7"/>
    <w:rsid w:val="00090C7F"/>
    <w:rsid w:val="00091105"/>
    <w:rsid w:val="000911AE"/>
    <w:rsid w:val="00091B6B"/>
    <w:rsid w:val="00092B96"/>
    <w:rsid w:val="0009311A"/>
    <w:rsid w:val="000934B2"/>
    <w:rsid w:val="000938CC"/>
    <w:rsid w:val="00094788"/>
    <w:rsid w:val="00094C9A"/>
    <w:rsid w:val="000953C5"/>
    <w:rsid w:val="00095DB7"/>
    <w:rsid w:val="000960B7"/>
    <w:rsid w:val="00096457"/>
    <w:rsid w:val="00096A51"/>
    <w:rsid w:val="00096BDA"/>
    <w:rsid w:val="00096CD8"/>
    <w:rsid w:val="000970B0"/>
    <w:rsid w:val="000974AA"/>
    <w:rsid w:val="000A04FD"/>
    <w:rsid w:val="000A0A7C"/>
    <w:rsid w:val="000A0C98"/>
    <w:rsid w:val="000A0CAE"/>
    <w:rsid w:val="000A0E57"/>
    <w:rsid w:val="000A1858"/>
    <w:rsid w:val="000A1AD6"/>
    <w:rsid w:val="000A24C2"/>
    <w:rsid w:val="000A2B6E"/>
    <w:rsid w:val="000A2D21"/>
    <w:rsid w:val="000A2F24"/>
    <w:rsid w:val="000A3179"/>
    <w:rsid w:val="000A31F8"/>
    <w:rsid w:val="000A3403"/>
    <w:rsid w:val="000A3604"/>
    <w:rsid w:val="000A3EAB"/>
    <w:rsid w:val="000A4F4F"/>
    <w:rsid w:val="000A4F5C"/>
    <w:rsid w:val="000A4F64"/>
    <w:rsid w:val="000A4FDF"/>
    <w:rsid w:val="000A6563"/>
    <w:rsid w:val="000A6672"/>
    <w:rsid w:val="000A6A50"/>
    <w:rsid w:val="000A6CC2"/>
    <w:rsid w:val="000A70CD"/>
    <w:rsid w:val="000A73B1"/>
    <w:rsid w:val="000A78E9"/>
    <w:rsid w:val="000A79F9"/>
    <w:rsid w:val="000A7B49"/>
    <w:rsid w:val="000B07B6"/>
    <w:rsid w:val="000B07C7"/>
    <w:rsid w:val="000B0B66"/>
    <w:rsid w:val="000B1433"/>
    <w:rsid w:val="000B187F"/>
    <w:rsid w:val="000B193E"/>
    <w:rsid w:val="000B198D"/>
    <w:rsid w:val="000B1C9B"/>
    <w:rsid w:val="000B1DB0"/>
    <w:rsid w:val="000B1E85"/>
    <w:rsid w:val="000B2356"/>
    <w:rsid w:val="000B2CCE"/>
    <w:rsid w:val="000B38CE"/>
    <w:rsid w:val="000B3DCD"/>
    <w:rsid w:val="000B42E3"/>
    <w:rsid w:val="000B453E"/>
    <w:rsid w:val="000B55BB"/>
    <w:rsid w:val="000B5B84"/>
    <w:rsid w:val="000B6460"/>
    <w:rsid w:val="000B73C9"/>
    <w:rsid w:val="000C005F"/>
    <w:rsid w:val="000C08DF"/>
    <w:rsid w:val="000C1C63"/>
    <w:rsid w:val="000C230A"/>
    <w:rsid w:val="000C24B6"/>
    <w:rsid w:val="000C2536"/>
    <w:rsid w:val="000C2639"/>
    <w:rsid w:val="000C2CA7"/>
    <w:rsid w:val="000C3416"/>
    <w:rsid w:val="000C3744"/>
    <w:rsid w:val="000C3FE9"/>
    <w:rsid w:val="000C45D0"/>
    <w:rsid w:val="000C49E8"/>
    <w:rsid w:val="000C4B54"/>
    <w:rsid w:val="000C4CBD"/>
    <w:rsid w:val="000C57DC"/>
    <w:rsid w:val="000C592A"/>
    <w:rsid w:val="000C5EB0"/>
    <w:rsid w:val="000C5F28"/>
    <w:rsid w:val="000C61A4"/>
    <w:rsid w:val="000C6491"/>
    <w:rsid w:val="000C6EB8"/>
    <w:rsid w:val="000C736A"/>
    <w:rsid w:val="000C73D8"/>
    <w:rsid w:val="000C761D"/>
    <w:rsid w:val="000C7CF0"/>
    <w:rsid w:val="000D03B4"/>
    <w:rsid w:val="000D0420"/>
    <w:rsid w:val="000D0979"/>
    <w:rsid w:val="000D0EF5"/>
    <w:rsid w:val="000D1C5C"/>
    <w:rsid w:val="000D1DC6"/>
    <w:rsid w:val="000D3968"/>
    <w:rsid w:val="000D3D9E"/>
    <w:rsid w:val="000D4A5A"/>
    <w:rsid w:val="000D4E49"/>
    <w:rsid w:val="000D4F4E"/>
    <w:rsid w:val="000D5605"/>
    <w:rsid w:val="000D56C3"/>
    <w:rsid w:val="000D57DF"/>
    <w:rsid w:val="000D599B"/>
    <w:rsid w:val="000D5A42"/>
    <w:rsid w:val="000D5E5E"/>
    <w:rsid w:val="000D6678"/>
    <w:rsid w:val="000D73CC"/>
    <w:rsid w:val="000D7681"/>
    <w:rsid w:val="000D7D0A"/>
    <w:rsid w:val="000E004F"/>
    <w:rsid w:val="000E0684"/>
    <w:rsid w:val="000E0A69"/>
    <w:rsid w:val="000E0C74"/>
    <w:rsid w:val="000E0F17"/>
    <w:rsid w:val="000E1660"/>
    <w:rsid w:val="000E1683"/>
    <w:rsid w:val="000E1C4A"/>
    <w:rsid w:val="000E23D7"/>
    <w:rsid w:val="000E27EE"/>
    <w:rsid w:val="000E29E4"/>
    <w:rsid w:val="000E358E"/>
    <w:rsid w:val="000E3855"/>
    <w:rsid w:val="000E4296"/>
    <w:rsid w:val="000E43B5"/>
    <w:rsid w:val="000E47D5"/>
    <w:rsid w:val="000E52D6"/>
    <w:rsid w:val="000E5FAE"/>
    <w:rsid w:val="000E6577"/>
    <w:rsid w:val="000E68AC"/>
    <w:rsid w:val="000E72C7"/>
    <w:rsid w:val="000E7677"/>
    <w:rsid w:val="000E780C"/>
    <w:rsid w:val="000F0080"/>
    <w:rsid w:val="000F06EB"/>
    <w:rsid w:val="000F0758"/>
    <w:rsid w:val="000F1EDF"/>
    <w:rsid w:val="000F2109"/>
    <w:rsid w:val="000F21A6"/>
    <w:rsid w:val="000F25A5"/>
    <w:rsid w:val="000F2CB5"/>
    <w:rsid w:val="000F3B96"/>
    <w:rsid w:val="000F3E16"/>
    <w:rsid w:val="000F3F0A"/>
    <w:rsid w:val="000F459A"/>
    <w:rsid w:val="000F4712"/>
    <w:rsid w:val="000F5896"/>
    <w:rsid w:val="000F59D4"/>
    <w:rsid w:val="000F5C0F"/>
    <w:rsid w:val="000F6741"/>
    <w:rsid w:val="000F6781"/>
    <w:rsid w:val="000F694E"/>
    <w:rsid w:val="000F6BE5"/>
    <w:rsid w:val="000F6E4D"/>
    <w:rsid w:val="000F7685"/>
    <w:rsid w:val="000F7D57"/>
    <w:rsid w:val="001000E1"/>
    <w:rsid w:val="0010093F"/>
    <w:rsid w:val="00100BE6"/>
    <w:rsid w:val="00100C01"/>
    <w:rsid w:val="001013D0"/>
    <w:rsid w:val="0010146E"/>
    <w:rsid w:val="00101629"/>
    <w:rsid w:val="001018FE"/>
    <w:rsid w:val="00101B8A"/>
    <w:rsid w:val="00101CF7"/>
    <w:rsid w:val="001024D8"/>
    <w:rsid w:val="00102BE0"/>
    <w:rsid w:val="001035A6"/>
    <w:rsid w:val="0010367A"/>
    <w:rsid w:val="00104428"/>
    <w:rsid w:val="00104E33"/>
    <w:rsid w:val="00106496"/>
    <w:rsid w:val="001064DA"/>
    <w:rsid w:val="001066E8"/>
    <w:rsid w:val="001069CE"/>
    <w:rsid w:val="00106FE9"/>
    <w:rsid w:val="00107825"/>
    <w:rsid w:val="00107A40"/>
    <w:rsid w:val="00110983"/>
    <w:rsid w:val="00111212"/>
    <w:rsid w:val="001120DD"/>
    <w:rsid w:val="00112DD7"/>
    <w:rsid w:val="001133E7"/>
    <w:rsid w:val="0011366C"/>
    <w:rsid w:val="00113E5B"/>
    <w:rsid w:val="0011453B"/>
    <w:rsid w:val="0011529D"/>
    <w:rsid w:val="00115CF6"/>
    <w:rsid w:val="001160AB"/>
    <w:rsid w:val="001175DA"/>
    <w:rsid w:val="00117B9B"/>
    <w:rsid w:val="00117CEB"/>
    <w:rsid w:val="00120168"/>
    <w:rsid w:val="00120229"/>
    <w:rsid w:val="00121265"/>
    <w:rsid w:val="00121845"/>
    <w:rsid w:val="0012184A"/>
    <w:rsid w:val="00121B89"/>
    <w:rsid w:val="00121C78"/>
    <w:rsid w:val="00121C93"/>
    <w:rsid w:val="0012223E"/>
    <w:rsid w:val="00122600"/>
    <w:rsid w:val="00122611"/>
    <w:rsid w:val="00123F93"/>
    <w:rsid w:val="001247EA"/>
    <w:rsid w:val="00124F01"/>
    <w:rsid w:val="001255D2"/>
    <w:rsid w:val="00125ABF"/>
    <w:rsid w:val="00125DD8"/>
    <w:rsid w:val="0013040B"/>
    <w:rsid w:val="00130886"/>
    <w:rsid w:val="0013099B"/>
    <w:rsid w:val="00130B43"/>
    <w:rsid w:val="001310E2"/>
    <w:rsid w:val="00131675"/>
    <w:rsid w:val="0013187B"/>
    <w:rsid w:val="00131AEF"/>
    <w:rsid w:val="001323B7"/>
    <w:rsid w:val="00132553"/>
    <w:rsid w:val="00132741"/>
    <w:rsid w:val="00132926"/>
    <w:rsid w:val="00133606"/>
    <w:rsid w:val="00134767"/>
    <w:rsid w:val="001357CB"/>
    <w:rsid w:val="0013593E"/>
    <w:rsid w:val="00136095"/>
    <w:rsid w:val="00136B82"/>
    <w:rsid w:val="0013733A"/>
    <w:rsid w:val="001377B8"/>
    <w:rsid w:val="00137BB8"/>
    <w:rsid w:val="00140EB5"/>
    <w:rsid w:val="00141F4F"/>
    <w:rsid w:val="001427C1"/>
    <w:rsid w:val="001437F9"/>
    <w:rsid w:val="00143C90"/>
    <w:rsid w:val="00143F9E"/>
    <w:rsid w:val="001441CA"/>
    <w:rsid w:val="0014420E"/>
    <w:rsid w:val="001445A4"/>
    <w:rsid w:val="00144659"/>
    <w:rsid w:val="00144746"/>
    <w:rsid w:val="00144D95"/>
    <w:rsid w:val="00144DBC"/>
    <w:rsid w:val="0014545A"/>
    <w:rsid w:val="00146016"/>
    <w:rsid w:val="001464CD"/>
    <w:rsid w:val="0014677E"/>
    <w:rsid w:val="00146F44"/>
    <w:rsid w:val="001471E3"/>
    <w:rsid w:val="00147267"/>
    <w:rsid w:val="0014733A"/>
    <w:rsid w:val="001477F8"/>
    <w:rsid w:val="00147A8C"/>
    <w:rsid w:val="00147B37"/>
    <w:rsid w:val="0015137F"/>
    <w:rsid w:val="0015157C"/>
    <w:rsid w:val="00151628"/>
    <w:rsid w:val="00151EDC"/>
    <w:rsid w:val="001527E2"/>
    <w:rsid w:val="00152B49"/>
    <w:rsid w:val="00153086"/>
    <w:rsid w:val="00153BCE"/>
    <w:rsid w:val="00154316"/>
    <w:rsid w:val="001544DA"/>
    <w:rsid w:val="00155529"/>
    <w:rsid w:val="00155588"/>
    <w:rsid w:val="00157071"/>
    <w:rsid w:val="00157231"/>
    <w:rsid w:val="00157599"/>
    <w:rsid w:val="00157681"/>
    <w:rsid w:val="00160305"/>
    <w:rsid w:val="001607CB"/>
    <w:rsid w:val="00160F17"/>
    <w:rsid w:val="001624CC"/>
    <w:rsid w:val="00162696"/>
    <w:rsid w:val="00162B1F"/>
    <w:rsid w:val="00162E8B"/>
    <w:rsid w:val="001636CB"/>
    <w:rsid w:val="00163A97"/>
    <w:rsid w:val="00163DFB"/>
    <w:rsid w:val="001641F7"/>
    <w:rsid w:val="0016495A"/>
    <w:rsid w:val="00164BC4"/>
    <w:rsid w:val="00165252"/>
    <w:rsid w:val="00165C34"/>
    <w:rsid w:val="001668DD"/>
    <w:rsid w:val="00166C1B"/>
    <w:rsid w:val="00166DF3"/>
    <w:rsid w:val="00166F00"/>
    <w:rsid w:val="0016757F"/>
    <w:rsid w:val="001678B7"/>
    <w:rsid w:val="00167EEC"/>
    <w:rsid w:val="0017030C"/>
    <w:rsid w:val="0017056C"/>
    <w:rsid w:val="0017064A"/>
    <w:rsid w:val="00170976"/>
    <w:rsid w:val="00170AB2"/>
    <w:rsid w:val="00170B9F"/>
    <w:rsid w:val="00170D76"/>
    <w:rsid w:val="00170EC8"/>
    <w:rsid w:val="001713BA"/>
    <w:rsid w:val="00171884"/>
    <w:rsid w:val="00171F72"/>
    <w:rsid w:val="00171F91"/>
    <w:rsid w:val="001723E3"/>
    <w:rsid w:val="0017255D"/>
    <w:rsid w:val="00172DD6"/>
    <w:rsid w:val="00172E08"/>
    <w:rsid w:val="00174045"/>
    <w:rsid w:val="00174827"/>
    <w:rsid w:val="00174AA2"/>
    <w:rsid w:val="00174FA0"/>
    <w:rsid w:val="00175E52"/>
    <w:rsid w:val="00175E6D"/>
    <w:rsid w:val="0017643E"/>
    <w:rsid w:val="00176D15"/>
    <w:rsid w:val="001770EF"/>
    <w:rsid w:val="001772B4"/>
    <w:rsid w:val="00177408"/>
    <w:rsid w:val="00177847"/>
    <w:rsid w:val="00177AD7"/>
    <w:rsid w:val="00177BC9"/>
    <w:rsid w:val="00177CDA"/>
    <w:rsid w:val="00177F2C"/>
    <w:rsid w:val="00180121"/>
    <w:rsid w:val="0018036D"/>
    <w:rsid w:val="001806B5"/>
    <w:rsid w:val="00180807"/>
    <w:rsid w:val="00180DB1"/>
    <w:rsid w:val="00181493"/>
    <w:rsid w:val="001817CE"/>
    <w:rsid w:val="001822BC"/>
    <w:rsid w:val="00183021"/>
    <w:rsid w:val="00183078"/>
    <w:rsid w:val="001832C9"/>
    <w:rsid w:val="0018366D"/>
    <w:rsid w:val="00183A5B"/>
    <w:rsid w:val="00183DA1"/>
    <w:rsid w:val="00183F95"/>
    <w:rsid w:val="001840A5"/>
    <w:rsid w:val="00184368"/>
    <w:rsid w:val="00185354"/>
    <w:rsid w:val="00185FFD"/>
    <w:rsid w:val="001865CB"/>
    <w:rsid w:val="0018665D"/>
    <w:rsid w:val="00186873"/>
    <w:rsid w:val="00186BF5"/>
    <w:rsid w:val="00186C54"/>
    <w:rsid w:val="00186C78"/>
    <w:rsid w:val="00186E05"/>
    <w:rsid w:val="00186FA1"/>
    <w:rsid w:val="00187C0A"/>
    <w:rsid w:val="00187C49"/>
    <w:rsid w:val="00190212"/>
    <w:rsid w:val="00190468"/>
    <w:rsid w:val="00190723"/>
    <w:rsid w:val="00190AA6"/>
    <w:rsid w:val="00192A03"/>
    <w:rsid w:val="00192EFA"/>
    <w:rsid w:val="00193B16"/>
    <w:rsid w:val="00194206"/>
    <w:rsid w:val="00194399"/>
    <w:rsid w:val="0019446D"/>
    <w:rsid w:val="0019459D"/>
    <w:rsid w:val="00194920"/>
    <w:rsid w:val="00195131"/>
    <w:rsid w:val="00195B92"/>
    <w:rsid w:val="00195F26"/>
    <w:rsid w:val="0019608F"/>
    <w:rsid w:val="0019620D"/>
    <w:rsid w:val="00196A06"/>
    <w:rsid w:val="00196C3C"/>
    <w:rsid w:val="00197412"/>
    <w:rsid w:val="001978C4"/>
    <w:rsid w:val="00197F82"/>
    <w:rsid w:val="001A0556"/>
    <w:rsid w:val="001A0955"/>
    <w:rsid w:val="001A09CB"/>
    <w:rsid w:val="001A0D91"/>
    <w:rsid w:val="001A0F76"/>
    <w:rsid w:val="001A1634"/>
    <w:rsid w:val="001A17FF"/>
    <w:rsid w:val="001A1EA0"/>
    <w:rsid w:val="001A218F"/>
    <w:rsid w:val="001A27E5"/>
    <w:rsid w:val="001A287F"/>
    <w:rsid w:val="001A2979"/>
    <w:rsid w:val="001A29AC"/>
    <w:rsid w:val="001A33F1"/>
    <w:rsid w:val="001A3FF7"/>
    <w:rsid w:val="001A4357"/>
    <w:rsid w:val="001A4C7A"/>
    <w:rsid w:val="001A521D"/>
    <w:rsid w:val="001A5365"/>
    <w:rsid w:val="001A570A"/>
    <w:rsid w:val="001A59CF"/>
    <w:rsid w:val="001A6903"/>
    <w:rsid w:val="001A6BEC"/>
    <w:rsid w:val="001A6C5C"/>
    <w:rsid w:val="001A6E1D"/>
    <w:rsid w:val="001A707D"/>
    <w:rsid w:val="001A73C7"/>
    <w:rsid w:val="001A7C32"/>
    <w:rsid w:val="001B0F62"/>
    <w:rsid w:val="001B1392"/>
    <w:rsid w:val="001B1516"/>
    <w:rsid w:val="001B16C3"/>
    <w:rsid w:val="001B19DF"/>
    <w:rsid w:val="001B1E7B"/>
    <w:rsid w:val="001B2206"/>
    <w:rsid w:val="001B2666"/>
    <w:rsid w:val="001B2AEC"/>
    <w:rsid w:val="001B3191"/>
    <w:rsid w:val="001B3B3B"/>
    <w:rsid w:val="001B3B6D"/>
    <w:rsid w:val="001B4158"/>
    <w:rsid w:val="001B49AE"/>
    <w:rsid w:val="001B544F"/>
    <w:rsid w:val="001B57E2"/>
    <w:rsid w:val="001B5AF6"/>
    <w:rsid w:val="001B6708"/>
    <w:rsid w:val="001B6CB0"/>
    <w:rsid w:val="001B708C"/>
    <w:rsid w:val="001B77C6"/>
    <w:rsid w:val="001B7BE5"/>
    <w:rsid w:val="001B7F79"/>
    <w:rsid w:val="001C0016"/>
    <w:rsid w:val="001C0095"/>
    <w:rsid w:val="001C0227"/>
    <w:rsid w:val="001C1835"/>
    <w:rsid w:val="001C1C6C"/>
    <w:rsid w:val="001C20AB"/>
    <w:rsid w:val="001C2465"/>
    <w:rsid w:val="001C268A"/>
    <w:rsid w:val="001C2F6B"/>
    <w:rsid w:val="001C36F0"/>
    <w:rsid w:val="001C3955"/>
    <w:rsid w:val="001C3D54"/>
    <w:rsid w:val="001C3EC1"/>
    <w:rsid w:val="001C4111"/>
    <w:rsid w:val="001C424A"/>
    <w:rsid w:val="001C4388"/>
    <w:rsid w:val="001C44EB"/>
    <w:rsid w:val="001C548D"/>
    <w:rsid w:val="001C54CC"/>
    <w:rsid w:val="001C5553"/>
    <w:rsid w:val="001C5843"/>
    <w:rsid w:val="001C702B"/>
    <w:rsid w:val="001C73E1"/>
    <w:rsid w:val="001C7EC3"/>
    <w:rsid w:val="001D0135"/>
    <w:rsid w:val="001D09DD"/>
    <w:rsid w:val="001D0FEA"/>
    <w:rsid w:val="001D124F"/>
    <w:rsid w:val="001D173B"/>
    <w:rsid w:val="001D2075"/>
    <w:rsid w:val="001D20FB"/>
    <w:rsid w:val="001D2993"/>
    <w:rsid w:val="001D38D4"/>
    <w:rsid w:val="001D3D5B"/>
    <w:rsid w:val="001D3EF8"/>
    <w:rsid w:val="001D4960"/>
    <w:rsid w:val="001D496D"/>
    <w:rsid w:val="001D5102"/>
    <w:rsid w:val="001D53DE"/>
    <w:rsid w:val="001D5F49"/>
    <w:rsid w:val="001D6056"/>
    <w:rsid w:val="001D6239"/>
    <w:rsid w:val="001D6D52"/>
    <w:rsid w:val="001D7581"/>
    <w:rsid w:val="001E06B5"/>
    <w:rsid w:val="001E0822"/>
    <w:rsid w:val="001E09CF"/>
    <w:rsid w:val="001E0AE0"/>
    <w:rsid w:val="001E0B67"/>
    <w:rsid w:val="001E0DFD"/>
    <w:rsid w:val="001E10B5"/>
    <w:rsid w:val="001E12B4"/>
    <w:rsid w:val="001E19B7"/>
    <w:rsid w:val="001E26A7"/>
    <w:rsid w:val="001E2ADA"/>
    <w:rsid w:val="001E2F05"/>
    <w:rsid w:val="001E32F4"/>
    <w:rsid w:val="001E3390"/>
    <w:rsid w:val="001E350C"/>
    <w:rsid w:val="001E408A"/>
    <w:rsid w:val="001E56DA"/>
    <w:rsid w:val="001E58E6"/>
    <w:rsid w:val="001E5A8D"/>
    <w:rsid w:val="001E5DC1"/>
    <w:rsid w:val="001E6230"/>
    <w:rsid w:val="001E633D"/>
    <w:rsid w:val="001E648C"/>
    <w:rsid w:val="001E655D"/>
    <w:rsid w:val="001E71AD"/>
    <w:rsid w:val="001E7629"/>
    <w:rsid w:val="001E7802"/>
    <w:rsid w:val="001E7953"/>
    <w:rsid w:val="001F002B"/>
    <w:rsid w:val="001F00E5"/>
    <w:rsid w:val="001F066D"/>
    <w:rsid w:val="001F0713"/>
    <w:rsid w:val="001F0AA4"/>
    <w:rsid w:val="001F0DD8"/>
    <w:rsid w:val="001F18D1"/>
    <w:rsid w:val="001F1AE3"/>
    <w:rsid w:val="001F1C56"/>
    <w:rsid w:val="001F1D34"/>
    <w:rsid w:val="001F1DB4"/>
    <w:rsid w:val="001F1DC6"/>
    <w:rsid w:val="001F2569"/>
    <w:rsid w:val="001F2591"/>
    <w:rsid w:val="001F29AC"/>
    <w:rsid w:val="001F2BE7"/>
    <w:rsid w:val="001F3246"/>
    <w:rsid w:val="001F3399"/>
    <w:rsid w:val="001F3C18"/>
    <w:rsid w:val="001F494A"/>
    <w:rsid w:val="001F4A81"/>
    <w:rsid w:val="001F4C01"/>
    <w:rsid w:val="001F53C0"/>
    <w:rsid w:val="001F5691"/>
    <w:rsid w:val="001F5A1C"/>
    <w:rsid w:val="001F5A93"/>
    <w:rsid w:val="001F5B67"/>
    <w:rsid w:val="001F5BFE"/>
    <w:rsid w:val="001F5C11"/>
    <w:rsid w:val="001F631B"/>
    <w:rsid w:val="001F69CF"/>
    <w:rsid w:val="001F6ADE"/>
    <w:rsid w:val="001F7240"/>
    <w:rsid w:val="001F779A"/>
    <w:rsid w:val="001F7965"/>
    <w:rsid w:val="001F7CAD"/>
    <w:rsid w:val="00200524"/>
    <w:rsid w:val="00200D7F"/>
    <w:rsid w:val="00200E36"/>
    <w:rsid w:val="00200F94"/>
    <w:rsid w:val="002012F6"/>
    <w:rsid w:val="002017E3"/>
    <w:rsid w:val="00201CAA"/>
    <w:rsid w:val="00201EB0"/>
    <w:rsid w:val="00202CEC"/>
    <w:rsid w:val="00202F35"/>
    <w:rsid w:val="0020308D"/>
    <w:rsid w:val="002030F0"/>
    <w:rsid w:val="00203375"/>
    <w:rsid w:val="002036B9"/>
    <w:rsid w:val="0020394A"/>
    <w:rsid w:val="00203D8B"/>
    <w:rsid w:val="002041ED"/>
    <w:rsid w:val="00206535"/>
    <w:rsid w:val="00206BE3"/>
    <w:rsid w:val="00206CF0"/>
    <w:rsid w:val="00207675"/>
    <w:rsid w:val="00207E28"/>
    <w:rsid w:val="00210362"/>
    <w:rsid w:val="00210D2B"/>
    <w:rsid w:val="00211104"/>
    <w:rsid w:val="0021144A"/>
    <w:rsid w:val="002119FB"/>
    <w:rsid w:val="00212543"/>
    <w:rsid w:val="0021276A"/>
    <w:rsid w:val="00212D1C"/>
    <w:rsid w:val="00212F53"/>
    <w:rsid w:val="00213058"/>
    <w:rsid w:val="00213A64"/>
    <w:rsid w:val="00214085"/>
    <w:rsid w:val="0021459E"/>
    <w:rsid w:val="002145BD"/>
    <w:rsid w:val="002150EB"/>
    <w:rsid w:val="002151DF"/>
    <w:rsid w:val="00215299"/>
    <w:rsid w:val="00215525"/>
    <w:rsid w:val="0021587B"/>
    <w:rsid w:val="0021590D"/>
    <w:rsid w:val="00215B84"/>
    <w:rsid w:val="00216B17"/>
    <w:rsid w:val="00216CFB"/>
    <w:rsid w:val="00217316"/>
    <w:rsid w:val="002202B3"/>
    <w:rsid w:val="00220EEB"/>
    <w:rsid w:val="00220F03"/>
    <w:rsid w:val="002210F9"/>
    <w:rsid w:val="002217D8"/>
    <w:rsid w:val="00221836"/>
    <w:rsid w:val="00221A94"/>
    <w:rsid w:val="00221C0E"/>
    <w:rsid w:val="00221F03"/>
    <w:rsid w:val="00222177"/>
    <w:rsid w:val="00222328"/>
    <w:rsid w:val="002228A5"/>
    <w:rsid w:val="002228B8"/>
    <w:rsid w:val="002233BE"/>
    <w:rsid w:val="0022341F"/>
    <w:rsid w:val="0022473C"/>
    <w:rsid w:val="00224A50"/>
    <w:rsid w:val="00224C5F"/>
    <w:rsid w:val="0022609B"/>
    <w:rsid w:val="00226257"/>
    <w:rsid w:val="0022645E"/>
    <w:rsid w:val="0022657F"/>
    <w:rsid w:val="002269A3"/>
    <w:rsid w:val="00226C51"/>
    <w:rsid w:val="0022729F"/>
    <w:rsid w:val="002274E8"/>
    <w:rsid w:val="00227792"/>
    <w:rsid w:val="00227B01"/>
    <w:rsid w:val="00227EE4"/>
    <w:rsid w:val="00230B30"/>
    <w:rsid w:val="00231940"/>
    <w:rsid w:val="00231ABF"/>
    <w:rsid w:val="00231E72"/>
    <w:rsid w:val="002321A7"/>
    <w:rsid w:val="0023289F"/>
    <w:rsid w:val="00232A98"/>
    <w:rsid w:val="00232E40"/>
    <w:rsid w:val="002331DE"/>
    <w:rsid w:val="0023452F"/>
    <w:rsid w:val="00234E3E"/>
    <w:rsid w:val="002353C4"/>
    <w:rsid w:val="00235681"/>
    <w:rsid w:val="00235E1F"/>
    <w:rsid w:val="00236294"/>
    <w:rsid w:val="00236DD1"/>
    <w:rsid w:val="00237500"/>
    <w:rsid w:val="002377C5"/>
    <w:rsid w:val="00237A5C"/>
    <w:rsid w:val="00237D6C"/>
    <w:rsid w:val="00240402"/>
    <w:rsid w:val="00240C35"/>
    <w:rsid w:val="00240EE4"/>
    <w:rsid w:val="00240FEA"/>
    <w:rsid w:val="0024175C"/>
    <w:rsid w:val="0024197C"/>
    <w:rsid w:val="00241D75"/>
    <w:rsid w:val="0024204E"/>
    <w:rsid w:val="002426B7"/>
    <w:rsid w:val="00242F0D"/>
    <w:rsid w:val="00244AD6"/>
    <w:rsid w:val="00244BA0"/>
    <w:rsid w:val="00244BE5"/>
    <w:rsid w:val="00244C5C"/>
    <w:rsid w:val="00244CB7"/>
    <w:rsid w:val="0024516D"/>
    <w:rsid w:val="002455BB"/>
    <w:rsid w:val="00245751"/>
    <w:rsid w:val="002462F5"/>
    <w:rsid w:val="00246634"/>
    <w:rsid w:val="00246ABF"/>
    <w:rsid w:val="00247350"/>
    <w:rsid w:val="0024750D"/>
    <w:rsid w:val="00250457"/>
    <w:rsid w:val="00250A6B"/>
    <w:rsid w:val="00250A92"/>
    <w:rsid w:val="00250CE4"/>
    <w:rsid w:val="0025104B"/>
    <w:rsid w:val="00251E26"/>
    <w:rsid w:val="002529FB"/>
    <w:rsid w:val="00252E05"/>
    <w:rsid w:val="00252E38"/>
    <w:rsid w:val="00252ECD"/>
    <w:rsid w:val="0025337F"/>
    <w:rsid w:val="00253423"/>
    <w:rsid w:val="00253B60"/>
    <w:rsid w:val="00254C11"/>
    <w:rsid w:val="002555F6"/>
    <w:rsid w:val="00255D51"/>
    <w:rsid w:val="00256069"/>
    <w:rsid w:val="00256400"/>
    <w:rsid w:val="0025689B"/>
    <w:rsid w:val="00257308"/>
    <w:rsid w:val="002577DC"/>
    <w:rsid w:val="00257C07"/>
    <w:rsid w:val="00257D87"/>
    <w:rsid w:val="00260019"/>
    <w:rsid w:val="00260816"/>
    <w:rsid w:val="00260CC0"/>
    <w:rsid w:val="002610BC"/>
    <w:rsid w:val="0026139A"/>
    <w:rsid w:val="002613C9"/>
    <w:rsid w:val="00261DFF"/>
    <w:rsid w:val="00261E80"/>
    <w:rsid w:val="00262018"/>
    <w:rsid w:val="00262114"/>
    <w:rsid w:val="0026278B"/>
    <w:rsid w:val="00263938"/>
    <w:rsid w:val="002648E7"/>
    <w:rsid w:val="00264926"/>
    <w:rsid w:val="00265642"/>
    <w:rsid w:val="00265A33"/>
    <w:rsid w:val="002661AE"/>
    <w:rsid w:val="0026623F"/>
    <w:rsid w:val="00266422"/>
    <w:rsid w:val="00266CBB"/>
    <w:rsid w:val="00266DF8"/>
    <w:rsid w:val="00266EAF"/>
    <w:rsid w:val="00267078"/>
    <w:rsid w:val="0026725D"/>
    <w:rsid w:val="0026772A"/>
    <w:rsid w:val="00267DBB"/>
    <w:rsid w:val="00270230"/>
    <w:rsid w:val="00270768"/>
    <w:rsid w:val="00270BA9"/>
    <w:rsid w:val="00270CC4"/>
    <w:rsid w:val="00270EE7"/>
    <w:rsid w:val="002710D9"/>
    <w:rsid w:val="0027134A"/>
    <w:rsid w:val="0027257E"/>
    <w:rsid w:val="002728AD"/>
    <w:rsid w:val="0027293D"/>
    <w:rsid w:val="00272A22"/>
    <w:rsid w:val="00272B6F"/>
    <w:rsid w:val="00273D9E"/>
    <w:rsid w:val="00273E7F"/>
    <w:rsid w:val="00274254"/>
    <w:rsid w:val="002754BC"/>
    <w:rsid w:val="0027579B"/>
    <w:rsid w:val="00275B4A"/>
    <w:rsid w:val="002763A6"/>
    <w:rsid w:val="00276A1C"/>
    <w:rsid w:val="00276DC3"/>
    <w:rsid w:val="00276EA8"/>
    <w:rsid w:val="002778B8"/>
    <w:rsid w:val="00277BA7"/>
    <w:rsid w:val="00277BD1"/>
    <w:rsid w:val="00280DD9"/>
    <w:rsid w:val="002815A3"/>
    <w:rsid w:val="00281629"/>
    <w:rsid w:val="00281A8F"/>
    <w:rsid w:val="00281E9C"/>
    <w:rsid w:val="002823EC"/>
    <w:rsid w:val="00282430"/>
    <w:rsid w:val="0028290A"/>
    <w:rsid w:val="002839D5"/>
    <w:rsid w:val="00283FC0"/>
    <w:rsid w:val="0028417B"/>
    <w:rsid w:val="002841F1"/>
    <w:rsid w:val="00284252"/>
    <w:rsid w:val="00284547"/>
    <w:rsid w:val="00284600"/>
    <w:rsid w:val="002846CB"/>
    <w:rsid w:val="00284B3D"/>
    <w:rsid w:val="00285A17"/>
    <w:rsid w:val="00285CBA"/>
    <w:rsid w:val="002867A7"/>
    <w:rsid w:val="00287148"/>
    <w:rsid w:val="00287157"/>
    <w:rsid w:val="002875FA"/>
    <w:rsid w:val="002876C0"/>
    <w:rsid w:val="002877B3"/>
    <w:rsid w:val="00287D77"/>
    <w:rsid w:val="00290D10"/>
    <w:rsid w:val="0029164D"/>
    <w:rsid w:val="00291880"/>
    <w:rsid w:val="00291F54"/>
    <w:rsid w:val="00291F7B"/>
    <w:rsid w:val="002920DA"/>
    <w:rsid w:val="0029259F"/>
    <w:rsid w:val="00292896"/>
    <w:rsid w:val="002934E8"/>
    <w:rsid w:val="002937F9"/>
    <w:rsid w:val="002943E5"/>
    <w:rsid w:val="002944C0"/>
    <w:rsid w:val="00294624"/>
    <w:rsid w:val="00294689"/>
    <w:rsid w:val="00294CED"/>
    <w:rsid w:val="00295245"/>
    <w:rsid w:val="002952EF"/>
    <w:rsid w:val="0029572A"/>
    <w:rsid w:val="00295C0A"/>
    <w:rsid w:val="00296115"/>
    <w:rsid w:val="002967CA"/>
    <w:rsid w:val="002967D3"/>
    <w:rsid w:val="00296860"/>
    <w:rsid w:val="002972EA"/>
    <w:rsid w:val="002972F9"/>
    <w:rsid w:val="00297F67"/>
    <w:rsid w:val="002A011F"/>
    <w:rsid w:val="002A0834"/>
    <w:rsid w:val="002A19CA"/>
    <w:rsid w:val="002A20C8"/>
    <w:rsid w:val="002A21A9"/>
    <w:rsid w:val="002A2504"/>
    <w:rsid w:val="002A2B84"/>
    <w:rsid w:val="002A2FC3"/>
    <w:rsid w:val="002A31FA"/>
    <w:rsid w:val="002A3EC4"/>
    <w:rsid w:val="002A3F2F"/>
    <w:rsid w:val="002A43DD"/>
    <w:rsid w:val="002A4865"/>
    <w:rsid w:val="002A4C0A"/>
    <w:rsid w:val="002A4E28"/>
    <w:rsid w:val="002A5ABE"/>
    <w:rsid w:val="002A62A1"/>
    <w:rsid w:val="002A6966"/>
    <w:rsid w:val="002A6F4A"/>
    <w:rsid w:val="002A7AE2"/>
    <w:rsid w:val="002A7B91"/>
    <w:rsid w:val="002B005D"/>
    <w:rsid w:val="002B0105"/>
    <w:rsid w:val="002B01D5"/>
    <w:rsid w:val="002B0CAB"/>
    <w:rsid w:val="002B0E08"/>
    <w:rsid w:val="002B1199"/>
    <w:rsid w:val="002B18E3"/>
    <w:rsid w:val="002B1C48"/>
    <w:rsid w:val="002B1DB1"/>
    <w:rsid w:val="002B20D5"/>
    <w:rsid w:val="002B2484"/>
    <w:rsid w:val="002B2CF7"/>
    <w:rsid w:val="002B3383"/>
    <w:rsid w:val="002B371A"/>
    <w:rsid w:val="002B3AD8"/>
    <w:rsid w:val="002B40E9"/>
    <w:rsid w:val="002B43D7"/>
    <w:rsid w:val="002B4A07"/>
    <w:rsid w:val="002B5EBD"/>
    <w:rsid w:val="002B63A0"/>
    <w:rsid w:val="002B63EF"/>
    <w:rsid w:val="002B6770"/>
    <w:rsid w:val="002B6972"/>
    <w:rsid w:val="002B6B36"/>
    <w:rsid w:val="002B6C19"/>
    <w:rsid w:val="002B6CB3"/>
    <w:rsid w:val="002B7495"/>
    <w:rsid w:val="002B7687"/>
    <w:rsid w:val="002B7DF0"/>
    <w:rsid w:val="002C006A"/>
    <w:rsid w:val="002C0091"/>
    <w:rsid w:val="002C090F"/>
    <w:rsid w:val="002C13F7"/>
    <w:rsid w:val="002C17E9"/>
    <w:rsid w:val="002C1A27"/>
    <w:rsid w:val="002C1F94"/>
    <w:rsid w:val="002C2938"/>
    <w:rsid w:val="002C294C"/>
    <w:rsid w:val="002C2B2B"/>
    <w:rsid w:val="002C35D8"/>
    <w:rsid w:val="002C3975"/>
    <w:rsid w:val="002C3AA8"/>
    <w:rsid w:val="002C3FE1"/>
    <w:rsid w:val="002C412C"/>
    <w:rsid w:val="002C43B2"/>
    <w:rsid w:val="002C449D"/>
    <w:rsid w:val="002C44F1"/>
    <w:rsid w:val="002C5101"/>
    <w:rsid w:val="002C57D7"/>
    <w:rsid w:val="002C61EF"/>
    <w:rsid w:val="002C6250"/>
    <w:rsid w:val="002C6B7A"/>
    <w:rsid w:val="002C737B"/>
    <w:rsid w:val="002C7587"/>
    <w:rsid w:val="002C7861"/>
    <w:rsid w:val="002C7B0B"/>
    <w:rsid w:val="002C7FF0"/>
    <w:rsid w:val="002D0565"/>
    <w:rsid w:val="002D12FD"/>
    <w:rsid w:val="002D1D03"/>
    <w:rsid w:val="002D1DBF"/>
    <w:rsid w:val="002D1E1A"/>
    <w:rsid w:val="002D1F57"/>
    <w:rsid w:val="002D216D"/>
    <w:rsid w:val="002D2412"/>
    <w:rsid w:val="002D25C2"/>
    <w:rsid w:val="002D29BA"/>
    <w:rsid w:val="002D3C58"/>
    <w:rsid w:val="002D4730"/>
    <w:rsid w:val="002D4B6D"/>
    <w:rsid w:val="002D5201"/>
    <w:rsid w:val="002D52B4"/>
    <w:rsid w:val="002D55ED"/>
    <w:rsid w:val="002D5613"/>
    <w:rsid w:val="002D585C"/>
    <w:rsid w:val="002D5EC7"/>
    <w:rsid w:val="002D676A"/>
    <w:rsid w:val="002D716E"/>
    <w:rsid w:val="002D79BE"/>
    <w:rsid w:val="002D7F6B"/>
    <w:rsid w:val="002E01B8"/>
    <w:rsid w:val="002E0273"/>
    <w:rsid w:val="002E081A"/>
    <w:rsid w:val="002E15FD"/>
    <w:rsid w:val="002E186E"/>
    <w:rsid w:val="002E1A7B"/>
    <w:rsid w:val="002E1BCA"/>
    <w:rsid w:val="002E1C53"/>
    <w:rsid w:val="002E1E23"/>
    <w:rsid w:val="002E2861"/>
    <w:rsid w:val="002E2CB6"/>
    <w:rsid w:val="002E3048"/>
    <w:rsid w:val="002E3F30"/>
    <w:rsid w:val="002E423E"/>
    <w:rsid w:val="002E4FF5"/>
    <w:rsid w:val="002E63E7"/>
    <w:rsid w:val="002E6739"/>
    <w:rsid w:val="002E6AFE"/>
    <w:rsid w:val="002E6C3D"/>
    <w:rsid w:val="002E75D4"/>
    <w:rsid w:val="002F035A"/>
    <w:rsid w:val="002F0799"/>
    <w:rsid w:val="002F0928"/>
    <w:rsid w:val="002F139E"/>
    <w:rsid w:val="002F1DCC"/>
    <w:rsid w:val="002F24B0"/>
    <w:rsid w:val="002F2863"/>
    <w:rsid w:val="002F2BF0"/>
    <w:rsid w:val="002F2C6A"/>
    <w:rsid w:val="002F31CB"/>
    <w:rsid w:val="002F3476"/>
    <w:rsid w:val="002F3F65"/>
    <w:rsid w:val="002F43E6"/>
    <w:rsid w:val="002F4A44"/>
    <w:rsid w:val="002F4A59"/>
    <w:rsid w:val="002F4F7A"/>
    <w:rsid w:val="002F4FE2"/>
    <w:rsid w:val="002F5EF9"/>
    <w:rsid w:val="002F70E7"/>
    <w:rsid w:val="002F735A"/>
    <w:rsid w:val="002F762B"/>
    <w:rsid w:val="0030016C"/>
    <w:rsid w:val="00301C6E"/>
    <w:rsid w:val="00301C91"/>
    <w:rsid w:val="00301D09"/>
    <w:rsid w:val="0030218E"/>
    <w:rsid w:val="00302A06"/>
    <w:rsid w:val="00302DB2"/>
    <w:rsid w:val="00302E57"/>
    <w:rsid w:val="00303704"/>
    <w:rsid w:val="003047A0"/>
    <w:rsid w:val="0030495D"/>
    <w:rsid w:val="00305FF6"/>
    <w:rsid w:val="0030632B"/>
    <w:rsid w:val="00306461"/>
    <w:rsid w:val="003066C2"/>
    <w:rsid w:val="00306801"/>
    <w:rsid w:val="00306A1B"/>
    <w:rsid w:val="00306F82"/>
    <w:rsid w:val="003073D3"/>
    <w:rsid w:val="0030762B"/>
    <w:rsid w:val="003077BC"/>
    <w:rsid w:val="00310511"/>
    <w:rsid w:val="003108EC"/>
    <w:rsid w:val="00310CDA"/>
    <w:rsid w:val="00311FDA"/>
    <w:rsid w:val="00312FA6"/>
    <w:rsid w:val="0031319B"/>
    <w:rsid w:val="00313914"/>
    <w:rsid w:val="00313DE4"/>
    <w:rsid w:val="00313E30"/>
    <w:rsid w:val="003154AF"/>
    <w:rsid w:val="00315826"/>
    <w:rsid w:val="00315C8C"/>
    <w:rsid w:val="00316057"/>
    <w:rsid w:val="00316D1B"/>
    <w:rsid w:val="00316DCB"/>
    <w:rsid w:val="0031718E"/>
    <w:rsid w:val="00317508"/>
    <w:rsid w:val="00320115"/>
    <w:rsid w:val="00320C29"/>
    <w:rsid w:val="0032105F"/>
    <w:rsid w:val="00321200"/>
    <w:rsid w:val="00321ADF"/>
    <w:rsid w:val="0032231B"/>
    <w:rsid w:val="00322C1B"/>
    <w:rsid w:val="003259F5"/>
    <w:rsid w:val="00325B36"/>
    <w:rsid w:val="00327B1D"/>
    <w:rsid w:val="00327C86"/>
    <w:rsid w:val="003303AF"/>
    <w:rsid w:val="00330767"/>
    <w:rsid w:val="00330B91"/>
    <w:rsid w:val="0033178D"/>
    <w:rsid w:val="00332A69"/>
    <w:rsid w:val="00333384"/>
    <w:rsid w:val="003339B5"/>
    <w:rsid w:val="003339CD"/>
    <w:rsid w:val="00333E62"/>
    <w:rsid w:val="00333FB5"/>
    <w:rsid w:val="00334857"/>
    <w:rsid w:val="00335A58"/>
    <w:rsid w:val="003369DB"/>
    <w:rsid w:val="00336A62"/>
    <w:rsid w:val="00336D6D"/>
    <w:rsid w:val="00336E4B"/>
    <w:rsid w:val="00336FEF"/>
    <w:rsid w:val="003378C5"/>
    <w:rsid w:val="00337B69"/>
    <w:rsid w:val="00337FAA"/>
    <w:rsid w:val="00340223"/>
    <w:rsid w:val="0034066A"/>
    <w:rsid w:val="00340EE3"/>
    <w:rsid w:val="00340F80"/>
    <w:rsid w:val="003414FB"/>
    <w:rsid w:val="003416E6"/>
    <w:rsid w:val="00343B94"/>
    <w:rsid w:val="00344420"/>
    <w:rsid w:val="00344873"/>
    <w:rsid w:val="003455F9"/>
    <w:rsid w:val="00345D4B"/>
    <w:rsid w:val="00345DA6"/>
    <w:rsid w:val="00346342"/>
    <w:rsid w:val="00346D28"/>
    <w:rsid w:val="00347475"/>
    <w:rsid w:val="003476DC"/>
    <w:rsid w:val="0035081A"/>
    <w:rsid w:val="00350C46"/>
    <w:rsid w:val="00350C4C"/>
    <w:rsid w:val="00350D0B"/>
    <w:rsid w:val="00351D73"/>
    <w:rsid w:val="00351DA9"/>
    <w:rsid w:val="003521B4"/>
    <w:rsid w:val="00352AFC"/>
    <w:rsid w:val="00352DFE"/>
    <w:rsid w:val="00352E57"/>
    <w:rsid w:val="003531DF"/>
    <w:rsid w:val="0035377A"/>
    <w:rsid w:val="003537F8"/>
    <w:rsid w:val="00353810"/>
    <w:rsid w:val="003544D9"/>
    <w:rsid w:val="003545CA"/>
    <w:rsid w:val="00354F86"/>
    <w:rsid w:val="00355A40"/>
    <w:rsid w:val="00355CCC"/>
    <w:rsid w:val="00357534"/>
    <w:rsid w:val="00357BD2"/>
    <w:rsid w:val="00360166"/>
    <w:rsid w:val="0036049B"/>
    <w:rsid w:val="0036060D"/>
    <w:rsid w:val="00360644"/>
    <w:rsid w:val="00360BFA"/>
    <w:rsid w:val="00360E4B"/>
    <w:rsid w:val="003611D0"/>
    <w:rsid w:val="0036154F"/>
    <w:rsid w:val="00361BBC"/>
    <w:rsid w:val="00362C0C"/>
    <w:rsid w:val="00362E2E"/>
    <w:rsid w:val="00363118"/>
    <w:rsid w:val="00363BCB"/>
    <w:rsid w:val="00364082"/>
    <w:rsid w:val="00364269"/>
    <w:rsid w:val="003647B2"/>
    <w:rsid w:val="00364C0F"/>
    <w:rsid w:val="00364EDF"/>
    <w:rsid w:val="0036580C"/>
    <w:rsid w:val="00365FF9"/>
    <w:rsid w:val="003660AA"/>
    <w:rsid w:val="003660C9"/>
    <w:rsid w:val="0036646B"/>
    <w:rsid w:val="003668E4"/>
    <w:rsid w:val="00367B1B"/>
    <w:rsid w:val="00371355"/>
    <w:rsid w:val="00371524"/>
    <w:rsid w:val="0037188F"/>
    <w:rsid w:val="0037195A"/>
    <w:rsid w:val="00372B2C"/>
    <w:rsid w:val="00372D8B"/>
    <w:rsid w:val="00374079"/>
    <w:rsid w:val="003746D2"/>
    <w:rsid w:val="003749B7"/>
    <w:rsid w:val="00375179"/>
    <w:rsid w:val="0037564A"/>
    <w:rsid w:val="003759E6"/>
    <w:rsid w:val="00376788"/>
    <w:rsid w:val="00376828"/>
    <w:rsid w:val="00376B74"/>
    <w:rsid w:val="00376D73"/>
    <w:rsid w:val="00376FB3"/>
    <w:rsid w:val="0037700E"/>
    <w:rsid w:val="00377232"/>
    <w:rsid w:val="003773E1"/>
    <w:rsid w:val="0037764F"/>
    <w:rsid w:val="00380002"/>
    <w:rsid w:val="00380058"/>
    <w:rsid w:val="00380348"/>
    <w:rsid w:val="00380B31"/>
    <w:rsid w:val="00380E1D"/>
    <w:rsid w:val="00381774"/>
    <w:rsid w:val="00381909"/>
    <w:rsid w:val="00381B6B"/>
    <w:rsid w:val="0038224F"/>
    <w:rsid w:val="003824C7"/>
    <w:rsid w:val="003825D3"/>
    <w:rsid w:val="0038292F"/>
    <w:rsid w:val="0038296B"/>
    <w:rsid w:val="00383440"/>
    <w:rsid w:val="00383847"/>
    <w:rsid w:val="00384172"/>
    <w:rsid w:val="0038417F"/>
    <w:rsid w:val="00384308"/>
    <w:rsid w:val="0038477E"/>
    <w:rsid w:val="00384908"/>
    <w:rsid w:val="00384D33"/>
    <w:rsid w:val="003852EB"/>
    <w:rsid w:val="00385582"/>
    <w:rsid w:val="00385AFD"/>
    <w:rsid w:val="00385D29"/>
    <w:rsid w:val="003863D1"/>
    <w:rsid w:val="00386491"/>
    <w:rsid w:val="00386CC8"/>
    <w:rsid w:val="00386F42"/>
    <w:rsid w:val="0038719F"/>
    <w:rsid w:val="00387754"/>
    <w:rsid w:val="003904D5"/>
    <w:rsid w:val="003904F4"/>
    <w:rsid w:val="003906C2"/>
    <w:rsid w:val="003910BB"/>
    <w:rsid w:val="00391997"/>
    <w:rsid w:val="00392B6E"/>
    <w:rsid w:val="00392E62"/>
    <w:rsid w:val="00392EAB"/>
    <w:rsid w:val="00393009"/>
    <w:rsid w:val="0039363D"/>
    <w:rsid w:val="00394311"/>
    <w:rsid w:val="003945E6"/>
    <w:rsid w:val="003946D2"/>
    <w:rsid w:val="00395AE1"/>
    <w:rsid w:val="00396400"/>
    <w:rsid w:val="00397188"/>
    <w:rsid w:val="003A094B"/>
    <w:rsid w:val="003A12BD"/>
    <w:rsid w:val="003A165D"/>
    <w:rsid w:val="003A1D69"/>
    <w:rsid w:val="003A2330"/>
    <w:rsid w:val="003A24C1"/>
    <w:rsid w:val="003A2920"/>
    <w:rsid w:val="003A2A75"/>
    <w:rsid w:val="003A3227"/>
    <w:rsid w:val="003A37F8"/>
    <w:rsid w:val="003A4013"/>
    <w:rsid w:val="003A521C"/>
    <w:rsid w:val="003A53A0"/>
    <w:rsid w:val="003A589E"/>
    <w:rsid w:val="003A5CCB"/>
    <w:rsid w:val="003A5F79"/>
    <w:rsid w:val="003A635E"/>
    <w:rsid w:val="003A6444"/>
    <w:rsid w:val="003A75C9"/>
    <w:rsid w:val="003A764E"/>
    <w:rsid w:val="003A79CD"/>
    <w:rsid w:val="003B0095"/>
    <w:rsid w:val="003B0963"/>
    <w:rsid w:val="003B0AC5"/>
    <w:rsid w:val="003B2387"/>
    <w:rsid w:val="003B2B86"/>
    <w:rsid w:val="003B2D2A"/>
    <w:rsid w:val="003B2DE8"/>
    <w:rsid w:val="003B3138"/>
    <w:rsid w:val="003B36BE"/>
    <w:rsid w:val="003B3708"/>
    <w:rsid w:val="003B382D"/>
    <w:rsid w:val="003B3D14"/>
    <w:rsid w:val="003B3DA7"/>
    <w:rsid w:val="003B415D"/>
    <w:rsid w:val="003B4339"/>
    <w:rsid w:val="003B4441"/>
    <w:rsid w:val="003B4A42"/>
    <w:rsid w:val="003B4E96"/>
    <w:rsid w:val="003B5A1A"/>
    <w:rsid w:val="003B63F8"/>
    <w:rsid w:val="003B6A04"/>
    <w:rsid w:val="003B6D21"/>
    <w:rsid w:val="003B6DB5"/>
    <w:rsid w:val="003B73DE"/>
    <w:rsid w:val="003B7405"/>
    <w:rsid w:val="003B740E"/>
    <w:rsid w:val="003B7595"/>
    <w:rsid w:val="003B7724"/>
    <w:rsid w:val="003C10A7"/>
    <w:rsid w:val="003C10B3"/>
    <w:rsid w:val="003C10FD"/>
    <w:rsid w:val="003C1155"/>
    <w:rsid w:val="003C115F"/>
    <w:rsid w:val="003C1268"/>
    <w:rsid w:val="003C1387"/>
    <w:rsid w:val="003C13BB"/>
    <w:rsid w:val="003C147D"/>
    <w:rsid w:val="003C169A"/>
    <w:rsid w:val="003C1B3A"/>
    <w:rsid w:val="003C1CD1"/>
    <w:rsid w:val="003C22BD"/>
    <w:rsid w:val="003C2BB7"/>
    <w:rsid w:val="003C309D"/>
    <w:rsid w:val="003C336D"/>
    <w:rsid w:val="003C3E8D"/>
    <w:rsid w:val="003C45A9"/>
    <w:rsid w:val="003C47C9"/>
    <w:rsid w:val="003C4E56"/>
    <w:rsid w:val="003C4E7F"/>
    <w:rsid w:val="003C4F19"/>
    <w:rsid w:val="003C53B2"/>
    <w:rsid w:val="003C562B"/>
    <w:rsid w:val="003C6180"/>
    <w:rsid w:val="003C6312"/>
    <w:rsid w:val="003C6F4B"/>
    <w:rsid w:val="003C770A"/>
    <w:rsid w:val="003C7978"/>
    <w:rsid w:val="003D01C4"/>
    <w:rsid w:val="003D08B3"/>
    <w:rsid w:val="003D0993"/>
    <w:rsid w:val="003D106E"/>
    <w:rsid w:val="003D1151"/>
    <w:rsid w:val="003D1C44"/>
    <w:rsid w:val="003D2599"/>
    <w:rsid w:val="003D26B1"/>
    <w:rsid w:val="003D4049"/>
    <w:rsid w:val="003D530B"/>
    <w:rsid w:val="003D55BA"/>
    <w:rsid w:val="003D5A2C"/>
    <w:rsid w:val="003D5A93"/>
    <w:rsid w:val="003D62F4"/>
    <w:rsid w:val="003D6777"/>
    <w:rsid w:val="003D69B4"/>
    <w:rsid w:val="003D6EA3"/>
    <w:rsid w:val="003D6F07"/>
    <w:rsid w:val="003D70DF"/>
    <w:rsid w:val="003E11CD"/>
    <w:rsid w:val="003E15CB"/>
    <w:rsid w:val="003E1DC2"/>
    <w:rsid w:val="003E2381"/>
    <w:rsid w:val="003E24AE"/>
    <w:rsid w:val="003E2620"/>
    <w:rsid w:val="003E26F0"/>
    <w:rsid w:val="003E28C6"/>
    <w:rsid w:val="003E2E46"/>
    <w:rsid w:val="003E2E96"/>
    <w:rsid w:val="003E3809"/>
    <w:rsid w:val="003E4029"/>
    <w:rsid w:val="003E5681"/>
    <w:rsid w:val="003E62DA"/>
    <w:rsid w:val="003E65F1"/>
    <w:rsid w:val="003E7250"/>
    <w:rsid w:val="003E7EB9"/>
    <w:rsid w:val="003F034B"/>
    <w:rsid w:val="003F04E5"/>
    <w:rsid w:val="003F0541"/>
    <w:rsid w:val="003F09C3"/>
    <w:rsid w:val="003F1035"/>
    <w:rsid w:val="003F1542"/>
    <w:rsid w:val="003F15B6"/>
    <w:rsid w:val="003F16EA"/>
    <w:rsid w:val="003F19BD"/>
    <w:rsid w:val="003F2162"/>
    <w:rsid w:val="003F2627"/>
    <w:rsid w:val="003F27A7"/>
    <w:rsid w:val="003F33BD"/>
    <w:rsid w:val="003F3A06"/>
    <w:rsid w:val="003F4717"/>
    <w:rsid w:val="003F4D5D"/>
    <w:rsid w:val="003F4EB4"/>
    <w:rsid w:val="003F544F"/>
    <w:rsid w:val="003F54E0"/>
    <w:rsid w:val="003F5CAC"/>
    <w:rsid w:val="003F5DB8"/>
    <w:rsid w:val="003F63EC"/>
    <w:rsid w:val="003F672E"/>
    <w:rsid w:val="003F756A"/>
    <w:rsid w:val="003F7EFF"/>
    <w:rsid w:val="003F7F06"/>
    <w:rsid w:val="00400B55"/>
    <w:rsid w:val="00400FC3"/>
    <w:rsid w:val="00401476"/>
    <w:rsid w:val="0040148A"/>
    <w:rsid w:val="004016A1"/>
    <w:rsid w:val="00401D3D"/>
    <w:rsid w:val="00401F75"/>
    <w:rsid w:val="00402EFB"/>
    <w:rsid w:val="00403392"/>
    <w:rsid w:val="00403D8A"/>
    <w:rsid w:val="00404150"/>
    <w:rsid w:val="004044B2"/>
    <w:rsid w:val="004048C1"/>
    <w:rsid w:val="00404B2C"/>
    <w:rsid w:val="004061BB"/>
    <w:rsid w:val="0040628D"/>
    <w:rsid w:val="004064CB"/>
    <w:rsid w:val="004065A8"/>
    <w:rsid w:val="0040661C"/>
    <w:rsid w:val="00406DAF"/>
    <w:rsid w:val="00406EA4"/>
    <w:rsid w:val="0040710D"/>
    <w:rsid w:val="004071AF"/>
    <w:rsid w:val="004072BD"/>
    <w:rsid w:val="00407739"/>
    <w:rsid w:val="004079EA"/>
    <w:rsid w:val="00410837"/>
    <w:rsid w:val="004117E5"/>
    <w:rsid w:val="0041188B"/>
    <w:rsid w:val="00412423"/>
    <w:rsid w:val="00412E41"/>
    <w:rsid w:val="0041471E"/>
    <w:rsid w:val="00414C41"/>
    <w:rsid w:val="00414EAA"/>
    <w:rsid w:val="00414F02"/>
    <w:rsid w:val="00414FCC"/>
    <w:rsid w:val="00415679"/>
    <w:rsid w:val="0041567E"/>
    <w:rsid w:val="00416B10"/>
    <w:rsid w:val="00417A3F"/>
    <w:rsid w:val="004200EE"/>
    <w:rsid w:val="0042015E"/>
    <w:rsid w:val="00420245"/>
    <w:rsid w:val="00420542"/>
    <w:rsid w:val="0042156A"/>
    <w:rsid w:val="00421605"/>
    <w:rsid w:val="004218D1"/>
    <w:rsid w:val="0042247A"/>
    <w:rsid w:val="0042256C"/>
    <w:rsid w:val="00422AE3"/>
    <w:rsid w:val="00423172"/>
    <w:rsid w:val="004232B8"/>
    <w:rsid w:val="004235E8"/>
    <w:rsid w:val="00423A7B"/>
    <w:rsid w:val="00423BE3"/>
    <w:rsid w:val="00423EF6"/>
    <w:rsid w:val="00425045"/>
    <w:rsid w:val="004259A8"/>
    <w:rsid w:val="00425BF6"/>
    <w:rsid w:val="004261F8"/>
    <w:rsid w:val="00426BCB"/>
    <w:rsid w:val="004277F8"/>
    <w:rsid w:val="00427927"/>
    <w:rsid w:val="00427F83"/>
    <w:rsid w:val="00430037"/>
    <w:rsid w:val="00430DB4"/>
    <w:rsid w:val="00430F10"/>
    <w:rsid w:val="0043143B"/>
    <w:rsid w:val="00431A54"/>
    <w:rsid w:val="00431E07"/>
    <w:rsid w:val="00432387"/>
    <w:rsid w:val="0043319F"/>
    <w:rsid w:val="00433690"/>
    <w:rsid w:val="00433819"/>
    <w:rsid w:val="004339F2"/>
    <w:rsid w:val="00433A03"/>
    <w:rsid w:val="00433A06"/>
    <w:rsid w:val="00434107"/>
    <w:rsid w:val="00434747"/>
    <w:rsid w:val="00434C2E"/>
    <w:rsid w:val="0043510A"/>
    <w:rsid w:val="00435162"/>
    <w:rsid w:val="0043695D"/>
    <w:rsid w:val="00436EF9"/>
    <w:rsid w:val="004370E6"/>
    <w:rsid w:val="00437A4B"/>
    <w:rsid w:val="00437BFC"/>
    <w:rsid w:val="00440189"/>
    <w:rsid w:val="0044018B"/>
    <w:rsid w:val="004403F3"/>
    <w:rsid w:val="00440C81"/>
    <w:rsid w:val="00441117"/>
    <w:rsid w:val="004413BB"/>
    <w:rsid w:val="0044337D"/>
    <w:rsid w:val="00443B19"/>
    <w:rsid w:val="00443CD5"/>
    <w:rsid w:val="00443D4A"/>
    <w:rsid w:val="00443FCF"/>
    <w:rsid w:val="0044407B"/>
    <w:rsid w:val="00445A9F"/>
    <w:rsid w:val="004462F9"/>
    <w:rsid w:val="00446411"/>
    <w:rsid w:val="00446CAA"/>
    <w:rsid w:val="00446CB3"/>
    <w:rsid w:val="00447A5A"/>
    <w:rsid w:val="00447F21"/>
    <w:rsid w:val="004502CC"/>
    <w:rsid w:val="0045064E"/>
    <w:rsid w:val="00450DD8"/>
    <w:rsid w:val="004517D7"/>
    <w:rsid w:val="00451F5B"/>
    <w:rsid w:val="004532DD"/>
    <w:rsid w:val="00453F88"/>
    <w:rsid w:val="004544ED"/>
    <w:rsid w:val="004548B0"/>
    <w:rsid w:val="0045495D"/>
    <w:rsid w:val="00454995"/>
    <w:rsid w:val="00454A0C"/>
    <w:rsid w:val="0045539D"/>
    <w:rsid w:val="004553B6"/>
    <w:rsid w:val="00455B01"/>
    <w:rsid w:val="00455EBE"/>
    <w:rsid w:val="00456181"/>
    <w:rsid w:val="00456196"/>
    <w:rsid w:val="0045628A"/>
    <w:rsid w:val="00456D1C"/>
    <w:rsid w:val="00456D31"/>
    <w:rsid w:val="0045772F"/>
    <w:rsid w:val="00460435"/>
    <w:rsid w:val="00460475"/>
    <w:rsid w:val="004607A4"/>
    <w:rsid w:val="00460BD2"/>
    <w:rsid w:val="00461EA8"/>
    <w:rsid w:val="004631FB"/>
    <w:rsid w:val="0046320C"/>
    <w:rsid w:val="00463F80"/>
    <w:rsid w:val="00464443"/>
    <w:rsid w:val="00464A4A"/>
    <w:rsid w:val="00464C93"/>
    <w:rsid w:val="00464C96"/>
    <w:rsid w:val="00465D3F"/>
    <w:rsid w:val="00465D72"/>
    <w:rsid w:val="004665D7"/>
    <w:rsid w:val="004667C7"/>
    <w:rsid w:val="00467313"/>
    <w:rsid w:val="0046792A"/>
    <w:rsid w:val="00467965"/>
    <w:rsid w:val="004700E3"/>
    <w:rsid w:val="00470688"/>
    <w:rsid w:val="004707B2"/>
    <w:rsid w:val="00470912"/>
    <w:rsid w:val="00470C86"/>
    <w:rsid w:val="00470E0B"/>
    <w:rsid w:val="00471040"/>
    <w:rsid w:val="00472132"/>
    <w:rsid w:val="00472220"/>
    <w:rsid w:val="00472503"/>
    <w:rsid w:val="00472759"/>
    <w:rsid w:val="00472A53"/>
    <w:rsid w:val="00472BEE"/>
    <w:rsid w:val="00472CD0"/>
    <w:rsid w:val="00473053"/>
    <w:rsid w:val="004738A8"/>
    <w:rsid w:val="0047585E"/>
    <w:rsid w:val="004758A4"/>
    <w:rsid w:val="00475B2A"/>
    <w:rsid w:val="00475B66"/>
    <w:rsid w:val="00475FCA"/>
    <w:rsid w:val="0047627B"/>
    <w:rsid w:val="00476E48"/>
    <w:rsid w:val="00476EF5"/>
    <w:rsid w:val="00477C24"/>
    <w:rsid w:val="004802F2"/>
    <w:rsid w:val="004803B8"/>
    <w:rsid w:val="00480B09"/>
    <w:rsid w:val="004815FA"/>
    <w:rsid w:val="00481EE4"/>
    <w:rsid w:val="0048204D"/>
    <w:rsid w:val="004829F0"/>
    <w:rsid w:val="00482EC7"/>
    <w:rsid w:val="004830EF"/>
    <w:rsid w:val="004837D1"/>
    <w:rsid w:val="00484BC0"/>
    <w:rsid w:val="00484CDE"/>
    <w:rsid w:val="00484F23"/>
    <w:rsid w:val="00485572"/>
    <w:rsid w:val="004855EB"/>
    <w:rsid w:val="00485731"/>
    <w:rsid w:val="00485C27"/>
    <w:rsid w:val="00486B44"/>
    <w:rsid w:val="004873DF"/>
    <w:rsid w:val="004902BD"/>
    <w:rsid w:val="00490324"/>
    <w:rsid w:val="004906FC"/>
    <w:rsid w:val="00490A6A"/>
    <w:rsid w:val="0049210A"/>
    <w:rsid w:val="004922F1"/>
    <w:rsid w:val="00492483"/>
    <w:rsid w:val="0049262D"/>
    <w:rsid w:val="004927F1"/>
    <w:rsid w:val="00493070"/>
    <w:rsid w:val="004936BB"/>
    <w:rsid w:val="004938AF"/>
    <w:rsid w:val="00493B1E"/>
    <w:rsid w:val="00493CCE"/>
    <w:rsid w:val="004951BC"/>
    <w:rsid w:val="00495896"/>
    <w:rsid w:val="0049686B"/>
    <w:rsid w:val="00496BE2"/>
    <w:rsid w:val="00497743"/>
    <w:rsid w:val="00497864"/>
    <w:rsid w:val="00497DCD"/>
    <w:rsid w:val="00497F81"/>
    <w:rsid w:val="004A1486"/>
    <w:rsid w:val="004A1535"/>
    <w:rsid w:val="004A19AF"/>
    <w:rsid w:val="004A1F12"/>
    <w:rsid w:val="004A283C"/>
    <w:rsid w:val="004A30DB"/>
    <w:rsid w:val="004A321A"/>
    <w:rsid w:val="004A3C8E"/>
    <w:rsid w:val="004A3E61"/>
    <w:rsid w:val="004A3FD4"/>
    <w:rsid w:val="004A500E"/>
    <w:rsid w:val="004A5358"/>
    <w:rsid w:val="004A5365"/>
    <w:rsid w:val="004A5A48"/>
    <w:rsid w:val="004A6884"/>
    <w:rsid w:val="004A6A70"/>
    <w:rsid w:val="004A744D"/>
    <w:rsid w:val="004A7B75"/>
    <w:rsid w:val="004A7DCD"/>
    <w:rsid w:val="004B0518"/>
    <w:rsid w:val="004B0847"/>
    <w:rsid w:val="004B085D"/>
    <w:rsid w:val="004B2131"/>
    <w:rsid w:val="004B21F9"/>
    <w:rsid w:val="004B2554"/>
    <w:rsid w:val="004B2B78"/>
    <w:rsid w:val="004B2C49"/>
    <w:rsid w:val="004B3A90"/>
    <w:rsid w:val="004B4346"/>
    <w:rsid w:val="004B4B94"/>
    <w:rsid w:val="004B4C21"/>
    <w:rsid w:val="004B4E1C"/>
    <w:rsid w:val="004B4EC4"/>
    <w:rsid w:val="004B55D9"/>
    <w:rsid w:val="004B55E1"/>
    <w:rsid w:val="004B5993"/>
    <w:rsid w:val="004B6E45"/>
    <w:rsid w:val="004B6F1B"/>
    <w:rsid w:val="004B7847"/>
    <w:rsid w:val="004C0669"/>
    <w:rsid w:val="004C0C4C"/>
    <w:rsid w:val="004C1D22"/>
    <w:rsid w:val="004C1D24"/>
    <w:rsid w:val="004C3FE4"/>
    <w:rsid w:val="004C4B5C"/>
    <w:rsid w:val="004C4F85"/>
    <w:rsid w:val="004C4FCD"/>
    <w:rsid w:val="004C525A"/>
    <w:rsid w:val="004C5603"/>
    <w:rsid w:val="004C5D69"/>
    <w:rsid w:val="004C5FA2"/>
    <w:rsid w:val="004C6583"/>
    <w:rsid w:val="004C68ED"/>
    <w:rsid w:val="004C6A02"/>
    <w:rsid w:val="004C6C3B"/>
    <w:rsid w:val="004C749A"/>
    <w:rsid w:val="004C7AA9"/>
    <w:rsid w:val="004C7E2A"/>
    <w:rsid w:val="004D06C7"/>
    <w:rsid w:val="004D0711"/>
    <w:rsid w:val="004D0C22"/>
    <w:rsid w:val="004D0C33"/>
    <w:rsid w:val="004D0DA0"/>
    <w:rsid w:val="004D107C"/>
    <w:rsid w:val="004D10BA"/>
    <w:rsid w:val="004D245D"/>
    <w:rsid w:val="004D35CB"/>
    <w:rsid w:val="004D3898"/>
    <w:rsid w:val="004D3EA9"/>
    <w:rsid w:val="004D47B9"/>
    <w:rsid w:val="004D47F3"/>
    <w:rsid w:val="004D4EE8"/>
    <w:rsid w:val="004D4FE2"/>
    <w:rsid w:val="004D5342"/>
    <w:rsid w:val="004D559B"/>
    <w:rsid w:val="004D7270"/>
    <w:rsid w:val="004D7386"/>
    <w:rsid w:val="004D7FDE"/>
    <w:rsid w:val="004E1242"/>
    <w:rsid w:val="004E1B46"/>
    <w:rsid w:val="004E1C0F"/>
    <w:rsid w:val="004E1D2A"/>
    <w:rsid w:val="004E1E5C"/>
    <w:rsid w:val="004E23FA"/>
    <w:rsid w:val="004E33A6"/>
    <w:rsid w:val="004E3631"/>
    <w:rsid w:val="004E3778"/>
    <w:rsid w:val="004E3B65"/>
    <w:rsid w:val="004E3BD0"/>
    <w:rsid w:val="004E3CF5"/>
    <w:rsid w:val="004E3FEF"/>
    <w:rsid w:val="004E4A2B"/>
    <w:rsid w:val="004E4EE8"/>
    <w:rsid w:val="004E54D8"/>
    <w:rsid w:val="004E5C19"/>
    <w:rsid w:val="004E5CF5"/>
    <w:rsid w:val="004E63FE"/>
    <w:rsid w:val="004E67E5"/>
    <w:rsid w:val="004E7326"/>
    <w:rsid w:val="004E7EA5"/>
    <w:rsid w:val="004E7EE7"/>
    <w:rsid w:val="004F01CA"/>
    <w:rsid w:val="004F03E9"/>
    <w:rsid w:val="004F0CF5"/>
    <w:rsid w:val="004F1337"/>
    <w:rsid w:val="004F17B5"/>
    <w:rsid w:val="004F1ECA"/>
    <w:rsid w:val="004F1F44"/>
    <w:rsid w:val="004F2087"/>
    <w:rsid w:val="004F21A8"/>
    <w:rsid w:val="004F29FC"/>
    <w:rsid w:val="004F3779"/>
    <w:rsid w:val="004F4505"/>
    <w:rsid w:val="004F4F34"/>
    <w:rsid w:val="004F5039"/>
    <w:rsid w:val="004F5D28"/>
    <w:rsid w:val="004F601B"/>
    <w:rsid w:val="004F6096"/>
    <w:rsid w:val="004F60EB"/>
    <w:rsid w:val="004F64B2"/>
    <w:rsid w:val="004F682D"/>
    <w:rsid w:val="004F6EB1"/>
    <w:rsid w:val="004F7510"/>
    <w:rsid w:val="004F7D46"/>
    <w:rsid w:val="004F7EF9"/>
    <w:rsid w:val="0050024A"/>
    <w:rsid w:val="00500380"/>
    <w:rsid w:val="005007C0"/>
    <w:rsid w:val="00500BB8"/>
    <w:rsid w:val="00500BC2"/>
    <w:rsid w:val="00501022"/>
    <w:rsid w:val="00501CEB"/>
    <w:rsid w:val="005020A0"/>
    <w:rsid w:val="005025B9"/>
    <w:rsid w:val="005025FC"/>
    <w:rsid w:val="0050414C"/>
    <w:rsid w:val="005047B1"/>
    <w:rsid w:val="005061FE"/>
    <w:rsid w:val="00506589"/>
    <w:rsid w:val="00506CFF"/>
    <w:rsid w:val="0050727A"/>
    <w:rsid w:val="005072E6"/>
    <w:rsid w:val="00507762"/>
    <w:rsid w:val="00507858"/>
    <w:rsid w:val="00507E21"/>
    <w:rsid w:val="00507EEE"/>
    <w:rsid w:val="00507F0A"/>
    <w:rsid w:val="0051040D"/>
    <w:rsid w:val="00510D61"/>
    <w:rsid w:val="00510F1D"/>
    <w:rsid w:val="00510F46"/>
    <w:rsid w:val="0051129B"/>
    <w:rsid w:val="00511750"/>
    <w:rsid w:val="0051175F"/>
    <w:rsid w:val="00511D11"/>
    <w:rsid w:val="0051211D"/>
    <w:rsid w:val="00512152"/>
    <w:rsid w:val="0051232C"/>
    <w:rsid w:val="00512759"/>
    <w:rsid w:val="00512AE3"/>
    <w:rsid w:val="00512FDD"/>
    <w:rsid w:val="0051325C"/>
    <w:rsid w:val="0051429A"/>
    <w:rsid w:val="0051429F"/>
    <w:rsid w:val="005148C4"/>
    <w:rsid w:val="00514973"/>
    <w:rsid w:val="005149EA"/>
    <w:rsid w:val="00514C9B"/>
    <w:rsid w:val="00515769"/>
    <w:rsid w:val="00516093"/>
    <w:rsid w:val="0051661C"/>
    <w:rsid w:val="0051776F"/>
    <w:rsid w:val="00520390"/>
    <w:rsid w:val="0052134A"/>
    <w:rsid w:val="0052183F"/>
    <w:rsid w:val="00522002"/>
    <w:rsid w:val="00523133"/>
    <w:rsid w:val="00523201"/>
    <w:rsid w:val="00523516"/>
    <w:rsid w:val="0052405C"/>
    <w:rsid w:val="00524797"/>
    <w:rsid w:val="00524B20"/>
    <w:rsid w:val="00524FC5"/>
    <w:rsid w:val="005250B4"/>
    <w:rsid w:val="0052623F"/>
    <w:rsid w:val="00526954"/>
    <w:rsid w:val="0052697F"/>
    <w:rsid w:val="00526A35"/>
    <w:rsid w:val="0052710F"/>
    <w:rsid w:val="0053027A"/>
    <w:rsid w:val="00530352"/>
    <w:rsid w:val="005304AD"/>
    <w:rsid w:val="00530A22"/>
    <w:rsid w:val="00530D27"/>
    <w:rsid w:val="00530E8C"/>
    <w:rsid w:val="00531138"/>
    <w:rsid w:val="005314C7"/>
    <w:rsid w:val="0053195B"/>
    <w:rsid w:val="00531BCE"/>
    <w:rsid w:val="00531F20"/>
    <w:rsid w:val="0053304B"/>
    <w:rsid w:val="0053319E"/>
    <w:rsid w:val="00533676"/>
    <w:rsid w:val="0053370D"/>
    <w:rsid w:val="00535740"/>
    <w:rsid w:val="00535941"/>
    <w:rsid w:val="00535AB1"/>
    <w:rsid w:val="00535B75"/>
    <w:rsid w:val="005365A2"/>
    <w:rsid w:val="0053676A"/>
    <w:rsid w:val="00536893"/>
    <w:rsid w:val="00536A0D"/>
    <w:rsid w:val="00536A1B"/>
    <w:rsid w:val="00536B6B"/>
    <w:rsid w:val="005370C0"/>
    <w:rsid w:val="0053753B"/>
    <w:rsid w:val="00537E5D"/>
    <w:rsid w:val="00537F33"/>
    <w:rsid w:val="00540825"/>
    <w:rsid w:val="0054118E"/>
    <w:rsid w:val="005412DF"/>
    <w:rsid w:val="005426C1"/>
    <w:rsid w:val="00542E0B"/>
    <w:rsid w:val="00542FC4"/>
    <w:rsid w:val="00543063"/>
    <w:rsid w:val="00543558"/>
    <w:rsid w:val="00543818"/>
    <w:rsid w:val="005442F9"/>
    <w:rsid w:val="005444F3"/>
    <w:rsid w:val="005447AA"/>
    <w:rsid w:val="005449D8"/>
    <w:rsid w:val="00544D85"/>
    <w:rsid w:val="00545627"/>
    <w:rsid w:val="00545BD0"/>
    <w:rsid w:val="00545BE9"/>
    <w:rsid w:val="00545E77"/>
    <w:rsid w:val="0054608F"/>
    <w:rsid w:val="005461CA"/>
    <w:rsid w:val="0054646E"/>
    <w:rsid w:val="00546E6D"/>
    <w:rsid w:val="005478F2"/>
    <w:rsid w:val="005479BB"/>
    <w:rsid w:val="00550222"/>
    <w:rsid w:val="0055061C"/>
    <w:rsid w:val="005507F4"/>
    <w:rsid w:val="00550E4B"/>
    <w:rsid w:val="0055115A"/>
    <w:rsid w:val="0055157A"/>
    <w:rsid w:val="005522DD"/>
    <w:rsid w:val="00552437"/>
    <w:rsid w:val="005526A7"/>
    <w:rsid w:val="005527DB"/>
    <w:rsid w:val="00552A93"/>
    <w:rsid w:val="005538D5"/>
    <w:rsid w:val="00553C4C"/>
    <w:rsid w:val="00553C93"/>
    <w:rsid w:val="00554F41"/>
    <w:rsid w:val="0055520B"/>
    <w:rsid w:val="0055641A"/>
    <w:rsid w:val="0055653B"/>
    <w:rsid w:val="00556604"/>
    <w:rsid w:val="005569E3"/>
    <w:rsid w:val="0056042F"/>
    <w:rsid w:val="00560732"/>
    <w:rsid w:val="005613F3"/>
    <w:rsid w:val="00563080"/>
    <w:rsid w:val="005639A3"/>
    <w:rsid w:val="00563EDE"/>
    <w:rsid w:val="005641F3"/>
    <w:rsid w:val="00564570"/>
    <w:rsid w:val="005645FD"/>
    <w:rsid w:val="0056472C"/>
    <w:rsid w:val="00564E9A"/>
    <w:rsid w:val="00564F8E"/>
    <w:rsid w:val="005656A8"/>
    <w:rsid w:val="0056621A"/>
    <w:rsid w:val="00566921"/>
    <w:rsid w:val="0056726C"/>
    <w:rsid w:val="0056761A"/>
    <w:rsid w:val="00567FF9"/>
    <w:rsid w:val="005701BF"/>
    <w:rsid w:val="005703B5"/>
    <w:rsid w:val="00570520"/>
    <w:rsid w:val="00570E8B"/>
    <w:rsid w:val="005712AA"/>
    <w:rsid w:val="0057177C"/>
    <w:rsid w:val="005729F0"/>
    <w:rsid w:val="0057304C"/>
    <w:rsid w:val="005730A4"/>
    <w:rsid w:val="0057370C"/>
    <w:rsid w:val="00574C3D"/>
    <w:rsid w:val="00574EBF"/>
    <w:rsid w:val="00574F6F"/>
    <w:rsid w:val="0057585C"/>
    <w:rsid w:val="00575A98"/>
    <w:rsid w:val="00575D70"/>
    <w:rsid w:val="00575F2F"/>
    <w:rsid w:val="0057680D"/>
    <w:rsid w:val="00576F7C"/>
    <w:rsid w:val="00577766"/>
    <w:rsid w:val="00580420"/>
    <w:rsid w:val="0058052F"/>
    <w:rsid w:val="00580936"/>
    <w:rsid w:val="00580C54"/>
    <w:rsid w:val="00580CFD"/>
    <w:rsid w:val="00580EEA"/>
    <w:rsid w:val="00580FFA"/>
    <w:rsid w:val="00581E2C"/>
    <w:rsid w:val="005827DB"/>
    <w:rsid w:val="00582884"/>
    <w:rsid w:val="0058324B"/>
    <w:rsid w:val="0058339A"/>
    <w:rsid w:val="005834C2"/>
    <w:rsid w:val="005834EC"/>
    <w:rsid w:val="005834ED"/>
    <w:rsid w:val="00583D17"/>
    <w:rsid w:val="00584C11"/>
    <w:rsid w:val="00584E65"/>
    <w:rsid w:val="00585392"/>
    <w:rsid w:val="0058621D"/>
    <w:rsid w:val="00586A67"/>
    <w:rsid w:val="00586D16"/>
    <w:rsid w:val="005873F6"/>
    <w:rsid w:val="00587648"/>
    <w:rsid w:val="0058783B"/>
    <w:rsid w:val="005878A1"/>
    <w:rsid w:val="00587BAE"/>
    <w:rsid w:val="00587BF3"/>
    <w:rsid w:val="00587EA2"/>
    <w:rsid w:val="00590875"/>
    <w:rsid w:val="00590934"/>
    <w:rsid w:val="00590C05"/>
    <w:rsid w:val="00590CCC"/>
    <w:rsid w:val="00590F5C"/>
    <w:rsid w:val="00591BED"/>
    <w:rsid w:val="005925AA"/>
    <w:rsid w:val="00592696"/>
    <w:rsid w:val="005927BE"/>
    <w:rsid w:val="00592AAF"/>
    <w:rsid w:val="00592B6E"/>
    <w:rsid w:val="00592E3E"/>
    <w:rsid w:val="005935EE"/>
    <w:rsid w:val="005935F3"/>
    <w:rsid w:val="00593D93"/>
    <w:rsid w:val="00593DAE"/>
    <w:rsid w:val="00593E98"/>
    <w:rsid w:val="0059410D"/>
    <w:rsid w:val="00594246"/>
    <w:rsid w:val="00595273"/>
    <w:rsid w:val="00595480"/>
    <w:rsid w:val="0059595C"/>
    <w:rsid w:val="00595A49"/>
    <w:rsid w:val="0059655B"/>
    <w:rsid w:val="0059664D"/>
    <w:rsid w:val="005968BC"/>
    <w:rsid w:val="00596CB2"/>
    <w:rsid w:val="00596FF6"/>
    <w:rsid w:val="00597649"/>
    <w:rsid w:val="005A063D"/>
    <w:rsid w:val="005A08D2"/>
    <w:rsid w:val="005A08F7"/>
    <w:rsid w:val="005A09ED"/>
    <w:rsid w:val="005A1646"/>
    <w:rsid w:val="005A1EE5"/>
    <w:rsid w:val="005A2A67"/>
    <w:rsid w:val="005A328F"/>
    <w:rsid w:val="005A3882"/>
    <w:rsid w:val="005A39D2"/>
    <w:rsid w:val="005A4064"/>
    <w:rsid w:val="005A4432"/>
    <w:rsid w:val="005A5605"/>
    <w:rsid w:val="005A572A"/>
    <w:rsid w:val="005A577A"/>
    <w:rsid w:val="005A5EBB"/>
    <w:rsid w:val="005A626F"/>
    <w:rsid w:val="005A62FA"/>
    <w:rsid w:val="005A6699"/>
    <w:rsid w:val="005A72D1"/>
    <w:rsid w:val="005A7547"/>
    <w:rsid w:val="005A7678"/>
    <w:rsid w:val="005A7A71"/>
    <w:rsid w:val="005A7DD1"/>
    <w:rsid w:val="005A7DF7"/>
    <w:rsid w:val="005A7E22"/>
    <w:rsid w:val="005A7FBC"/>
    <w:rsid w:val="005B057A"/>
    <w:rsid w:val="005B137D"/>
    <w:rsid w:val="005B2ADC"/>
    <w:rsid w:val="005B2E59"/>
    <w:rsid w:val="005B323C"/>
    <w:rsid w:val="005B3261"/>
    <w:rsid w:val="005B3334"/>
    <w:rsid w:val="005B3BF1"/>
    <w:rsid w:val="005B4555"/>
    <w:rsid w:val="005B464A"/>
    <w:rsid w:val="005B4A58"/>
    <w:rsid w:val="005B4A9E"/>
    <w:rsid w:val="005B4CE8"/>
    <w:rsid w:val="005B4F69"/>
    <w:rsid w:val="005B508E"/>
    <w:rsid w:val="005B5987"/>
    <w:rsid w:val="005B5B05"/>
    <w:rsid w:val="005B5B57"/>
    <w:rsid w:val="005B606C"/>
    <w:rsid w:val="005B6E15"/>
    <w:rsid w:val="005B7395"/>
    <w:rsid w:val="005C0FFD"/>
    <w:rsid w:val="005C13B4"/>
    <w:rsid w:val="005C16C0"/>
    <w:rsid w:val="005C1A2C"/>
    <w:rsid w:val="005C1E45"/>
    <w:rsid w:val="005C240E"/>
    <w:rsid w:val="005C26F7"/>
    <w:rsid w:val="005C3091"/>
    <w:rsid w:val="005C38E9"/>
    <w:rsid w:val="005C3AD9"/>
    <w:rsid w:val="005C4F1A"/>
    <w:rsid w:val="005C5163"/>
    <w:rsid w:val="005C517F"/>
    <w:rsid w:val="005C57F8"/>
    <w:rsid w:val="005C5A2C"/>
    <w:rsid w:val="005C5A32"/>
    <w:rsid w:val="005C5B58"/>
    <w:rsid w:val="005C5D40"/>
    <w:rsid w:val="005C6122"/>
    <w:rsid w:val="005C67B8"/>
    <w:rsid w:val="005C711D"/>
    <w:rsid w:val="005C7712"/>
    <w:rsid w:val="005C7806"/>
    <w:rsid w:val="005C7C3F"/>
    <w:rsid w:val="005C7EAA"/>
    <w:rsid w:val="005D0135"/>
    <w:rsid w:val="005D0801"/>
    <w:rsid w:val="005D0A3A"/>
    <w:rsid w:val="005D0B21"/>
    <w:rsid w:val="005D0BD9"/>
    <w:rsid w:val="005D26A9"/>
    <w:rsid w:val="005D26EC"/>
    <w:rsid w:val="005D2900"/>
    <w:rsid w:val="005D2B9D"/>
    <w:rsid w:val="005D3563"/>
    <w:rsid w:val="005D3E11"/>
    <w:rsid w:val="005D3ED3"/>
    <w:rsid w:val="005D3F3C"/>
    <w:rsid w:val="005D4439"/>
    <w:rsid w:val="005D4984"/>
    <w:rsid w:val="005D4E46"/>
    <w:rsid w:val="005D540F"/>
    <w:rsid w:val="005D541E"/>
    <w:rsid w:val="005D5C63"/>
    <w:rsid w:val="005D61E8"/>
    <w:rsid w:val="005D7710"/>
    <w:rsid w:val="005D789D"/>
    <w:rsid w:val="005D78ED"/>
    <w:rsid w:val="005D79F2"/>
    <w:rsid w:val="005D7A06"/>
    <w:rsid w:val="005D7F38"/>
    <w:rsid w:val="005E0226"/>
    <w:rsid w:val="005E0243"/>
    <w:rsid w:val="005E06D6"/>
    <w:rsid w:val="005E080C"/>
    <w:rsid w:val="005E0DA9"/>
    <w:rsid w:val="005E1943"/>
    <w:rsid w:val="005E1D07"/>
    <w:rsid w:val="005E1F72"/>
    <w:rsid w:val="005E1F94"/>
    <w:rsid w:val="005E1FEC"/>
    <w:rsid w:val="005E277A"/>
    <w:rsid w:val="005E2A06"/>
    <w:rsid w:val="005E2A47"/>
    <w:rsid w:val="005E2BD8"/>
    <w:rsid w:val="005E3221"/>
    <w:rsid w:val="005E3241"/>
    <w:rsid w:val="005E32D9"/>
    <w:rsid w:val="005E3C2E"/>
    <w:rsid w:val="005E3D57"/>
    <w:rsid w:val="005E4FC8"/>
    <w:rsid w:val="005E5A86"/>
    <w:rsid w:val="005E5D70"/>
    <w:rsid w:val="005E643C"/>
    <w:rsid w:val="005E6B52"/>
    <w:rsid w:val="005E7144"/>
    <w:rsid w:val="005E7465"/>
    <w:rsid w:val="005E7729"/>
    <w:rsid w:val="005E7E5D"/>
    <w:rsid w:val="005F0412"/>
    <w:rsid w:val="005F0483"/>
    <w:rsid w:val="005F059A"/>
    <w:rsid w:val="005F0F3C"/>
    <w:rsid w:val="005F112B"/>
    <w:rsid w:val="005F139A"/>
    <w:rsid w:val="005F13B0"/>
    <w:rsid w:val="005F3244"/>
    <w:rsid w:val="005F32D1"/>
    <w:rsid w:val="005F3D1F"/>
    <w:rsid w:val="005F47BC"/>
    <w:rsid w:val="005F4CF8"/>
    <w:rsid w:val="005F4D6C"/>
    <w:rsid w:val="005F4F57"/>
    <w:rsid w:val="005F5271"/>
    <w:rsid w:val="005F530E"/>
    <w:rsid w:val="005F5319"/>
    <w:rsid w:val="005F5B56"/>
    <w:rsid w:val="005F68DF"/>
    <w:rsid w:val="005F6F3B"/>
    <w:rsid w:val="005F78AE"/>
    <w:rsid w:val="005F7B38"/>
    <w:rsid w:val="005F7B89"/>
    <w:rsid w:val="006001D2"/>
    <w:rsid w:val="00600263"/>
    <w:rsid w:val="00600887"/>
    <w:rsid w:val="00600A4C"/>
    <w:rsid w:val="00600EE2"/>
    <w:rsid w:val="0060100D"/>
    <w:rsid w:val="006012CC"/>
    <w:rsid w:val="006017BF"/>
    <w:rsid w:val="006018B2"/>
    <w:rsid w:val="00601D63"/>
    <w:rsid w:val="00602F80"/>
    <w:rsid w:val="006031B7"/>
    <w:rsid w:val="00604007"/>
    <w:rsid w:val="00604627"/>
    <w:rsid w:val="006047C0"/>
    <w:rsid w:val="0060519E"/>
    <w:rsid w:val="00605386"/>
    <w:rsid w:val="006053C6"/>
    <w:rsid w:val="0060570B"/>
    <w:rsid w:val="0060736C"/>
    <w:rsid w:val="00607453"/>
    <w:rsid w:val="006106CA"/>
    <w:rsid w:val="00611743"/>
    <w:rsid w:val="00611B6D"/>
    <w:rsid w:val="00612BAE"/>
    <w:rsid w:val="006133C5"/>
    <w:rsid w:val="006134FB"/>
    <w:rsid w:val="00613879"/>
    <w:rsid w:val="0061398C"/>
    <w:rsid w:val="00613B75"/>
    <w:rsid w:val="00613BE4"/>
    <w:rsid w:val="00613BF3"/>
    <w:rsid w:val="00613C4D"/>
    <w:rsid w:val="00615162"/>
    <w:rsid w:val="006153E0"/>
    <w:rsid w:val="00615660"/>
    <w:rsid w:val="00615662"/>
    <w:rsid w:val="00615FA1"/>
    <w:rsid w:val="006162B4"/>
    <w:rsid w:val="00616373"/>
    <w:rsid w:val="006168E8"/>
    <w:rsid w:val="00617B8E"/>
    <w:rsid w:val="00621E29"/>
    <w:rsid w:val="0062336E"/>
    <w:rsid w:val="00623518"/>
    <w:rsid w:val="00623571"/>
    <w:rsid w:val="00623D0B"/>
    <w:rsid w:val="00624367"/>
    <w:rsid w:val="00624376"/>
    <w:rsid w:val="006247EF"/>
    <w:rsid w:val="00624BA8"/>
    <w:rsid w:val="00624C13"/>
    <w:rsid w:val="00624DD1"/>
    <w:rsid w:val="006251F6"/>
    <w:rsid w:val="006256A9"/>
    <w:rsid w:val="006258E5"/>
    <w:rsid w:val="006263BE"/>
    <w:rsid w:val="006274C6"/>
    <w:rsid w:val="00627698"/>
    <w:rsid w:val="00630492"/>
    <w:rsid w:val="00630D01"/>
    <w:rsid w:val="00630DF0"/>
    <w:rsid w:val="00631089"/>
    <w:rsid w:val="00631873"/>
    <w:rsid w:val="00631896"/>
    <w:rsid w:val="0063227F"/>
    <w:rsid w:val="006323B5"/>
    <w:rsid w:val="00632C1A"/>
    <w:rsid w:val="00633193"/>
    <w:rsid w:val="00633370"/>
    <w:rsid w:val="00633A21"/>
    <w:rsid w:val="00634011"/>
    <w:rsid w:val="006345D6"/>
    <w:rsid w:val="00634632"/>
    <w:rsid w:val="00634AE6"/>
    <w:rsid w:val="006356C7"/>
    <w:rsid w:val="006359BB"/>
    <w:rsid w:val="00635C9C"/>
    <w:rsid w:val="00635F16"/>
    <w:rsid w:val="0063660E"/>
    <w:rsid w:val="00636BD4"/>
    <w:rsid w:val="00636CDE"/>
    <w:rsid w:val="00636DC9"/>
    <w:rsid w:val="00637B23"/>
    <w:rsid w:val="00637E21"/>
    <w:rsid w:val="006403C4"/>
    <w:rsid w:val="00640CB1"/>
    <w:rsid w:val="006411C4"/>
    <w:rsid w:val="00641EEE"/>
    <w:rsid w:val="00642DB8"/>
    <w:rsid w:val="0064357E"/>
    <w:rsid w:val="0064378F"/>
    <w:rsid w:val="00643CFE"/>
    <w:rsid w:val="006441A2"/>
    <w:rsid w:val="00644DE4"/>
    <w:rsid w:val="00644E2B"/>
    <w:rsid w:val="006450EA"/>
    <w:rsid w:val="006451D5"/>
    <w:rsid w:val="006453D0"/>
    <w:rsid w:val="006472B3"/>
    <w:rsid w:val="006501C2"/>
    <w:rsid w:val="00650E33"/>
    <w:rsid w:val="00651874"/>
    <w:rsid w:val="00652727"/>
    <w:rsid w:val="0065277B"/>
    <w:rsid w:val="00652DC1"/>
    <w:rsid w:val="006530D4"/>
    <w:rsid w:val="006531F2"/>
    <w:rsid w:val="0065341C"/>
    <w:rsid w:val="00653521"/>
    <w:rsid w:val="00653748"/>
    <w:rsid w:val="00653BE8"/>
    <w:rsid w:val="00654019"/>
    <w:rsid w:val="00654AD5"/>
    <w:rsid w:val="00654F03"/>
    <w:rsid w:val="0065551A"/>
    <w:rsid w:val="006556C7"/>
    <w:rsid w:val="00656426"/>
    <w:rsid w:val="006564B1"/>
    <w:rsid w:val="00656694"/>
    <w:rsid w:val="00656BAA"/>
    <w:rsid w:val="00656C90"/>
    <w:rsid w:val="00656E2C"/>
    <w:rsid w:val="00657111"/>
    <w:rsid w:val="00657BE3"/>
    <w:rsid w:val="00657DBF"/>
    <w:rsid w:val="00657ED8"/>
    <w:rsid w:val="00657F42"/>
    <w:rsid w:val="006601B7"/>
    <w:rsid w:val="00660673"/>
    <w:rsid w:val="0066121F"/>
    <w:rsid w:val="00662AC3"/>
    <w:rsid w:val="00662D87"/>
    <w:rsid w:val="006632A2"/>
    <w:rsid w:val="00663CC2"/>
    <w:rsid w:val="00663FA4"/>
    <w:rsid w:val="006649CC"/>
    <w:rsid w:val="00664DB8"/>
    <w:rsid w:val="00665C5E"/>
    <w:rsid w:val="0066620B"/>
    <w:rsid w:val="0066670C"/>
    <w:rsid w:val="00666837"/>
    <w:rsid w:val="00666995"/>
    <w:rsid w:val="00666ABC"/>
    <w:rsid w:val="006672DA"/>
    <w:rsid w:val="00667FF2"/>
    <w:rsid w:val="00670145"/>
    <w:rsid w:val="006702B3"/>
    <w:rsid w:val="006706CB"/>
    <w:rsid w:val="006707C8"/>
    <w:rsid w:val="00670B9D"/>
    <w:rsid w:val="00671CFC"/>
    <w:rsid w:val="006721FE"/>
    <w:rsid w:val="006727DC"/>
    <w:rsid w:val="00672E51"/>
    <w:rsid w:val="00673812"/>
    <w:rsid w:val="00673B62"/>
    <w:rsid w:val="00674090"/>
    <w:rsid w:val="00674518"/>
    <w:rsid w:val="00674670"/>
    <w:rsid w:val="006746FB"/>
    <w:rsid w:val="00674A3B"/>
    <w:rsid w:val="00675000"/>
    <w:rsid w:val="00675DBF"/>
    <w:rsid w:val="00675F92"/>
    <w:rsid w:val="00677104"/>
    <w:rsid w:val="00677113"/>
    <w:rsid w:val="00677156"/>
    <w:rsid w:val="006774A1"/>
    <w:rsid w:val="00677538"/>
    <w:rsid w:val="00677939"/>
    <w:rsid w:val="00677968"/>
    <w:rsid w:val="00681484"/>
    <w:rsid w:val="006821D5"/>
    <w:rsid w:val="00682951"/>
    <w:rsid w:val="00682B89"/>
    <w:rsid w:val="0068311A"/>
    <w:rsid w:val="00683193"/>
    <w:rsid w:val="00683895"/>
    <w:rsid w:val="00683FE4"/>
    <w:rsid w:val="006849FC"/>
    <w:rsid w:val="00684ABD"/>
    <w:rsid w:val="00684E4B"/>
    <w:rsid w:val="00685669"/>
    <w:rsid w:val="006864B4"/>
    <w:rsid w:val="00686B31"/>
    <w:rsid w:val="00686C1E"/>
    <w:rsid w:val="00686CD3"/>
    <w:rsid w:val="006875CA"/>
    <w:rsid w:val="006903D2"/>
    <w:rsid w:val="00690BC4"/>
    <w:rsid w:val="00690E12"/>
    <w:rsid w:val="00691A0E"/>
    <w:rsid w:val="00691E33"/>
    <w:rsid w:val="0069276D"/>
    <w:rsid w:val="006927CF"/>
    <w:rsid w:val="00692D84"/>
    <w:rsid w:val="00693EEB"/>
    <w:rsid w:val="006940F0"/>
    <w:rsid w:val="0069430E"/>
    <w:rsid w:val="00694504"/>
    <w:rsid w:val="006946B6"/>
    <w:rsid w:val="00694790"/>
    <w:rsid w:val="006969BF"/>
    <w:rsid w:val="00696F88"/>
    <w:rsid w:val="006972A0"/>
    <w:rsid w:val="006A0969"/>
    <w:rsid w:val="006A0CFC"/>
    <w:rsid w:val="006A0F03"/>
    <w:rsid w:val="006A1642"/>
    <w:rsid w:val="006A1914"/>
    <w:rsid w:val="006A1A5F"/>
    <w:rsid w:val="006A20D6"/>
    <w:rsid w:val="006A2160"/>
    <w:rsid w:val="006A21CE"/>
    <w:rsid w:val="006A2441"/>
    <w:rsid w:val="006A260A"/>
    <w:rsid w:val="006A328E"/>
    <w:rsid w:val="006A402E"/>
    <w:rsid w:val="006A4ED4"/>
    <w:rsid w:val="006A5083"/>
    <w:rsid w:val="006A5659"/>
    <w:rsid w:val="006A5DBF"/>
    <w:rsid w:val="006A5E5D"/>
    <w:rsid w:val="006A6304"/>
    <w:rsid w:val="006A67AF"/>
    <w:rsid w:val="006A736D"/>
    <w:rsid w:val="006A7EFD"/>
    <w:rsid w:val="006B0C95"/>
    <w:rsid w:val="006B1B8F"/>
    <w:rsid w:val="006B1C34"/>
    <w:rsid w:val="006B1EDD"/>
    <w:rsid w:val="006B1FCF"/>
    <w:rsid w:val="006B2136"/>
    <w:rsid w:val="006B3030"/>
    <w:rsid w:val="006B3D9F"/>
    <w:rsid w:val="006B3E33"/>
    <w:rsid w:val="006B4BAD"/>
    <w:rsid w:val="006B53DE"/>
    <w:rsid w:val="006B55F5"/>
    <w:rsid w:val="006B58F0"/>
    <w:rsid w:val="006B5DF8"/>
    <w:rsid w:val="006B68F2"/>
    <w:rsid w:val="006B6918"/>
    <w:rsid w:val="006B7A07"/>
    <w:rsid w:val="006B7BD6"/>
    <w:rsid w:val="006B7EDA"/>
    <w:rsid w:val="006C0090"/>
    <w:rsid w:val="006C0501"/>
    <w:rsid w:val="006C05CF"/>
    <w:rsid w:val="006C14CE"/>
    <w:rsid w:val="006C1E39"/>
    <w:rsid w:val="006C1F01"/>
    <w:rsid w:val="006C29D9"/>
    <w:rsid w:val="006C2A7D"/>
    <w:rsid w:val="006C2AE9"/>
    <w:rsid w:val="006C3A4A"/>
    <w:rsid w:val="006C4170"/>
    <w:rsid w:val="006C4FAB"/>
    <w:rsid w:val="006C5B05"/>
    <w:rsid w:val="006C5DC0"/>
    <w:rsid w:val="006C5EBF"/>
    <w:rsid w:val="006C67BA"/>
    <w:rsid w:val="006C6F42"/>
    <w:rsid w:val="006C7966"/>
    <w:rsid w:val="006D03C1"/>
    <w:rsid w:val="006D0E5A"/>
    <w:rsid w:val="006D0E90"/>
    <w:rsid w:val="006D1082"/>
    <w:rsid w:val="006D12B9"/>
    <w:rsid w:val="006D15A6"/>
    <w:rsid w:val="006D1CC5"/>
    <w:rsid w:val="006D3412"/>
    <w:rsid w:val="006D344D"/>
    <w:rsid w:val="006D37B6"/>
    <w:rsid w:val="006D3DFD"/>
    <w:rsid w:val="006D4001"/>
    <w:rsid w:val="006D50F8"/>
    <w:rsid w:val="006D5814"/>
    <w:rsid w:val="006D5DFC"/>
    <w:rsid w:val="006D6280"/>
    <w:rsid w:val="006D7616"/>
    <w:rsid w:val="006D7777"/>
    <w:rsid w:val="006D77E8"/>
    <w:rsid w:val="006D7F4B"/>
    <w:rsid w:val="006E0082"/>
    <w:rsid w:val="006E099A"/>
    <w:rsid w:val="006E0A08"/>
    <w:rsid w:val="006E0D73"/>
    <w:rsid w:val="006E12A9"/>
    <w:rsid w:val="006E1351"/>
    <w:rsid w:val="006E135F"/>
    <w:rsid w:val="006E1588"/>
    <w:rsid w:val="006E18A3"/>
    <w:rsid w:val="006E1B36"/>
    <w:rsid w:val="006E21B1"/>
    <w:rsid w:val="006E25F7"/>
    <w:rsid w:val="006E2EA9"/>
    <w:rsid w:val="006E388F"/>
    <w:rsid w:val="006E4800"/>
    <w:rsid w:val="006E502F"/>
    <w:rsid w:val="006E50DD"/>
    <w:rsid w:val="006E51D1"/>
    <w:rsid w:val="006E5552"/>
    <w:rsid w:val="006E58A2"/>
    <w:rsid w:val="006E6A65"/>
    <w:rsid w:val="006E6D7B"/>
    <w:rsid w:val="006E7018"/>
    <w:rsid w:val="006E7687"/>
    <w:rsid w:val="006E7FC5"/>
    <w:rsid w:val="006F033C"/>
    <w:rsid w:val="006F1831"/>
    <w:rsid w:val="006F1859"/>
    <w:rsid w:val="006F1985"/>
    <w:rsid w:val="006F2488"/>
    <w:rsid w:val="006F25BB"/>
    <w:rsid w:val="006F299F"/>
    <w:rsid w:val="006F3709"/>
    <w:rsid w:val="006F3B4E"/>
    <w:rsid w:val="006F5006"/>
    <w:rsid w:val="006F5074"/>
    <w:rsid w:val="006F55BA"/>
    <w:rsid w:val="006F6848"/>
    <w:rsid w:val="006F750C"/>
    <w:rsid w:val="006F795E"/>
    <w:rsid w:val="00700062"/>
    <w:rsid w:val="00700383"/>
    <w:rsid w:val="007010E2"/>
    <w:rsid w:val="00701BCA"/>
    <w:rsid w:val="00702191"/>
    <w:rsid w:val="0070227A"/>
    <w:rsid w:val="00703655"/>
    <w:rsid w:val="00703D14"/>
    <w:rsid w:val="00703D5D"/>
    <w:rsid w:val="00704B26"/>
    <w:rsid w:val="00704B3D"/>
    <w:rsid w:val="00704C22"/>
    <w:rsid w:val="0070516B"/>
    <w:rsid w:val="007059C1"/>
    <w:rsid w:val="00705D67"/>
    <w:rsid w:val="0070633C"/>
    <w:rsid w:val="007069EA"/>
    <w:rsid w:val="00706F0F"/>
    <w:rsid w:val="007070F0"/>
    <w:rsid w:val="0070730D"/>
    <w:rsid w:val="00707F33"/>
    <w:rsid w:val="00707FC7"/>
    <w:rsid w:val="007103AD"/>
    <w:rsid w:val="00710C46"/>
    <w:rsid w:val="0071189C"/>
    <w:rsid w:val="00711B07"/>
    <w:rsid w:val="00711CD2"/>
    <w:rsid w:val="00711E24"/>
    <w:rsid w:val="00711F13"/>
    <w:rsid w:val="0071266B"/>
    <w:rsid w:val="007132F7"/>
    <w:rsid w:val="0071338A"/>
    <w:rsid w:val="00714046"/>
    <w:rsid w:val="007143CB"/>
    <w:rsid w:val="00714B47"/>
    <w:rsid w:val="00714FDC"/>
    <w:rsid w:val="00715C28"/>
    <w:rsid w:val="00715E1E"/>
    <w:rsid w:val="00716B33"/>
    <w:rsid w:val="00716C22"/>
    <w:rsid w:val="00717041"/>
    <w:rsid w:val="0071768A"/>
    <w:rsid w:val="00717B1C"/>
    <w:rsid w:val="00720228"/>
    <w:rsid w:val="00720456"/>
    <w:rsid w:val="00720927"/>
    <w:rsid w:val="007219CD"/>
    <w:rsid w:val="00721AAB"/>
    <w:rsid w:val="00721CE4"/>
    <w:rsid w:val="007228D3"/>
    <w:rsid w:val="00723210"/>
    <w:rsid w:val="007239BA"/>
    <w:rsid w:val="00723D0E"/>
    <w:rsid w:val="007240BF"/>
    <w:rsid w:val="00724896"/>
    <w:rsid w:val="0072494E"/>
    <w:rsid w:val="00724C48"/>
    <w:rsid w:val="007252F8"/>
    <w:rsid w:val="00725568"/>
    <w:rsid w:val="00725AFD"/>
    <w:rsid w:val="00725E0A"/>
    <w:rsid w:val="0072744E"/>
    <w:rsid w:val="007274CE"/>
    <w:rsid w:val="007275A0"/>
    <w:rsid w:val="00730487"/>
    <w:rsid w:val="00730522"/>
    <w:rsid w:val="007305B8"/>
    <w:rsid w:val="007307A2"/>
    <w:rsid w:val="00732169"/>
    <w:rsid w:val="00732B92"/>
    <w:rsid w:val="00732CE0"/>
    <w:rsid w:val="00732D6A"/>
    <w:rsid w:val="00732E19"/>
    <w:rsid w:val="00733A1E"/>
    <w:rsid w:val="00733BBA"/>
    <w:rsid w:val="00733E25"/>
    <w:rsid w:val="00733F23"/>
    <w:rsid w:val="007349CD"/>
    <w:rsid w:val="00734A4E"/>
    <w:rsid w:val="00735755"/>
    <w:rsid w:val="00735A29"/>
    <w:rsid w:val="007361E9"/>
    <w:rsid w:val="007364B8"/>
    <w:rsid w:val="00737ABF"/>
    <w:rsid w:val="007404C7"/>
    <w:rsid w:val="0074083A"/>
    <w:rsid w:val="007408E3"/>
    <w:rsid w:val="007411C9"/>
    <w:rsid w:val="00741896"/>
    <w:rsid w:val="007419D3"/>
    <w:rsid w:val="0074265E"/>
    <w:rsid w:val="00742B17"/>
    <w:rsid w:val="007433E6"/>
    <w:rsid w:val="0074351D"/>
    <w:rsid w:val="00743532"/>
    <w:rsid w:val="007437FB"/>
    <w:rsid w:val="00743A72"/>
    <w:rsid w:val="00743A94"/>
    <w:rsid w:val="00743E2E"/>
    <w:rsid w:val="007442F6"/>
    <w:rsid w:val="00744342"/>
    <w:rsid w:val="00744B70"/>
    <w:rsid w:val="00744D36"/>
    <w:rsid w:val="00744F32"/>
    <w:rsid w:val="00745847"/>
    <w:rsid w:val="00745B97"/>
    <w:rsid w:val="0074688B"/>
    <w:rsid w:val="007469C5"/>
    <w:rsid w:val="00746A00"/>
    <w:rsid w:val="00750087"/>
    <w:rsid w:val="00750163"/>
    <w:rsid w:val="00750339"/>
    <w:rsid w:val="00750610"/>
    <w:rsid w:val="0075104E"/>
    <w:rsid w:val="00751233"/>
    <w:rsid w:val="0075132A"/>
    <w:rsid w:val="0075166C"/>
    <w:rsid w:val="00751A88"/>
    <w:rsid w:val="0075219F"/>
    <w:rsid w:val="00752262"/>
    <w:rsid w:val="007526E0"/>
    <w:rsid w:val="00752DCE"/>
    <w:rsid w:val="00752F7F"/>
    <w:rsid w:val="0075340A"/>
    <w:rsid w:val="00753659"/>
    <w:rsid w:val="00753A0E"/>
    <w:rsid w:val="007548B9"/>
    <w:rsid w:val="00754AC8"/>
    <w:rsid w:val="007563C8"/>
    <w:rsid w:val="007565C7"/>
    <w:rsid w:val="00756F12"/>
    <w:rsid w:val="00756FC5"/>
    <w:rsid w:val="007574BD"/>
    <w:rsid w:val="007575D8"/>
    <w:rsid w:val="0076099F"/>
    <w:rsid w:val="007610B3"/>
    <w:rsid w:val="0076125F"/>
    <w:rsid w:val="007616A5"/>
    <w:rsid w:val="00761E7E"/>
    <w:rsid w:val="007627DA"/>
    <w:rsid w:val="00764D22"/>
    <w:rsid w:val="00765EE0"/>
    <w:rsid w:val="00765F7D"/>
    <w:rsid w:val="00766213"/>
    <w:rsid w:val="00766273"/>
    <w:rsid w:val="0076641D"/>
    <w:rsid w:val="007668C3"/>
    <w:rsid w:val="00766D33"/>
    <w:rsid w:val="00766FD2"/>
    <w:rsid w:val="00767670"/>
    <w:rsid w:val="00767732"/>
    <w:rsid w:val="007706D7"/>
    <w:rsid w:val="00770AAB"/>
    <w:rsid w:val="00770D51"/>
    <w:rsid w:val="007713F4"/>
    <w:rsid w:val="00771B84"/>
    <w:rsid w:val="00771CED"/>
    <w:rsid w:val="00772063"/>
    <w:rsid w:val="0077252B"/>
    <w:rsid w:val="00772564"/>
    <w:rsid w:val="00772CF0"/>
    <w:rsid w:val="007736E9"/>
    <w:rsid w:val="00773723"/>
    <w:rsid w:val="00774C47"/>
    <w:rsid w:val="00774F08"/>
    <w:rsid w:val="007750CD"/>
    <w:rsid w:val="0077550F"/>
    <w:rsid w:val="00775CA7"/>
    <w:rsid w:val="00776B3D"/>
    <w:rsid w:val="007773E9"/>
    <w:rsid w:val="00777909"/>
    <w:rsid w:val="00780159"/>
    <w:rsid w:val="00780930"/>
    <w:rsid w:val="00780B20"/>
    <w:rsid w:val="00780E71"/>
    <w:rsid w:val="00781057"/>
    <w:rsid w:val="0078213C"/>
    <w:rsid w:val="007825B8"/>
    <w:rsid w:val="00782A7C"/>
    <w:rsid w:val="00782B39"/>
    <w:rsid w:val="0078359F"/>
    <w:rsid w:val="007837E7"/>
    <w:rsid w:val="00783AC2"/>
    <w:rsid w:val="00783D2F"/>
    <w:rsid w:val="00783D3B"/>
    <w:rsid w:val="00783E88"/>
    <w:rsid w:val="0078421C"/>
    <w:rsid w:val="00784A7A"/>
    <w:rsid w:val="00784A85"/>
    <w:rsid w:val="00784BBD"/>
    <w:rsid w:val="00784F51"/>
    <w:rsid w:val="007855F6"/>
    <w:rsid w:val="007856CA"/>
    <w:rsid w:val="007858A3"/>
    <w:rsid w:val="00786677"/>
    <w:rsid w:val="00786CC4"/>
    <w:rsid w:val="00787278"/>
    <w:rsid w:val="0079006B"/>
    <w:rsid w:val="007900EE"/>
    <w:rsid w:val="00790C72"/>
    <w:rsid w:val="00790CD4"/>
    <w:rsid w:val="0079171C"/>
    <w:rsid w:val="00791991"/>
    <w:rsid w:val="007924D9"/>
    <w:rsid w:val="0079307A"/>
    <w:rsid w:val="00793440"/>
    <w:rsid w:val="00793A6E"/>
    <w:rsid w:val="007941D6"/>
    <w:rsid w:val="00794A48"/>
    <w:rsid w:val="007958E7"/>
    <w:rsid w:val="00795C7B"/>
    <w:rsid w:val="007965F4"/>
    <w:rsid w:val="0079669B"/>
    <w:rsid w:val="00797530"/>
    <w:rsid w:val="007A0225"/>
    <w:rsid w:val="007A09E4"/>
    <w:rsid w:val="007A0C7A"/>
    <w:rsid w:val="007A0ED6"/>
    <w:rsid w:val="007A1019"/>
    <w:rsid w:val="007A111C"/>
    <w:rsid w:val="007A11AE"/>
    <w:rsid w:val="007A140F"/>
    <w:rsid w:val="007A144F"/>
    <w:rsid w:val="007A1878"/>
    <w:rsid w:val="007A1A83"/>
    <w:rsid w:val="007A1B61"/>
    <w:rsid w:val="007A24E7"/>
    <w:rsid w:val="007A381D"/>
    <w:rsid w:val="007A3FB8"/>
    <w:rsid w:val="007A5096"/>
    <w:rsid w:val="007A513D"/>
    <w:rsid w:val="007A571F"/>
    <w:rsid w:val="007A61BD"/>
    <w:rsid w:val="007A64D3"/>
    <w:rsid w:val="007A6F8B"/>
    <w:rsid w:val="007A74A3"/>
    <w:rsid w:val="007B0021"/>
    <w:rsid w:val="007B0479"/>
    <w:rsid w:val="007B08E1"/>
    <w:rsid w:val="007B0A69"/>
    <w:rsid w:val="007B0D06"/>
    <w:rsid w:val="007B0F03"/>
    <w:rsid w:val="007B204B"/>
    <w:rsid w:val="007B30EE"/>
    <w:rsid w:val="007B49F6"/>
    <w:rsid w:val="007B4AE5"/>
    <w:rsid w:val="007B4BAE"/>
    <w:rsid w:val="007B4DF5"/>
    <w:rsid w:val="007B517B"/>
    <w:rsid w:val="007B52FD"/>
    <w:rsid w:val="007B53D7"/>
    <w:rsid w:val="007B55C9"/>
    <w:rsid w:val="007B560C"/>
    <w:rsid w:val="007B5D90"/>
    <w:rsid w:val="007B69F8"/>
    <w:rsid w:val="007B6FD9"/>
    <w:rsid w:val="007B7222"/>
    <w:rsid w:val="007B722F"/>
    <w:rsid w:val="007B7614"/>
    <w:rsid w:val="007B7996"/>
    <w:rsid w:val="007B7B69"/>
    <w:rsid w:val="007B7C7E"/>
    <w:rsid w:val="007B7CAE"/>
    <w:rsid w:val="007C04E4"/>
    <w:rsid w:val="007C0542"/>
    <w:rsid w:val="007C05EF"/>
    <w:rsid w:val="007C0728"/>
    <w:rsid w:val="007C09F6"/>
    <w:rsid w:val="007C0D90"/>
    <w:rsid w:val="007C128B"/>
    <w:rsid w:val="007C16B4"/>
    <w:rsid w:val="007C2ADA"/>
    <w:rsid w:val="007C2F9E"/>
    <w:rsid w:val="007C315C"/>
    <w:rsid w:val="007C334F"/>
    <w:rsid w:val="007C38CF"/>
    <w:rsid w:val="007C3B1E"/>
    <w:rsid w:val="007C3D3D"/>
    <w:rsid w:val="007C4150"/>
    <w:rsid w:val="007C419C"/>
    <w:rsid w:val="007C41FF"/>
    <w:rsid w:val="007C483F"/>
    <w:rsid w:val="007C48FD"/>
    <w:rsid w:val="007C4DDB"/>
    <w:rsid w:val="007C5028"/>
    <w:rsid w:val="007C504A"/>
    <w:rsid w:val="007C55E7"/>
    <w:rsid w:val="007C5BAB"/>
    <w:rsid w:val="007C67BB"/>
    <w:rsid w:val="007C7056"/>
    <w:rsid w:val="007C7078"/>
    <w:rsid w:val="007C7492"/>
    <w:rsid w:val="007C7D5F"/>
    <w:rsid w:val="007D0EB9"/>
    <w:rsid w:val="007D1094"/>
    <w:rsid w:val="007D17B4"/>
    <w:rsid w:val="007D1877"/>
    <w:rsid w:val="007D2373"/>
    <w:rsid w:val="007D2B2E"/>
    <w:rsid w:val="007D2C66"/>
    <w:rsid w:val="007D33E2"/>
    <w:rsid w:val="007D3644"/>
    <w:rsid w:val="007D391D"/>
    <w:rsid w:val="007D3CE4"/>
    <w:rsid w:val="007D3DE5"/>
    <w:rsid w:val="007D3E00"/>
    <w:rsid w:val="007D5888"/>
    <w:rsid w:val="007D5974"/>
    <w:rsid w:val="007D66DE"/>
    <w:rsid w:val="007D6CC2"/>
    <w:rsid w:val="007D6DF7"/>
    <w:rsid w:val="007D7174"/>
    <w:rsid w:val="007E0060"/>
    <w:rsid w:val="007E0740"/>
    <w:rsid w:val="007E2163"/>
    <w:rsid w:val="007E24E6"/>
    <w:rsid w:val="007E254E"/>
    <w:rsid w:val="007E45EF"/>
    <w:rsid w:val="007E4AC7"/>
    <w:rsid w:val="007E4D00"/>
    <w:rsid w:val="007E4D34"/>
    <w:rsid w:val="007E51B1"/>
    <w:rsid w:val="007E52D6"/>
    <w:rsid w:val="007E5690"/>
    <w:rsid w:val="007E5779"/>
    <w:rsid w:val="007E5B4E"/>
    <w:rsid w:val="007E6177"/>
    <w:rsid w:val="007E6937"/>
    <w:rsid w:val="007E6D17"/>
    <w:rsid w:val="007E6E3E"/>
    <w:rsid w:val="007E772B"/>
    <w:rsid w:val="007E7BE9"/>
    <w:rsid w:val="007E7EA3"/>
    <w:rsid w:val="007F0320"/>
    <w:rsid w:val="007F0538"/>
    <w:rsid w:val="007F079A"/>
    <w:rsid w:val="007F07FA"/>
    <w:rsid w:val="007F0A5C"/>
    <w:rsid w:val="007F13D9"/>
    <w:rsid w:val="007F2078"/>
    <w:rsid w:val="007F2882"/>
    <w:rsid w:val="007F2AE7"/>
    <w:rsid w:val="007F2E3B"/>
    <w:rsid w:val="007F2EA4"/>
    <w:rsid w:val="007F3171"/>
    <w:rsid w:val="007F40AD"/>
    <w:rsid w:val="007F49AF"/>
    <w:rsid w:val="007F49E6"/>
    <w:rsid w:val="007F6F9C"/>
    <w:rsid w:val="007F7776"/>
    <w:rsid w:val="007F7997"/>
    <w:rsid w:val="007F7C6A"/>
    <w:rsid w:val="007F7F2C"/>
    <w:rsid w:val="008001B3"/>
    <w:rsid w:val="00800791"/>
    <w:rsid w:val="00800A32"/>
    <w:rsid w:val="00800B00"/>
    <w:rsid w:val="0080109B"/>
    <w:rsid w:val="00802213"/>
    <w:rsid w:val="00803320"/>
    <w:rsid w:val="00803563"/>
    <w:rsid w:val="0080360B"/>
    <w:rsid w:val="008041BB"/>
    <w:rsid w:val="00804D11"/>
    <w:rsid w:val="00805673"/>
    <w:rsid w:val="00805815"/>
    <w:rsid w:val="00805CAC"/>
    <w:rsid w:val="00805DB0"/>
    <w:rsid w:val="00806335"/>
    <w:rsid w:val="00807544"/>
    <w:rsid w:val="00807B1C"/>
    <w:rsid w:val="008109B2"/>
    <w:rsid w:val="00810F92"/>
    <w:rsid w:val="008110AF"/>
    <w:rsid w:val="0081151B"/>
    <w:rsid w:val="0081152D"/>
    <w:rsid w:val="008117E0"/>
    <w:rsid w:val="00811904"/>
    <w:rsid w:val="00811D7E"/>
    <w:rsid w:val="0081468E"/>
    <w:rsid w:val="008148A8"/>
    <w:rsid w:val="00814951"/>
    <w:rsid w:val="00814AB8"/>
    <w:rsid w:val="008155D4"/>
    <w:rsid w:val="00815EBC"/>
    <w:rsid w:val="0081647B"/>
    <w:rsid w:val="0081663E"/>
    <w:rsid w:val="008166D9"/>
    <w:rsid w:val="008167E7"/>
    <w:rsid w:val="00816892"/>
    <w:rsid w:val="00816D2A"/>
    <w:rsid w:val="00816E7B"/>
    <w:rsid w:val="00816E9A"/>
    <w:rsid w:val="00816F41"/>
    <w:rsid w:val="0081709D"/>
    <w:rsid w:val="008202BD"/>
    <w:rsid w:val="0082185B"/>
    <w:rsid w:val="008219E6"/>
    <w:rsid w:val="00822B8F"/>
    <w:rsid w:val="00822D60"/>
    <w:rsid w:val="0082327B"/>
    <w:rsid w:val="00823597"/>
    <w:rsid w:val="00823C19"/>
    <w:rsid w:val="00823DCC"/>
    <w:rsid w:val="008242D6"/>
    <w:rsid w:val="00825018"/>
    <w:rsid w:val="00825533"/>
    <w:rsid w:val="008259EB"/>
    <w:rsid w:val="00825A0C"/>
    <w:rsid w:val="00825C28"/>
    <w:rsid w:val="00825D4A"/>
    <w:rsid w:val="00825DEE"/>
    <w:rsid w:val="00825EDF"/>
    <w:rsid w:val="00826E5D"/>
    <w:rsid w:val="00827928"/>
    <w:rsid w:val="00827B01"/>
    <w:rsid w:val="00827B31"/>
    <w:rsid w:val="008300B6"/>
    <w:rsid w:val="008302E3"/>
    <w:rsid w:val="00830542"/>
    <w:rsid w:val="00831491"/>
    <w:rsid w:val="0083164A"/>
    <w:rsid w:val="0083254F"/>
    <w:rsid w:val="008328A2"/>
    <w:rsid w:val="0083298B"/>
    <w:rsid w:val="00832AFB"/>
    <w:rsid w:val="00832D09"/>
    <w:rsid w:val="00832D81"/>
    <w:rsid w:val="00833425"/>
    <w:rsid w:val="008336CC"/>
    <w:rsid w:val="008339F4"/>
    <w:rsid w:val="00833CAF"/>
    <w:rsid w:val="00833DD9"/>
    <w:rsid w:val="00834440"/>
    <w:rsid w:val="008346D3"/>
    <w:rsid w:val="0083503A"/>
    <w:rsid w:val="008351A4"/>
    <w:rsid w:val="00835FD7"/>
    <w:rsid w:val="00836183"/>
    <w:rsid w:val="00836600"/>
    <w:rsid w:val="00836C5E"/>
    <w:rsid w:val="00836CCB"/>
    <w:rsid w:val="00836E80"/>
    <w:rsid w:val="00837F14"/>
    <w:rsid w:val="0084000C"/>
    <w:rsid w:val="008414D1"/>
    <w:rsid w:val="0084175B"/>
    <w:rsid w:val="008423F8"/>
    <w:rsid w:val="008428DC"/>
    <w:rsid w:val="008436E9"/>
    <w:rsid w:val="0084372B"/>
    <w:rsid w:val="00844048"/>
    <w:rsid w:val="008440CD"/>
    <w:rsid w:val="00844107"/>
    <w:rsid w:val="008444BC"/>
    <w:rsid w:val="008448B4"/>
    <w:rsid w:val="00845892"/>
    <w:rsid w:val="008468CE"/>
    <w:rsid w:val="00846B87"/>
    <w:rsid w:val="008476A9"/>
    <w:rsid w:val="00847829"/>
    <w:rsid w:val="00847BE5"/>
    <w:rsid w:val="00847D0D"/>
    <w:rsid w:val="0085027F"/>
    <w:rsid w:val="00850520"/>
    <w:rsid w:val="00850B50"/>
    <w:rsid w:val="00850BBF"/>
    <w:rsid w:val="008512BF"/>
    <w:rsid w:val="00851E73"/>
    <w:rsid w:val="008521ED"/>
    <w:rsid w:val="008522DE"/>
    <w:rsid w:val="00852342"/>
    <w:rsid w:val="008525AC"/>
    <w:rsid w:val="008526D6"/>
    <w:rsid w:val="00852A1B"/>
    <w:rsid w:val="00852D77"/>
    <w:rsid w:val="00853C0B"/>
    <w:rsid w:val="00854427"/>
    <w:rsid w:val="008546BF"/>
    <w:rsid w:val="00854958"/>
    <w:rsid w:val="008551FC"/>
    <w:rsid w:val="00855E56"/>
    <w:rsid w:val="00856111"/>
    <w:rsid w:val="0085622E"/>
    <w:rsid w:val="0085648E"/>
    <w:rsid w:val="00856735"/>
    <w:rsid w:val="00856797"/>
    <w:rsid w:val="00856807"/>
    <w:rsid w:val="00856908"/>
    <w:rsid w:val="00856DF3"/>
    <w:rsid w:val="00856E77"/>
    <w:rsid w:val="00856FC3"/>
    <w:rsid w:val="008600FA"/>
    <w:rsid w:val="008602E5"/>
    <w:rsid w:val="00860C91"/>
    <w:rsid w:val="0086182C"/>
    <w:rsid w:val="00861C0A"/>
    <w:rsid w:val="00861D09"/>
    <w:rsid w:val="00861D84"/>
    <w:rsid w:val="00861EFA"/>
    <w:rsid w:val="008623C8"/>
    <w:rsid w:val="0086350E"/>
    <w:rsid w:val="00863F3D"/>
    <w:rsid w:val="00863FEE"/>
    <w:rsid w:val="00864217"/>
    <w:rsid w:val="00865018"/>
    <w:rsid w:val="00865C1C"/>
    <w:rsid w:val="00865FF3"/>
    <w:rsid w:val="008665CA"/>
    <w:rsid w:val="0086676D"/>
    <w:rsid w:val="008677AD"/>
    <w:rsid w:val="00867EA1"/>
    <w:rsid w:val="00867F11"/>
    <w:rsid w:val="0087049F"/>
    <w:rsid w:val="008707D1"/>
    <w:rsid w:val="008708D3"/>
    <w:rsid w:val="008715AF"/>
    <w:rsid w:val="00871C50"/>
    <w:rsid w:val="00871DE4"/>
    <w:rsid w:val="00872034"/>
    <w:rsid w:val="008725E3"/>
    <w:rsid w:val="00872DDD"/>
    <w:rsid w:val="0087319C"/>
    <w:rsid w:val="008731F5"/>
    <w:rsid w:val="008737BA"/>
    <w:rsid w:val="00873DDD"/>
    <w:rsid w:val="00874A61"/>
    <w:rsid w:val="00874B25"/>
    <w:rsid w:val="008751EA"/>
    <w:rsid w:val="00875BC7"/>
    <w:rsid w:val="0087724D"/>
    <w:rsid w:val="008779BC"/>
    <w:rsid w:val="00877A75"/>
    <w:rsid w:val="00877E43"/>
    <w:rsid w:val="00877F0E"/>
    <w:rsid w:val="008805EC"/>
    <w:rsid w:val="00880944"/>
    <w:rsid w:val="00880E38"/>
    <w:rsid w:val="00881780"/>
    <w:rsid w:val="00881E0E"/>
    <w:rsid w:val="00882214"/>
    <w:rsid w:val="00882EE7"/>
    <w:rsid w:val="00883452"/>
    <w:rsid w:val="0088383A"/>
    <w:rsid w:val="00883E41"/>
    <w:rsid w:val="00884CE8"/>
    <w:rsid w:val="00884EB2"/>
    <w:rsid w:val="008852E1"/>
    <w:rsid w:val="008854A6"/>
    <w:rsid w:val="00885D23"/>
    <w:rsid w:val="00886607"/>
    <w:rsid w:val="00886881"/>
    <w:rsid w:val="00887368"/>
    <w:rsid w:val="008873B0"/>
    <w:rsid w:val="008874CE"/>
    <w:rsid w:val="00887510"/>
    <w:rsid w:val="00887B46"/>
    <w:rsid w:val="008900AD"/>
    <w:rsid w:val="00890609"/>
    <w:rsid w:val="00890869"/>
    <w:rsid w:val="00890FDF"/>
    <w:rsid w:val="0089143E"/>
    <w:rsid w:val="00891891"/>
    <w:rsid w:val="00891C35"/>
    <w:rsid w:val="00892136"/>
    <w:rsid w:val="00894A1F"/>
    <w:rsid w:val="00894B06"/>
    <w:rsid w:val="0089572E"/>
    <w:rsid w:val="00895A11"/>
    <w:rsid w:val="00895B3F"/>
    <w:rsid w:val="00896095"/>
    <w:rsid w:val="00896717"/>
    <w:rsid w:val="00897630"/>
    <w:rsid w:val="00897E75"/>
    <w:rsid w:val="008A0111"/>
    <w:rsid w:val="008A07D5"/>
    <w:rsid w:val="008A0AC1"/>
    <w:rsid w:val="008A0C0D"/>
    <w:rsid w:val="008A0C63"/>
    <w:rsid w:val="008A10F6"/>
    <w:rsid w:val="008A216D"/>
    <w:rsid w:val="008A2653"/>
    <w:rsid w:val="008A26E7"/>
    <w:rsid w:val="008A2ED6"/>
    <w:rsid w:val="008A4DC4"/>
    <w:rsid w:val="008A5473"/>
    <w:rsid w:val="008A5930"/>
    <w:rsid w:val="008A5A4B"/>
    <w:rsid w:val="008A5E14"/>
    <w:rsid w:val="008A5ECA"/>
    <w:rsid w:val="008A619F"/>
    <w:rsid w:val="008A6252"/>
    <w:rsid w:val="008A6998"/>
    <w:rsid w:val="008A6BB3"/>
    <w:rsid w:val="008A7A4B"/>
    <w:rsid w:val="008A7C5D"/>
    <w:rsid w:val="008A7E3A"/>
    <w:rsid w:val="008B05CF"/>
    <w:rsid w:val="008B16E1"/>
    <w:rsid w:val="008B1C86"/>
    <w:rsid w:val="008B1DA9"/>
    <w:rsid w:val="008B284F"/>
    <w:rsid w:val="008B2D96"/>
    <w:rsid w:val="008B2E78"/>
    <w:rsid w:val="008B2F71"/>
    <w:rsid w:val="008B30E2"/>
    <w:rsid w:val="008B3D2C"/>
    <w:rsid w:val="008B4828"/>
    <w:rsid w:val="008B492E"/>
    <w:rsid w:val="008B4996"/>
    <w:rsid w:val="008B49A6"/>
    <w:rsid w:val="008B4A68"/>
    <w:rsid w:val="008B4C1B"/>
    <w:rsid w:val="008B4DCE"/>
    <w:rsid w:val="008B518F"/>
    <w:rsid w:val="008B5D93"/>
    <w:rsid w:val="008B6275"/>
    <w:rsid w:val="008B6A7A"/>
    <w:rsid w:val="008B745F"/>
    <w:rsid w:val="008B7A91"/>
    <w:rsid w:val="008B7BED"/>
    <w:rsid w:val="008C0065"/>
    <w:rsid w:val="008C0087"/>
    <w:rsid w:val="008C00E1"/>
    <w:rsid w:val="008C024F"/>
    <w:rsid w:val="008C02D4"/>
    <w:rsid w:val="008C0406"/>
    <w:rsid w:val="008C1956"/>
    <w:rsid w:val="008C1CAD"/>
    <w:rsid w:val="008C1D98"/>
    <w:rsid w:val="008C1F06"/>
    <w:rsid w:val="008C1F31"/>
    <w:rsid w:val="008C26D8"/>
    <w:rsid w:val="008C2981"/>
    <w:rsid w:val="008C2CF0"/>
    <w:rsid w:val="008C2D6E"/>
    <w:rsid w:val="008C2DA1"/>
    <w:rsid w:val="008C3444"/>
    <w:rsid w:val="008C5081"/>
    <w:rsid w:val="008C55F5"/>
    <w:rsid w:val="008C5ECB"/>
    <w:rsid w:val="008C6197"/>
    <w:rsid w:val="008C76A1"/>
    <w:rsid w:val="008C7B5C"/>
    <w:rsid w:val="008D12D7"/>
    <w:rsid w:val="008D14F1"/>
    <w:rsid w:val="008D18FB"/>
    <w:rsid w:val="008D1AAE"/>
    <w:rsid w:val="008D30C3"/>
    <w:rsid w:val="008D3544"/>
    <w:rsid w:val="008D3CF6"/>
    <w:rsid w:val="008D3F01"/>
    <w:rsid w:val="008D436A"/>
    <w:rsid w:val="008D5549"/>
    <w:rsid w:val="008D5832"/>
    <w:rsid w:val="008D69CA"/>
    <w:rsid w:val="008D6BB0"/>
    <w:rsid w:val="008D6CAA"/>
    <w:rsid w:val="008D7A22"/>
    <w:rsid w:val="008E07E9"/>
    <w:rsid w:val="008E0979"/>
    <w:rsid w:val="008E0CAA"/>
    <w:rsid w:val="008E0EFE"/>
    <w:rsid w:val="008E1CF2"/>
    <w:rsid w:val="008E23CB"/>
    <w:rsid w:val="008E28F5"/>
    <w:rsid w:val="008E2CC9"/>
    <w:rsid w:val="008E2F03"/>
    <w:rsid w:val="008E33AD"/>
    <w:rsid w:val="008E356D"/>
    <w:rsid w:val="008E3C2F"/>
    <w:rsid w:val="008E4150"/>
    <w:rsid w:val="008E4210"/>
    <w:rsid w:val="008E42EF"/>
    <w:rsid w:val="008E47B2"/>
    <w:rsid w:val="008E4962"/>
    <w:rsid w:val="008E4CB8"/>
    <w:rsid w:val="008E4FFC"/>
    <w:rsid w:val="008E505F"/>
    <w:rsid w:val="008E519E"/>
    <w:rsid w:val="008E6577"/>
    <w:rsid w:val="008E66DD"/>
    <w:rsid w:val="008E6AF7"/>
    <w:rsid w:val="008E6D73"/>
    <w:rsid w:val="008F012B"/>
    <w:rsid w:val="008F02D3"/>
    <w:rsid w:val="008F0627"/>
    <w:rsid w:val="008F0924"/>
    <w:rsid w:val="008F0DB5"/>
    <w:rsid w:val="008F0F41"/>
    <w:rsid w:val="008F1EFD"/>
    <w:rsid w:val="008F2004"/>
    <w:rsid w:val="008F2F94"/>
    <w:rsid w:val="008F3026"/>
    <w:rsid w:val="008F370C"/>
    <w:rsid w:val="008F4881"/>
    <w:rsid w:val="008F4B6F"/>
    <w:rsid w:val="008F4D97"/>
    <w:rsid w:val="008F4DFE"/>
    <w:rsid w:val="008F52C2"/>
    <w:rsid w:val="008F559E"/>
    <w:rsid w:val="008F59B1"/>
    <w:rsid w:val="008F644F"/>
    <w:rsid w:val="008F67F7"/>
    <w:rsid w:val="008F68E5"/>
    <w:rsid w:val="008F6E50"/>
    <w:rsid w:val="008F72B9"/>
    <w:rsid w:val="008F757A"/>
    <w:rsid w:val="008F7725"/>
    <w:rsid w:val="008F78A4"/>
    <w:rsid w:val="008F7BD9"/>
    <w:rsid w:val="008F7F1E"/>
    <w:rsid w:val="00900197"/>
    <w:rsid w:val="0090077C"/>
    <w:rsid w:val="00900F84"/>
    <w:rsid w:val="009018D8"/>
    <w:rsid w:val="00902225"/>
    <w:rsid w:val="00902C9C"/>
    <w:rsid w:val="00903154"/>
    <w:rsid w:val="00903279"/>
    <w:rsid w:val="0090468D"/>
    <w:rsid w:val="00904CE5"/>
    <w:rsid w:val="00904D8F"/>
    <w:rsid w:val="00905116"/>
    <w:rsid w:val="00905175"/>
    <w:rsid w:val="00905E06"/>
    <w:rsid w:val="009067C5"/>
    <w:rsid w:val="00906E49"/>
    <w:rsid w:val="00907486"/>
    <w:rsid w:val="00910AD8"/>
    <w:rsid w:val="00910F40"/>
    <w:rsid w:val="00911161"/>
    <w:rsid w:val="00911461"/>
    <w:rsid w:val="009115D1"/>
    <w:rsid w:val="00911D46"/>
    <w:rsid w:val="00911D76"/>
    <w:rsid w:val="00911F5C"/>
    <w:rsid w:val="009120E1"/>
    <w:rsid w:val="009120FE"/>
    <w:rsid w:val="00913DE6"/>
    <w:rsid w:val="00914ABE"/>
    <w:rsid w:val="00914AF7"/>
    <w:rsid w:val="009150C2"/>
    <w:rsid w:val="00915209"/>
    <w:rsid w:val="009158AC"/>
    <w:rsid w:val="009159E9"/>
    <w:rsid w:val="00915E86"/>
    <w:rsid w:val="00915FE6"/>
    <w:rsid w:val="0091717A"/>
    <w:rsid w:val="00917333"/>
    <w:rsid w:val="00917348"/>
    <w:rsid w:val="00917C02"/>
    <w:rsid w:val="00920087"/>
    <w:rsid w:val="00920813"/>
    <w:rsid w:val="009209F8"/>
    <w:rsid w:val="00921253"/>
    <w:rsid w:val="00921301"/>
    <w:rsid w:val="00921826"/>
    <w:rsid w:val="00921E99"/>
    <w:rsid w:val="00922593"/>
    <w:rsid w:val="00922D08"/>
    <w:rsid w:val="00922FCE"/>
    <w:rsid w:val="00923583"/>
    <w:rsid w:val="00923987"/>
    <w:rsid w:val="009244E1"/>
    <w:rsid w:val="00925617"/>
    <w:rsid w:val="00925705"/>
    <w:rsid w:val="00925AF9"/>
    <w:rsid w:val="00926310"/>
    <w:rsid w:val="00927118"/>
    <w:rsid w:val="009271E9"/>
    <w:rsid w:val="00927384"/>
    <w:rsid w:val="00927AAE"/>
    <w:rsid w:val="009301B9"/>
    <w:rsid w:val="00930248"/>
    <w:rsid w:val="00930495"/>
    <w:rsid w:val="0093132B"/>
    <w:rsid w:val="00931793"/>
    <w:rsid w:val="0093194D"/>
    <w:rsid w:val="00931C5A"/>
    <w:rsid w:val="009328A4"/>
    <w:rsid w:val="00932B54"/>
    <w:rsid w:val="0093345A"/>
    <w:rsid w:val="00933FD3"/>
    <w:rsid w:val="00934321"/>
    <w:rsid w:val="00935233"/>
    <w:rsid w:val="00935408"/>
    <w:rsid w:val="00935589"/>
    <w:rsid w:val="009358C8"/>
    <w:rsid w:val="0093642E"/>
    <w:rsid w:val="00936784"/>
    <w:rsid w:val="00936E85"/>
    <w:rsid w:val="009372DF"/>
    <w:rsid w:val="00937615"/>
    <w:rsid w:val="00940013"/>
    <w:rsid w:val="009404C1"/>
    <w:rsid w:val="00940912"/>
    <w:rsid w:val="00940C1F"/>
    <w:rsid w:val="00940E47"/>
    <w:rsid w:val="009411C1"/>
    <w:rsid w:val="00941373"/>
    <w:rsid w:val="0094186B"/>
    <w:rsid w:val="00941E45"/>
    <w:rsid w:val="00942385"/>
    <w:rsid w:val="009427A3"/>
    <w:rsid w:val="0094283C"/>
    <w:rsid w:val="00943226"/>
    <w:rsid w:val="00943770"/>
    <w:rsid w:val="0094435C"/>
    <w:rsid w:val="0094438E"/>
    <w:rsid w:val="00944D5F"/>
    <w:rsid w:val="00945250"/>
    <w:rsid w:val="009452EB"/>
    <w:rsid w:val="009458A3"/>
    <w:rsid w:val="00945926"/>
    <w:rsid w:val="0094706E"/>
    <w:rsid w:val="00947C97"/>
    <w:rsid w:val="00950E9B"/>
    <w:rsid w:val="0095179C"/>
    <w:rsid w:val="00952C4C"/>
    <w:rsid w:val="00952F97"/>
    <w:rsid w:val="00953BE5"/>
    <w:rsid w:val="00953E5D"/>
    <w:rsid w:val="0095428E"/>
    <w:rsid w:val="009545CF"/>
    <w:rsid w:val="00954ABC"/>
    <w:rsid w:val="00954D10"/>
    <w:rsid w:val="009554CF"/>
    <w:rsid w:val="00956321"/>
    <w:rsid w:val="00956391"/>
    <w:rsid w:val="0095684C"/>
    <w:rsid w:val="009568B8"/>
    <w:rsid w:val="009572B3"/>
    <w:rsid w:val="00957345"/>
    <w:rsid w:val="00960397"/>
    <w:rsid w:val="009605A9"/>
    <w:rsid w:val="00960AD7"/>
    <w:rsid w:val="00960CF1"/>
    <w:rsid w:val="00961078"/>
    <w:rsid w:val="009613F5"/>
    <w:rsid w:val="00961A59"/>
    <w:rsid w:val="00961B4E"/>
    <w:rsid w:val="009631CF"/>
    <w:rsid w:val="0096369F"/>
    <w:rsid w:val="0096370E"/>
    <w:rsid w:val="0096396A"/>
    <w:rsid w:val="009640A1"/>
    <w:rsid w:val="0096422F"/>
    <w:rsid w:val="00965033"/>
    <w:rsid w:val="009654F6"/>
    <w:rsid w:val="009658D7"/>
    <w:rsid w:val="00966102"/>
    <w:rsid w:val="009662B5"/>
    <w:rsid w:val="0096672B"/>
    <w:rsid w:val="0096694D"/>
    <w:rsid w:val="009674EC"/>
    <w:rsid w:val="00967F1A"/>
    <w:rsid w:val="00970647"/>
    <w:rsid w:val="00970CDC"/>
    <w:rsid w:val="00970E17"/>
    <w:rsid w:val="00971295"/>
    <w:rsid w:val="00971548"/>
    <w:rsid w:val="0097253E"/>
    <w:rsid w:val="00972899"/>
    <w:rsid w:val="00972B31"/>
    <w:rsid w:val="009734B8"/>
    <w:rsid w:val="009738A5"/>
    <w:rsid w:val="009743DE"/>
    <w:rsid w:val="009748E5"/>
    <w:rsid w:val="00975490"/>
    <w:rsid w:val="00976346"/>
    <w:rsid w:val="009768C3"/>
    <w:rsid w:val="00976F59"/>
    <w:rsid w:val="00976FE8"/>
    <w:rsid w:val="009800A2"/>
    <w:rsid w:val="00981DBA"/>
    <w:rsid w:val="00982A0F"/>
    <w:rsid w:val="00982ABE"/>
    <w:rsid w:val="00982BF0"/>
    <w:rsid w:val="00982F9A"/>
    <w:rsid w:val="009832F2"/>
    <w:rsid w:val="00983C3D"/>
    <w:rsid w:val="00983C72"/>
    <w:rsid w:val="009844BC"/>
    <w:rsid w:val="00984F49"/>
    <w:rsid w:val="009850A2"/>
    <w:rsid w:val="009850F7"/>
    <w:rsid w:val="009857DB"/>
    <w:rsid w:val="00985A0E"/>
    <w:rsid w:val="00985A82"/>
    <w:rsid w:val="00985B08"/>
    <w:rsid w:val="00986C95"/>
    <w:rsid w:val="00986F96"/>
    <w:rsid w:val="0098707B"/>
    <w:rsid w:val="00987ABA"/>
    <w:rsid w:val="00990E60"/>
    <w:rsid w:val="00990ED4"/>
    <w:rsid w:val="00991191"/>
    <w:rsid w:val="009922D0"/>
    <w:rsid w:val="00993904"/>
    <w:rsid w:val="00993B01"/>
    <w:rsid w:val="00993D35"/>
    <w:rsid w:val="00994024"/>
    <w:rsid w:val="009949A0"/>
    <w:rsid w:val="00994B43"/>
    <w:rsid w:val="00994CAE"/>
    <w:rsid w:val="00995241"/>
    <w:rsid w:val="009956BC"/>
    <w:rsid w:val="00995A05"/>
    <w:rsid w:val="00996437"/>
    <w:rsid w:val="009965E5"/>
    <w:rsid w:val="00996745"/>
    <w:rsid w:val="00996DE0"/>
    <w:rsid w:val="0099759C"/>
    <w:rsid w:val="009A050C"/>
    <w:rsid w:val="009A0AAE"/>
    <w:rsid w:val="009A0D95"/>
    <w:rsid w:val="009A1856"/>
    <w:rsid w:val="009A1A47"/>
    <w:rsid w:val="009A1CB7"/>
    <w:rsid w:val="009A3B0B"/>
    <w:rsid w:val="009A49FB"/>
    <w:rsid w:val="009A4C4D"/>
    <w:rsid w:val="009A55D7"/>
    <w:rsid w:val="009A5B8C"/>
    <w:rsid w:val="009A6A78"/>
    <w:rsid w:val="009A6B28"/>
    <w:rsid w:val="009A78B9"/>
    <w:rsid w:val="009A7DE9"/>
    <w:rsid w:val="009B0BCB"/>
    <w:rsid w:val="009B0FB8"/>
    <w:rsid w:val="009B1331"/>
    <w:rsid w:val="009B2793"/>
    <w:rsid w:val="009B2B22"/>
    <w:rsid w:val="009B2B45"/>
    <w:rsid w:val="009B2D5C"/>
    <w:rsid w:val="009B3D4F"/>
    <w:rsid w:val="009B40F9"/>
    <w:rsid w:val="009B429C"/>
    <w:rsid w:val="009B44AF"/>
    <w:rsid w:val="009B5020"/>
    <w:rsid w:val="009B5075"/>
    <w:rsid w:val="009B5255"/>
    <w:rsid w:val="009B5C8B"/>
    <w:rsid w:val="009B5EEC"/>
    <w:rsid w:val="009B699C"/>
    <w:rsid w:val="009B6B8F"/>
    <w:rsid w:val="009B746D"/>
    <w:rsid w:val="009B7575"/>
    <w:rsid w:val="009C103B"/>
    <w:rsid w:val="009C176F"/>
    <w:rsid w:val="009C19D0"/>
    <w:rsid w:val="009C1CAA"/>
    <w:rsid w:val="009C262A"/>
    <w:rsid w:val="009C3701"/>
    <w:rsid w:val="009C445F"/>
    <w:rsid w:val="009C4C1B"/>
    <w:rsid w:val="009C4E65"/>
    <w:rsid w:val="009C5ABD"/>
    <w:rsid w:val="009C5DC7"/>
    <w:rsid w:val="009C5F45"/>
    <w:rsid w:val="009C6A74"/>
    <w:rsid w:val="009C6BC9"/>
    <w:rsid w:val="009C78AE"/>
    <w:rsid w:val="009C78DA"/>
    <w:rsid w:val="009D0CB7"/>
    <w:rsid w:val="009D191C"/>
    <w:rsid w:val="009D1EE2"/>
    <w:rsid w:val="009D2017"/>
    <w:rsid w:val="009D234C"/>
    <w:rsid w:val="009D2C47"/>
    <w:rsid w:val="009D2EDF"/>
    <w:rsid w:val="009D3021"/>
    <w:rsid w:val="009D38B6"/>
    <w:rsid w:val="009D4689"/>
    <w:rsid w:val="009D5619"/>
    <w:rsid w:val="009D5AA2"/>
    <w:rsid w:val="009D6033"/>
    <w:rsid w:val="009D61B8"/>
    <w:rsid w:val="009D6A46"/>
    <w:rsid w:val="009D6EEA"/>
    <w:rsid w:val="009D709B"/>
    <w:rsid w:val="009D7314"/>
    <w:rsid w:val="009E0596"/>
    <w:rsid w:val="009E06E6"/>
    <w:rsid w:val="009E09EC"/>
    <w:rsid w:val="009E0A4A"/>
    <w:rsid w:val="009E1009"/>
    <w:rsid w:val="009E1041"/>
    <w:rsid w:val="009E1149"/>
    <w:rsid w:val="009E1E94"/>
    <w:rsid w:val="009E2188"/>
    <w:rsid w:val="009E21CD"/>
    <w:rsid w:val="009E28E2"/>
    <w:rsid w:val="009E2B19"/>
    <w:rsid w:val="009E301A"/>
    <w:rsid w:val="009E31DE"/>
    <w:rsid w:val="009E330B"/>
    <w:rsid w:val="009E3781"/>
    <w:rsid w:val="009E3913"/>
    <w:rsid w:val="009E3DF6"/>
    <w:rsid w:val="009E4108"/>
    <w:rsid w:val="009E4422"/>
    <w:rsid w:val="009E4849"/>
    <w:rsid w:val="009E5980"/>
    <w:rsid w:val="009E5A5A"/>
    <w:rsid w:val="009E5D57"/>
    <w:rsid w:val="009E5E53"/>
    <w:rsid w:val="009E5F36"/>
    <w:rsid w:val="009E603B"/>
    <w:rsid w:val="009E604F"/>
    <w:rsid w:val="009E689E"/>
    <w:rsid w:val="009E6F91"/>
    <w:rsid w:val="009F0389"/>
    <w:rsid w:val="009F03EC"/>
    <w:rsid w:val="009F09C7"/>
    <w:rsid w:val="009F0F9D"/>
    <w:rsid w:val="009F0FAC"/>
    <w:rsid w:val="009F14C9"/>
    <w:rsid w:val="009F16A7"/>
    <w:rsid w:val="009F181F"/>
    <w:rsid w:val="009F1E45"/>
    <w:rsid w:val="009F26E8"/>
    <w:rsid w:val="009F2816"/>
    <w:rsid w:val="009F2A95"/>
    <w:rsid w:val="009F2C36"/>
    <w:rsid w:val="009F2F14"/>
    <w:rsid w:val="009F32DE"/>
    <w:rsid w:val="009F33A9"/>
    <w:rsid w:val="009F363F"/>
    <w:rsid w:val="009F4884"/>
    <w:rsid w:val="009F48BA"/>
    <w:rsid w:val="009F4A42"/>
    <w:rsid w:val="009F4D3A"/>
    <w:rsid w:val="009F4FBE"/>
    <w:rsid w:val="009F5321"/>
    <w:rsid w:val="009F58B7"/>
    <w:rsid w:val="009F59D0"/>
    <w:rsid w:val="009F5D02"/>
    <w:rsid w:val="009F5D33"/>
    <w:rsid w:val="009F66DF"/>
    <w:rsid w:val="009F682F"/>
    <w:rsid w:val="009F68A7"/>
    <w:rsid w:val="009F68DA"/>
    <w:rsid w:val="009F6AA4"/>
    <w:rsid w:val="009F6B81"/>
    <w:rsid w:val="009F6E42"/>
    <w:rsid w:val="009F7147"/>
    <w:rsid w:val="009F7DF0"/>
    <w:rsid w:val="009F7EA3"/>
    <w:rsid w:val="00A001F5"/>
    <w:rsid w:val="00A00A4E"/>
    <w:rsid w:val="00A00B30"/>
    <w:rsid w:val="00A00C77"/>
    <w:rsid w:val="00A010FE"/>
    <w:rsid w:val="00A0166F"/>
    <w:rsid w:val="00A01920"/>
    <w:rsid w:val="00A02D1E"/>
    <w:rsid w:val="00A030C4"/>
    <w:rsid w:val="00A0311F"/>
    <w:rsid w:val="00A032C0"/>
    <w:rsid w:val="00A04A43"/>
    <w:rsid w:val="00A04B1C"/>
    <w:rsid w:val="00A055AD"/>
    <w:rsid w:val="00A056C1"/>
    <w:rsid w:val="00A05BB8"/>
    <w:rsid w:val="00A065AE"/>
    <w:rsid w:val="00A075D8"/>
    <w:rsid w:val="00A07FA1"/>
    <w:rsid w:val="00A10273"/>
    <w:rsid w:val="00A11119"/>
    <w:rsid w:val="00A11310"/>
    <w:rsid w:val="00A12B75"/>
    <w:rsid w:val="00A134AB"/>
    <w:rsid w:val="00A13562"/>
    <w:rsid w:val="00A13C28"/>
    <w:rsid w:val="00A13D74"/>
    <w:rsid w:val="00A13F67"/>
    <w:rsid w:val="00A14754"/>
    <w:rsid w:val="00A157DE"/>
    <w:rsid w:val="00A15A57"/>
    <w:rsid w:val="00A15C43"/>
    <w:rsid w:val="00A15D1B"/>
    <w:rsid w:val="00A16071"/>
    <w:rsid w:val="00A161DB"/>
    <w:rsid w:val="00A16450"/>
    <w:rsid w:val="00A165D9"/>
    <w:rsid w:val="00A16B1A"/>
    <w:rsid w:val="00A17C5D"/>
    <w:rsid w:val="00A17D42"/>
    <w:rsid w:val="00A17EEF"/>
    <w:rsid w:val="00A20147"/>
    <w:rsid w:val="00A2099E"/>
    <w:rsid w:val="00A21584"/>
    <w:rsid w:val="00A215D9"/>
    <w:rsid w:val="00A21665"/>
    <w:rsid w:val="00A21880"/>
    <w:rsid w:val="00A220E0"/>
    <w:rsid w:val="00A2211C"/>
    <w:rsid w:val="00A2240B"/>
    <w:rsid w:val="00A2295C"/>
    <w:rsid w:val="00A236B9"/>
    <w:rsid w:val="00A24C4F"/>
    <w:rsid w:val="00A24DE1"/>
    <w:rsid w:val="00A24DFD"/>
    <w:rsid w:val="00A24FCE"/>
    <w:rsid w:val="00A24FDD"/>
    <w:rsid w:val="00A2554D"/>
    <w:rsid w:val="00A2598E"/>
    <w:rsid w:val="00A25D2F"/>
    <w:rsid w:val="00A26A7D"/>
    <w:rsid w:val="00A27391"/>
    <w:rsid w:val="00A27481"/>
    <w:rsid w:val="00A31A4D"/>
    <w:rsid w:val="00A32257"/>
    <w:rsid w:val="00A32311"/>
    <w:rsid w:val="00A32660"/>
    <w:rsid w:val="00A32DC8"/>
    <w:rsid w:val="00A34004"/>
    <w:rsid w:val="00A3421E"/>
    <w:rsid w:val="00A35A26"/>
    <w:rsid w:val="00A3720B"/>
    <w:rsid w:val="00A3725C"/>
    <w:rsid w:val="00A37701"/>
    <w:rsid w:val="00A404CD"/>
    <w:rsid w:val="00A40A3E"/>
    <w:rsid w:val="00A41C8C"/>
    <w:rsid w:val="00A41E2C"/>
    <w:rsid w:val="00A423B9"/>
    <w:rsid w:val="00A424E4"/>
    <w:rsid w:val="00A4275E"/>
    <w:rsid w:val="00A42A91"/>
    <w:rsid w:val="00A42F2F"/>
    <w:rsid w:val="00A4315B"/>
    <w:rsid w:val="00A43504"/>
    <w:rsid w:val="00A4402F"/>
    <w:rsid w:val="00A444CA"/>
    <w:rsid w:val="00A44E77"/>
    <w:rsid w:val="00A44E7B"/>
    <w:rsid w:val="00A45AC3"/>
    <w:rsid w:val="00A45B17"/>
    <w:rsid w:val="00A45DEF"/>
    <w:rsid w:val="00A465EC"/>
    <w:rsid w:val="00A46A59"/>
    <w:rsid w:val="00A46E26"/>
    <w:rsid w:val="00A4765B"/>
    <w:rsid w:val="00A47F38"/>
    <w:rsid w:val="00A5015F"/>
    <w:rsid w:val="00A50CFE"/>
    <w:rsid w:val="00A51148"/>
    <w:rsid w:val="00A511F8"/>
    <w:rsid w:val="00A51442"/>
    <w:rsid w:val="00A51DD9"/>
    <w:rsid w:val="00A51E95"/>
    <w:rsid w:val="00A527C7"/>
    <w:rsid w:val="00A529B8"/>
    <w:rsid w:val="00A52D55"/>
    <w:rsid w:val="00A52E34"/>
    <w:rsid w:val="00A52F99"/>
    <w:rsid w:val="00A53C7A"/>
    <w:rsid w:val="00A5400B"/>
    <w:rsid w:val="00A54DB0"/>
    <w:rsid w:val="00A54E5F"/>
    <w:rsid w:val="00A55212"/>
    <w:rsid w:val="00A5532A"/>
    <w:rsid w:val="00A554AE"/>
    <w:rsid w:val="00A56667"/>
    <w:rsid w:val="00A56B15"/>
    <w:rsid w:val="00A56BA7"/>
    <w:rsid w:val="00A56DF5"/>
    <w:rsid w:val="00A5799E"/>
    <w:rsid w:val="00A6021B"/>
    <w:rsid w:val="00A60982"/>
    <w:rsid w:val="00A609E8"/>
    <w:rsid w:val="00A61271"/>
    <w:rsid w:val="00A61338"/>
    <w:rsid w:val="00A6160C"/>
    <w:rsid w:val="00A61C0A"/>
    <w:rsid w:val="00A621D7"/>
    <w:rsid w:val="00A62443"/>
    <w:rsid w:val="00A6246C"/>
    <w:rsid w:val="00A62621"/>
    <w:rsid w:val="00A626EB"/>
    <w:rsid w:val="00A62947"/>
    <w:rsid w:val="00A63949"/>
    <w:rsid w:val="00A6401A"/>
    <w:rsid w:val="00A643A2"/>
    <w:rsid w:val="00A644DD"/>
    <w:rsid w:val="00A667DE"/>
    <w:rsid w:val="00A66B29"/>
    <w:rsid w:val="00A66C46"/>
    <w:rsid w:val="00A66C78"/>
    <w:rsid w:val="00A66D5F"/>
    <w:rsid w:val="00A66DCA"/>
    <w:rsid w:val="00A67524"/>
    <w:rsid w:val="00A67CC0"/>
    <w:rsid w:val="00A70867"/>
    <w:rsid w:val="00A70B75"/>
    <w:rsid w:val="00A70D9C"/>
    <w:rsid w:val="00A715F3"/>
    <w:rsid w:val="00A7200D"/>
    <w:rsid w:val="00A72043"/>
    <w:rsid w:val="00A72152"/>
    <w:rsid w:val="00A727D0"/>
    <w:rsid w:val="00A7305C"/>
    <w:rsid w:val="00A736D3"/>
    <w:rsid w:val="00A737BC"/>
    <w:rsid w:val="00A74C3D"/>
    <w:rsid w:val="00A74DCF"/>
    <w:rsid w:val="00A74E1D"/>
    <w:rsid w:val="00A756AD"/>
    <w:rsid w:val="00A75943"/>
    <w:rsid w:val="00A75A3B"/>
    <w:rsid w:val="00A76CDD"/>
    <w:rsid w:val="00A775C0"/>
    <w:rsid w:val="00A779F1"/>
    <w:rsid w:val="00A80504"/>
    <w:rsid w:val="00A806A5"/>
    <w:rsid w:val="00A812A4"/>
    <w:rsid w:val="00A82300"/>
    <w:rsid w:val="00A83045"/>
    <w:rsid w:val="00A83191"/>
    <w:rsid w:val="00A83340"/>
    <w:rsid w:val="00A837ED"/>
    <w:rsid w:val="00A845F9"/>
    <w:rsid w:val="00A84613"/>
    <w:rsid w:val="00A84A87"/>
    <w:rsid w:val="00A84BC2"/>
    <w:rsid w:val="00A84CD1"/>
    <w:rsid w:val="00A8579C"/>
    <w:rsid w:val="00A85F43"/>
    <w:rsid w:val="00A86546"/>
    <w:rsid w:val="00A86AA2"/>
    <w:rsid w:val="00A878CE"/>
    <w:rsid w:val="00A9020D"/>
    <w:rsid w:val="00A9055D"/>
    <w:rsid w:val="00A9082C"/>
    <w:rsid w:val="00A90A70"/>
    <w:rsid w:val="00A90ED0"/>
    <w:rsid w:val="00A911C3"/>
    <w:rsid w:val="00A9123E"/>
    <w:rsid w:val="00A9163F"/>
    <w:rsid w:val="00A919F7"/>
    <w:rsid w:val="00A91D3E"/>
    <w:rsid w:val="00A91D5C"/>
    <w:rsid w:val="00A91D8F"/>
    <w:rsid w:val="00A91F8D"/>
    <w:rsid w:val="00A9205C"/>
    <w:rsid w:val="00A9237A"/>
    <w:rsid w:val="00A92648"/>
    <w:rsid w:val="00A92ADC"/>
    <w:rsid w:val="00A92B1F"/>
    <w:rsid w:val="00A93180"/>
    <w:rsid w:val="00A93485"/>
    <w:rsid w:val="00A93854"/>
    <w:rsid w:val="00A940C7"/>
    <w:rsid w:val="00A94630"/>
    <w:rsid w:val="00A953F8"/>
    <w:rsid w:val="00A9563D"/>
    <w:rsid w:val="00A95740"/>
    <w:rsid w:val="00A95744"/>
    <w:rsid w:val="00A95794"/>
    <w:rsid w:val="00A95DF4"/>
    <w:rsid w:val="00A95FB5"/>
    <w:rsid w:val="00A962C1"/>
    <w:rsid w:val="00A963A2"/>
    <w:rsid w:val="00A96658"/>
    <w:rsid w:val="00A96E43"/>
    <w:rsid w:val="00A970FE"/>
    <w:rsid w:val="00A97344"/>
    <w:rsid w:val="00AA0917"/>
    <w:rsid w:val="00AA0BF9"/>
    <w:rsid w:val="00AA1B0A"/>
    <w:rsid w:val="00AA214D"/>
    <w:rsid w:val="00AA21B3"/>
    <w:rsid w:val="00AA243B"/>
    <w:rsid w:val="00AA24E1"/>
    <w:rsid w:val="00AA27B4"/>
    <w:rsid w:val="00AA2AEE"/>
    <w:rsid w:val="00AA2E30"/>
    <w:rsid w:val="00AA321A"/>
    <w:rsid w:val="00AA390A"/>
    <w:rsid w:val="00AA3E4A"/>
    <w:rsid w:val="00AA3E78"/>
    <w:rsid w:val="00AA3E93"/>
    <w:rsid w:val="00AA3F0A"/>
    <w:rsid w:val="00AA3F89"/>
    <w:rsid w:val="00AA3FFD"/>
    <w:rsid w:val="00AA4466"/>
    <w:rsid w:val="00AA4529"/>
    <w:rsid w:val="00AA456F"/>
    <w:rsid w:val="00AA482C"/>
    <w:rsid w:val="00AA4A7A"/>
    <w:rsid w:val="00AA4D05"/>
    <w:rsid w:val="00AA4F02"/>
    <w:rsid w:val="00AA5D79"/>
    <w:rsid w:val="00AA6F19"/>
    <w:rsid w:val="00AA700B"/>
    <w:rsid w:val="00AA7200"/>
    <w:rsid w:val="00AA758E"/>
    <w:rsid w:val="00AA7660"/>
    <w:rsid w:val="00AA792C"/>
    <w:rsid w:val="00AB043F"/>
    <w:rsid w:val="00AB0655"/>
    <w:rsid w:val="00AB0B3E"/>
    <w:rsid w:val="00AB0D33"/>
    <w:rsid w:val="00AB1BDD"/>
    <w:rsid w:val="00AB223E"/>
    <w:rsid w:val="00AB2308"/>
    <w:rsid w:val="00AB238A"/>
    <w:rsid w:val="00AB240D"/>
    <w:rsid w:val="00AB29AA"/>
    <w:rsid w:val="00AB31AD"/>
    <w:rsid w:val="00AB320C"/>
    <w:rsid w:val="00AB3601"/>
    <w:rsid w:val="00AB418B"/>
    <w:rsid w:val="00AB566C"/>
    <w:rsid w:val="00AB599E"/>
    <w:rsid w:val="00AB5EEA"/>
    <w:rsid w:val="00AB688B"/>
    <w:rsid w:val="00AB6D2C"/>
    <w:rsid w:val="00AB6D37"/>
    <w:rsid w:val="00AB6F91"/>
    <w:rsid w:val="00AB7518"/>
    <w:rsid w:val="00AB78C2"/>
    <w:rsid w:val="00AB7B51"/>
    <w:rsid w:val="00AC142B"/>
    <w:rsid w:val="00AC1483"/>
    <w:rsid w:val="00AC1DE1"/>
    <w:rsid w:val="00AC1FC3"/>
    <w:rsid w:val="00AC2406"/>
    <w:rsid w:val="00AC428E"/>
    <w:rsid w:val="00AC5622"/>
    <w:rsid w:val="00AC62BC"/>
    <w:rsid w:val="00AC661C"/>
    <w:rsid w:val="00AC6722"/>
    <w:rsid w:val="00AC6F14"/>
    <w:rsid w:val="00AC74BA"/>
    <w:rsid w:val="00AC7697"/>
    <w:rsid w:val="00AC76A2"/>
    <w:rsid w:val="00AD0764"/>
    <w:rsid w:val="00AD0ABA"/>
    <w:rsid w:val="00AD0F2E"/>
    <w:rsid w:val="00AD10C2"/>
    <w:rsid w:val="00AD1579"/>
    <w:rsid w:val="00AD1C7F"/>
    <w:rsid w:val="00AD232B"/>
    <w:rsid w:val="00AD23CC"/>
    <w:rsid w:val="00AD2DB2"/>
    <w:rsid w:val="00AD37C2"/>
    <w:rsid w:val="00AD3C28"/>
    <w:rsid w:val="00AD3F05"/>
    <w:rsid w:val="00AD42D0"/>
    <w:rsid w:val="00AD450D"/>
    <w:rsid w:val="00AD4D5A"/>
    <w:rsid w:val="00AD5067"/>
    <w:rsid w:val="00AD51BE"/>
    <w:rsid w:val="00AD55F9"/>
    <w:rsid w:val="00AD56BB"/>
    <w:rsid w:val="00AD5D1E"/>
    <w:rsid w:val="00AD6039"/>
    <w:rsid w:val="00AD6AFE"/>
    <w:rsid w:val="00AD6C65"/>
    <w:rsid w:val="00AD6DEA"/>
    <w:rsid w:val="00AD7ACA"/>
    <w:rsid w:val="00AD7CC4"/>
    <w:rsid w:val="00AD7D67"/>
    <w:rsid w:val="00AD7D7B"/>
    <w:rsid w:val="00AD7DC1"/>
    <w:rsid w:val="00AE034C"/>
    <w:rsid w:val="00AE07B7"/>
    <w:rsid w:val="00AE0A68"/>
    <w:rsid w:val="00AE0E37"/>
    <w:rsid w:val="00AE1137"/>
    <w:rsid w:val="00AE127C"/>
    <w:rsid w:val="00AE1321"/>
    <w:rsid w:val="00AE140A"/>
    <w:rsid w:val="00AE164F"/>
    <w:rsid w:val="00AE16CD"/>
    <w:rsid w:val="00AE2022"/>
    <w:rsid w:val="00AE22CA"/>
    <w:rsid w:val="00AE2640"/>
    <w:rsid w:val="00AE2807"/>
    <w:rsid w:val="00AE331A"/>
    <w:rsid w:val="00AE3590"/>
    <w:rsid w:val="00AE40F5"/>
    <w:rsid w:val="00AE431A"/>
    <w:rsid w:val="00AE560A"/>
    <w:rsid w:val="00AE5724"/>
    <w:rsid w:val="00AE681B"/>
    <w:rsid w:val="00AE6F53"/>
    <w:rsid w:val="00AE729A"/>
    <w:rsid w:val="00AE7E6E"/>
    <w:rsid w:val="00AE7F27"/>
    <w:rsid w:val="00AF035E"/>
    <w:rsid w:val="00AF0F9A"/>
    <w:rsid w:val="00AF1A55"/>
    <w:rsid w:val="00AF2033"/>
    <w:rsid w:val="00AF24E8"/>
    <w:rsid w:val="00AF2D41"/>
    <w:rsid w:val="00AF34CB"/>
    <w:rsid w:val="00AF38E4"/>
    <w:rsid w:val="00AF52A5"/>
    <w:rsid w:val="00AF60D7"/>
    <w:rsid w:val="00AF6150"/>
    <w:rsid w:val="00AF6774"/>
    <w:rsid w:val="00AF67D0"/>
    <w:rsid w:val="00AF6DB3"/>
    <w:rsid w:val="00AF79FB"/>
    <w:rsid w:val="00AF7BF2"/>
    <w:rsid w:val="00AF7E10"/>
    <w:rsid w:val="00B00BA7"/>
    <w:rsid w:val="00B00C77"/>
    <w:rsid w:val="00B00CE5"/>
    <w:rsid w:val="00B013A9"/>
    <w:rsid w:val="00B013DD"/>
    <w:rsid w:val="00B0148A"/>
    <w:rsid w:val="00B01508"/>
    <w:rsid w:val="00B02137"/>
    <w:rsid w:val="00B02392"/>
    <w:rsid w:val="00B023FF"/>
    <w:rsid w:val="00B02577"/>
    <w:rsid w:val="00B02AD7"/>
    <w:rsid w:val="00B0310A"/>
    <w:rsid w:val="00B033D8"/>
    <w:rsid w:val="00B03414"/>
    <w:rsid w:val="00B03997"/>
    <w:rsid w:val="00B04183"/>
    <w:rsid w:val="00B04234"/>
    <w:rsid w:val="00B044C7"/>
    <w:rsid w:val="00B045B1"/>
    <w:rsid w:val="00B04EDF"/>
    <w:rsid w:val="00B0557D"/>
    <w:rsid w:val="00B0564B"/>
    <w:rsid w:val="00B075F3"/>
    <w:rsid w:val="00B07CCB"/>
    <w:rsid w:val="00B115DB"/>
    <w:rsid w:val="00B1174F"/>
    <w:rsid w:val="00B11753"/>
    <w:rsid w:val="00B11780"/>
    <w:rsid w:val="00B11B59"/>
    <w:rsid w:val="00B11E0D"/>
    <w:rsid w:val="00B122AE"/>
    <w:rsid w:val="00B12DDB"/>
    <w:rsid w:val="00B13899"/>
    <w:rsid w:val="00B1393E"/>
    <w:rsid w:val="00B13AEF"/>
    <w:rsid w:val="00B13B28"/>
    <w:rsid w:val="00B14198"/>
    <w:rsid w:val="00B150DD"/>
    <w:rsid w:val="00B15AC0"/>
    <w:rsid w:val="00B16173"/>
    <w:rsid w:val="00B16563"/>
    <w:rsid w:val="00B16742"/>
    <w:rsid w:val="00B16C3E"/>
    <w:rsid w:val="00B17E5C"/>
    <w:rsid w:val="00B2122F"/>
    <w:rsid w:val="00B2161D"/>
    <w:rsid w:val="00B21857"/>
    <w:rsid w:val="00B22ABE"/>
    <w:rsid w:val="00B22BA3"/>
    <w:rsid w:val="00B23286"/>
    <w:rsid w:val="00B235D8"/>
    <w:rsid w:val="00B23646"/>
    <w:rsid w:val="00B23A30"/>
    <w:rsid w:val="00B23C00"/>
    <w:rsid w:val="00B23F88"/>
    <w:rsid w:val="00B241C7"/>
    <w:rsid w:val="00B249C1"/>
    <w:rsid w:val="00B24ED8"/>
    <w:rsid w:val="00B24F08"/>
    <w:rsid w:val="00B251D2"/>
    <w:rsid w:val="00B25AB4"/>
    <w:rsid w:val="00B25C90"/>
    <w:rsid w:val="00B26A01"/>
    <w:rsid w:val="00B273E5"/>
    <w:rsid w:val="00B27457"/>
    <w:rsid w:val="00B30D10"/>
    <w:rsid w:val="00B323F1"/>
    <w:rsid w:val="00B328A8"/>
    <w:rsid w:val="00B32B9F"/>
    <w:rsid w:val="00B330B3"/>
    <w:rsid w:val="00B3354D"/>
    <w:rsid w:val="00B33DE5"/>
    <w:rsid w:val="00B33FBF"/>
    <w:rsid w:val="00B3424B"/>
    <w:rsid w:val="00B347A4"/>
    <w:rsid w:val="00B34B50"/>
    <w:rsid w:val="00B34FDC"/>
    <w:rsid w:val="00B359D8"/>
    <w:rsid w:val="00B36579"/>
    <w:rsid w:val="00B3695C"/>
    <w:rsid w:val="00B370F3"/>
    <w:rsid w:val="00B40202"/>
    <w:rsid w:val="00B4099E"/>
    <w:rsid w:val="00B40AFE"/>
    <w:rsid w:val="00B40CFE"/>
    <w:rsid w:val="00B411D6"/>
    <w:rsid w:val="00B41EA0"/>
    <w:rsid w:val="00B4205E"/>
    <w:rsid w:val="00B42939"/>
    <w:rsid w:val="00B43706"/>
    <w:rsid w:val="00B4371C"/>
    <w:rsid w:val="00B43825"/>
    <w:rsid w:val="00B44762"/>
    <w:rsid w:val="00B46687"/>
    <w:rsid w:val="00B46BE2"/>
    <w:rsid w:val="00B47442"/>
    <w:rsid w:val="00B47792"/>
    <w:rsid w:val="00B47AEB"/>
    <w:rsid w:val="00B50A3E"/>
    <w:rsid w:val="00B50F01"/>
    <w:rsid w:val="00B515E6"/>
    <w:rsid w:val="00B51A2D"/>
    <w:rsid w:val="00B520AD"/>
    <w:rsid w:val="00B52274"/>
    <w:rsid w:val="00B5276F"/>
    <w:rsid w:val="00B52BDC"/>
    <w:rsid w:val="00B53193"/>
    <w:rsid w:val="00B538FB"/>
    <w:rsid w:val="00B53A9B"/>
    <w:rsid w:val="00B5580B"/>
    <w:rsid w:val="00B559B4"/>
    <w:rsid w:val="00B55C8E"/>
    <w:rsid w:val="00B55E10"/>
    <w:rsid w:val="00B569E8"/>
    <w:rsid w:val="00B576EB"/>
    <w:rsid w:val="00B5782F"/>
    <w:rsid w:val="00B57ABD"/>
    <w:rsid w:val="00B57D06"/>
    <w:rsid w:val="00B57E8A"/>
    <w:rsid w:val="00B57F00"/>
    <w:rsid w:val="00B57FBA"/>
    <w:rsid w:val="00B6009D"/>
    <w:rsid w:val="00B604CC"/>
    <w:rsid w:val="00B60F6A"/>
    <w:rsid w:val="00B611C6"/>
    <w:rsid w:val="00B61483"/>
    <w:rsid w:val="00B61781"/>
    <w:rsid w:val="00B61A57"/>
    <w:rsid w:val="00B61AA2"/>
    <w:rsid w:val="00B61F46"/>
    <w:rsid w:val="00B62136"/>
    <w:rsid w:val="00B62AD5"/>
    <w:rsid w:val="00B630CB"/>
    <w:rsid w:val="00B64118"/>
    <w:rsid w:val="00B64D4C"/>
    <w:rsid w:val="00B64F46"/>
    <w:rsid w:val="00B658C7"/>
    <w:rsid w:val="00B65D96"/>
    <w:rsid w:val="00B65E96"/>
    <w:rsid w:val="00B66299"/>
    <w:rsid w:val="00B665A4"/>
    <w:rsid w:val="00B66A86"/>
    <w:rsid w:val="00B67163"/>
    <w:rsid w:val="00B673B7"/>
    <w:rsid w:val="00B6781B"/>
    <w:rsid w:val="00B701FF"/>
    <w:rsid w:val="00B706C8"/>
    <w:rsid w:val="00B70C0C"/>
    <w:rsid w:val="00B71085"/>
    <w:rsid w:val="00B71670"/>
    <w:rsid w:val="00B71890"/>
    <w:rsid w:val="00B71CE0"/>
    <w:rsid w:val="00B71E03"/>
    <w:rsid w:val="00B72577"/>
    <w:rsid w:val="00B72807"/>
    <w:rsid w:val="00B728EE"/>
    <w:rsid w:val="00B72927"/>
    <w:rsid w:val="00B73029"/>
    <w:rsid w:val="00B73554"/>
    <w:rsid w:val="00B737D4"/>
    <w:rsid w:val="00B749A2"/>
    <w:rsid w:val="00B74BD1"/>
    <w:rsid w:val="00B7510E"/>
    <w:rsid w:val="00B75399"/>
    <w:rsid w:val="00B755EF"/>
    <w:rsid w:val="00B7576E"/>
    <w:rsid w:val="00B767BC"/>
    <w:rsid w:val="00B7698E"/>
    <w:rsid w:val="00B76C66"/>
    <w:rsid w:val="00B77FD2"/>
    <w:rsid w:val="00B80977"/>
    <w:rsid w:val="00B81541"/>
    <w:rsid w:val="00B820CA"/>
    <w:rsid w:val="00B827FD"/>
    <w:rsid w:val="00B83803"/>
    <w:rsid w:val="00B83E8F"/>
    <w:rsid w:val="00B846C6"/>
    <w:rsid w:val="00B846DC"/>
    <w:rsid w:val="00B84B6E"/>
    <w:rsid w:val="00B85827"/>
    <w:rsid w:val="00B863B6"/>
    <w:rsid w:val="00B865F0"/>
    <w:rsid w:val="00B86DBB"/>
    <w:rsid w:val="00B8711C"/>
    <w:rsid w:val="00B87D56"/>
    <w:rsid w:val="00B87D9A"/>
    <w:rsid w:val="00B87DB0"/>
    <w:rsid w:val="00B87E94"/>
    <w:rsid w:val="00B903D6"/>
    <w:rsid w:val="00B90AD4"/>
    <w:rsid w:val="00B914DD"/>
    <w:rsid w:val="00B916BE"/>
    <w:rsid w:val="00B91809"/>
    <w:rsid w:val="00B91B3B"/>
    <w:rsid w:val="00B91DC5"/>
    <w:rsid w:val="00B9254E"/>
    <w:rsid w:val="00B9263A"/>
    <w:rsid w:val="00B92692"/>
    <w:rsid w:val="00B9272B"/>
    <w:rsid w:val="00B930F6"/>
    <w:rsid w:val="00B932E3"/>
    <w:rsid w:val="00B934F5"/>
    <w:rsid w:val="00B93540"/>
    <w:rsid w:val="00B93ADF"/>
    <w:rsid w:val="00B940DF"/>
    <w:rsid w:val="00B9456F"/>
    <w:rsid w:val="00B94D88"/>
    <w:rsid w:val="00B94EDE"/>
    <w:rsid w:val="00B94F68"/>
    <w:rsid w:val="00B94FF2"/>
    <w:rsid w:val="00B953DA"/>
    <w:rsid w:val="00B95F24"/>
    <w:rsid w:val="00B9658B"/>
    <w:rsid w:val="00B96B61"/>
    <w:rsid w:val="00B97865"/>
    <w:rsid w:val="00B97871"/>
    <w:rsid w:val="00B97D86"/>
    <w:rsid w:val="00B97D9A"/>
    <w:rsid w:val="00BA0382"/>
    <w:rsid w:val="00BA0F5C"/>
    <w:rsid w:val="00BA1540"/>
    <w:rsid w:val="00BA1F56"/>
    <w:rsid w:val="00BA1F88"/>
    <w:rsid w:val="00BA27E1"/>
    <w:rsid w:val="00BA2CAC"/>
    <w:rsid w:val="00BA33CC"/>
    <w:rsid w:val="00BA3418"/>
    <w:rsid w:val="00BA3E82"/>
    <w:rsid w:val="00BA4852"/>
    <w:rsid w:val="00BA4BD7"/>
    <w:rsid w:val="00BA5589"/>
    <w:rsid w:val="00BA565C"/>
    <w:rsid w:val="00BA6244"/>
    <w:rsid w:val="00BA7659"/>
    <w:rsid w:val="00BA7694"/>
    <w:rsid w:val="00BA7CB4"/>
    <w:rsid w:val="00BB0079"/>
    <w:rsid w:val="00BB0368"/>
    <w:rsid w:val="00BB08ED"/>
    <w:rsid w:val="00BB0E83"/>
    <w:rsid w:val="00BB0EA5"/>
    <w:rsid w:val="00BB2EBB"/>
    <w:rsid w:val="00BB352A"/>
    <w:rsid w:val="00BB3C85"/>
    <w:rsid w:val="00BB47EF"/>
    <w:rsid w:val="00BB48FD"/>
    <w:rsid w:val="00BB4E03"/>
    <w:rsid w:val="00BB5086"/>
    <w:rsid w:val="00BB535E"/>
    <w:rsid w:val="00BB57F8"/>
    <w:rsid w:val="00BB6956"/>
    <w:rsid w:val="00BB72B3"/>
    <w:rsid w:val="00BC0252"/>
    <w:rsid w:val="00BC0531"/>
    <w:rsid w:val="00BC0715"/>
    <w:rsid w:val="00BC0BC2"/>
    <w:rsid w:val="00BC0C40"/>
    <w:rsid w:val="00BC116B"/>
    <w:rsid w:val="00BC11DC"/>
    <w:rsid w:val="00BC120E"/>
    <w:rsid w:val="00BC154D"/>
    <w:rsid w:val="00BC1620"/>
    <w:rsid w:val="00BC1652"/>
    <w:rsid w:val="00BC1759"/>
    <w:rsid w:val="00BC176E"/>
    <w:rsid w:val="00BC27B3"/>
    <w:rsid w:val="00BC3696"/>
    <w:rsid w:val="00BC3D0A"/>
    <w:rsid w:val="00BC3D55"/>
    <w:rsid w:val="00BC4482"/>
    <w:rsid w:val="00BC5086"/>
    <w:rsid w:val="00BC510D"/>
    <w:rsid w:val="00BC5696"/>
    <w:rsid w:val="00BC56E2"/>
    <w:rsid w:val="00BC68B9"/>
    <w:rsid w:val="00BC69B8"/>
    <w:rsid w:val="00BC7246"/>
    <w:rsid w:val="00BC79FC"/>
    <w:rsid w:val="00BC7D6A"/>
    <w:rsid w:val="00BC7DBA"/>
    <w:rsid w:val="00BD05FF"/>
    <w:rsid w:val="00BD0895"/>
    <w:rsid w:val="00BD0A5A"/>
    <w:rsid w:val="00BD0B60"/>
    <w:rsid w:val="00BD0BD7"/>
    <w:rsid w:val="00BD0D54"/>
    <w:rsid w:val="00BD0FF2"/>
    <w:rsid w:val="00BD135E"/>
    <w:rsid w:val="00BD1B60"/>
    <w:rsid w:val="00BD1D65"/>
    <w:rsid w:val="00BD2961"/>
    <w:rsid w:val="00BD29EE"/>
    <w:rsid w:val="00BD46D3"/>
    <w:rsid w:val="00BD49CA"/>
    <w:rsid w:val="00BD4D35"/>
    <w:rsid w:val="00BD543F"/>
    <w:rsid w:val="00BD58EF"/>
    <w:rsid w:val="00BD6013"/>
    <w:rsid w:val="00BD62C4"/>
    <w:rsid w:val="00BD681F"/>
    <w:rsid w:val="00BD68A1"/>
    <w:rsid w:val="00BD6C01"/>
    <w:rsid w:val="00BD710D"/>
    <w:rsid w:val="00BD71A0"/>
    <w:rsid w:val="00BD7E7C"/>
    <w:rsid w:val="00BE0354"/>
    <w:rsid w:val="00BE07EB"/>
    <w:rsid w:val="00BE0A52"/>
    <w:rsid w:val="00BE0B81"/>
    <w:rsid w:val="00BE153D"/>
    <w:rsid w:val="00BE1B72"/>
    <w:rsid w:val="00BE2344"/>
    <w:rsid w:val="00BE2423"/>
    <w:rsid w:val="00BE33CF"/>
    <w:rsid w:val="00BE362B"/>
    <w:rsid w:val="00BE36A5"/>
    <w:rsid w:val="00BE3C02"/>
    <w:rsid w:val="00BE4296"/>
    <w:rsid w:val="00BE46BF"/>
    <w:rsid w:val="00BE5660"/>
    <w:rsid w:val="00BE574D"/>
    <w:rsid w:val="00BE5E86"/>
    <w:rsid w:val="00BE5EB4"/>
    <w:rsid w:val="00BE5FE8"/>
    <w:rsid w:val="00BE5FF8"/>
    <w:rsid w:val="00BE64FA"/>
    <w:rsid w:val="00BE6858"/>
    <w:rsid w:val="00BE68C2"/>
    <w:rsid w:val="00BE6B18"/>
    <w:rsid w:val="00BE7D67"/>
    <w:rsid w:val="00BF0656"/>
    <w:rsid w:val="00BF124F"/>
    <w:rsid w:val="00BF12BD"/>
    <w:rsid w:val="00BF14D6"/>
    <w:rsid w:val="00BF2605"/>
    <w:rsid w:val="00BF2BEE"/>
    <w:rsid w:val="00BF383D"/>
    <w:rsid w:val="00BF3B97"/>
    <w:rsid w:val="00BF3D3B"/>
    <w:rsid w:val="00BF3DBD"/>
    <w:rsid w:val="00BF4338"/>
    <w:rsid w:val="00BF4FFF"/>
    <w:rsid w:val="00BF5668"/>
    <w:rsid w:val="00BF5943"/>
    <w:rsid w:val="00BF5D44"/>
    <w:rsid w:val="00BF5FB2"/>
    <w:rsid w:val="00BF6356"/>
    <w:rsid w:val="00BF63E3"/>
    <w:rsid w:val="00BF76A4"/>
    <w:rsid w:val="00BF7A68"/>
    <w:rsid w:val="00BF7BC1"/>
    <w:rsid w:val="00BF7F08"/>
    <w:rsid w:val="00C00140"/>
    <w:rsid w:val="00C00505"/>
    <w:rsid w:val="00C011BC"/>
    <w:rsid w:val="00C01EC7"/>
    <w:rsid w:val="00C01F9F"/>
    <w:rsid w:val="00C02852"/>
    <w:rsid w:val="00C02BDD"/>
    <w:rsid w:val="00C02C54"/>
    <w:rsid w:val="00C034B9"/>
    <w:rsid w:val="00C03696"/>
    <w:rsid w:val="00C03D31"/>
    <w:rsid w:val="00C04742"/>
    <w:rsid w:val="00C04884"/>
    <w:rsid w:val="00C04A09"/>
    <w:rsid w:val="00C04CB1"/>
    <w:rsid w:val="00C05073"/>
    <w:rsid w:val="00C052D3"/>
    <w:rsid w:val="00C05554"/>
    <w:rsid w:val="00C05ADD"/>
    <w:rsid w:val="00C063D1"/>
    <w:rsid w:val="00C0655C"/>
    <w:rsid w:val="00C06F06"/>
    <w:rsid w:val="00C072B4"/>
    <w:rsid w:val="00C07902"/>
    <w:rsid w:val="00C07B2B"/>
    <w:rsid w:val="00C100C4"/>
    <w:rsid w:val="00C10AA5"/>
    <w:rsid w:val="00C11516"/>
    <w:rsid w:val="00C11525"/>
    <w:rsid w:val="00C11670"/>
    <w:rsid w:val="00C11A41"/>
    <w:rsid w:val="00C11EC2"/>
    <w:rsid w:val="00C11FCD"/>
    <w:rsid w:val="00C12067"/>
    <w:rsid w:val="00C125BB"/>
    <w:rsid w:val="00C13510"/>
    <w:rsid w:val="00C1366A"/>
    <w:rsid w:val="00C138A2"/>
    <w:rsid w:val="00C13BED"/>
    <w:rsid w:val="00C1435B"/>
    <w:rsid w:val="00C14891"/>
    <w:rsid w:val="00C14A22"/>
    <w:rsid w:val="00C15664"/>
    <w:rsid w:val="00C15BC2"/>
    <w:rsid w:val="00C15D0D"/>
    <w:rsid w:val="00C15DA0"/>
    <w:rsid w:val="00C162DD"/>
    <w:rsid w:val="00C174A4"/>
    <w:rsid w:val="00C17742"/>
    <w:rsid w:val="00C20300"/>
    <w:rsid w:val="00C20621"/>
    <w:rsid w:val="00C20F6E"/>
    <w:rsid w:val="00C21454"/>
    <w:rsid w:val="00C21495"/>
    <w:rsid w:val="00C21D11"/>
    <w:rsid w:val="00C22090"/>
    <w:rsid w:val="00C22465"/>
    <w:rsid w:val="00C2293E"/>
    <w:rsid w:val="00C22A18"/>
    <w:rsid w:val="00C22F80"/>
    <w:rsid w:val="00C2317E"/>
    <w:rsid w:val="00C23464"/>
    <w:rsid w:val="00C2384B"/>
    <w:rsid w:val="00C244C8"/>
    <w:rsid w:val="00C245CF"/>
    <w:rsid w:val="00C24CB6"/>
    <w:rsid w:val="00C250D6"/>
    <w:rsid w:val="00C253E8"/>
    <w:rsid w:val="00C264E7"/>
    <w:rsid w:val="00C26543"/>
    <w:rsid w:val="00C2675D"/>
    <w:rsid w:val="00C26DD5"/>
    <w:rsid w:val="00C2708F"/>
    <w:rsid w:val="00C270BB"/>
    <w:rsid w:val="00C27666"/>
    <w:rsid w:val="00C27751"/>
    <w:rsid w:val="00C30A08"/>
    <w:rsid w:val="00C31043"/>
    <w:rsid w:val="00C3136E"/>
    <w:rsid w:val="00C316E3"/>
    <w:rsid w:val="00C31721"/>
    <w:rsid w:val="00C31BFA"/>
    <w:rsid w:val="00C32213"/>
    <w:rsid w:val="00C32A76"/>
    <w:rsid w:val="00C32F13"/>
    <w:rsid w:val="00C331AD"/>
    <w:rsid w:val="00C33706"/>
    <w:rsid w:val="00C3397A"/>
    <w:rsid w:val="00C340E5"/>
    <w:rsid w:val="00C34177"/>
    <w:rsid w:val="00C3472E"/>
    <w:rsid w:val="00C34EFC"/>
    <w:rsid w:val="00C35179"/>
    <w:rsid w:val="00C35244"/>
    <w:rsid w:val="00C356A1"/>
    <w:rsid w:val="00C367EC"/>
    <w:rsid w:val="00C36AED"/>
    <w:rsid w:val="00C36EB7"/>
    <w:rsid w:val="00C3709A"/>
    <w:rsid w:val="00C372D3"/>
    <w:rsid w:val="00C37541"/>
    <w:rsid w:val="00C3767E"/>
    <w:rsid w:val="00C378F4"/>
    <w:rsid w:val="00C379AF"/>
    <w:rsid w:val="00C37F5E"/>
    <w:rsid w:val="00C40476"/>
    <w:rsid w:val="00C40B2C"/>
    <w:rsid w:val="00C40B7D"/>
    <w:rsid w:val="00C40D97"/>
    <w:rsid w:val="00C40DAD"/>
    <w:rsid w:val="00C412D3"/>
    <w:rsid w:val="00C4135B"/>
    <w:rsid w:val="00C4186F"/>
    <w:rsid w:val="00C42578"/>
    <w:rsid w:val="00C43453"/>
    <w:rsid w:val="00C438A2"/>
    <w:rsid w:val="00C44062"/>
    <w:rsid w:val="00C4453B"/>
    <w:rsid w:val="00C448DC"/>
    <w:rsid w:val="00C44C20"/>
    <w:rsid w:val="00C44C3A"/>
    <w:rsid w:val="00C45C24"/>
    <w:rsid w:val="00C466B3"/>
    <w:rsid w:val="00C46AEB"/>
    <w:rsid w:val="00C47195"/>
    <w:rsid w:val="00C47868"/>
    <w:rsid w:val="00C47C10"/>
    <w:rsid w:val="00C47CE8"/>
    <w:rsid w:val="00C47F0F"/>
    <w:rsid w:val="00C50894"/>
    <w:rsid w:val="00C50F5D"/>
    <w:rsid w:val="00C50F9F"/>
    <w:rsid w:val="00C5134E"/>
    <w:rsid w:val="00C526CD"/>
    <w:rsid w:val="00C52C34"/>
    <w:rsid w:val="00C531D8"/>
    <w:rsid w:val="00C539DF"/>
    <w:rsid w:val="00C53A78"/>
    <w:rsid w:val="00C53C27"/>
    <w:rsid w:val="00C54E3D"/>
    <w:rsid w:val="00C54F5D"/>
    <w:rsid w:val="00C55266"/>
    <w:rsid w:val="00C552EF"/>
    <w:rsid w:val="00C553F5"/>
    <w:rsid w:val="00C5540D"/>
    <w:rsid w:val="00C560AA"/>
    <w:rsid w:val="00C56489"/>
    <w:rsid w:val="00C57707"/>
    <w:rsid w:val="00C578E3"/>
    <w:rsid w:val="00C57BC0"/>
    <w:rsid w:val="00C57C4E"/>
    <w:rsid w:val="00C60212"/>
    <w:rsid w:val="00C60321"/>
    <w:rsid w:val="00C61850"/>
    <w:rsid w:val="00C61ED1"/>
    <w:rsid w:val="00C62152"/>
    <w:rsid w:val="00C6248F"/>
    <w:rsid w:val="00C63902"/>
    <w:rsid w:val="00C63A90"/>
    <w:rsid w:val="00C63AE7"/>
    <w:rsid w:val="00C64B90"/>
    <w:rsid w:val="00C65026"/>
    <w:rsid w:val="00C651B0"/>
    <w:rsid w:val="00C65200"/>
    <w:rsid w:val="00C65481"/>
    <w:rsid w:val="00C664D1"/>
    <w:rsid w:val="00C66814"/>
    <w:rsid w:val="00C66CC3"/>
    <w:rsid w:val="00C6735D"/>
    <w:rsid w:val="00C705C0"/>
    <w:rsid w:val="00C70945"/>
    <w:rsid w:val="00C70A88"/>
    <w:rsid w:val="00C70F93"/>
    <w:rsid w:val="00C71386"/>
    <w:rsid w:val="00C71394"/>
    <w:rsid w:val="00C717F6"/>
    <w:rsid w:val="00C7234A"/>
    <w:rsid w:val="00C72484"/>
    <w:rsid w:val="00C7325F"/>
    <w:rsid w:val="00C73754"/>
    <w:rsid w:val="00C73876"/>
    <w:rsid w:val="00C73BC5"/>
    <w:rsid w:val="00C73EC5"/>
    <w:rsid w:val="00C7434E"/>
    <w:rsid w:val="00C74601"/>
    <w:rsid w:val="00C747FB"/>
    <w:rsid w:val="00C75669"/>
    <w:rsid w:val="00C758B8"/>
    <w:rsid w:val="00C75A16"/>
    <w:rsid w:val="00C75C33"/>
    <w:rsid w:val="00C76213"/>
    <w:rsid w:val="00C76A89"/>
    <w:rsid w:val="00C76B6B"/>
    <w:rsid w:val="00C77000"/>
    <w:rsid w:val="00C770A1"/>
    <w:rsid w:val="00C77185"/>
    <w:rsid w:val="00C777A2"/>
    <w:rsid w:val="00C77D69"/>
    <w:rsid w:val="00C80D31"/>
    <w:rsid w:val="00C80E0F"/>
    <w:rsid w:val="00C81879"/>
    <w:rsid w:val="00C8193F"/>
    <w:rsid w:val="00C833A9"/>
    <w:rsid w:val="00C8357C"/>
    <w:rsid w:val="00C83721"/>
    <w:rsid w:val="00C840A4"/>
    <w:rsid w:val="00C84106"/>
    <w:rsid w:val="00C8467E"/>
    <w:rsid w:val="00C848E0"/>
    <w:rsid w:val="00C84CD7"/>
    <w:rsid w:val="00C85356"/>
    <w:rsid w:val="00C85957"/>
    <w:rsid w:val="00C85DC5"/>
    <w:rsid w:val="00C861DE"/>
    <w:rsid w:val="00C8649F"/>
    <w:rsid w:val="00C86D44"/>
    <w:rsid w:val="00C86D5C"/>
    <w:rsid w:val="00C873C9"/>
    <w:rsid w:val="00C903E5"/>
    <w:rsid w:val="00C90714"/>
    <w:rsid w:val="00C90E1C"/>
    <w:rsid w:val="00C90F64"/>
    <w:rsid w:val="00C91226"/>
    <w:rsid w:val="00C9173A"/>
    <w:rsid w:val="00C919EC"/>
    <w:rsid w:val="00C92B70"/>
    <w:rsid w:val="00C92FDA"/>
    <w:rsid w:val="00C930E0"/>
    <w:rsid w:val="00C9320B"/>
    <w:rsid w:val="00C9354F"/>
    <w:rsid w:val="00C93CA4"/>
    <w:rsid w:val="00C94243"/>
    <w:rsid w:val="00C9472F"/>
    <w:rsid w:val="00C94A41"/>
    <w:rsid w:val="00C94A85"/>
    <w:rsid w:val="00C952A5"/>
    <w:rsid w:val="00C96426"/>
    <w:rsid w:val="00C976C4"/>
    <w:rsid w:val="00C97B59"/>
    <w:rsid w:val="00C97E25"/>
    <w:rsid w:val="00CA0739"/>
    <w:rsid w:val="00CA07FB"/>
    <w:rsid w:val="00CA1420"/>
    <w:rsid w:val="00CA150C"/>
    <w:rsid w:val="00CA17B4"/>
    <w:rsid w:val="00CA2819"/>
    <w:rsid w:val="00CA4220"/>
    <w:rsid w:val="00CA42CA"/>
    <w:rsid w:val="00CA48F3"/>
    <w:rsid w:val="00CA4DB2"/>
    <w:rsid w:val="00CA5508"/>
    <w:rsid w:val="00CA58D8"/>
    <w:rsid w:val="00CA5FD5"/>
    <w:rsid w:val="00CA6A32"/>
    <w:rsid w:val="00CA74BF"/>
    <w:rsid w:val="00CA756A"/>
    <w:rsid w:val="00CA7841"/>
    <w:rsid w:val="00CA7FBA"/>
    <w:rsid w:val="00CB05F4"/>
    <w:rsid w:val="00CB0DE9"/>
    <w:rsid w:val="00CB1065"/>
    <w:rsid w:val="00CB10B0"/>
    <w:rsid w:val="00CB118A"/>
    <w:rsid w:val="00CB151A"/>
    <w:rsid w:val="00CB154C"/>
    <w:rsid w:val="00CB15B9"/>
    <w:rsid w:val="00CB1687"/>
    <w:rsid w:val="00CB173B"/>
    <w:rsid w:val="00CB1761"/>
    <w:rsid w:val="00CB2CA1"/>
    <w:rsid w:val="00CB303C"/>
    <w:rsid w:val="00CB3376"/>
    <w:rsid w:val="00CB38C1"/>
    <w:rsid w:val="00CB39FB"/>
    <w:rsid w:val="00CB3A8B"/>
    <w:rsid w:val="00CB3B16"/>
    <w:rsid w:val="00CB42B1"/>
    <w:rsid w:val="00CB492F"/>
    <w:rsid w:val="00CB4C72"/>
    <w:rsid w:val="00CB52E6"/>
    <w:rsid w:val="00CB569F"/>
    <w:rsid w:val="00CB5D7C"/>
    <w:rsid w:val="00CB6313"/>
    <w:rsid w:val="00CB6390"/>
    <w:rsid w:val="00CB64A5"/>
    <w:rsid w:val="00CB7767"/>
    <w:rsid w:val="00CC0C92"/>
    <w:rsid w:val="00CC1160"/>
    <w:rsid w:val="00CC123B"/>
    <w:rsid w:val="00CC1700"/>
    <w:rsid w:val="00CC1A2C"/>
    <w:rsid w:val="00CC2BE1"/>
    <w:rsid w:val="00CC2C2C"/>
    <w:rsid w:val="00CC2D39"/>
    <w:rsid w:val="00CC31BA"/>
    <w:rsid w:val="00CC31BB"/>
    <w:rsid w:val="00CC3638"/>
    <w:rsid w:val="00CC365A"/>
    <w:rsid w:val="00CC3DF8"/>
    <w:rsid w:val="00CC4745"/>
    <w:rsid w:val="00CC50A1"/>
    <w:rsid w:val="00CC513A"/>
    <w:rsid w:val="00CC514A"/>
    <w:rsid w:val="00CC565F"/>
    <w:rsid w:val="00CC581A"/>
    <w:rsid w:val="00CC59BA"/>
    <w:rsid w:val="00CC64E1"/>
    <w:rsid w:val="00CC69FF"/>
    <w:rsid w:val="00CC7A55"/>
    <w:rsid w:val="00CD0449"/>
    <w:rsid w:val="00CD05F4"/>
    <w:rsid w:val="00CD0CF5"/>
    <w:rsid w:val="00CD133D"/>
    <w:rsid w:val="00CD140C"/>
    <w:rsid w:val="00CD1C72"/>
    <w:rsid w:val="00CD2258"/>
    <w:rsid w:val="00CD270E"/>
    <w:rsid w:val="00CD4019"/>
    <w:rsid w:val="00CD494C"/>
    <w:rsid w:val="00CD51AD"/>
    <w:rsid w:val="00CD5A4B"/>
    <w:rsid w:val="00CD5E24"/>
    <w:rsid w:val="00CD67F2"/>
    <w:rsid w:val="00CD6AED"/>
    <w:rsid w:val="00CD724B"/>
    <w:rsid w:val="00CD77D9"/>
    <w:rsid w:val="00CD7BD8"/>
    <w:rsid w:val="00CE02EF"/>
    <w:rsid w:val="00CE0416"/>
    <w:rsid w:val="00CE063B"/>
    <w:rsid w:val="00CE10D7"/>
    <w:rsid w:val="00CE1B80"/>
    <w:rsid w:val="00CE1E57"/>
    <w:rsid w:val="00CE2342"/>
    <w:rsid w:val="00CE26BF"/>
    <w:rsid w:val="00CE30A9"/>
    <w:rsid w:val="00CE35BD"/>
    <w:rsid w:val="00CE49C2"/>
    <w:rsid w:val="00CE4AAA"/>
    <w:rsid w:val="00CE51CD"/>
    <w:rsid w:val="00CE522A"/>
    <w:rsid w:val="00CE5934"/>
    <w:rsid w:val="00CE59AC"/>
    <w:rsid w:val="00CE600A"/>
    <w:rsid w:val="00CE6B4A"/>
    <w:rsid w:val="00CE77C8"/>
    <w:rsid w:val="00CE7B66"/>
    <w:rsid w:val="00CE7EB0"/>
    <w:rsid w:val="00CE7ED1"/>
    <w:rsid w:val="00CE7F00"/>
    <w:rsid w:val="00CF0D79"/>
    <w:rsid w:val="00CF0F28"/>
    <w:rsid w:val="00CF11E1"/>
    <w:rsid w:val="00CF220F"/>
    <w:rsid w:val="00CF365A"/>
    <w:rsid w:val="00CF3B16"/>
    <w:rsid w:val="00CF47B7"/>
    <w:rsid w:val="00CF4ABB"/>
    <w:rsid w:val="00CF5541"/>
    <w:rsid w:val="00CF55C4"/>
    <w:rsid w:val="00CF5977"/>
    <w:rsid w:val="00CF6257"/>
    <w:rsid w:val="00CF6408"/>
    <w:rsid w:val="00CF6CF9"/>
    <w:rsid w:val="00CF6DE7"/>
    <w:rsid w:val="00CF79F2"/>
    <w:rsid w:val="00CF7B92"/>
    <w:rsid w:val="00CF7ED6"/>
    <w:rsid w:val="00D00717"/>
    <w:rsid w:val="00D00CE7"/>
    <w:rsid w:val="00D010E8"/>
    <w:rsid w:val="00D02227"/>
    <w:rsid w:val="00D0223D"/>
    <w:rsid w:val="00D023FD"/>
    <w:rsid w:val="00D02529"/>
    <w:rsid w:val="00D0332F"/>
    <w:rsid w:val="00D03BC8"/>
    <w:rsid w:val="00D03F1F"/>
    <w:rsid w:val="00D041CD"/>
    <w:rsid w:val="00D0437A"/>
    <w:rsid w:val="00D043C9"/>
    <w:rsid w:val="00D04649"/>
    <w:rsid w:val="00D05517"/>
    <w:rsid w:val="00D05536"/>
    <w:rsid w:val="00D056EB"/>
    <w:rsid w:val="00D05829"/>
    <w:rsid w:val="00D05844"/>
    <w:rsid w:val="00D05C9D"/>
    <w:rsid w:val="00D05EB5"/>
    <w:rsid w:val="00D0609E"/>
    <w:rsid w:val="00D063F7"/>
    <w:rsid w:val="00D06611"/>
    <w:rsid w:val="00D06ADA"/>
    <w:rsid w:val="00D06E8D"/>
    <w:rsid w:val="00D07D3A"/>
    <w:rsid w:val="00D10406"/>
    <w:rsid w:val="00D10843"/>
    <w:rsid w:val="00D11286"/>
    <w:rsid w:val="00D11DED"/>
    <w:rsid w:val="00D11F9F"/>
    <w:rsid w:val="00D123BB"/>
    <w:rsid w:val="00D12F50"/>
    <w:rsid w:val="00D12FAB"/>
    <w:rsid w:val="00D130B9"/>
    <w:rsid w:val="00D131C1"/>
    <w:rsid w:val="00D14EFB"/>
    <w:rsid w:val="00D15855"/>
    <w:rsid w:val="00D159F6"/>
    <w:rsid w:val="00D168B0"/>
    <w:rsid w:val="00D174D7"/>
    <w:rsid w:val="00D176F4"/>
    <w:rsid w:val="00D17B52"/>
    <w:rsid w:val="00D201D3"/>
    <w:rsid w:val="00D20394"/>
    <w:rsid w:val="00D203A3"/>
    <w:rsid w:val="00D2058D"/>
    <w:rsid w:val="00D208B4"/>
    <w:rsid w:val="00D20A90"/>
    <w:rsid w:val="00D211AD"/>
    <w:rsid w:val="00D21422"/>
    <w:rsid w:val="00D2149F"/>
    <w:rsid w:val="00D21AC9"/>
    <w:rsid w:val="00D21F30"/>
    <w:rsid w:val="00D221DE"/>
    <w:rsid w:val="00D22D2F"/>
    <w:rsid w:val="00D23154"/>
    <w:rsid w:val="00D23232"/>
    <w:rsid w:val="00D23801"/>
    <w:rsid w:val="00D2381D"/>
    <w:rsid w:val="00D23849"/>
    <w:rsid w:val="00D23B0F"/>
    <w:rsid w:val="00D24485"/>
    <w:rsid w:val="00D24867"/>
    <w:rsid w:val="00D24B8A"/>
    <w:rsid w:val="00D24F44"/>
    <w:rsid w:val="00D2515C"/>
    <w:rsid w:val="00D25E7E"/>
    <w:rsid w:val="00D2624C"/>
    <w:rsid w:val="00D266AC"/>
    <w:rsid w:val="00D268ED"/>
    <w:rsid w:val="00D271FD"/>
    <w:rsid w:val="00D27236"/>
    <w:rsid w:val="00D27A6E"/>
    <w:rsid w:val="00D303E4"/>
    <w:rsid w:val="00D30694"/>
    <w:rsid w:val="00D30E37"/>
    <w:rsid w:val="00D31710"/>
    <w:rsid w:val="00D3208C"/>
    <w:rsid w:val="00D32371"/>
    <w:rsid w:val="00D32AE6"/>
    <w:rsid w:val="00D32B59"/>
    <w:rsid w:val="00D32D1B"/>
    <w:rsid w:val="00D33679"/>
    <w:rsid w:val="00D33AA0"/>
    <w:rsid w:val="00D33C74"/>
    <w:rsid w:val="00D3423A"/>
    <w:rsid w:val="00D3486A"/>
    <w:rsid w:val="00D34A4D"/>
    <w:rsid w:val="00D352ED"/>
    <w:rsid w:val="00D35888"/>
    <w:rsid w:val="00D35A20"/>
    <w:rsid w:val="00D36061"/>
    <w:rsid w:val="00D3617E"/>
    <w:rsid w:val="00D363B2"/>
    <w:rsid w:val="00D363B4"/>
    <w:rsid w:val="00D37410"/>
    <w:rsid w:val="00D375D0"/>
    <w:rsid w:val="00D37D1F"/>
    <w:rsid w:val="00D37E01"/>
    <w:rsid w:val="00D400A7"/>
    <w:rsid w:val="00D408CF"/>
    <w:rsid w:val="00D40B3F"/>
    <w:rsid w:val="00D40C1E"/>
    <w:rsid w:val="00D41165"/>
    <w:rsid w:val="00D41FE5"/>
    <w:rsid w:val="00D4262C"/>
    <w:rsid w:val="00D42B83"/>
    <w:rsid w:val="00D435ED"/>
    <w:rsid w:val="00D43735"/>
    <w:rsid w:val="00D43A58"/>
    <w:rsid w:val="00D43BB8"/>
    <w:rsid w:val="00D440FA"/>
    <w:rsid w:val="00D4418D"/>
    <w:rsid w:val="00D44CC3"/>
    <w:rsid w:val="00D45292"/>
    <w:rsid w:val="00D4547D"/>
    <w:rsid w:val="00D45850"/>
    <w:rsid w:val="00D45B3C"/>
    <w:rsid w:val="00D45F19"/>
    <w:rsid w:val="00D45FA7"/>
    <w:rsid w:val="00D45FDE"/>
    <w:rsid w:val="00D46552"/>
    <w:rsid w:val="00D466CE"/>
    <w:rsid w:val="00D467A2"/>
    <w:rsid w:val="00D46CFF"/>
    <w:rsid w:val="00D46E7A"/>
    <w:rsid w:val="00D46FCB"/>
    <w:rsid w:val="00D47035"/>
    <w:rsid w:val="00D47104"/>
    <w:rsid w:val="00D47122"/>
    <w:rsid w:val="00D47D91"/>
    <w:rsid w:val="00D47EBD"/>
    <w:rsid w:val="00D47FF9"/>
    <w:rsid w:val="00D50CB3"/>
    <w:rsid w:val="00D51157"/>
    <w:rsid w:val="00D51853"/>
    <w:rsid w:val="00D51861"/>
    <w:rsid w:val="00D5195E"/>
    <w:rsid w:val="00D51C54"/>
    <w:rsid w:val="00D51CDE"/>
    <w:rsid w:val="00D51FCF"/>
    <w:rsid w:val="00D5209A"/>
    <w:rsid w:val="00D524F9"/>
    <w:rsid w:val="00D53245"/>
    <w:rsid w:val="00D53DBF"/>
    <w:rsid w:val="00D54098"/>
    <w:rsid w:val="00D54488"/>
    <w:rsid w:val="00D546EF"/>
    <w:rsid w:val="00D556CD"/>
    <w:rsid w:val="00D55C93"/>
    <w:rsid w:val="00D55FCE"/>
    <w:rsid w:val="00D56603"/>
    <w:rsid w:val="00D56831"/>
    <w:rsid w:val="00D56DED"/>
    <w:rsid w:val="00D57334"/>
    <w:rsid w:val="00D57681"/>
    <w:rsid w:val="00D57D36"/>
    <w:rsid w:val="00D6023C"/>
    <w:rsid w:val="00D60602"/>
    <w:rsid w:val="00D606FC"/>
    <w:rsid w:val="00D610BC"/>
    <w:rsid w:val="00D625BD"/>
    <w:rsid w:val="00D62BBE"/>
    <w:rsid w:val="00D62D8F"/>
    <w:rsid w:val="00D6327C"/>
    <w:rsid w:val="00D635C2"/>
    <w:rsid w:val="00D63FA3"/>
    <w:rsid w:val="00D652C0"/>
    <w:rsid w:val="00D6531F"/>
    <w:rsid w:val="00D65E35"/>
    <w:rsid w:val="00D65F2C"/>
    <w:rsid w:val="00D663A4"/>
    <w:rsid w:val="00D674A3"/>
    <w:rsid w:val="00D675DC"/>
    <w:rsid w:val="00D67D89"/>
    <w:rsid w:val="00D7023A"/>
    <w:rsid w:val="00D7081C"/>
    <w:rsid w:val="00D70CA0"/>
    <w:rsid w:val="00D70FC4"/>
    <w:rsid w:val="00D71165"/>
    <w:rsid w:val="00D711F5"/>
    <w:rsid w:val="00D71E63"/>
    <w:rsid w:val="00D72020"/>
    <w:rsid w:val="00D72091"/>
    <w:rsid w:val="00D73674"/>
    <w:rsid w:val="00D7383B"/>
    <w:rsid w:val="00D740E7"/>
    <w:rsid w:val="00D740F5"/>
    <w:rsid w:val="00D74665"/>
    <w:rsid w:val="00D747C0"/>
    <w:rsid w:val="00D75629"/>
    <w:rsid w:val="00D756C0"/>
    <w:rsid w:val="00D75B56"/>
    <w:rsid w:val="00D7648D"/>
    <w:rsid w:val="00D76E4F"/>
    <w:rsid w:val="00D770D2"/>
    <w:rsid w:val="00D777C1"/>
    <w:rsid w:val="00D77A84"/>
    <w:rsid w:val="00D81155"/>
    <w:rsid w:val="00D813CC"/>
    <w:rsid w:val="00D81C1E"/>
    <w:rsid w:val="00D82CAF"/>
    <w:rsid w:val="00D83196"/>
    <w:rsid w:val="00D8365C"/>
    <w:rsid w:val="00D83C19"/>
    <w:rsid w:val="00D84A01"/>
    <w:rsid w:val="00D84A41"/>
    <w:rsid w:val="00D84AE6"/>
    <w:rsid w:val="00D859AE"/>
    <w:rsid w:val="00D86244"/>
    <w:rsid w:val="00D8627F"/>
    <w:rsid w:val="00D86AD6"/>
    <w:rsid w:val="00D86E8A"/>
    <w:rsid w:val="00D86E9B"/>
    <w:rsid w:val="00D86F2D"/>
    <w:rsid w:val="00D87169"/>
    <w:rsid w:val="00D87661"/>
    <w:rsid w:val="00D901E8"/>
    <w:rsid w:val="00D91301"/>
    <w:rsid w:val="00D9150B"/>
    <w:rsid w:val="00D93362"/>
    <w:rsid w:val="00D93794"/>
    <w:rsid w:val="00D93A78"/>
    <w:rsid w:val="00D93F00"/>
    <w:rsid w:val="00D94202"/>
    <w:rsid w:val="00D94435"/>
    <w:rsid w:val="00D9459B"/>
    <w:rsid w:val="00D94A70"/>
    <w:rsid w:val="00D95300"/>
    <w:rsid w:val="00D95FA2"/>
    <w:rsid w:val="00D96056"/>
    <w:rsid w:val="00D9663F"/>
    <w:rsid w:val="00D966F5"/>
    <w:rsid w:val="00D96847"/>
    <w:rsid w:val="00D9689D"/>
    <w:rsid w:val="00D96E1A"/>
    <w:rsid w:val="00D96EB7"/>
    <w:rsid w:val="00D971F0"/>
    <w:rsid w:val="00DA002F"/>
    <w:rsid w:val="00DA01B7"/>
    <w:rsid w:val="00DA037A"/>
    <w:rsid w:val="00DA11A8"/>
    <w:rsid w:val="00DA1550"/>
    <w:rsid w:val="00DA1C28"/>
    <w:rsid w:val="00DA2AB5"/>
    <w:rsid w:val="00DA2DEC"/>
    <w:rsid w:val="00DA2F5C"/>
    <w:rsid w:val="00DA3675"/>
    <w:rsid w:val="00DA3875"/>
    <w:rsid w:val="00DA41AE"/>
    <w:rsid w:val="00DA427A"/>
    <w:rsid w:val="00DA4555"/>
    <w:rsid w:val="00DA4799"/>
    <w:rsid w:val="00DA47FC"/>
    <w:rsid w:val="00DA507A"/>
    <w:rsid w:val="00DA5D74"/>
    <w:rsid w:val="00DA603A"/>
    <w:rsid w:val="00DA65CB"/>
    <w:rsid w:val="00DA65F9"/>
    <w:rsid w:val="00DA6674"/>
    <w:rsid w:val="00DA6BFA"/>
    <w:rsid w:val="00DA6C85"/>
    <w:rsid w:val="00DB043B"/>
    <w:rsid w:val="00DB06A8"/>
    <w:rsid w:val="00DB0DB8"/>
    <w:rsid w:val="00DB1D10"/>
    <w:rsid w:val="00DB3BAF"/>
    <w:rsid w:val="00DB3D52"/>
    <w:rsid w:val="00DB41A1"/>
    <w:rsid w:val="00DB449E"/>
    <w:rsid w:val="00DB4758"/>
    <w:rsid w:val="00DB4C23"/>
    <w:rsid w:val="00DB4EA9"/>
    <w:rsid w:val="00DB5057"/>
    <w:rsid w:val="00DB5AB1"/>
    <w:rsid w:val="00DB665F"/>
    <w:rsid w:val="00DB68A7"/>
    <w:rsid w:val="00DB6E09"/>
    <w:rsid w:val="00DB7794"/>
    <w:rsid w:val="00DB7E53"/>
    <w:rsid w:val="00DC0C94"/>
    <w:rsid w:val="00DC1086"/>
    <w:rsid w:val="00DC1475"/>
    <w:rsid w:val="00DC20E1"/>
    <w:rsid w:val="00DC27A7"/>
    <w:rsid w:val="00DC2AD1"/>
    <w:rsid w:val="00DC2B5B"/>
    <w:rsid w:val="00DC2EF9"/>
    <w:rsid w:val="00DC31B4"/>
    <w:rsid w:val="00DC38C6"/>
    <w:rsid w:val="00DC3F5B"/>
    <w:rsid w:val="00DC42F8"/>
    <w:rsid w:val="00DC45DD"/>
    <w:rsid w:val="00DC4B24"/>
    <w:rsid w:val="00DC4CF0"/>
    <w:rsid w:val="00DC4ED2"/>
    <w:rsid w:val="00DC51BB"/>
    <w:rsid w:val="00DC5367"/>
    <w:rsid w:val="00DC5665"/>
    <w:rsid w:val="00DC59A1"/>
    <w:rsid w:val="00DC6965"/>
    <w:rsid w:val="00DC6CAB"/>
    <w:rsid w:val="00DC6FC1"/>
    <w:rsid w:val="00DC7D41"/>
    <w:rsid w:val="00DC7DBB"/>
    <w:rsid w:val="00DC7E28"/>
    <w:rsid w:val="00DD0180"/>
    <w:rsid w:val="00DD0E8F"/>
    <w:rsid w:val="00DD0EB0"/>
    <w:rsid w:val="00DD1B1C"/>
    <w:rsid w:val="00DD1BCB"/>
    <w:rsid w:val="00DD22E2"/>
    <w:rsid w:val="00DD292B"/>
    <w:rsid w:val="00DD3BAE"/>
    <w:rsid w:val="00DD4E50"/>
    <w:rsid w:val="00DD4F06"/>
    <w:rsid w:val="00DD515A"/>
    <w:rsid w:val="00DD5B63"/>
    <w:rsid w:val="00DD5F68"/>
    <w:rsid w:val="00DD5F90"/>
    <w:rsid w:val="00DD607F"/>
    <w:rsid w:val="00DD6264"/>
    <w:rsid w:val="00DD63F4"/>
    <w:rsid w:val="00DD64EC"/>
    <w:rsid w:val="00DD6D35"/>
    <w:rsid w:val="00DD7FC8"/>
    <w:rsid w:val="00DE0E14"/>
    <w:rsid w:val="00DE149F"/>
    <w:rsid w:val="00DE1DA7"/>
    <w:rsid w:val="00DE1DB6"/>
    <w:rsid w:val="00DE1E28"/>
    <w:rsid w:val="00DE2394"/>
    <w:rsid w:val="00DE2480"/>
    <w:rsid w:val="00DE294F"/>
    <w:rsid w:val="00DE2C74"/>
    <w:rsid w:val="00DE4A30"/>
    <w:rsid w:val="00DE4AEE"/>
    <w:rsid w:val="00DE50A3"/>
    <w:rsid w:val="00DE5F66"/>
    <w:rsid w:val="00DE61EC"/>
    <w:rsid w:val="00DE72A1"/>
    <w:rsid w:val="00DE74E6"/>
    <w:rsid w:val="00DF0A13"/>
    <w:rsid w:val="00DF0BBB"/>
    <w:rsid w:val="00DF10D5"/>
    <w:rsid w:val="00DF127F"/>
    <w:rsid w:val="00DF15F6"/>
    <w:rsid w:val="00DF1ADA"/>
    <w:rsid w:val="00DF1DE9"/>
    <w:rsid w:val="00DF1E88"/>
    <w:rsid w:val="00DF2D78"/>
    <w:rsid w:val="00DF2DDD"/>
    <w:rsid w:val="00DF33E4"/>
    <w:rsid w:val="00DF4CFB"/>
    <w:rsid w:val="00DF50BE"/>
    <w:rsid w:val="00DF5277"/>
    <w:rsid w:val="00DF5507"/>
    <w:rsid w:val="00DF58A2"/>
    <w:rsid w:val="00DF5C02"/>
    <w:rsid w:val="00DF6131"/>
    <w:rsid w:val="00DF6BB2"/>
    <w:rsid w:val="00DF7ECF"/>
    <w:rsid w:val="00E00350"/>
    <w:rsid w:val="00E00545"/>
    <w:rsid w:val="00E00719"/>
    <w:rsid w:val="00E01049"/>
    <w:rsid w:val="00E01094"/>
    <w:rsid w:val="00E0119A"/>
    <w:rsid w:val="00E01A72"/>
    <w:rsid w:val="00E02314"/>
    <w:rsid w:val="00E0260A"/>
    <w:rsid w:val="00E02735"/>
    <w:rsid w:val="00E02998"/>
    <w:rsid w:val="00E02AFF"/>
    <w:rsid w:val="00E02E4C"/>
    <w:rsid w:val="00E02F57"/>
    <w:rsid w:val="00E0307C"/>
    <w:rsid w:val="00E033BA"/>
    <w:rsid w:val="00E0400A"/>
    <w:rsid w:val="00E05D19"/>
    <w:rsid w:val="00E10119"/>
    <w:rsid w:val="00E1146E"/>
    <w:rsid w:val="00E11907"/>
    <w:rsid w:val="00E12265"/>
    <w:rsid w:val="00E12CD0"/>
    <w:rsid w:val="00E136AA"/>
    <w:rsid w:val="00E13714"/>
    <w:rsid w:val="00E140C0"/>
    <w:rsid w:val="00E145E7"/>
    <w:rsid w:val="00E149B9"/>
    <w:rsid w:val="00E1506A"/>
    <w:rsid w:val="00E155BB"/>
    <w:rsid w:val="00E155C6"/>
    <w:rsid w:val="00E1566D"/>
    <w:rsid w:val="00E16C78"/>
    <w:rsid w:val="00E171C1"/>
    <w:rsid w:val="00E178F1"/>
    <w:rsid w:val="00E17C57"/>
    <w:rsid w:val="00E20C1E"/>
    <w:rsid w:val="00E22009"/>
    <w:rsid w:val="00E22880"/>
    <w:rsid w:val="00E22C1A"/>
    <w:rsid w:val="00E2305E"/>
    <w:rsid w:val="00E23269"/>
    <w:rsid w:val="00E23EB1"/>
    <w:rsid w:val="00E23EBC"/>
    <w:rsid w:val="00E2414C"/>
    <w:rsid w:val="00E24305"/>
    <w:rsid w:val="00E250A5"/>
    <w:rsid w:val="00E2548C"/>
    <w:rsid w:val="00E254E6"/>
    <w:rsid w:val="00E2663F"/>
    <w:rsid w:val="00E268D2"/>
    <w:rsid w:val="00E27214"/>
    <w:rsid w:val="00E2758A"/>
    <w:rsid w:val="00E27690"/>
    <w:rsid w:val="00E278E6"/>
    <w:rsid w:val="00E27C61"/>
    <w:rsid w:val="00E3013C"/>
    <w:rsid w:val="00E30361"/>
    <w:rsid w:val="00E309A8"/>
    <w:rsid w:val="00E30CDD"/>
    <w:rsid w:val="00E30FB5"/>
    <w:rsid w:val="00E310F3"/>
    <w:rsid w:val="00E31260"/>
    <w:rsid w:val="00E31960"/>
    <w:rsid w:val="00E31D67"/>
    <w:rsid w:val="00E31DB0"/>
    <w:rsid w:val="00E32581"/>
    <w:rsid w:val="00E327F2"/>
    <w:rsid w:val="00E32D02"/>
    <w:rsid w:val="00E336CE"/>
    <w:rsid w:val="00E344CC"/>
    <w:rsid w:val="00E3467F"/>
    <w:rsid w:val="00E3501B"/>
    <w:rsid w:val="00E35039"/>
    <w:rsid w:val="00E352B5"/>
    <w:rsid w:val="00E35EB8"/>
    <w:rsid w:val="00E360AB"/>
    <w:rsid w:val="00E36271"/>
    <w:rsid w:val="00E36F32"/>
    <w:rsid w:val="00E36F4C"/>
    <w:rsid w:val="00E370C2"/>
    <w:rsid w:val="00E373D8"/>
    <w:rsid w:val="00E37F0E"/>
    <w:rsid w:val="00E400AE"/>
    <w:rsid w:val="00E40404"/>
    <w:rsid w:val="00E40E7C"/>
    <w:rsid w:val="00E41CBE"/>
    <w:rsid w:val="00E41E57"/>
    <w:rsid w:val="00E42E6E"/>
    <w:rsid w:val="00E444E4"/>
    <w:rsid w:val="00E44B6D"/>
    <w:rsid w:val="00E4506A"/>
    <w:rsid w:val="00E45197"/>
    <w:rsid w:val="00E455A5"/>
    <w:rsid w:val="00E4584E"/>
    <w:rsid w:val="00E459B8"/>
    <w:rsid w:val="00E45EC6"/>
    <w:rsid w:val="00E4621B"/>
    <w:rsid w:val="00E4628C"/>
    <w:rsid w:val="00E46508"/>
    <w:rsid w:val="00E46DE9"/>
    <w:rsid w:val="00E47530"/>
    <w:rsid w:val="00E4784A"/>
    <w:rsid w:val="00E47A52"/>
    <w:rsid w:val="00E50230"/>
    <w:rsid w:val="00E50538"/>
    <w:rsid w:val="00E5059A"/>
    <w:rsid w:val="00E513CD"/>
    <w:rsid w:val="00E5178E"/>
    <w:rsid w:val="00E5251B"/>
    <w:rsid w:val="00E5274F"/>
    <w:rsid w:val="00E52C5B"/>
    <w:rsid w:val="00E534D5"/>
    <w:rsid w:val="00E5358F"/>
    <w:rsid w:val="00E5421D"/>
    <w:rsid w:val="00E54CCD"/>
    <w:rsid w:val="00E54E06"/>
    <w:rsid w:val="00E56829"/>
    <w:rsid w:val="00E56A8F"/>
    <w:rsid w:val="00E56F0A"/>
    <w:rsid w:val="00E578B3"/>
    <w:rsid w:val="00E57E43"/>
    <w:rsid w:val="00E60A1C"/>
    <w:rsid w:val="00E60BCE"/>
    <w:rsid w:val="00E60FC0"/>
    <w:rsid w:val="00E621F6"/>
    <w:rsid w:val="00E62DC6"/>
    <w:rsid w:val="00E637A8"/>
    <w:rsid w:val="00E637B4"/>
    <w:rsid w:val="00E6402F"/>
    <w:rsid w:val="00E64426"/>
    <w:rsid w:val="00E64A84"/>
    <w:rsid w:val="00E64BF3"/>
    <w:rsid w:val="00E64F74"/>
    <w:rsid w:val="00E65773"/>
    <w:rsid w:val="00E65ADB"/>
    <w:rsid w:val="00E66A4C"/>
    <w:rsid w:val="00E66F3A"/>
    <w:rsid w:val="00E67359"/>
    <w:rsid w:val="00E67F53"/>
    <w:rsid w:val="00E7011C"/>
    <w:rsid w:val="00E70754"/>
    <w:rsid w:val="00E70819"/>
    <w:rsid w:val="00E70C55"/>
    <w:rsid w:val="00E71093"/>
    <w:rsid w:val="00E71452"/>
    <w:rsid w:val="00E715B5"/>
    <w:rsid w:val="00E717FD"/>
    <w:rsid w:val="00E7273E"/>
    <w:rsid w:val="00E72CF9"/>
    <w:rsid w:val="00E731D6"/>
    <w:rsid w:val="00E7320F"/>
    <w:rsid w:val="00E74622"/>
    <w:rsid w:val="00E758CC"/>
    <w:rsid w:val="00E75ADD"/>
    <w:rsid w:val="00E75EBD"/>
    <w:rsid w:val="00E7637A"/>
    <w:rsid w:val="00E764BB"/>
    <w:rsid w:val="00E76D59"/>
    <w:rsid w:val="00E77171"/>
    <w:rsid w:val="00E77501"/>
    <w:rsid w:val="00E77AA6"/>
    <w:rsid w:val="00E80371"/>
    <w:rsid w:val="00E808C4"/>
    <w:rsid w:val="00E80A58"/>
    <w:rsid w:val="00E80F41"/>
    <w:rsid w:val="00E80F54"/>
    <w:rsid w:val="00E8130D"/>
    <w:rsid w:val="00E814CD"/>
    <w:rsid w:val="00E81A8E"/>
    <w:rsid w:val="00E82141"/>
    <w:rsid w:val="00E821A4"/>
    <w:rsid w:val="00E82C8F"/>
    <w:rsid w:val="00E82E2C"/>
    <w:rsid w:val="00E82E3F"/>
    <w:rsid w:val="00E8348B"/>
    <w:rsid w:val="00E836A8"/>
    <w:rsid w:val="00E836BA"/>
    <w:rsid w:val="00E83BA8"/>
    <w:rsid w:val="00E843E2"/>
    <w:rsid w:val="00E84692"/>
    <w:rsid w:val="00E84C93"/>
    <w:rsid w:val="00E86F70"/>
    <w:rsid w:val="00E87832"/>
    <w:rsid w:val="00E878A3"/>
    <w:rsid w:val="00E87A3D"/>
    <w:rsid w:val="00E902F8"/>
    <w:rsid w:val="00E903AE"/>
    <w:rsid w:val="00E908A7"/>
    <w:rsid w:val="00E90EFB"/>
    <w:rsid w:val="00E91592"/>
    <w:rsid w:val="00E9183F"/>
    <w:rsid w:val="00E918C0"/>
    <w:rsid w:val="00E91F6D"/>
    <w:rsid w:val="00E9209F"/>
    <w:rsid w:val="00E92156"/>
    <w:rsid w:val="00E9262E"/>
    <w:rsid w:val="00E9372F"/>
    <w:rsid w:val="00E93C09"/>
    <w:rsid w:val="00E93E1A"/>
    <w:rsid w:val="00E93E63"/>
    <w:rsid w:val="00E9461E"/>
    <w:rsid w:val="00E946A6"/>
    <w:rsid w:val="00E949B0"/>
    <w:rsid w:val="00E94E68"/>
    <w:rsid w:val="00E94ECB"/>
    <w:rsid w:val="00E953F1"/>
    <w:rsid w:val="00E956B3"/>
    <w:rsid w:val="00E9586D"/>
    <w:rsid w:val="00E9603D"/>
    <w:rsid w:val="00E96086"/>
    <w:rsid w:val="00E9715C"/>
    <w:rsid w:val="00E972F3"/>
    <w:rsid w:val="00E97C2E"/>
    <w:rsid w:val="00E97DDD"/>
    <w:rsid w:val="00E97EDD"/>
    <w:rsid w:val="00EA05A8"/>
    <w:rsid w:val="00EA094A"/>
    <w:rsid w:val="00EA109F"/>
    <w:rsid w:val="00EA1371"/>
    <w:rsid w:val="00EA14B0"/>
    <w:rsid w:val="00EA1A42"/>
    <w:rsid w:val="00EA1B31"/>
    <w:rsid w:val="00EA20A4"/>
    <w:rsid w:val="00EA2796"/>
    <w:rsid w:val="00EA30F3"/>
    <w:rsid w:val="00EA35AF"/>
    <w:rsid w:val="00EA3E0D"/>
    <w:rsid w:val="00EA52D3"/>
    <w:rsid w:val="00EA5964"/>
    <w:rsid w:val="00EA5DC5"/>
    <w:rsid w:val="00EA5F1A"/>
    <w:rsid w:val="00EA68B4"/>
    <w:rsid w:val="00EA6A44"/>
    <w:rsid w:val="00EA6C3E"/>
    <w:rsid w:val="00EA76B7"/>
    <w:rsid w:val="00EA7772"/>
    <w:rsid w:val="00EA779C"/>
    <w:rsid w:val="00EA78B3"/>
    <w:rsid w:val="00EA78CA"/>
    <w:rsid w:val="00EA7BAE"/>
    <w:rsid w:val="00EB01E3"/>
    <w:rsid w:val="00EB01E4"/>
    <w:rsid w:val="00EB0226"/>
    <w:rsid w:val="00EB1023"/>
    <w:rsid w:val="00EB23B4"/>
    <w:rsid w:val="00EB3066"/>
    <w:rsid w:val="00EB34A1"/>
    <w:rsid w:val="00EB3CA5"/>
    <w:rsid w:val="00EB42BF"/>
    <w:rsid w:val="00EB48D9"/>
    <w:rsid w:val="00EB48E7"/>
    <w:rsid w:val="00EB59F8"/>
    <w:rsid w:val="00EB647F"/>
    <w:rsid w:val="00EB70E7"/>
    <w:rsid w:val="00EB7D70"/>
    <w:rsid w:val="00EB7F8E"/>
    <w:rsid w:val="00EC0A40"/>
    <w:rsid w:val="00EC0A63"/>
    <w:rsid w:val="00EC0B79"/>
    <w:rsid w:val="00EC1051"/>
    <w:rsid w:val="00EC1086"/>
    <w:rsid w:val="00EC1DD0"/>
    <w:rsid w:val="00EC2356"/>
    <w:rsid w:val="00EC2DB3"/>
    <w:rsid w:val="00EC3A46"/>
    <w:rsid w:val="00EC3CF4"/>
    <w:rsid w:val="00EC3E63"/>
    <w:rsid w:val="00EC4D2F"/>
    <w:rsid w:val="00EC54D7"/>
    <w:rsid w:val="00EC57A0"/>
    <w:rsid w:val="00EC5DBF"/>
    <w:rsid w:val="00EC5E4D"/>
    <w:rsid w:val="00EC6138"/>
    <w:rsid w:val="00EC6669"/>
    <w:rsid w:val="00EC67A4"/>
    <w:rsid w:val="00EC7964"/>
    <w:rsid w:val="00ED08C3"/>
    <w:rsid w:val="00ED0B50"/>
    <w:rsid w:val="00ED0F33"/>
    <w:rsid w:val="00ED10AA"/>
    <w:rsid w:val="00ED1329"/>
    <w:rsid w:val="00ED1533"/>
    <w:rsid w:val="00ED199A"/>
    <w:rsid w:val="00ED1D01"/>
    <w:rsid w:val="00ED29C0"/>
    <w:rsid w:val="00ED403C"/>
    <w:rsid w:val="00ED4E73"/>
    <w:rsid w:val="00ED4E75"/>
    <w:rsid w:val="00ED51FA"/>
    <w:rsid w:val="00ED53F4"/>
    <w:rsid w:val="00ED644C"/>
    <w:rsid w:val="00ED6563"/>
    <w:rsid w:val="00ED65D2"/>
    <w:rsid w:val="00ED71A3"/>
    <w:rsid w:val="00ED785D"/>
    <w:rsid w:val="00ED78B0"/>
    <w:rsid w:val="00ED79FE"/>
    <w:rsid w:val="00ED7C7D"/>
    <w:rsid w:val="00ED7E51"/>
    <w:rsid w:val="00EE0293"/>
    <w:rsid w:val="00EE0A1A"/>
    <w:rsid w:val="00EE0AD1"/>
    <w:rsid w:val="00EE0B8F"/>
    <w:rsid w:val="00EE0C77"/>
    <w:rsid w:val="00EE0D56"/>
    <w:rsid w:val="00EE0EFE"/>
    <w:rsid w:val="00EE0FC6"/>
    <w:rsid w:val="00EE18B3"/>
    <w:rsid w:val="00EE1BFB"/>
    <w:rsid w:val="00EE2B6D"/>
    <w:rsid w:val="00EE32C9"/>
    <w:rsid w:val="00EE379D"/>
    <w:rsid w:val="00EE4163"/>
    <w:rsid w:val="00EE45A0"/>
    <w:rsid w:val="00EE4A98"/>
    <w:rsid w:val="00EE4DEE"/>
    <w:rsid w:val="00EE5087"/>
    <w:rsid w:val="00EE552A"/>
    <w:rsid w:val="00EE5794"/>
    <w:rsid w:val="00EE5E76"/>
    <w:rsid w:val="00EE68E3"/>
    <w:rsid w:val="00EE6902"/>
    <w:rsid w:val="00EE6C93"/>
    <w:rsid w:val="00EE738F"/>
    <w:rsid w:val="00EF0208"/>
    <w:rsid w:val="00EF0729"/>
    <w:rsid w:val="00EF0CBE"/>
    <w:rsid w:val="00EF1FA8"/>
    <w:rsid w:val="00EF2CDC"/>
    <w:rsid w:val="00EF3040"/>
    <w:rsid w:val="00EF3059"/>
    <w:rsid w:val="00EF34D6"/>
    <w:rsid w:val="00EF4091"/>
    <w:rsid w:val="00EF4151"/>
    <w:rsid w:val="00EF4613"/>
    <w:rsid w:val="00EF4A2F"/>
    <w:rsid w:val="00EF4D23"/>
    <w:rsid w:val="00EF4D98"/>
    <w:rsid w:val="00EF51CD"/>
    <w:rsid w:val="00EF530E"/>
    <w:rsid w:val="00EF5A5A"/>
    <w:rsid w:val="00EF62C4"/>
    <w:rsid w:val="00EF63FA"/>
    <w:rsid w:val="00EF6413"/>
    <w:rsid w:val="00EF6A21"/>
    <w:rsid w:val="00EF7AB9"/>
    <w:rsid w:val="00F0003B"/>
    <w:rsid w:val="00F00121"/>
    <w:rsid w:val="00F001A1"/>
    <w:rsid w:val="00F004B8"/>
    <w:rsid w:val="00F00CF2"/>
    <w:rsid w:val="00F016DB"/>
    <w:rsid w:val="00F01FE7"/>
    <w:rsid w:val="00F0243B"/>
    <w:rsid w:val="00F02A47"/>
    <w:rsid w:val="00F02F31"/>
    <w:rsid w:val="00F038C0"/>
    <w:rsid w:val="00F03E07"/>
    <w:rsid w:val="00F0458B"/>
    <w:rsid w:val="00F04620"/>
    <w:rsid w:val="00F0538E"/>
    <w:rsid w:val="00F05E75"/>
    <w:rsid w:val="00F0646A"/>
    <w:rsid w:val="00F064D7"/>
    <w:rsid w:val="00F0710C"/>
    <w:rsid w:val="00F07901"/>
    <w:rsid w:val="00F1005A"/>
    <w:rsid w:val="00F1084F"/>
    <w:rsid w:val="00F10921"/>
    <w:rsid w:val="00F110D4"/>
    <w:rsid w:val="00F111FA"/>
    <w:rsid w:val="00F1122B"/>
    <w:rsid w:val="00F1186C"/>
    <w:rsid w:val="00F12190"/>
    <w:rsid w:val="00F1362E"/>
    <w:rsid w:val="00F136DB"/>
    <w:rsid w:val="00F13AE5"/>
    <w:rsid w:val="00F13B50"/>
    <w:rsid w:val="00F13E4A"/>
    <w:rsid w:val="00F14143"/>
    <w:rsid w:val="00F1415E"/>
    <w:rsid w:val="00F148C9"/>
    <w:rsid w:val="00F15156"/>
    <w:rsid w:val="00F15CBF"/>
    <w:rsid w:val="00F16327"/>
    <w:rsid w:val="00F16A88"/>
    <w:rsid w:val="00F170DB"/>
    <w:rsid w:val="00F17509"/>
    <w:rsid w:val="00F1759B"/>
    <w:rsid w:val="00F176AC"/>
    <w:rsid w:val="00F1793E"/>
    <w:rsid w:val="00F2030B"/>
    <w:rsid w:val="00F2066A"/>
    <w:rsid w:val="00F20D4E"/>
    <w:rsid w:val="00F21432"/>
    <w:rsid w:val="00F21682"/>
    <w:rsid w:val="00F2173F"/>
    <w:rsid w:val="00F21AA7"/>
    <w:rsid w:val="00F237E1"/>
    <w:rsid w:val="00F240E9"/>
    <w:rsid w:val="00F242C7"/>
    <w:rsid w:val="00F249B0"/>
    <w:rsid w:val="00F24B37"/>
    <w:rsid w:val="00F260FD"/>
    <w:rsid w:val="00F26566"/>
    <w:rsid w:val="00F26BB8"/>
    <w:rsid w:val="00F26DAB"/>
    <w:rsid w:val="00F26E70"/>
    <w:rsid w:val="00F27143"/>
    <w:rsid w:val="00F2776F"/>
    <w:rsid w:val="00F27792"/>
    <w:rsid w:val="00F27919"/>
    <w:rsid w:val="00F279D0"/>
    <w:rsid w:val="00F27C05"/>
    <w:rsid w:val="00F27D43"/>
    <w:rsid w:val="00F30943"/>
    <w:rsid w:val="00F31289"/>
    <w:rsid w:val="00F315C3"/>
    <w:rsid w:val="00F31DA4"/>
    <w:rsid w:val="00F322B4"/>
    <w:rsid w:val="00F322CD"/>
    <w:rsid w:val="00F32A51"/>
    <w:rsid w:val="00F32CD6"/>
    <w:rsid w:val="00F32EBE"/>
    <w:rsid w:val="00F33561"/>
    <w:rsid w:val="00F34060"/>
    <w:rsid w:val="00F34785"/>
    <w:rsid w:val="00F34D1C"/>
    <w:rsid w:val="00F352B6"/>
    <w:rsid w:val="00F36A68"/>
    <w:rsid w:val="00F36EC4"/>
    <w:rsid w:val="00F370CC"/>
    <w:rsid w:val="00F37B3D"/>
    <w:rsid w:val="00F37FD4"/>
    <w:rsid w:val="00F40B48"/>
    <w:rsid w:val="00F40C47"/>
    <w:rsid w:val="00F40DC4"/>
    <w:rsid w:val="00F4150C"/>
    <w:rsid w:val="00F4176B"/>
    <w:rsid w:val="00F418E9"/>
    <w:rsid w:val="00F41ADD"/>
    <w:rsid w:val="00F41BA3"/>
    <w:rsid w:val="00F420B0"/>
    <w:rsid w:val="00F422DA"/>
    <w:rsid w:val="00F4298E"/>
    <w:rsid w:val="00F42D1F"/>
    <w:rsid w:val="00F43336"/>
    <w:rsid w:val="00F43BD4"/>
    <w:rsid w:val="00F43D83"/>
    <w:rsid w:val="00F4440F"/>
    <w:rsid w:val="00F444D7"/>
    <w:rsid w:val="00F44548"/>
    <w:rsid w:val="00F4492A"/>
    <w:rsid w:val="00F450DB"/>
    <w:rsid w:val="00F450EC"/>
    <w:rsid w:val="00F456BA"/>
    <w:rsid w:val="00F456BB"/>
    <w:rsid w:val="00F45A56"/>
    <w:rsid w:val="00F4604F"/>
    <w:rsid w:val="00F4615D"/>
    <w:rsid w:val="00F46224"/>
    <w:rsid w:val="00F46261"/>
    <w:rsid w:val="00F462CA"/>
    <w:rsid w:val="00F46414"/>
    <w:rsid w:val="00F46878"/>
    <w:rsid w:val="00F46902"/>
    <w:rsid w:val="00F46ECF"/>
    <w:rsid w:val="00F47580"/>
    <w:rsid w:val="00F47EFB"/>
    <w:rsid w:val="00F5046D"/>
    <w:rsid w:val="00F50728"/>
    <w:rsid w:val="00F508F7"/>
    <w:rsid w:val="00F50987"/>
    <w:rsid w:val="00F51283"/>
    <w:rsid w:val="00F51A8F"/>
    <w:rsid w:val="00F51CA1"/>
    <w:rsid w:val="00F51FD5"/>
    <w:rsid w:val="00F52C08"/>
    <w:rsid w:val="00F52CC8"/>
    <w:rsid w:val="00F530CC"/>
    <w:rsid w:val="00F53D4A"/>
    <w:rsid w:val="00F53E3F"/>
    <w:rsid w:val="00F54126"/>
    <w:rsid w:val="00F54936"/>
    <w:rsid w:val="00F54A89"/>
    <w:rsid w:val="00F54E84"/>
    <w:rsid w:val="00F5546D"/>
    <w:rsid w:val="00F555B2"/>
    <w:rsid w:val="00F55DEA"/>
    <w:rsid w:val="00F55E6D"/>
    <w:rsid w:val="00F56007"/>
    <w:rsid w:val="00F56066"/>
    <w:rsid w:val="00F56AA6"/>
    <w:rsid w:val="00F56D15"/>
    <w:rsid w:val="00F5706B"/>
    <w:rsid w:val="00F57C90"/>
    <w:rsid w:val="00F57E51"/>
    <w:rsid w:val="00F57E5D"/>
    <w:rsid w:val="00F6003D"/>
    <w:rsid w:val="00F60134"/>
    <w:rsid w:val="00F608D8"/>
    <w:rsid w:val="00F608F4"/>
    <w:rsid w:val="00F60A13"/>
    <w:rsid w:val="00F62187"/>
    <w:rsid w:val="00F625B0"/>
    <w:rsid w:val="00F62CB8"/>
    <w:rsid w:val="00F6321E"/>
    <w:rsid w:val="00F63657"/>
    <w:rsid w:val="00F63705"/>
    <w:rsid w:val="00F63CF6"/>
    <w:rsid w:val="00F63EC6"/>
    <w:rsid w:val="00F64A4E"/>
    <w:rsid w:val="00F64B77"/>
    <w:rsid w:val="00F6598F"/>
    <w:rsid w:val="00F65DF4"/>
    <w:rsid w:val="00F66168"/>
    <w:rsid w:val="00F6643E"/>
    <w:rsid w:val="00F67393"/>
    <w:rsid w:val="00F673B0"/>
    <w:rsid w:val="00F6740E"/>
    <w:rsid w:val="00F6746B"/>
    <w:rsid w:val="00F67D6E"/>
    <w:rsid w:val="00F67E9E"/>
    <w:rsid w:val="00F67FE9"/>
    <w:rsid w:val="00F701E5"/>
    <w:rsid w:val="00F702AD"/>
    <w:rsid w:val="00F70A8E"/>
    <w:rsid w:val="00F70E6A"/>
    <w:rsid w:val="00F71018"/>
    <w:rsid w:val="00F715E0"/>
    <w:rsid w:val="00F71C88"/>
    <w:rsid w:val="00F72217"/>
    <w:rsid w:val="00F724FD"/>
    <w:rsid w:val="00F72755"/>
    <w:rsid w:val="00F72857"/>
    <w:rsid w:val="00F72E86"/>
    <w:rsid w:val="00F73894"/>
    <w:rsid w:val="00F74432"/>
    <w:rsid w:val="00F75378"/>
    <w:rsid w:val="00F75585"/>
    <w:rsid w:val="00F75FEB"/>
    <w:rsid w:val="00F767A3"/>
    <w:rsid w:val="00F76E9B"/>
    <w:rsid w:val="00F7726F"/>
    <w:rsid w:val="00F802B3"/>
    <w:rsid w:val="00F80889"/>
    <w:rsid w:val="00F8114D"/>
    <w:rsid w:val="00F81CB7"/>
    <w:rsid w:val="00F81DC2"/>
    <w:rsid w:val="00F82C61"/>
    <w:rsid w:val="00F83565"/>
    <w:rsid w:val="00F836E1"/>
    <w:rsid w:val="00F83C44"/>
    <w:rsid w:val="00F83D1A"/>
    <w:rsid w:val="00F83D77"/>
    <w:rsid w:val="00F8419B"/>
    <w:rsid w:val="00F84328"/>
    <w:rsid w:val="00F844E0"/>
    <w:rsid w:val="00F847C3"/>
    <w:rsid w:val="00F84968"/>
    <w:rsid w:val="00F84EA3"/>
    <w:rsid w:val="00F85250"/>
    <w:rsid w:val="00F8528D"/>
    <w:rsid w:val="00F85688"/>
    <w:rsid w:val="00F85F2D"/>
    <w:rsid w:val="00F85F2E"/>
    <w:rsid w:val="00F85F90"/>
    <w:rsid w:val="00F86DEB"/>
    <w:rsid w:val="00F874CA"/>
    <w:rsid w:val="00F90416"/>
    <w:rsid w:val="00F910FB"/>
    <w:rsid w:val="00F9197B"/>
    <w:rsid w:val="00F919B2"/>
    <w:rsid w:val="00F922A3"/>
    <w:rsid w:val="00F932B5"/>
    <w:rsid w:val="00F94DF6"/>
    <w:rsid w:val="00F961C5"/>
    <w:rsid w:val="00F96455"/>
    <w:rsid w:val="00F968F5"/>
    <w:rsid w:val="00F97162"/>
    <w:rsid w:val="00F972B4"/>
    <w:rsid w:val="00F97B98"/>
    <w:rsid w:val="00F97C1F"/>
    <w:rsid w:val="00FA00F2"/>
    <w:rsid w:val="00FA05A3"/>
    <w:rsid w:val="00FA0D8A"/>
    <w:rsid w:val="00FA2686"/>
    <w:rsid w:val="00FA2E7F"/>
    <w:rsid w:val="00FA38EB"/>
    <w:rsid w:val="00FA496C"/>
    <w:rsid w:val="00FA4F35"/>
    <w:rsid w:val="00FA5579"/>
    <w:rsid w:val="00FA58E9"/>
    <w:rsid w:val="00FA6393"/>
    <w:rsid w:val="00FA6BBA"/>
    <w:rsid w:val="00FA6FAD"/>
    <w:rsid w:val="00FA6FF2"/>
    <w:rsid w:val="00FA70E6"/>
    <w:rsid w:val="00FA785A"/>
    <w:rsid w:val="00FA7DD3"/>
    <w:rsid w:val="00FB060C"/>
    <w:rsid w:val="00FB0A5A"/>
    <w:rsid w:val="00FB0AB4"/>
    <w:rsid w:val="00FB1A6A"/>
    <w:rsid w:val="00FB20B2"/>
    <w:rsid w:val="00FB27F6"/>
    <w:rsid w:val="00FB2806"/>
    <w:rsid w:val="00FB28F0"/>
    <w:rsid w:val="00FB2C00"/>
    <w:rsid w:val="00FB326B"/>
    <w:rsid w:val="00FB32D2"/>
    <w:rsid w:val="00FB3AB4"/>
    <w:rsid w:val="00FB3F22"/>
    <w:rsid w:val="00FB4ECA"/>
    <w:rsid w:val="00FB5361"/>
    <w:rsid w:val="00FB53A0"/>
    <w:rsid w:val="00FB585F"/>
    <w:rsid w:val="00FB62F6"/>
    <w:rsid w:val="00FB6318"/>
    <w:rsid w:val="00FB64B4"/>
    <w:rsid w:val="00FB6835"/>
    <w:rsid w:val="00FB7FC3"/>
    <w:rsid w:val="00FC039E"/>
    <w:rsid w:val="00FC09AD"/>
    <w:rsid w:val="00FC1005"/>
    <w:rsid w:val="00FC142C"/>
    <w:rsid w:val="00FC1B48"/>
    <w:rsid w:val="00FC1C03"/>
    <w:rsid w:val="00FC2079"/>
    <w:rsid w:val="00FC230E"/>
    <w:rsid w:val="00FC27B5"/>
    <w:rsid w:val="00FC29BD"/>
    <w:rsid w:val="00FC3085"/>
    <w:rsid w:val="00FC3343"/>
    <w:rsid w:val="00FC3C37"/>
    <w:rsid w:val="00FC4F77"/>
    <w:rsid w:val="00FC583B"/>
    <w:rsid w:val="00FC6080"/>
    <w:rsid w:val="00FC6782"/>
    <w:rsid w:val="00FC6987"/>
    <w:rsid w:val="00FC6EA3"/>
    <w:rsid w:val="00FC71BC"/>
    <w:rsid w:val="00FC78D2"/>
    <w:rsid w:val="00FD03F4"/>
    <w:rsid w:val="00FD0DEE"/>
    <w:rsid w:val="00FD0E3D"/>
    <w:rsid w:val="00FD10CC"/>
    <w:rsid w:val="00FD140F"/>
    <w:rsid w:val="00FD19B0"/>
    <w:rsid w:val="00FD1C95"/>
    <w:rsid w:val="00FD2072"/>
    <w:rsid w:val="00FD26F5"/>
    <w:rsid w:val="00FD2711"/>
    <w:rsid w:val="00FD3073"/>
    <w:rsid w:val="00FD34B6"/>
    <w:rsid w:val="00FD37DE"/>
    <w:rsid w:val="00FD41E4"/>
    <w:rsid w:val="00FD4420"/>
    <w:rsid w:val="00FD458F"/>
    <w:rsid w:val="00FD45F5"/>
    <w:rsid w:val="00FD4EC6"/>
    <w:rsid w:val="00FD55C3"/>
    <w:rsid w:val="00FD55E5"/>
    <w:rsid w:val="00FD569D"/>
    <w:rsid w:val="00FD5917"/>
    <w:rsid w:val="00FD5B3F"/>
    <w:rsid w:val="00FD6E43"/>
    <w:rsid w:val="00FD793A"/>
    <w:rsid w:val="00FE035E"/>
    <w:rsid w:val="00FE0574"/>
    <w:rsid w:val="00FE0579"/>
    <w:rsid w:val="00FE0C5D"/>
    <w:rsid w:val="00FE0C8F"/>
    <w:rsid w:val="00FE0E6E"/>
    <w:rsid w:val="00FE1B05"/>
    <w:rsid w:val="00FE1C1D"/>
    <w:rsid w:val="00FE1FB6"/>
    <w:rsid w:val="00FE24DC"/>
    <w:rsid w:val="00FE2DA7"/>
    <w:rsid w:val="00FE2E50"/>
    <w:rsid w:val="00FE2E62"/>
    <w:rsid w:val="00FE38B6"/>
    <w:rsid w:val="00FE3FAB"/>
    <w:rsid w:val="00FE40A8"/>
    <w:rsid w:val="00FE4C6E"/>
    <w:rsid w:val="00FE5165"/>
    <w:rsid w:val="00FE52F5"/>
    <w:rsid w:val="00FE58BE"/>
    <w:rsid w:val="00FE6492"/>
    <w:rsid w:val="00FE64F5"/>
    <w:rsid w:val="00FE655F"/>
    <w:rsid w:val="00FE6966"/>
    <w:rsid w:val="00FE6A7E"/>
    <w:rsid w:val="00FE6E14"/>
    <w:rsid w:val="00FE7625"/>
    <w:rsid w:val="00FE7B7F"/>
    <w:rsid w:val="00FE7CBF"/>
    <w:rsid w:val="00FF03E7"/>
    <w:rsid w:val="00FF04BE"/>
    <w:rsid w:val="00FF0D26"/>
    <w:rsid w:val="00FF1118"/>
    <w:rsid w:val="00FF1218"/>
    <w:rsid w:val="00FF1883"/>
    <w:rsid w:val="00FF1A93"/>
    <w:rsid w:val="00FF1D99"/>
    <w:rsid w:val="00FF2256"/>
    <w:rsid w:val="00FF268B"/>
    <w:rsid w:val="00FF2964"/>
    <w:rsid w:val="00FF2AD0"/>
    <w:rsid w:val="00FF2E02"/>
    <w:rsid w:val="00FF2F48"/>
    <w:rsid w:val="00FF305F"/>
    <w:rsid w:val="00FF3E76"/>
    <w:rsid w:val="00FF3F64"/>
    <w:rsid w:val="00FF4AF3"/>
    <w:rsid w:val="00FF4FB8"/>
    <w:rsid w:val="00FF5010"/>
    <w:rsid w:val="00FF51CD"/>
    <w:rsid w:val="00FF51ED"/>
    <w:rsid w:val="00FF5529"/>
    <w:rsid w:val="00FF5B5A"/>
    <w:rsid w:val="00FF74CB"/>
    <w:rsid w:val="00FF7AB3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05B9BD"/>
  <w15:chartTrackingRefBased/>
  <w15:docId w15:val="{2E7029AA-C81C-47F9-B8BD-254BA66D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norBidi" w:eastAsia="宋体" w:hAnsi="minorBidi" w:cs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107825"/>
    <w:pPr>
      <w:widowControl w:val="0"/>
      <w:spacing w:line="360" w:lineRule="auto"/>
      <w:ind w:firstLineChars="200" w:firstLine="200"/>
      <w:jc w:val="both"/>
    </w:pPr>
    <w:rPr>
      <w:spacing w:val="10"/>
      <w:kern w:val="2"/>
      <w:sz w:val="21"/>
      <w:szCs w:val="21"/>
    </w:rPr>
  </w:style>
  <w:style w:type="paragraph" w:styleId="1">
    <w:name w:val="heading 1"/>
    <w:basedOn w:val="a6"/>
    <w:next w:val="a6"/>
    <w:autoRedefine/>
    <w:qFormat/>
    <w:rsid w:val="001A0955"/>
    <w:pPr>
      <w:pageBreakBefore/>
      <w:widowControl/>
      <w:numPr>
        <w:numId w:val="8"/>
      </w:numPr>
      <w:spacing w:before="340" w:after="330" w:line="578" w:lineRule="auto"/>
      <w:ind w:firstLineChars="0"/>
      <w:outlineLvl w:val="0"/>
    </w:pPr>
    <w:rPr>
      <w:rFonts w:ascii="黑体" w:eastAsia="黑体"/>
      <w:b/>
      <w:bCs/>
      <w:kern w:val="0"/>
      <w:sz w:val="32"/>
      <w:szCs w:val="44"/>
    </w:rPr>
  </w:style>
  <w:style w:type="paragraph" w:styleId="2">
    <w:name w:val="heading 2"/>
    <w:basedOn w:val="a6"/>
    <w:next w:val="a6"/>
    <w:qFormat/>
    <w:rsid w:val="001A0955"/>
    <w:pPr>
      <w:widowControl/>
      <w:numPr>
        <w:ilvl w:val="1"/>
        <w:numId w:val="8"/>
      </w:numPr>
      <w:spacing w:before="260" w:after="260" w:line="415" w:lineRule="auto"/>
      <w:ind w:firstLineChars="0"/>
      <w:outlineLvl w:val="1"/>
    </w:pPr>
    <w:rPr>
      <w:rFonts w:eastAsia="黑体"/>
      <w:b/>
      <w:bCs/>
      <w:sz w:val="24"/>
      <w:szCs w:val="32"/>
    </w:rPr>
  </w:style>
  <w:style w:type="paragraph" w:styleId="3">
    <w:name w:val="heading 3"/>
    <w:basedOn w:val="a6"/>
    <w:next w:val="a6"/>
    <w:link w:val="3Char"/>
    <w:autoRedefine/>
    <w:qFormat/>
    <w:rsid w:val="00F767A3"/>
    <w:pPr>
      <w:keepNext/>
      <w:keepLines/>
      <w:numPr>
        <w:ilvl w:val="2"/>
        <w:numId w:val="8"/>
      </w:numPr>
      <w:spacing w:before="260" w:after="260"/>
      <w:ind w:firstLineChars="0"/>
      <w:outlineLvl w:val="2"/>
    </w:pPr>
    <w:rPr>
      <w:b/>
      <w:bCs/>
      <w:kern w:val="0"/>
      <w:szCs w:val="32"/>
    </w:rPr>
  </w:style>
  <w:style w:type="paragraph" w:styleId="4">
    <w:name w:val="heading 4"/>
    <w:basedOn w:val="a6"/>
    <w:next w:val="a6"/>
    <w:qFormat/>
    <w:rsid w:val="001A0955"/>
    <w:pPr>
      <w:keepNext/>
      <w:keepLines/>
      <w:numPr>
        <w:ilvl w:val="3"/>
        <w:numId w:val="8"/>
      </w:numPr>
      <w:spacing w:before="120" w:after="120"/>
      <w:ind w:firstLineChars="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6"/>
    <w:next w:val="a6"/>
    <w:link w:val="5Char"/>
    <w:qFormat/>
    <w:rsid w:val="001A0955"/>
    <w:pPr>
      <w:keepNext/>
      <w:keepLines/>
      <w:numPr>
        <w:ilvl w:val="4"/>
        <w:numId w:val="8"/>
      </w:numPr>
      <w:spacing w:before="280" w:after="290" w:line="376" w:lineRule="auto"/>
      <w:ind w:firstLineChars="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6"/>
    </w:pPr>
    <w:rPr>
      <w:b/>
      <w:bCs/>
      <w:sz w:val="24"/>
    </w:rPr>
  </w:style>
  <w:style w:type="paragraph" w:styleId="8">
    <w:name w:val="heading 8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6"/>
    <w:next w:val="a6"/>
    <w:qFormat/>
    <w:rsid w:val="00B4099E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5">
    <w:name w:val="四级标题"/>
    <w:basedOn w:val="4"/>
    <w:rsid w:val="008A10F6"/>
    <w:pPr>
      <w:numPr>
        <w:numId w:val="1"/>
      </w:numPr>
      <w:spacing w:before="0" w:after="0" w:line="240" w:lineRule="atLeast"/>
    </w:pPr>
    <w:rPr>
      <w:rFonts w:ascii="minorBidi" w:hAnsi="minorBidi"/>
    </w:rPr>
  </w:style>
  <w:style w:type="paragraph" w:styleId="aa">
    <w:name w:val="header"/>
    <w:basedOn w:val="a6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styleId="ab">
    <w:name w:val="Hyperlink"/>
    <w:uiPriority w:val="99"/>
    <w:rPr>
      <w:color w:val="0000FF"/>
      <w:u w:val="single"/>
    </w:rPr>
  </w:style>
  <w:style w:type="paragraph" w:styleId="13">
    <w:name w:val="toc 1"/>
    <w:basedOn w:val="a6"/>
    <w:next w:val="a6"/>
    <w:autoRedefine/>
    <w:uiPriority w:val="39"/>
    <w:rsid w:val="00AE16CD"/>
    <w:pPr>
      <w:spacing w:before="120" w:after="120" w:line="240" w:lineRule="auto"/>
      <w:jc w:val="left"/>
    </w:pPr>
    <w:rPr>
      <w:b/>
      <w:bCs/>
      <w:caps/>
      <w:sz w:val="20"/>
      <w:szCs w:val="20"/>
    </w:rPr>
  </w:style>
  <w:style w:type="paragraph" w:styleId="20">
    <w:name w:val="toc 2"/>
    <w:basedOn w:val="a6"/>
    <w:next w:val="a6"/>
    <w:autoRedefine/>
    <w:uiPriority w:val="39"/>
    <w:rsid w:val="00AE16CD"/>
    <w:pPr>
      <w:spacing w:line="240" w:lineRule="auto"/>
      <w:ind w:left="238"/>
      <w:jc w:val="left"/>
    </w:pPr>
    <w:rPr>
      <w:smallCaps/>
      <w:sz w:val="20"/>
      <w:szCs w:val="20"/>
    </w:rPr>
  </w:style>
  <w:style w:type="paragraph" w:styleId="30">
    <w:name w:val="toc 3"/>
    <w:basedOn w:val="a6"/>
    <w:next w:val="a6"/>
    <w:autoRedefine/>
    <w:uiPriority w:val="39"/>
    <w:rsid w:val="00793A6E"/>
    <w:pPr>
      <w:spacing w:line="240" w:lineRule="auto"/>
      <w:ind w:left="482"/>
      <w:jc w:val="left"/>
    </w:pPr>
    <w:rPr>
      <w:iCs/>
      <w:sz w:val="20"/>
      <w:szCs w:val="20"/>
    </w:rPr>
  </w:style>
  <w:style w:type="paragraph" w:styleId="ac">
    <w:name w:val="footer"/>
    <w:basedOn w:val="a6"/>
    <w:semiHidden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styleId="ad">
    <w:name w:val="page number"/>
    <w:basedOn w:val="a7"/>
    <w:semiHidden/>
  </w:style>
  <w:style w:type="paragraph" w:customStyle="1" w:styleId="ae">
    <w:name w:val="封面_文档名称"/>
    <w:basedOn w:val="a6"/>
    <w:semiHidden/>
    <w:rsid w:val="00AE16CD"/>
    <w:pPr>
      <w:ind w:left="-2" w:firstLine="2"/>
      <w:jc w:val="right"/>
    </w:pPr>
    <w:rPr>
      <w:rFonts w:ascii="黑体" w:eastAsia="黑体" w:cs="宋体"/>
      <w:sz w:val="72"/>
      <w:szCs w:val="20"/>
    </w:rPr>
  </w:style>
  <w:style w:type="character" w:customStyle="1" w:styleId="af">
    <w:name w:val="封面_文档编码"/>
    <w:semiHidden/>
    <w:rsid w:val="00A91D8F"/>
    <w:rPr>
      <w:b/>
      <w:bCs/>
      <w:kern w:val="0"/>
    </w:rPr>
  </w:style>
  <w:style w:type="paragraph" w:customStyle="1" w:styleId="af0">
    <w:name w:val="封面_公司地址电话"/>
    <w:basedOn w:val="a6"/>
    <w:semiHidden/>
    <w:rsid w:val="00A91D8F"/>
    <w:pPr>
      <w:spacing w:line="240" w:lineRule="auto"/>
    </w:pPr>
    <w:rPr>
      <w:rFonts w:cs="宋体"/>
      <w:szCs w:val="20"/>
    </w:rPr>
  </w:style>
  <w:style w:type="numbering" w:customStyle="1" w:styleId="a2">
    <w:name w:val="多级编号"/>
    <w:basedOn w:val="a9"/>
    <w:rsid w:val="00E9603D"/>
    <w:pPr>
      <w:numPr>
        <w:numId w:val="2"/>
      </w:numPr>
    </w:pPr>
  </w:style>
  <w:style w:type="table" w:customStyle="1" w:styleId="af1">
    <w:name w:val="表内虚线"/>
    <w:basedOn w:val="af2"/>
    <w:rsid w:val="009D5619"/>
    <w:tblPr>
      <w:tblStyleRow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nil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  <w:tblStylePr w:type="firstCol"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nil"/>
          <w:left w:val="nil"/>
          <w:bottom w:val="nil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af3">
    <w:name w:val="Table Theme"/>
    <w:basedOn w:val="a8"/>
    <w:rsid w:val="00574C3D"/>
    <w:pPr>
      <w:widowControl w:val="0"/>
      <w:spacing w:line="360" w:lineRule="auto"/>
      <w:ind w:firstLineChars="200" w:firstLine="200"/>
      <w:jc w:val="both"/>
    </w:pPr>
    <w:rPr>
      <w:spacing w:val="20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 w:line="36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eastAsia="黑体" w:hAnsi="Times New Roman"/>
        <w:sz w:val="21"/>
      </w:rPr>
      <w:tblPr/>
      <w:tcPr>
        <w:tcBorders>
          <w:top w:val="single" w:sz="4" w:space="0" w:color="auto"/>
          <w:left w:val="single" w:sz="4" w:space="0" w:color="auto"/>
          <w:bottom w:val="thinThickSmallGap" w:sz="12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CCCC"/>
      </w:tcPr>
    </w:tblStylePr>
  </w:style>
  <w:style w:type="numbering" w:customStyle="1" w:styleId="12">
    <w:name w:val="样式 多级符号1"/>
    <w:basedOn w:val="a9"/>
    <w:semiHidden/>
    <w:rsid w:val="008155D4"/>
    <w:pPr>
      <w:numPr>
        <w:numId w:val="3"/>
      </w:numPr>
    </w:pPr>
  </w:style>
  <w:style w:type="paragraph" w:styleId="40">
    <w:name w:val="toc 4"/>
    <w:basedOn w:val="a6"/>
    <w:next w:val="a6"/>
    <w:autoRedefine/>
    <w:semiHidden/>
    <w:rsid w:val="007713F4"/>
    <w:pPr>
      <w:ind w:left="720"/>
      <w:jc w:val="left"/>
    </w:pPr>
    <w:rPr>
      <w:sz w:val="18"/>
      <w:szCs w:val="18"/>
    </w:rPr>
  </w:style>
  <w:style w:type="paragraph" w:styleId="50">
    <w:name w:val="toc 5"/>
    <w:basedOn w:val="a6"/>
    <w:next w:val="a6"/>
    <w:autoRedefine/>
    <w:semiHidden/>
    <w:rsid w:val="007713F4"/>
    <w:pPr>
      <w:ind w:left="960"/>
      <w:jc w:val="left"/>
    </w:pPr>
    <w:rPr>
      <w:sz w:val="18"/>
      <w:szCs w:val="18"/>
    </w:rPr>
  </w:style>
  <w:style w:type="paragraph" w:styleId="60">
    <w:name w:val="toc 6"/>
    <w:basedOn w:val="a6"/>
    <w:next w:val="a6"/>
    <w:autoRedefine/>
    <w:semiHidden/>
    <w:rsid w:val="007713F4"/>
    <w:pPr>
      <w:ind w:left="1200"/>
      <w:jc w:val="left"/>
    </w:pPr>
    <w:rPr>
      <w:sz w:val="18"/>
      <w:szCs w:val="18"/>
    </w:rPr>
  </w:style>
  <w:style w:type="paragraph" w:styleId="70">
    <w:name w:val="toc 7"/>
    <w:basedOn w:val="a6"/>
    <w:next w:val="a6"/>
    <w:autoRedefine/>
    <w:semiHidden/>
    <w:rsid w:val="007713F4"/>
    <w:pPr>
      <w:ind w:left="1440"/>
      <w:jc w:val="left"/>
    </w:pPr>
    <w:rPr>
      <w:sz w:val="18"/>
      <w:szCs w:val="18"/>
    </w:rPr>
  </w:style>
  <w:style w:type="paragraph" w:styleId="80">
    <w:name w:val="toc 8"/>
    <w:basedOn w:val="a6"/>
    <w:next w:val="a6"/>
    <w:autoRedefine/>
    <w:semiHidden/>
    <w:rsid w:val="007713F4"/>
    <w:pPr>
      <w:ind w:left="1680"/>
      <w:jc w:val="left"/>
    </w:pPr>
    <w:rPr>
      <w:sz w:val="18"/>
      <w:szCs w:val="18"/>
    </w:rPr>
  </w:style>
  <w:style w:type="paragraph" w:styleId="90">
    <w:name w:val="toc 9"/>
    <w:basedOn w:val="a6"/>
    <w:next w:val="a6"/>
    <w:autoRedefine/>
    <w:semiHidden/>
    <w:rsid w:val="007713F4"/>
    <w:pPr>
      <w:ind w:left="1920"/>
      <w:jc w:val="left"/>
    </w:pPr>
    <w:rPr>
      <w:sz w:val="18"/>
      <w:szCs w:val="18"/>
    </w:rPr>
  </w:style>
  <w:style w:type="table" w:styleId="af2">
    <w:name w:val="Table Grid"/>
    <w:aliases w:val="无竖线"/>
    <w:basedOn w:val="a8"/>
    <w:rsid w:val="00960CF1"/>
    <w:pPr>
      <w:widowControl w:val="0"/>
      <w:adjustRightInd w:val="0"/>
      <w:snapToGrid w:val="0"/>
      <w:jc w:val="both"/>
    </w:pPr>
    <w:rPr>
      <w:sz w:val="21"/>
      <w:szCs w:val="21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jc w:val="both"/>
      </w:pPr>
      <w:rPr>
        <w:b w:val="0"/>
      </w:rPr>
      <w:tblPr/>
      <w:tcPr>
        <w:tcBorders>
          <w:top w:val="single" w:sz="4" w:space="0" w:color="auto"/>
          <w:left w:val="nil"/>
          <w:bottom w:val="thinThickSmallGap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CCCCCC"/>
        <w:vAlign w:val="center"/>
      </w:tcPr>
    </w:tblStylePr>
    <w:tblStylePr w:type="lastRow">
      <w:tblPr/>
      <w:tcPr>
        <w:tcBorders>
          <w:top w:val="thickThinSmallGap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E0E0E0"/>
      </w:tcPr>
    </w:tblStylePr>
  </w:style>
  <w:style w:type="paragraph" w:styleId="af4">
    <w:name w:val="Document Map"/>
    <w:basedOn w:val="a6"/>
    <w:semiHidden/>
    <w:rsid w:val="0003034D"/>
    <w:pPr>
      <w:shd w:val="clear" w:color="auto" w:fill="000080"/>
    </w:pPr>
  </w:style>
  <w:style w:type="paragraph" w:customStyle="1" w:styleId="af5">
    <w:name w:val="备注段落"/>
    <w:basedOn w:val="a6"/>
    <w:next w:val="a6"/>
    <w:rsid w:val="009B5020"/>
    <w:pPr>
      <w:pBdr>
        <w:top w:val="single" w:sz="4" w:space="1" w:color="auto"/>
        <w:bottom w:val="single" w:sz="4" w:space="1" w:color="auto"/>
      </w:pBdr>
      <w:snapToGrid w:val="0"/>
      <w:spacing w:line="240" w:lineRule="auto"/>
      <w:ind w:left="200" w:hangingChars="200" w:hanging="200"/>
    </w:pPr>
    <w:rPr>
      <w:rFonts w:eastAsia="楷体"/>
      <w:snapToGrid w:val="0"/>
      <w:spacing w:val="0"/>
      <w:kern w:val="0"/>
      <w:sz w:val="18"/>
    </w:rPr>
  </w:style>
  <w:style w:type="paragraph" w:customStyle="1" w:styleId="10">
    <w:name w:val="样式1"/>
    <w:basedOn w:val="a6"/>
    <w:semiHidden/>
    <w:rsid w:val="005B2E59"/>
    <w:pPr>
      <w:numPr>
        <w:numId w:val="4"/>
      </w:numPr>
    </w:pPr>
  </w:style>
  <w:style w:type="numbering" w:customStyle="1" w:styleId="11">
    <w:name w:val="当前列表1"/>
    <w:semiHidden/>
    <w:rsid w:val="000E5FAE"/>
    <w:pPr>
      <w:numPr>
        <w:numId w:val="5"/>
      </w:numPr>
    </w:pPr>
  </w:style>
  <w:style w:type="paragraph" w:styleId="a1">
    <w:name w:val="List"/>
    <w:basedOn w:val="a6"/>
    <w:rsid w:val="00BD543F"/>
    <w:pPr>
      <w:numPr>
        <w:numId w:val="6"/>
      </w:numPr>
      <w:ind w:firstLineChars="0" w:firstLine="0"/>
    </w:pPr>
  </w:style>
  <w:style w:type="paragraph" w:styleId="a3">
    <w:name w:val="caption"/>
    <w:basedOn w:val="a6"/>
    <w:next w:val="a6"/>
    <w:qFormat/>
    <w:rsid w:val="001A0955"/>
    <w:pPr>
      <w:numPr>
        <w:ilvl w:val="5"/>
        <w:numId w:val="8"/>
      </w:numPr>
      <w:ind w:firstLineChars="0"/>
      <w:jc w:val="center"/>
    </w:pPr>
    <w:rPr>
      <w:rFonts w:ascii="Arial" w:eastAsia="黑体" w:hAnsi="Arial" w:cs="Arial"/>
    </w:rPr>
  </w:style>
  <w:style w:type="numbering" w:styleId="a4">
    <w:name w:val="Outline List 3"/>
    <w:basedOn w:val="a9"/>
    <w:rsid w:val="00FB2806"/>
    <w:pPr>
      <w:numPr>
        <w:numId w:val="7"/>
      </w:numPr>
    </w:pPr>
  </w:style>
  <w:style w:type="paragraph" w:styleId="af6">
    <w:name w:val="Balloon Text"/>
    <w:basedOn w:val="a6"/>
    <w:semiHidden/>
    <w:rsid w:val="008D14F1"/>
    <w:pPr>
      <w:spacing w:line="240" w:lineRule="auto"/>
      <w:ind w:firstLineChars="0" w:firstLine="0"/>
    </w:pPr>
    <w:rPr>
      <w:spacing w:val="0"/>
      <w:sz w:val="18"/>
      <w:szCs w:val="18"/>
    </w:rPr>
  </w:style>
  <w:style w:type="character" w:customStyle="1" w:styleId="5Char">
    <w:name w:val="标题 5 Char"/>
    <w:link w:val="5"/>
    <w:rsid w:val="001A0955"/>
    <w:rPr>
      <w:rFonts w:eastAsia="黑体"/>
      <w:b/>
      <w:bCs/>
      <w:spacing w:val="10"/>
      <w:kern w:val="2"/>
      <w:sz w:val="21"/>
      <w:szCs w:val="28"/>
    </w:rPr>
  </w:style>
  <w:style w:type="character" w:customStyle="1" w:styleId="3Char">
    <w:name w:val="标题 3 Char"/>
    <w:link w:val="3"/>
    <w:rsid w:val="00F767A3"/>
    <w:rPr>
      <w:b/>
      <w:bCs/>
      <w:spacing w:val="10"/>
      <w:sz w:val="21"/>
      <w:szCs w:val="32"/>
    </w:rPr>
  </w:style>
  <w:style w:type="paragraph" w:customStyle="1" w:styleId="a0">
    <w:name w:val="细项列表"/>
    <w:basedOn w:val="a1"/>
    <w:rsid w:val="008900AD"/>
    <w:pPr>
      <w:numPr>
        <w:numId w:val="9"/>
      </w:numPr>
    </w:pPr>
    <w:rPr>
      <w:spacing w:val="0"/>
      <w:szCs w:val="24"/>
    </w:rPr>
  </w:style>
  <w:style w:type="paragraph" w:customStyle="1" w:styleId="a">
    <w:name w:val="独立小标题"/>
    <w:basedOn w:val="a6"/>
    <w:rsid w:val="00174FA0"/>
    <w:pPr>
      <w:numPr>
        <w:numId w:val="10"/>
      </w:numPr>
      <w:ind w:firstLineChars="0" w:firstLine="0"/>
    </w:pPr>
  </w:style>
  <w:style w:type="table" w:styleId="21">
    <w:name w:val="Table Colorful 2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2">
    <w:name w:val="Table Simple 3"/>
    <w:basedOn w:val="a8"/>
    <w:rsid w:val="005370C0"/>
    <w:pPr>
      <w:widowControl w:val="0"/>
      <w:spacing w:line="360" w:lineRule="auto"/>
      <w:ind w:firstLineChars="200" w:firstLine="20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7">
    <w:name w:val="Table Elegant"/>
    <w:basedOn w:val="a8"/>
    <w:rsid w:val="00C31BFA"/>
    <w:pPr>
      <w:widowControl w:val="0"/>
      <w:ind w:firstLineChars="200" w:firstLine="20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Light List"/>
    <w:basedOn w:val="a8"/>
    <w:uiPriority w:val="61"/>
    <w:rsid w:val="00FB6835"/>
    <w:rPr>
      <w:rFonts w:ascii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customStyle="1" w:styleId="Char">
    <w:name w:val="页眉 Char"/>
    <w:link w:val="aa"/>
    <w:uiPriority w:val="99"/>
    <w:rsid w:val="00E97C2E"/>
    <w:rPr>
      <w:spacing w:val="10"/>
      <w:kern w:val="2"/>
      <w:sz w:val="18"/>
    </w:rPr>
  </w:style>
  <w:style w:type="character" w:customStyle="1" w:styleId="def">
    <w:name w:val="def"/>
    <w:basedOn w:val="a7"/>
    <w:rsid w:val="0071768A"/>
  </w:style>
  <w:style w:type="character" w:styleId="af9">
    <w:name w:val="annotation reference"/>
    <w:rsid w:val="00460BD2"/>
    <w:rPr>
      <w:sz w:val="21"/>
      <w:szCs w:val="21"/>
    </w:rPr>
  </w:style>
  <w:style w:type="paragraph" w:styleId="afa">
    <w:name w:val="annotation text"/>
    <w:basedOn w:val="a6"/>
    <w:link w:val="Char0"/>
    <w:rsid w:val="00460BD2"/>
    <w:pPr>
      <w:jc w:val="left"/>
    </w:pPr>
  </w:style>
  <w:style w:type="character" w:customStyle="1" w:styleId="Char0">
    <w:name w:val="批注文字 Char"/>
    <w:link w:val="afa"/>
    <w:rsid w:val="00460BD2"/>
    <w:rPr>
      <w:spacing w:val="10"/>
      <w:kern w:val="2"/>
      <w:sz w:val="21"/>
      <w:szCs w:val="21"/>
    </w:rPr>
  </w:style>
  <w:style w:type="paragraph" w:styleId="afb">
    <w:name w:val="annotation subject"/>
    <w:basedOn w:val="afa"/>
    <w:next w:val="afa"/>
    <w:link w:val="Char1"/>
    <w:rsid w:val="00460BD2"/>
    <w:rPr>
      <w:b/>
      <w:bCs/>
    </w:rPr>
  </w:style>
  <w:style w:type="character" w:customStyle="1" w:styleId="Char1">
    <w:name w:val="批注主题 Char"/>
    <w:link w:val="afb"/>
    <w:rsid w:val="00460BD2"/>
    <w:rPr>
      <w:b/>
      <w:bCs/>
      <w:spacing w:val="10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5432">
              <w:marLeft w:val="0"/>
              <w:marRight w:val="0"/>
              <w:marTop w:val="0"/>
              <w:marBottom w:val="0"/>
              <w:divBdr>
                <w:top w:val="single" w:sz="6" w:space="15" w:color="DDDDDD"/>
                <w:left w:val="single" w:sz="6" w:space="15" w:color="DDDDDD"/>
                <w:bottom w:val="single" w:sz="6" w:space="15" w:color="DDDDDD"/>
                <w:right w:val="single" w:sz="6" w:space="15" w:color="DDDDDD"/>
              </w:divBdr>
            </w:div>
          </w:divsChild>
        </w:div>
      </w:divsChild>
    </w:div>
    <w:div w:id="9162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2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71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6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53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91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4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956;&#22522;&#36719;&#20214;\TS-XM200601-&#26825;&#30005;PPMS&#23454;&#26045;\98.&#25991;&#20214;&#27169;&#26495;\&#25991;&#26723;&#35268;&#3353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DBD286-C516-4B9D-9386-F96A675CF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文档规范.dot</Template>
  <TotalTime>5667</TotalTime>
  <Pages>1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Links>
    <vt:vector size="138" baseType="variant"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_Toc416187968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_Toc416187967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_Toc416187966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_Toc416187965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_Toc416187964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_Toc416187963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_Toc416187962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_Toc416187961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_Toc416187960</vt:lpwstr>
      </vt:variant>
      <vt:variant>
        <vt:i4>1376307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_Toc416187959</vt:lpwstr>
      </vt:variant>
      <vt:variant>
        <vt:i4>1376307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_Toc416187958</vt:lpwstr>
      </vt:variant>
      <vt:variant>
        <vt:i4>1376307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_Toc416187957</vt:lpwstr>
      </vt:variant>
      <vt:variant>
        <vt:i4>1376307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_Toc416187956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_Toc416187955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_Toc416187954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_Toc416187953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_Toc416187952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_Toc416187951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_Toc416187950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_Toc416187949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_Toc416187948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_Toc416187947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_Toc416187946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安全生产标准化数据库结构设计文档</dc:title>
  <dc:subject/>
  <dc:creator>林峰</dc:creator>
  <cp:keywords/>
  <dc:description/>
  <cp:lastModifiedBy>林峰</cp:lastModifiedBy>
  <cp:revision>78</cp:revision>
  <dcterms:created xsi:type="dcterms:W3CDTF">2015-04-22T03:11:00Z</dcterms:created>
  <dcterms:modified xsi:type="dcterms:W3CDTF">2015-06-29T01:22:00Z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档编号">
    <vt:lpwstr>TEC-TB-20090601</vt:lpwstr>
  </property>
</Properties>
</file>