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2FC7160B" w14:textId="77777777" w:rsidR="00867F11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6766371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1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数据结构模型说明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03A55EF8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2" w:history="1">
        <w:r w:rsidR="00867F11" w:rsidRPr="00F20EB7">
          <w:rPr>
            <w:rStyle w:val="ab"/>
            <w:rFonts w:ascii="黑体"/>
            <w:noProof/>
          </w:rPr>
          <w:t>1.1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数据关系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A3901B1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3" w:history="1">
        <w:r w:rsidR="00867F11" w:rsidRPr="00F20EB7">
          <w:rPr>
            <w:rStyle w:val="ab"/>
            <w:rFonts w:ascii="黑体"/>
            <w:noProof/>
          </w:rPr>
          <w:t>1.2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字段类型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7802ECF1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4" w:history="1">
        <w:r w:rsidR="00867F11" w:rsidRPr="00F20EB7">
          <w:rPr>
            <w:rStyle w:val="ab"/>
            <w:rFonts w:ascii="黑体"/>
            <w:noProof/>
          </w:rPr>
          <w:t>1.3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固定字段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3</w:t>
        </w:r>
        <w:r w:rsidR="00867F11">
          <w:rPr>
            <w:noProof/>
            <w:webHidden/>
          </w:rPr>
          <w:fldChar w:fldCharType="end"/>
        </w:r>
      </w:hyperlink>
    </w:p>
    <w:p w14:paraId="2348CD51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5" w:history="1">
        <w:r w:rsidR="00867F11" w:rsidRPr="00F20EB7">
          <w:rPr>
            <w:rStyle w:val="ab"/>
            <w:rFonts w:ascii="黑体"/>
            <w:noProof/>
          </w:rPr>
          <w:t>1.4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示例表格</w:t>
        </w:r>
        <w:r w:rsidR="00867F11" w:rsidRPr="00F20EB7">
          <w:rPr>
            <w:rStyle w:val="ab"/>
            <w:noProof/>
          </w:rPr>
          <w:t>(</w:t>
        </w:r>
        <w:r w:rsidR="00867F11" w:rsidRPr="00F20EB7">
          <w:rPr>
            <w:rStyle w:val="ab"/>
            <w:rFonts w:hint="eastAsia"/>
            <w:noProof/>
          </w:rPr>
          <w:t>供拷贝使用</w:t>
        </w:r>
        <w:r w:rsidR="00867F11" w:rsidRPr="00F20EB7">
          <w:rPr>
            <w:rStyle w:val="ab"/>
            <w:noProof/>
          </w:rPr>
          <w:t>)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4</w:t>
        </w:r>
        <w:r w:rsidR="00867F11">
          <w:rPr>
            <w:noProof/>
            <w:webHidden/>
          </w:rPr>
          <w:fldChar w:fldCharType="end"/>
        </w:r>
      </w:hyperlink>
    </w:p>
    <w:p w14:paraId="3AF96854" w14:textId="77777777" w:rsidR="00867F11" w:rsidRDefault="00461735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76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2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数据表详细设计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0D24386F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7" w:history="1">
        <w:r w:rsidR="00867F11" w:rsidRPr="00F20EB7">
          <w:rPr>
            <w:rStyle w:val="ab"/>
            <w:rFonts w:ascii="黑体"/>
            <w:noProof/>
          </w:rPr>
          <w:t>2.1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 </w:t>
        </w:r>
        <w:r w:rsidR="00867F11" w:rsidRPr="00F20EB7">
          <w:rPr>
            <w:rStyle w:val="ab"/>
            <w:rFonts w:hint="eastAsia"/>
            <w:noProof/>
          </w:rPr>
          <w:t>企业租户表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5</w:t>
        </w:r>
        <w:r w:rsidR="00867F11">
          <w:rPr>
            <w:noProof/>
            <w:webHidden/>
          </w:rPr>
          <w:fldChar w:fldCharType="end"/>
        </w:r>
      </w:hyperlink>
    </w:p>
    <w:p w14:paraId="4195AC9A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8" w:history="1">
        <w:r w:rsidR="00867F11" w:rsidRPr="00F20EB7">
          <w:rPr>
            <w:rStyle w:val="ab"/>
            <w:rFonts w:ascii="黑体"/>
            <w:noProof/>
          </w:rPr>
          <w:t>2.2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SYS_TENANT_E_USER </w:t>
        </w:r>
        <w:r w:rsidR="00867F11" w:rsidRPr="00F20EB7">
          <w:rPr>
            <w:rStyle w:val="ab"/>
            <w:rFonts w:hint="eastAsia"/>
            <w:noProof/>
          </w:rPr>
          <w:t>企业用户表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260B6537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79" w:history="1">
        <w:r w:rsidR="00867F11" w:rsidRPr="00F20EB7">
          <w:rPr>
            <w:rStyle w:val="ab"/>
            <w:rFonts w:ascii="黑体"/>
            <w:noProof/>
          </w:rPr>
          <w:t>2.3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SYS_TENANT_E_CONTACT </w:t>
        </w:r>
        <w:r w:rsidR="00867F11" w:rsidRPr="00F20EB7">
          <w:rPr>
            <w:rStyle w:val="ab"/>
            <w:rFonts w:hint="eastAsia"/>
            <w:noProof/>
          </w:rPr>
          <w:t>企业联系方式表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_Toc416766379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6</w:t>
        </w:r>
        <w:r w:rsidR="00867F11">
          <w:rPr>
            <w:noProof/>
            <w:webHidden/>
          </w:rPr>
          <w:fldChar w:fldCharType="end"/>
        </w:r>
      </w:hyperlink>
    </w:p>
    <w:p w14:paraId="1E36BD95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0" w:history="1">
        <w:r w:rsidR="00867F11" w:rsidRPr="00F20EB7">
          <w:rPr>
            <w:rStyle w:val="ab"/>
            <w:rFonts w:ascii="黑体"/>
            <w:noProof/>
          </w:rPr>
          <w:t>2.4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SYS_TENANT_E_PROFESSION </w:t>
        </w:r>
        <w:r w:rsidR="00867F11" w:rsidRPr="00F20EB7">
          <w:rPr>
            <w:rStyle w:val="ab"/>
            <w:rFonts w:hint="eastAsia"/>
            <w:noProof/>
          </w:rPr>
          <w:t>企业所属专业表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3513C55C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1" w:history="1">
        <w:r w:rsidR="00867F11" w:rsidRPr="00F20EB7">
          <w:rPr>
            <w:rStyle w:val="ab"/>
            <w:rFonts w:ascii="黑体"/>
            <w:noProof/>
          </w:rPr>
          <w:t>2.5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 </w:t>
        </w:r>
        <w:r w:rsidR="00867F11" w:rsidRPr="00F20EB7">
          <w:rPr>
            <w:rStyle w:val="ab"/>
            <w:rFonts w:hint="eastAsia"/>
            <w:noProof/>
          </w:rPr>
          <w:t>评审租户表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7</w:t>
        </w:r>
        <w:r w:rsidR="00867F11">
          <w:rPr>
            <w:noProof/>
            <w:webHidden/>
          </w:rPr>
          <w:fldChar w:fldCharType="end"/>
        </w:r>
      </w:hyperlink>
    </w:p>
    <w:p w14:paraId="52873828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2" w:history="1">
        <w:r w:rsidR="00867F11" w:rsidRPr="00F20EB7">
          <w:rPr>
            <w:rStyle w:val="ab"/>
            <w:rFonts w:ascii="黑体"/>
            <w:noProof/>
          </w:rPr>
          <w:t>2.6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SYS_TENANT_R_USER </w:t>
        </w:r>
        <w:r w:rsidR="00867F11" w:rsidRPr="00F20EB7">
          <w:rPr>
            <w:rStyle w:val="ab"/>
            <w:rFonts w:hint="eastAsia"/>
            <w:noProof/>
          </w:rPr>
          <w:t>评审专家信息表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882394A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3" w:history="1">
        <w:r w:rsidR="00867F11" w:rsidRPr="00F20EB7">
          <w:rPr>
            <w:rStyle w:val="ab"/>
            <w:rFonts w:ascii="黑体"/>
            <w:noProof/>
          </w:rPr>
          <w:t>2.7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SYS_TENANT_R_CONTACT </w:t>
        </w:r>
        <w:r w:rsidR="00867F11" w:rsidRPr="00F20EB7">
          <w:rPr>
            <w:rStyle w:val="ab"/>
            <w:rFonts w:hint="eastAsia"/>
            <w:noProof/>
          </w:rPr>
          <w:t>评审机构联系方式表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8</w:t>
        </w:r>
        <w:r w:rsidR="00867F11">
          <w:rPr>
            <w:noProof/>
            <w:webHidden/>
          </w:rPr>
          <w:fldChar w:fldCharType="end"/>
        </w:r>
      </w:hyperlink>
    </w:p>
    <w:p w14:paraId="26DC8ECC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4" w:history="1">
        <w:r w:rsidR="00867F11" w:rsidRPr="00F20EB7">
          <w:rPr>
            <w:rStyle w:val="ab"/>
            <w:rFonts w:ascii="黑体"/>
            <w:noProof/>
          </w:rPr>
          <w:t>2.8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SYS_TENANT_R_PROFESSION </w:t>
        </w:r>
        <w:r w:rsidR="00867F11" w:rsidRPr="00F20EB7">
          <w:rPr>
            <w:rStyle w:val="ab"/>
            <w:rFonts w:hint="eastAsia"/>
            <w:noProof/>
          </w:rPr>
          <w:t>评审机构评审专业表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765EE373" w14:textId="77777777" w:rsidR="00867F11" w:rsidRDefault="00461735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5" w:history="1">
        <w:r w:rsidR="00867F11" w:rsidRPr="00F20EB7">
          <w:rPr>
            <w:rStyle w:val="ab"/>
            <w:rFonts w:ascii="黑体"/>
            <w:noProof/>
          </w:rPr>
          <w:t>2.9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 </w:t>
        </w:r>
        <w:r w:rsidR="00867F11" w:rsidRPr="00F20EB7">
          <w:rPr>
            <w:rStyle w:val="ab"/>
            <w:rFonts w:hint="eastAsia"/>
            <w:noProof/>
          </w:rPr>
          <w:t>政府租户表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3148AD96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6" w:history="1">
        <w:r w:rsidR="00867F11" w:rsidRPr="00F20EB7">
          <w:rPr>
            <w:rStyle w:val="ab"/>
            <w:rFonts w:ascii="黑体"/>
            <w:noProof/>
          </w:rPr>
          <w:t>2.10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SYS_TENANT_G_USER </w:t>
        </w:r>
        <w:r w:rsidR="00867F11" w:rsidRPr="00F20EB7">
          <w:rPr>
            <w:rStyle w:val="ab"/>
            <w:rFonts w:hint="eastAsia"/>
            <w:noProof/>
          </w:rPr>
          <w:t>政府用户表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9</w:t>
        </w:r>
        <w:r w:rsidR="00867F11">
          <w:rPr>
            <w:noProof/>
            <w:webHidden/>
          </w:rPr>
          <w:fldChar w:fldCharType="end"/>
        </w:r>
      </w:hyperlink>
    </w:p>
    <w:p w14:paraId="4C38223E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7" w:history="1">
        <w:r w:rsidR="00867F11" w:rsidRPr="00F20EB7">
          <w:rPr>
            <w:rStyle w:val="ab"/>
            <w:rFonts w:ascii="黑体"/>
            <w:noProof/>
          </w:rPr>
          <w:t>2.11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SYS_USER </w:t>
        </w:r>
        <w:r w:rsidR="00867F11" w:rsidRPr="00F20EB7">
          <w:rPr>
            <w:rStyle w:val="ab"/>
            <w:rFonts w:hint="eastAsia"/>
            <w:noProof/>
          </w:rPr>
          <w:t>系统用户信息表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20867AB1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8" w:history="1">
        <w:r w:rsidR="00867F11" w:rsidRPr="00F20EB7">
          <w:rPr>
            <w:rStyle w:val="ab"/>
            <w:rFonts w:ascii="黑体"/>
            <w:noProof/>
          </w:rPr>
          <w:t>2.12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SYS_AUDIT_LOG </w:t>
        </w:r>
        <w:r w:rsidR="00867F11" w:rsidRPr="00F20EB7">
          <w:rPr>
            <w:rStyle w:val="ab"/>
            <w:rFonts w:hint="eastAsia"/>
            <w:noProof/>
          </w:rPr>
          <w:t>系统日志表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10</w:t>
        </w:r>
        <w:r w:rsidR="00867F11">
          <w:rPr>
            <w:noProof/>
            <w:webHidden/>
          </w:rPr>
          <w:fldChar w:fldCharType="end"/>
        </w:r>
      </w:hyperlink>
    </w:p>
    <w:p w14:paraId="621DADCB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89" w:history="1">
        <w:r w:rsidR="00867F11" w:rsidRPr="00F20EB7">
          <w:rPr>
            <w:rStyle w:val="ab"/>
            <w:rFonts w:ascii="黑体"/>
            <w:noProof/>
          </w:rPr>
          <w:t>2.13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SYS_PARA_SINGLE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单值表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_Toc416766389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27A12841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0" w:history="1">
        <w:r w:rsidR="00867F11" w:rsidRPr="00F20EB7">
          <w:rPr>
            <w:rStyle w:val="ab"/>
            <w:rFonts w:ascii="黑体"/>
            <w:noProof/>
          </w:rPr>
          <w:t>2.14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SYS_PARA_MULTI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多值表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C92017B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1" w:history="1">
        <w:r w:rsidR="00867F11" w:rsidRPr="00F20EB7">
          <w:rPr>
            <w:rStyle w:val="ab"/>
            <w:rFonts w:ascii="黑体"/>
            <w:noProof/>
          </w:rPr>
          <w:t>2.15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SYS_PARA_TREE </w:t>
        </w:r>
        <w:r w:rsidR="00867F11" w:rsidRPr="00F20EB7">
          <w:rPr>
            <w:rStyle w:val="ab"/>
            <w:rFonts w:hint="eastAsia"/>
            <w:noProof/>
          </w:rPr>
          <w:t>系统参数</w:t>
        </w:r>
        <w:r w:rsidR="00867F11" w:rsidRPr="00F20EB7">
          <w:rPr>
            <w:rStyle w:val="ab"/>
            <w:noProof/>
          </w:rPr>
          <w:t>_</w:t>
        </w:r>
        <w:r w:rsidR="00867F11" w:rsidRPr="00F20EB7">
          <w:rPr>
            <w:rStyle w:val="ab"/>
            <w:rFonts w:hint="eastAsia"/>
            <w:noProof/>
          </w:rPr>
          <w:t>树状表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_Toc416766391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384FAA8B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2" w:history="1">
        <w:r w:rsidR="00867F11" w:rsidRPr="00F20EB7">
          <w:rPr>
            <w:rStyle w:val="ab"/>
            <w:rFonts w:ascii="黑体"/>
            <w:noProof/>
          </w:rPr>
          <w:t>2.16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SYS_PARA_AREA </w:t>
        </w:r>
        <w:r w:rsidR="00867F11" w:rsidRPr="00F20EB7">
          <w:rPr>
            <w:rStyle w:val="ab"/>
            <w:rFonts w:hint="eastAsia"/>
            <w:noProof/>
          </w:rPr>
          <w:t>地区信息表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_Toc416766392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11</w:t>
        </w:r>
        <w:r w:rsidR="00867F11">
          <w:rPr>
            <w:noProof/>
            <w:webHidden/>
          </w:rPr>
          <w:fldChar w:fldCharType="end"/>
        </w:r>
      </w:hyperlink>
    </w:p>
    <w:p w14:paraId="634E6ED6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3" w:history="1">
        <w:r w:rsidR="00867F11" w:rsidRPr="00F20EB7">
          <w:rPr>
            <w:rStyle w:val="ab"/>
            <w:rFonts w:ascii="黑体"/>
            <w:noProof/>
          </w:rPr>
          <w:t>2.17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SSM_TENANT_LOG </w:t>
        </w:r>
        <w:r w:rsidR="00867F11" w:rsidRPr="00F20EB7">
          <w:rPr>
            <w:rStyle w:val="ab"/>
            <w:rFonts w:hint="eastAsia"/>
            <w:noProof/>
          </w:rPr>
          <w:t>日志表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_Toc416766393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52FEE780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4" w:history="1">
        <w:r w:rsidR="00867F11" w:rsidRPr="00F20EB7">
          <w:rPr>
            <w:rStyle w:val="ab"/>
            <w:rFonts w:ascii="黑体"/>
            <w:noProof/>
          </w:rPr>
          <w:t>2.18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SSM_TENANT_E_STANDARD </w:t>
        </w:r>
        <w:r w:rsidR="00867F11" w:rsidRPr="00F20EB7">
          <w:rPr>
            <w:rStyle w:val="ab"/>
            <w:rFonts w:hint="eastAsia"/>
            <w:noProof/>
          </w:rPr>
          <w:t>企业达标情况表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_Toc416766394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1803F896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5" w:history="1">
        <w:r w:rsidR="00867F11" w:rsidRPr="00F20EB7">
          <w:rPr>
            <w:rStyle w:val="ab"/>
            <w:rFonts w:ascii="黑体"/>
            <w:noProof/>
          </w:rPr>
          <w:t>2.19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 </w:t>
        </w:r>
        <w:r w:rsidR="00867F11" w:rsidRPr="00F20EB7">
          <w:rPr>
            <w:rStyle w:val="ab"/>
            <w:rFonts w:hint="eastAsia"/>
            <w:noProof/>
          </w:rPr>
          <w:t>通知公告表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_Toc416766395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12</w:t>
        </w:r>
        <w:r w:rsidR="00867F11">
          <w:rPr>
            <w:noProof/>
            <w:webHidden/>
          </w:rPr>
          <w:fldChar w:fldCharType="end"/>
        </w:r>
      </w:hyperlink>
    </w:p>
    <w:p w14:paraId="6B645939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6" w:history="1">
        <w:r w:rsidR="00867F11" w:rsidRPr="00F20EB7">
          <w:rPr>
            <w:rStyle w:val="ab"/>
            <w:rFonts w:ascii="黑体"/>
            <w:noProof/>
          </w:rPr>
          <w:t>2.20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SSM_NOTICE_COMMENTS </w:t>
        </w:r>
        <w:r w:rsidR="00867F11" w:rsidRPr="00F20EB7">
          <w:rPr>
            <w:rStyle w:val="ab"/>
            <w:rFonts w:hint="eastAsia"/>
            <w:noProof/>
          </w:rPr>
          <w:t>通知公告评论表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_Toc416766396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03BFCB88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7" w:history="1">
        <w:r w:rsidR="00867F11" w:rsidRPr="00F20EB7">
          <w:rPr>
            <w:rStyle w:val="ab"/>
            <w:rFonts w:ascii="黑体"/>
            <w:noProof/>
          </w:rPr>
          <w:t>2.21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SSM_KNOWLEDGE_SORT </w:t>
        </w:r>
        <w:r w:rsidR="00867F11" w:rsidRPr="00F20EB7">
          <w:rPr>
            <w:rStyle w:val="ab"/>
            <w:rFonts w:hint="eastAsia"/>
            <w:noProof/>
          </w:rPr>
          <w:t>知识库分类表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_Toc416766397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FEFE291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398" w:history="1">
        <w:r w:rsidR="00867F11" w:rsidRPr="00F20EB7">
          <w:rPr>
            <w:rStyle w:val="ab"/>
            <w:rFonts w:ascii="黑体"/>
            <w:noProof/>
          </w:rPr>
          <w:t>2.22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noProof/>
          </w:rPr>
          <w:t xml:space="preserve">SSM_KNOWLEDGE_FILE </w:t>
        </w:r>
        <w:r w:rsidR="00867F11" w:rsidRPr="00F20EB7">
          <w:rPr>
            <w:rStyle w:val="ab"/>
            <w:rFonts w:hint="eastAsia"/>
            <w:noProof/>
          </w:rPr>
          <w:t>知识库文件表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_Toc416766398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13</w:t>
        </w:r>
        <w:r w:rsidR="00867F11">
          <w:rPr>
            <w:noProof/>
            <w:webHidden/>
          </w:rPr>
          <w:fldChar w:fldCharType="end"/>
        </w:r>
      </w:hyperlink>
    </w:p>
    <w:p w14:paraId="60D3BD6D" w14:textId="77777777" w:rsidR="00867F11" w:rsidRDefault="00461735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16766399" w:history="1">
        <w:r w:rsidR="00867F11" w:rsidRPr="00F20EB7">
          <w:rPr>
            <w:rStyle w:val="ab"/>
            <w:rFonts w:hint="eastAsia"/>
            <w:noProof/>
          </w:rPr>
          <w:t>第</w:t>
        </w:r>
        <w:r w:rsidR="00867F11" w:rsidRPr="00F20EB7">
          <w:rPr>
            <w:rStyle w:val="ab"/>
            <w:rFonts w:hint="eastAsia"/>
            <w:noProof/>
          </w:rPr>
          <w:t xml:space="preserve"> 3 </w:t>
        </w:r>
        <w:r w:rsidR="00867F11" w:rsidRPr="00F20EB7">
          <w:rPr>
            <w:rStyle w:val="ab"/>
            <w:rFonts w:hint="eastAsia"/>
            <w:noProof/>
          </w:rPr>
          <w:t>章</w:t>
        </w:r>
        <w:r w:rsidR="00867F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视图设计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_Toc416766399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3616D60A" w14:textId="77777777" w:rsidR="00867F11" w:rsidRDefault="00461735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16766400" w:history="1">
        <w:r w:rsidR="00867F11" w:rsidRPr="00F20EB7">
          <w:rPr>
            <w:rStyle w:val="ab"/>
            <w:rFonts w:ascii="黑体"/>
            <w:noProof/>
          </w:rPr>
          <w:t>3.1</w:t>
        </w:r>
        <w:r w:rsidR="00867F11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867F11" w:rsidRPr="00F20EB7">
          <w:rPr>
            <w:rStyle w:val="ab"/>
            <w:rFonts w:hint="eastAsia"/>
            <w:noProof/>
          </w:rPr>
          <w:t>视图物理名</w:t>
        </w:r>
        <w:r w:rsidR="00867F11" w:rsidRPr="00F20EB7">
          <w:rPr>
            <w:rStyle w:val="ab"/>
            <w:noProof/>
          </w:rPr>
          <w:t xml:space="preserve"> </w:t>
        </w:r>
        <w:r w:rsidR="00867F11" w:rsidRPr="00F20EB7">
          <w:rPr>
            <w:rStyle w:val="ab"/>
            <w:rFonts w:hint="eastAsia"/>
            <w:noProof/>
          </w:rPr>
          <w:t>视图中文名</w:t>
        </w:r>
        <w:r w:rsidR="00867F11">
          <w:rPr>
            <w:noProof/>
            <w:webHidden/>
          </w:rPr>
          <w:tab/>
        </w:r>
        <w:r w:rsidR="00867F11">
          <w:rPr>
            <w:noProof/>
            <w:webHidden/>
          </w:rPr>
          <w:fldChar w:fldCharType="begin"/>
        </w:r>
        <w:r w:rsidR="00867F11">
          <w:rPr>
            <w:noProof/>
            <w:webHidden/>
          </w:rPr>
          <w:instrText xml:space="preserve"> PAGEREF _Toc416766400 \h </w:instrText>
        </w:r>
        <w:r w:rsidR="00867F11">
          <w:rPr>
            <w:noProof/>
            <w:webHidden/>
          </w:rPr>
        </w:r>
        <w:r w:rsidR="00867F11">
          <w:rPr>
            <w:noProof/>
            <w:webHidden/>
          </w:rPr>
          <w:fldChar w:fldCharType="separate"/>
        </w:r>
        <w:r w:rsidR="00867F11">
          <w:rPr>
            <w:rFonts w:hint="eastAsia"/>
            <w:noProof/>
            <w:webHidden/>
          </w:rPr>
          <w:t>14</w:t>
        </w:r>
        <w:r w:rsidR="00867F11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1676637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1676637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1676637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1676637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61E84A7F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4C21B5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44F4C235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1E8DCB3A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4C21B5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1676637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16766376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77777777" w:rsidR="00C73BC5" w:rsidRDefault="0083503A" w:rsidP="00C73BC5">
      <w:pPr>
        <w:pStyle w:val="2"/>
        <w:rPr>
          <w:rFonts w:hint="eastAsia"/>
        </w:rPr>
      </w:pPr>
      <w:bookmarkStart w:id="6" w:name="_Toc416766377"/>
      <w:r>
        <w:rPr>
          <w:rFonts w:hint="eastAsia"/>
        </w:rPr>
        <w:t>SYS_T</w:t>
      </w:r>
      <w:r w:rsidR="00633A21">
        <w:t>E</w:t>
      </w:r>
      <w:r>
        <w:rPr>
          <w:rFonts w:hint="eastAsia"/>
        </w:rPr>
        <w:t>N</w:t>
      </w:r>
      <w:r w:rsidR="00633A21">
        <w:t>A</w:t>
      </w:r>
      <w:r>
        <w:t>NT</w:t>
      </w:r>
      <w:r w:rsidR="00C73BC5">
        <w:rPr>
          <w:rFonts w:hint="eastAsia"/>
        </w:rPr>
        <w:t>_</w:t>
      </w:r>
      <w:r>
        <w:rPr>
          <w:rFonts w:hint="eastAsia"/>
        </w:rPr>
        <w:t>E</w:t>
      </w:r>
      <w:r w:rsidR="00CE7EB0">
        <w:t xml:space="preserve"> </w:t>
      </w:r>
      <w:r w:rsidR="00C73BC5">
        <w:rPr>
          <w:rFonts w:hint="eastAsia"/>
        </w:rPr>
        <w:t>企业</w:t>
      </w:r>
      <w:r>
        <w:rPr>
          <w:rFonts w:hint="eastAsia"/>
        </w:rPr>
        <w:t>租户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1108B96" w14:textId="77777777" w:rsidR="00C73BC5" w:rsidRDefault="00C73BC5" w:rsidP="0046792A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83503A">
        <w:rPr>
          <w:rFonts w:hint="eastAsia"/>
        </w:rPr>
        <w:t>本表用来保存企业的基本</w:t>
      </w:r>
      <w:r w:rsidRPr="00E250A5">
        <w:rPr>
          <w:rFonts w:hint="eastAsia"/>
        </w:rPr>
        <w:t>信息。</w:t>
      </w:r>
    </w:p>
    <w:p w14:paraId="52C7DDF8" w14:textId="77777777" w:rsidR="00C73BC5" w:rsidRPr="00CC31BA" w:rsidRDefault="0083503A" w:rsidP="0083503A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“E”</w:t>
      </w:r>
      <w:r>
        <w:t>为</w:t>
      </w:r>
      <w:r>
        <w:t>“</w:t>
      </w:r>
      <w:r w:rsidRPr="00284600">
        <w:rPr>
          <w:rFonts w:hint="eastAsia"/>
        </w:rPr>
        <w:t>ENTERPRISE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6"/>
        <w:gridCol w:w="1983"/>
        <w:gridCol w:w="1649"/>
        <w:gridCol w:w="1752"/>
        <w:gridCol w:w="460"/>
        <w:gridCol w:w="445"/>
        <w:gridCol w:w="1252"/>
        <w:gridCol w:w="2512"/>
      </w:tblGrid>
      <w:tr w:rsidR="00C73BC5" w14:paraId="247D68B1" w14:textId="77777777" w:rsidTr="000D0CC1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873B0" w14:paraId="1603BDF3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A26069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FD6F8B1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0F5646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6D8935" w14:textId="42E41123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357E8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84518A7" w14:textId="77777777" w:rsidR="008873B0" w:rsidRPr="002E6739" w:rsidRDefault="006323B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4DCF9D4D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27C9F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4ED2" w14:paraId="5746318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C0E33C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A3F33" w14:textId="3AE626C9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0B76F87" w14:textId="17AE3B2E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  <w:r w:rsidR="002030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3E6C61" w14:textId="7E124FA9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09303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5A4C8C2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DB69F41" w14:textId="2C535198" w:rsidR="00DC4ED2" w:rsidRPr="002E6739" w:rsidRDefault="00C64B9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42086637" w14:textId="6BFE60B9" w:rsidR="00DC4ED2" w:rsidRDefault="001120DD" w:rsidP="00AB688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见参数企业状态</w:t>
            </w:r>
            <w:r w:rsidRPr="00284600">
              <w:rPr>
                <w:rFonts w:hint="eastAsia"/>
              </w:rPr>
              <w:t>E</w:t>
            </w:r>
            <w:r>
              <w:t>_STATE</w:t>
            </w:r>
          </w:p>
        </w:tc>
      </w:tr>
      <w:tr w:rsidR="00DC4ED2" w14:paraId="005C8A94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591686" w14:textId="77777777" w:rsidR="00DC4ED2" w:rsidRPr="002E6739" w:rsidRDefault="00DC4ED2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EC1DF2E" w14:textId="5EB3BA25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E9BD301" w14:textId="2EE9475C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FAD1C2" w14:textId="305E044D" w:rsidR="00DC4ED2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34DFE2E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1D0A8B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F2A5C8C" w14:textId="77777777" w:rsidR="00DC4ED2" w:rsidRPr="002E6739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2D4FD5" w14:textId="77777777" w:rsidR="00DC4ED2" w:rsidRDefault="00DC4ED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B0DB87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9AD31E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A1F672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E78575F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BC96D4" w14:textId="09F85059" w:rsidR="008873B0" w:rsidRPr="002E6739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F30927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B2D13E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7121A9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C927E8D" w14:textId="7DD9E97A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3A6A3ED1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69C35C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786103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12E7999" w14:textId="77777777" w:rsidR="008873B0" w:rsidRPr="002E6739" w:rsidRDefault="00633A2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FB9D54" w14:textId="50C12278" w:rsidR="008873B0" w:rsidRPr="002E6739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8F8AEB2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752A32E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84ADE3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3CFC1D" w14:textId="3BB7EFC7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B26C81" w14:textId="7BA186DC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2394B25B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9E1D8D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4E0A28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8C916DA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E66F0" w14:textId="02A190CC" w:rsidR="008873B0" w:rsidRDefault="00C277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5AE3B51B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A8B0A5A" w14:textId="77777777" w:rsidR="008873B0" w:rsidRPr="002E6739" w:rsidRDefault="008873B0" w:rsidP="006323B5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318E87F" w14:textId="77777777" w:rsidR="008873B0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9C4D1E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  <w:r w:rsidR="00761E7E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04750D8" w14:textId="4E0697E3" w:rsidR="008873B0" w:rsidRDefault="00AC2406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512E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E24C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A0C83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D2EE3BE" w14:textId="7EBF9796" w:rsidR="008873B0" w:rsidRDefault="001120DD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873B0" w14:paraId="120420CF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A7B8C7" w14:textId="77777777" w:rsidR="008873B0" w:rsidRPr="002E6739" w:rsidRDefault="008873B0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  <w:bookmarkStart w:id="7" w:name="_GoBack"/>
            <w:bookmarkEnd w:id="7"/>
          </w:p>
        </w:tc>
        <w:tc>
          <w:tcPr>
            <w:tcW w:w="1636" w:type="dxa"/>
            <w:shd w:val="clear" w:color="auto" w:fill="auto"/>
            <w:vAlign w:val="center"/>
          </w:tcPr>
          <w:p w14:paraId="7968A0AD" w14:textId="77777777" w:rsidR="008873B0" w:rsidRPr="006E12A9" w:rsidRDefault="0025606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DE90CC0" w14:textId="77777777" w:rsidR="008873B0" w:rsidRDefault="00027FCF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9AFDFD" w14:textId="666A12F3" w:rsidR="008873B0" w:rsidRDefault="007010E2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E9D64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B8CDE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8C1240A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9061C8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D0CC1" w14:paraId="1FC0EDEC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5C7D3D" w14:textId="77777777" w:rsidR="000D0CC1" w:rsidRPr="002E6739" w:rsidRDefault="000D0CC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3D516C" w14:textId="06A920C7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D0CC1">
              <w:rPr>
                <w:rFonts w:hint="eastAsia"/>
                <w:sz w:val="18"/>
                <w:szCs w:val="18"/>
              </w:rPr>
              <w:t>C_CONTACT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6961EA" w14:textId="215B373B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DE4B5D" w14:textId="43628A1B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FE0447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F6FB4D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C1374D8" w14:textId="77777777" w:rsidR="000D0CC1" w:rsidRPr="002E6739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763AF7" w14:textId="77777777" w:rsidR="000D0CC1" w:rsidRDefault="000D0CC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819AAFE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C48A6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5FF83B6" w14:textId="4F21BA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6CD096" w14:textId="5BFF11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8ABA72" w14:textId="6361CB0F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1F8AD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1E5BB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8B1F7E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80A3D3" w14:textId="107561B2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C27751" w14:paraId="65B1FD64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DF967F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49D9134" w14:textId="39B7E87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BD85687" w14:textId="5F5E449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7C3C54" w14:textId="688CB22E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A2340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5F9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9E71CF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24F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808603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69DB78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57EA9" w14:textId="1D1FF0D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3A8F1BD" w14:textId="6D6760D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34E990E" w14:textId="2418E9C1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9528D2C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FE97B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80F334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2FF96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7DF11894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A5EBD4A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9098BF" w14:textId="5E7768F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940C18F" w14:textId="2603689C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4E738C" w14:textId="3959279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B3B193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8B04DE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EAABB7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6E7994F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830FDDF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6D85E76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ACB6E0" w14:textId="4A0A07E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DF07955" w14:textId="7DDE0740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D6B7012" w14:textId="03D8C8AC" w:rsidR="00C27751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B7333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83576B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6171B5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F81F8C1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E4800" w14:paraId="325EEA1F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5329654" w14:textId="77777777" w:rsidR="006E4800" w:rsidRPr="002E6739" w:rsidRDefault="006E4800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0BE097B" w14:textId="7DA82751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WEBSITE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7E7BFE" w14:textId="23E1D400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企业网站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677D9D" w14:textId="307FF75B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4ACEAB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E75FC5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51E6E6" w14:textId="77777777" w:rsidR="006E4800" w:rsidRPr="002E6739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D13F9B1" w14:textId="77777777" w:rsidR="006E4800" w:rsidRDefault="006E4800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F57CF8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36B4EEF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C00756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E61FE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63649F" w14:textId="69065A08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17F0F8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841F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6B2AD0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FA6069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065AE786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6C0836B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7E8DDD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C154A0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C4BF5D" w14:textId="39CBF63C" w:rsidR="00C27751" w:rsidRPr="002E6739" w:rsidRDefault="00AC2406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EE12B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550348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FC985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6CB4A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9F29E09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870C164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B7FEA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S_NATURE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5B05681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企业性质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F381E8" w14:textId="74927032" w:rsidR="00C27751" w:rsidRPr="002E6739" w:rsidRDefault="007010E2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0CB827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A58D9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D93A48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1A8F26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4176B5C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A5BB6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0141D9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N_EMPLOYEE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EC0E1C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员工总数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A2960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61E19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16F71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A1182B8" w14:textId="3FE0CC20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CD0CDE0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6D987134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227B3D7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2AE2D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N_SAFETY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04D6AF6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专职安全</w:t>
            </w:r>
            <w:r>
              <w:rPr>
                <w:rFonts w:hint="eastAsia"/>
                <w:sz w:val="18"/>
                <w:szCs w:val="18"/>
              </w:rPr>
              <w:t>人员数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0D3ED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300E3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9E9E4A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E2B40D7" w14:textId="2E03ACB6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5C636EA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3181B93F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C3BB9C0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A51B6EA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N_SPECIAL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BE329BD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特种作业人员</w:t>
            </w:r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C525BB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454A42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3E78D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AAF29D9" w14:textId="5E0587B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CE53DD3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566331E7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8AC6773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69097E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N_ASSETS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39235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固定资产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0D888A" w14:textId="3B588C9A" w:rsidR="00C27751" w:rsidRDefault="00C27751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D3BD7FF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BDA1E8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9D16F5E" w14:textId="1534BA99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02AA329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317276DC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7E5877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14AD2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N_INCOME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C4304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主营业务收入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198526" w14:textId="4F16C523" w:rsidR="00C27751" w:rsidRDefault="00C84106" w:rsidP="00310CD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DECIMAL</w:t>
            </w:r>
            <w:r w:rsidR="00C27751">
              <w:rPr>
                <w:rFonts w:hint="eastAsia"/>
                <w:sz w:val="18"/>
                <w:szCs w:val="18"/>
              </w:rPr>
              <w:t>(1</w:t>
            </w:r>
            <w:r w:rsidR="00250CE4">
              <w:rPr>
                <w:sz w:val="18"/>
                <w:szCs w:val="18"/>
              </w:rPr>
              <w:t>6</w:t>
            </w:r>
            <w:r w:rsidR="00C27751">
              <w:rPr>
                <w:rFonts w:hint="eastAsia"/>
                <w:sz w:val="18"/>
                <w:szCs w:val="18"/>
              </w:rPr>
              <w:t>,4)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15EF60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C8D175B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C5E3F6" w14:textId="22E732C3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61C72F67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单位：万元</w:t>
            </w:r>
          </w:p>
        </w:tc>
      </w:tr>
      <w:tr w:rsidR="00C27751" w14:paraId="4DDF1DD3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F4693BE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9E8DE2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SCOPE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AB5D0DF" w14:textId="77777777" w:rsidR="00C27751" w:rsidRPr="006E12A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营业范围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1AD694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A69DE4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F04218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86E885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932429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27751" w14:paraId="195050E9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87F4D5" w14:textId="77777777" w:rsidR="00C27751" w:rsidRPr="002E6739" w:rsidRDefault="00C27751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1C8464E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C_SUMMARY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B3DD748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企业概述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78C0CC" w14:textId="2F981A32" w:rsidR="00C27751" w:rsidRDefault="00C27751" w:rsidP="00E91F6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E91F6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890B35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7FB377" w14:textId="77777777" w:rsidR="00C27751" w:rsidRPr="002E6739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314B372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3506BC" w14:textId="77777777" w:rsidR="00C27751" w:rsidRDefault="00C27751" w:rsidP="00C2775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55D2E147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29504D1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9E6A1CA" w14:textId="6035AA3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FD99062" w14:textId="05D0EA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84DCD1" w14:textId="2BFAAB57" w:rsidR="00C84106" w:rsidRDefault="00AC24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C17EFE7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5B50A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332DBEF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12C26A2" w14:textId="425268AB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C84106" w14:paraId="7188F202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5089BA7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64841C9" w14:textId="3ABD8879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D10C058" w14:textId="14296AF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6AFC16B" w14:textId="2C7DE56B" w:rsidR="00C84106" w:rsidRDefault="007010E2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9BEA5A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7A7FA6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57FCE02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0F003E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DA6F607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49AF46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3D5D237" w14:textId="13FA4E5E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CEE7440" w14:textId="0D731141" w:rsidR="00C84106" w:rsidRPr="006E12A9" w:rsidRDefault="00482EC7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</w:t>
            </w:r>
            <w:r w:rsidR="00C84106"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EEA73A" w14:textId="3B9F7EEF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89205CE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F5905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BAF580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D02EFA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41BE41D6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C4D199A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4DBF705" w14:textId="76601B6A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  <w:r>
              <w:rPr>
                <w:sz w:val="18"/>
                <w:szCs w:val="18"/>
              </w:rPr>
              <w:t>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5A05F00" w14:textId="39169FA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6930DB" w14:textId="1223D4C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8421B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0D5EDC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5FD1CC8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45C5B3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F226D9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1986525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6D12D5" w14:textId="26DB59CB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9785FC8" w14:textId="33F83FE2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FF2C6F" w14:textId="03A69DE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D5881AF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73C482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F466FF7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C422E2C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154F9E27" w14:textId="77777777" w:rsidTr="000D0CC1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491D21" w14:textId="77777777" w:rsidR="00C84106" w:rsidRPr="002E6739" w:rsidRDefault="00C84106" w:rsidP="006E5DD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EF5534" w14:textId="48107A37" w:rsidR="00C84106" w:rsidRPr="006E12A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T_PAY_NEXT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2A47A0A" w14:textId="2A73008E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下次缴费日期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EABCC8" w14:textId="2A055974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A5914E8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83D05D" w14:textId="77777777" w:rsidR="00C84106" w:rsidRPr="002E6739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9DD4F95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A42F221" w14:textId="77777777" w:rsidR="00C84106" w:rsidRDefault="00C84106" w:rsidP="00C841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0BF04AD6" w:rsidR="00DA603A" w:rsidRDefault="00DA603A" w:rsidP="00DA603A">
      <w:pPr>
        <w:pStyle w:val="2"/>
        <w:rPr>
          <w:rFonts w:hint="eastAsia"/>
        </w:rPr>
      </w:pPr>
      <w:bookmarkStart w:id="8" w:name="_Toc416766378"/>
      <w:r>
        <w:rPr>
          <w:rFonts w:hint="eastAsia"/>
        </w:rPr>
        <w:t>SYS_</w:t>
      </w:r>
      <w:r>
        <w:t>TENANT_E_</w:t>
      </w:r>
      <w:r>
        <w:rPr>
          <w:rFonts w:hint="eastAsia"/>
        </w:rPr>
        <w:t xml:space="preserve">USER </w:t>
      </w:r>
      <w:r>
        <w:t>企业</w:t>
      </w:r>
      <w:r>
        <w:rPr>
          <w:rFonts w:hint="eastAsia"/>
        </w:rPr>
        <w:t>用户表</w:t>
      </w:r>
      <w:bookmarkEnd w:id="8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205C2DA9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本表用来保存企业用户的相关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DA603A" w14:paraId="3881345F" w14:textId="77777777" w:rsidTr="00AC2406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850D805" w14:textId="77777777" w:rsidR="00BC5086" w:rsidRPr="002E6739" w:rsidRDefault="00BC508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9903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FEF79B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B25993D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77777777" w:rsidR="00DA603A" w:rsidRPr="00877F0E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CDC93D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201AD5" w14:textId="78BF5BA7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59F938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5EC1304" w14:textId="23B4093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USER_SEX</w:t>
            </w:r>
          </w:p>
        </w:tc>
      </w:tr>
      <w:tr w:rsidR="00DA603A" w14:paraId="4890E5EB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4F8CA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AED3F7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A8C386" w14:textId="7505D95F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CFB6E9F" w14:textId="77777777" w:rsidR="00E0400A" w:rsidRPr="002E6739" w:rsidRDefault="00E0400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4C8F4FA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B2BEEFB" w14:textId="4F2D8D05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7BF651" w14:textId="239CE57E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9D1521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F9D183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8B7E176" w14:textId="558B0EE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D97F3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A73EE9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054437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ADF4DF" w14:textId="4D53D49D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52CE02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9BD62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5E6AC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33CD82" w14:textId="23653DC6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4C11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AFE9F0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17DB2D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E42177A" w14:textId="0C8C055F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DEPT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88B8075" w14:textId="3250500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CBE556" w14:textId="526DE96E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B2A16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8ACC7B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777AF3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58ADAF5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1A0B140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98D594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465340" w14:textId="35494DC8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F498D7" w14:textId="5BFB74C8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</w:t>
            </w:r>
            <w:r w:rsidR="00EF0CBE">
              <w:rPr>
                <w:rFonts w:hint="eastAsia"/>
                <w:sz w:val="18"/>
                <w:szCs w:val="18"/>
              </w:rPr>
              <w:t>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983ABD" w14:textId="06184140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91214D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B64E1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DDE24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E1E435C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304824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064B1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6A3A0F6" w14:textId="0DC14891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E62BBDB" w14:textId="2733FAC3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CCDAD21" w14:textId="6F3A73C7" w:rsidR="009F59D0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77AC65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F1D7DA0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969424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620B839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C10555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90A8F8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1AF1B37" w14:textId="25CBAFA5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5B40731" w14:textId="7C2470F6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84A018" w14:textId="1AFF0D68" w:rsidR="009F59D0" w:rsidRDefault="000D4E49" w:rsidP="006258E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8FE828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E2254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CBDAD8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B7C51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59D0" w14:paraId="6F69E2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9AF7E55" w14:textId="77777777" w:rsidR="009F59D0" w:rsidRPr="002E6739" w:rsidRDefault="009F59D0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8E67F6" w14:textId="52D74693" w:rsidR="009F59D0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E36FD1E" w14:textId="7128E9AB" w:rsidR="009F59D0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993CF1" w14:textId="134D806C" w:rsidR="009F59D0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C3C99D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1A3A4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23A1F5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AD02D63" w14:textId="77777777" w:rsidR="009F59D0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3EC860FA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AC564A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876FD6C" w14:textId="44675B6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7E4D5F9" w14:textId="300FBD45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F1BC14" w14:textId="16C1C240" w:rsidR="00C84106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4C9003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B0E1B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F91C04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B4A91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0CBE" w14:paraId="528BDD9D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D37CAA8" w14:textId="77777777" w:rsidR="00EF0CBE" w:rsidRPr="002E6739" w:rsidRDefault="00EF0CBE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66547E" w14:textId="59FB16C0" w:rsidR="00EF0CBE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0C427DC" w14:textId="4D54E88B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  <w:r w:rsidR="00C84106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3A04B4" w14:textId="1D4F5482" w:rsidR="00EF0CBE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CD348CE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9CD164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B19B8E7" w14:textId="77777777" w:rsidR="00EF0CBE" w:rsidRPr="002E6739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4D74C04" w14:textId="77777777" w:rsidR="00EF0CBE" w:rsidRDefault="00EF0CBE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84106" w14:paraId="7160D2E9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BF170FC" w14:textId="77777777" w:rsidR="00C84106" w:rsidRPr="002E6739" w:rsidRDefault="00C84106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88850E9" w14:textId="2F08027E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094BA8E" w14:textId="606EE07C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4C5D778" w14:textId="29687D08" w:rsidR="00C84106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E7D011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C25DBDD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3709642" w14:textId="77777777" w:rsidR="00C84106" w:rsidRPr="002E6739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414E2C" w14:textId="77777777" w:rsidR="00C84106" w:rsidRDefault="00C841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DAB2BF7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21B5E2E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F8E6C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DBB0305" w14:textId="1CF0A0B8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 w:rsidR="000D4E49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6F814D" w14:textId="7E60C4E5" w:rsidR="00DA603A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2C04071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474DDE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270EEB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318385A7" w14:textId="2639AACB" w:rsidR="00DA603A" w:rsidRDefault="004927F1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 xml:space="preserve"> USER</w:t>
            </w:r>
            <w:r>
              <w:rPr>
                <w:sz w:val="18"/>
                <w:szCs w:val="18"/>
              </w:rPr>
              <w:t>_STATE</w:t>
            </w:r>
          </w:p>
        </w:tc>
      </w:tr>
      <w:tr w:rsidR="00DA603A" w14:paraId="26A7960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AC26378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E6ECA0A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499423" w14:textId="10036A5B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0C4C686" w14:textId="6B4811D7" w:rsidR="00DA603A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800EB48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4EF28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DBA5EC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1D22A2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2B954391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3424A7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96EC96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A321B43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CA9CF" w14:textId="7FE2657D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B1B6D8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467DB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526205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8875A04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606DC25C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84DCBAC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8B4F96" w14:textId="374A32D5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A791FFC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CCCF02" w14:textId="797D08ED" w:rsidR="00DA603A" w:rsidRDefault="000D4E49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32E25A3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C66DAF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0EB467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CFC26EB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A603A" w14:paraId="188FDF03" w14:textId="77777777" w:rsidTr="00AC2406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DC63E14" w14:textId="77777777" w:rsidR="00DA603A" w:rsidRPr="002E6739" w:rsidRDefault="00DA603A" w:rsidP="00D73674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9486C5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A722998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B25EB9" w14:textId="125B24D2" w:rsidR="00DA603A" w:rsidRDefault="00250CE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DA603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DE8A3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0C2B90E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9421772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78A1D39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2AF1547A" w14:textId="5D9415DA" w:rsidR="00455EBE" w:rsidRDefault="00611B6D" w:rsidP="00455EBE">
      <w:pPr>
        <w:pStyle w:val="2"/>
        <w:rPr>
          <w:rFonts w:hint="eastAsia"/>
        </w:rPr>
      </w:pPr>
      <w:bookmarkStart w:id="9" w:name="_Toc416766380"/>
      <w:r>
        <w:rPr>
          <w:rFonts w:hint="eastAsia"/>
        </w:rPr>
        <w:t>SYS_TENANT</w:t>
      </w:r>
      <w:r w:rsidR="00455EBE">
        <w:rPr>
          <w:rFonts w:hint="eastAsia"/>
        </w:rPr>
        <w:t>_</w:t>
      </w:r>
      <w:r w:rsidR="00C32F13">
        <w:rPr>
          <w:rFonts w:hint="eastAsia"/>
        </w:rPr>
        <w:t>E_P</w:t>
      </w:r>
      <w:r>
        <w:t>ROF</w:t>
      </w:r>
      <w:r w:rsidR="00AA3E93">
        <w:t>E</w:t>
      </w:r>
      <w:r>
        <w:t>SSION</w:t>
      </w:r>
      <w:r w:rsidR="00CE7EB0">
        <w:t xml:space="preserve"> </w:t>
      </w:r>
      <w:r w:rsidR="00455EBE">
        <w:rPr>
          <w:rFonts w:hint="eastAsia"/>
        </w:rPr>
        <w:t>企业</w:t>
      </w:r>
      <w:r>
        <w:rPr>
          <w:rFonts w:hint="eastAsia"/>
        </w:rPr>
        <w:t>所属</w:t>
      </w:r>
      <w:r w:rsidR="00455EBE">
        <w:rPr>
          <w:rFonts w:hint="eastAsia"/>
        </w:rPr>
        <w:t>专业表</w:t>
      </w:r>
      <w:bookmarkEnd w:id="9"/>
    </w:p>
    <w:p w14:paraId="07429D52" w14:textId="77777777" w:rsidR="00455EBE" w:rsidRPr="00E250A5" w:rsidRDefault="00455EBE" w:rsidP="00455EB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19A13D4" w14:textId="4CF26FEA" w:rsidR="00455EBE" w:rsidRPr="00CC31BA" w:rsidRDefault="00455EBE" w:rsidP="00455EB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2331DE">
        <w:rPr>
          <w:rFonts w:hint="eastAsia"/>
        </w:rPr>
        <w:t>所属</w:t>
      </w:r>
      <w:r>
        <w:rPr>
          <w:rFonts w:hint="eastAsia"/>
        </w:rPr>
        <w:t>的</w:t>
      </w:r>
      <w:r w:rsidR="002331DE">
        <w:rPr>
          <w:rFonts w:hint="eastAsia"/>
        </w:rPr>
        <w:t>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455EBE" w14:paraId="78018B4F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2EF778F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6E88A79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02152FA2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1D10E01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C130007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0FF4D7D8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3F093A5B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60109A6F" w14:textId="77777777" w:rsidR="00455EBE" w:rsidRPr="002E6739" w:rsidRDefault="00455EBE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57534" w14:paraId="7E4F67F4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93FFDFA" w14:textId="77777777" w:rsidR="00357534" w:rsidRPr="002E6739" w:rsidRDefault="00357534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FF3144" w14:textId="3CDCD071" w:rsidR="00357534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57534"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11E88D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1343D0" w14:textId="6579829C" w:rsidR="00357534" w:rsidRPr="002E6739" w:rsidRDefault="00AC2406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1D4D32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272758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731D2CF0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151E873" w14:textId="77777777" w:rsidR="00357534" w:rsidRPr="002E6739" w:rsidRDefault="00357534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331DE" w14:paraId="3DCFFE7A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1A64271" w14:textId="77777777" w:rsidR="002331DE" w:rsidRPr="002E6739" w:rsidRDefault="002331DE" w:rsidP="00357534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24FE55B" w14:textId="09908F64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0E1EBB03" w14:textId="5039F0CA" w:rsidR="002331DE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F92B98" w14:textId="4F4061B9" w:rsidR="002331DE" w:rsidRDefault="007010E2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10A4754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5F2493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470B0B0C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DB397B7" w14:textId="77777777" w:rsidR="002331DE" w:rsidRPr="002E6739" w:rsidRDefault="002331DE" w:rsidP="0035753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1A229A3" w14:textId="673D4E0A" w:rsidR="002030F0" w:rsidRDefault="002030F0" w:rsidP="002030F0">
      <w:pPr>
        <w:pStyle w:val="2"/>
        <w:rPr>
          <w:rFonts w:hint="eastAsia"/>
        </w:rPr>
      </w:pPr>
      <w:bookmarkStart w:id="10" w:name="_Toc416766381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_R</w:t>
      </w:r>
      <w:r>
        <w:t xml:space="preserve"> </w:t>
      </w:r>
      <w:r>
        <w:rPr>
          <w:rFonts w:hint="eastAsia"/>
        </w:rPr>
        <w:t>评审租户表</w:t>
      </w:r>
      <w:bookmarkEnd w:id="10"/>
    </w:p>
    <w:p w14:paraId="75243BF0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A1C4B6B" w14:textId="7F55C051" w:rsidR="002030F0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评审机构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7A860AA1" w14:textId="079D98BA" w:rsidR="002030F0" w:rsidRPr="00CC31BA" w:rsidRDefault="002030F0" w:rsidP="002030F0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“R”</w:t>
      </w:r>
      <w:r>
        <w:t>为</w:t>
      </w:r>
      <w:r>
        <w:t>“REVIEW”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2030F0" w14:paraId="2B426E3E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0352BCA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181AFC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5E59557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42FDB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5B016C0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099AE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02CCC31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64D4C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64C0F64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E8C1C9A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32139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C26E05D" w14:textId="580F2B68" w:rsidR="002030F0" w:rsidRPr="002E6739" w:rsidRDefault="00D4116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 w:rsidR="002030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7A10A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7DE7B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D429DE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5FB0B83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97847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28DBC42C" w14:textId="77777777" w:rsidTr="00AC2406">
        <w:trPr>
          <w:trHeight w:val="561"/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9B5256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56A082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C70760" w14:textId="38AF132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72AD7E" w14:textId="3A4614BB" w:rsidR="002030F0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776766B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A9B0D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6F17335" w14:textId="136DECB8" w:rsidR="002030F0" w:rsidRPr="002E6739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shd w:val="clear" w:color="auto" w:fill="auto"/>
            <w:vAlign w:val="center"/>
          </w:tcPr>
          <w:p w14:paraId="17DD88F4" w14:textId="19A26E71" w:rsidR="002030F0" w:rsidRDefault="00C64B9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见参数评审机构状态</w:t>
            </w:r>
            <w:r>
              <w:rPr>
                <w:rFonts w:hint="eastAsia"/>
              </w:rPr>
              <w:t>R</w:t>
            </w:r>
            <w:r w:rsidR="00AA390A">
              <w:t>V</w:t>
            </w:r>
            <w:r>
              <w:t>_STATE</w:t>
            </w:r>
          </w:p>
        </w:tc>
      </w:tr>
      <w:tr w:rsidR="002030F0" w14:paraId="2FF893E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01830F" w14:textId="77777777" w:rsidR="002030F0" w:rsidRPr="002E6739" w:rsidRDefault="002030F0" w:rsidP="00465D72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F0D9D5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8599947" w14:textId="216298CD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59F2A4" w14:textId="1F094B0F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BE39B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DBA28C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9BA622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E557864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22F9D6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4FF82F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1246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A0E4AAD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539EB9" w14:textId="75AA8BC2" w:rsidR="00EF4D23" w:rsidRPr="002E6739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FFCEAC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4C8EB9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B035C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AEFF250" w14:textId="38F732B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0B2D1421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7B5ACE3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FB67D1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6E8F80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7EF762" w14:textId="5A31C05E" w:rsidR="00EF4D23" w:rsidRPr="002E6739" w:rsidRDefault="007010E2" w:rsidP="003402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E54D3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6CFC59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BDC1B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623818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644A54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B69E1A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803595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387B1A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7B82DD7" w14:textId="382317A6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C34B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34DE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4074C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4CDCD2A" w14:textId="7E6183A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297E3D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285EA57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67BD928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846AD4B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A730750" w14:textId="41A6B32A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9EC65A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04662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CCEA4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E94474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15C3F7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B190CEC" w14:textId="77777777" w:rsidR="00EF4D23" w:rsidRPr="002E6739" w:rsidRDefault="00EF4D23" w:rsidP="00EF4D2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B11A34F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B2E4FE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07AF34" w14:textId="3552A4F8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D929F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2AEA6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06F41D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3CC4F1" w14:textId="7E046A1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EF4D23" w14:paraId="6735229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AFBD5C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46194D" w14:textId="5DEB92A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E457FA2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B3E2977" w14:textId="74C8BE86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AC99C3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7B9A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7D42F1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21F560D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540177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479CFDC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027D3FB" w14:textId="23C2E43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2FC32B4" w14:textId="06BA06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31FA28" w14:textId="298C7B7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56B768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C6F9A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656D7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244ABC" w14:textId="0D68584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冗余存储主要联系方式</w:t>
            </w:r>
          </w:p>
        </w:tc>
      </w:tr>
      <w:tr w:rsidR="00EF4D23" w14:paraId="4733A66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6D677E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C19296" w14:textId="770F2E1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9213F88" w14:textId="1C677508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8F49B5" w14:textId="3096FEC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30B5DA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1397C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8B32A5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C6B9B59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735EC21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AB11276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61DF1D0" w14:textId="7C3AC5FD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D29434" w14:textId="75CA827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8C47FC" w14:textId="0F4E190C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B2781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B7148E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9C569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B2B1E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04AFC8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D34A843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27F47E" w14:textId="714E0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2FDB8407" w14:textId="59B748D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64DCEF" w14:textId="68C71649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7C6EE1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3B66E1B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8AAB66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24A14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CB4B40B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E53A5C2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A0AC9D6" w14:textId="564B4904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AEDDFB9" w14:textId="213D019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AC92E7" w14:textId="26404C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40223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18C6176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183D8E4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A24615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0B64D00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36A524D0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C7DBE7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00EED6" w14:textId="77777777" w:rsidR="00EF4D23" w:rsidRPr="006E12A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_NUMBER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61D781A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营业执照注册号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95AB87" w14:textId="7EB15133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E214F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F4A0C2F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6C24E7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7496B45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44EE605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88204DE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01B987" w14:textId="1FC6186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_ORG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03733B3" w14:textId="4CC35CA0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确定评审业务机关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C75B0F" w14:textId="25B2FCC4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FCF9D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0940BC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C055CC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C49755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0269B89A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B510CD0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F656F8F" w14:textId="4C480876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175C5A5" w14:textId="75ED764F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2C3F28" w14:textId="23EFF294" w:rsidR="00EF4D23" w:rsidRDefault="00AC2406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27FB0E2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B18F4A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01D2E4C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9F4012" w14:textId="77A8967F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V_LEVEL</w:t>
            </w:r>
          </w:p>
        </w:tc>
      </w:tr>
      <w:tr w:rsidR="00EF4D23" w14:paraId="6AF8BEB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96656B4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618F19D" w14:textId="34DC188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S_LEVEL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F9CCAF" w14:textId="448128A3" w:rsidR="00EF4D23" w:rsidRDefault="00207E28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机构</w:t>
            </w:r>
            <w:r w:rsidR="00EF4D23">
              <w:rPr>
                <w:rFonts w:hint="eastAsia"/>
                <w:sz w:val="18"/>
                <w:szCs w:val="18"/>
              </w:rPr>
              <w:t>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2E1556" w14:textId="080B1679" w:rsidR="00EF4D23" w:rsidRDefault="007010E2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F57430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77172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BFF21C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5B7E5D4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F4D23" w14:paraId="5AC20B5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03F3C598" w14:textId="77777777" w:rsidR="00EF4D23" w:rsidRPr="002E6739" w:rsidRDefault="00EF4D23" w:rsidP="00EF4D2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EFF8BD" w14:textId="3DD0A82A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FULLTIME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46263E0E" w14:textId="4D5D7C0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专职人员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277F4B" w14:textId="6B445EC1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A4B42C7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4DA0A9" w14:textId="77777777" w:rsidR="00EF4D23" w:rsidRPr="002E6739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1196176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BCE5A1" w14:textId="77777777" w:rsidR="00EF4D23" w:rsidRDefault="00EF4D23" w:rsidP="00EF4D2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29193C4" w14:textId="358B5AFC" w:rsidR="009F59D0" w:rsidRDefault="009F59D0" w:rsidP="009F59D0">
      <w:pPr>
        <w:pStyle w:val="2"/>
        <w:rPr>
          <w:rFonts w:hint="eastAsia"/>
        </w:rPr>
      </w:pPr>
      <w:bookmarkStart w:id="11" w:name="_Toc416766382"/>
      <w:r>
        <w:rPr>
          <w:rFonts w:hint="eastAsia"/>
        </w:rPr>
        <w:t>SYS_TENANT</w:t>
      </w:r>
      <w:r>
        <w:t>_R_</w:t>
      </w:r>
      <w:r>
        <w:rPr>
          <w:rFonts w:hint="eastAsia"/>
        </w:rPr>
        <w:t xml:space="preserve">USER </w:t>
      </w:r>
      <w:r>
        <w:rPr>
          <w:rFonts w:hint="eastAsia"/>
        </w:rPr>
        <w:t>评审专家信息表</w:t>
      </w:r>
      <w:bookmarkEnd w:id="11"/>
    </w:p>
    <w:p w14:paraId="05DEADC2" w14:textId="77777777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ABCA000" w14:textId="5C8FED80" w:rsidR="009F59D0" w:rsidRPr="00E250A5" w:rsidRDefault="009F59D0" w:rsidP="009F59D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本表用来保存评审专家的基本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9F59D0" w14:paraId="001FC038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4153068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292D48E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953593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D920712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625F59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4B503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5951F858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38B12D33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F59D0" w14:paraId="53E9566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1DCAC8" w14:textId="77777777" w:rsidR="009F59D0" w:rsidRPr="002E6739" w:rsidRDefault="009F59D0" w:rsidP="00B36579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AF93B77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6B202B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6BDE696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E4407F1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2F1A7B4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BBB87AC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4509ECF" w14:textId="77777777" w:rsidR="009F59D0" w:rsidRPr="002E6739" w:rsidRDefault="009F59D0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F4F3B6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509957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BB8700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AF2019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6F519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3993CD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8C0903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E68CAE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53D8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614BD1F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73C6E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8A2DCE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B01078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8A5A5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VARCHAR(16)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3B8EA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81414C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56E2E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0AEDA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B7983EF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4C20642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276E78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69DA9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98E6D3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800432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1BF74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4EADBD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0016D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1ABBCC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6201D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6ED63DC" w14:textId="67322828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C1C9ECD" w14:textId="0A3B74E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4FAEF" w14:textId="26008AC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71B823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55F0DD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AA38C4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F48A9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6C6350A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FB1CCB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307264D" w14:textId="77777777" w:rsidR="00D73674" w:rsidRPr="00877F0E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4553D0E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513F6D6" w14:textId="1213DA38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F144C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E8B31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52ADB0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820C64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70FE17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91A2615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B33C09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6FDC8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6B52E7" w14:textId="71404DBF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9581C1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439A23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210593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83A7E6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61DD4C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E01316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ED1BCE5" w14:textId="1D43655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F489406" w14:textId="3D948BDC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E63ADAE" w14:textId="06C6400E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10ABDA8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41AC0E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166527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D76EAE2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EA486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CDA846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5BD7CF1" w14:textId="56A23F0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CERT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EF887" w14:textId="379F7A2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聘请证书编号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4117C0" w14:textId="133B3A7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13910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530FF2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B952D5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7ABA34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7F90CD1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B9C98B8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19B9C71" w14:textId="2DB89CD9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CD6D79" w14:textId="71D41150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ED8D4E" w14:textId="1284F592" w:rsidR="00D73674" w:rsidRDefault="00AE22C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C52B4B6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EB9FFB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9652F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9D79C3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693DD4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386BF3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630A4E" w14:textId="2DD545EF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8F444D" w14:textId="69E8AC2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3C2274" w14:textId="1E21353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0285D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D68BA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6B8AF74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62FE5E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35478B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ABC390F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51E5EF2E" w14:textId="7B02C7FB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D15A5C7" w14:textId="34BEDBF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285BCFA" w14:textId="16348785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FAF9C10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02D21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A430371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7E7D148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00D500FC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0AF5DD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2AEEF5E" w14:textId="00814FA1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C21DE30" w14:textId="7BD885C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55A6C9" w14:textId="7BB0A75D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2EC549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F754013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0280D57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B94A6F0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2361D81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F1E1984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0C5E4F3" w14:textId="0F5D4D19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2ED0BD5" w14:textId="09637F44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AEB9DC7" w14:textId="3F1F4A8C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0CC5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7CD9E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FC190F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FE3708F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4937C20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49D7AA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6E3867F" w14:textId="6F6972B8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ABAC26" w14:textId="5CA728BB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1F80ADD" w14:textId="1520517C" w:rsidR="00D73674" w:rsidRPr="002E6739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3C5B10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2627C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D1A269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150862A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5399B3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79A739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10FCF7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C55F9A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DF188E9" w14:textId="59061AC1" w:rsidR="00D73674" w:rsidRDefault="00AC240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1E370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032B07D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33A958E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2C4067D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73674" w14:paraId="387CE4A1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E0544F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B344F84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DB380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500F314" w14:textId="7E09A870" w:rsidR="00D73674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07A293F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98D2DB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81F27B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1E442CF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021DC16D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7CD4C61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9F82D1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0E6649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1AE7052" w14:textId="28AA4093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C179D62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0FD76CB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6C3317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94CCB3E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D73674" w14:paraId="1B662D3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A92130B" w14:textId="77777777" w:rsidR="00D73674" w:rsidRPr="002E6739" w:rsidRDefault="00D73674" w:rsidP="00D73674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0F1596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007F91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C2AB6C3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DB255EC" w14:textId="77777777" w:rsidR="00D73674" w:rsidRPr="002E6739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D96F49C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332CF26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F41D3C5" w14:textId="77777777" w:rsidR="00D73674" w:rsidRDefault="00D7367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6B800F51" w14:textId="4BA6F166" w:rsidR="002030F0" w:rsidRDefault="002030F0" w:rsidP="002030F0">
      <w:pPr>
        <w:pStyle w:val="2"/>
        <w:rPr>
          <w:rFonts w:hint="eastAsia"/>
        </w:rPr>
      </w:pPr>
      <w:bookmarkStart w:id="12" w:name="_Toc416766383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 w:rsidR="00CE7B66">
        <w:rPr>
          <w:rFonts w:hint="eastAsia"/>
        </w:rPr>
        <w:t>_R</w:t>
      </w:r>
      <w:r>
        <w:rPr>
          <w:rFonts w:hint="eastAsia"/>
        </w:rPr>
        <w:t>_</w:t>
      </w:r>
      <w:r>
        <w:t xml:space="preserve">CONTACT </w:t>
      </w:r>
      <w:r w:rsidR="00CE7B66">
        <w:rPr>
          <w:rFonts w:hint="eastAsia"/>
        </w:rPr>
        <w:t>评审机构</w:t>
      </w:r>
      <w:r>
        <w:rPr>
          <w:rFonts w:hint="eastAsia"/>
        </w:rPr>
        <w:t>联系方式表</w:t>
      </w:r>
      <w:bookmarkEnd w:id="12"/>
    </w:p>
    <w:p w14:paraId="2AD87908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4DA8033E" w14:textId="00DB3997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AA3E93">
        <w:rPr>
          <w:rFonts w:hint="eastAsia"/>
        </w:rPr>
        <w:t>本表用来保存评审机构的联系方式。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9"/>
        <w:gridCol w:w="1631"/>
        <w:gridCol w:w="1815"/>
        <w:gridCol w:w="1583"/>
        <w:gridCol w:w="464"/>
        <w:gridCol w:w="447"/>
        <w:gridCol w:w="1364"/>
        <w:gridCol w:w="2716"/>
      </w:tblGrid>
      <w:tr w:rsidR="002030F0" w14:paraId="7F1ADA34" w14:textId="77777777" w:rsidTr="00C64B90">
        <w:trPr>
          <w:jc w:val="center"/>
        </w:trPr>
        <w:tc>
          <w:tcPr>
            <w:tcW w:w="529" w:type="dxa"/>
            <w:shd w:val="clear" w:color="auto" w:fill="CCCCCC"/>
            <w:vAlign w:val="center"/>
          </w:tcPr>
          <w:p w14:paraId="41914B7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CCCCCC"/>
            <w:vAlign w:val="center"/>
          </w:tcPr>
          <w:p w14:paraId="7E0934A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5" w:type="dxa"/>
            <w:shd w:val="clear" w:color="auto" w:fill="CCCCCC"/>
            <w:vAlign w:val="center"/>
          </w:tcPr>
          <w:p w14:paraId="4235C06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2322680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79FD10F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C8066F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4" w:type="dxa"/>
            <w:shd w:val="clear" w:color="auto" w:fill="CCCCCC"/>
            <w:vAlign w:val="center"/>
          </w:tcPr>
          <w:p w14:paraId="64FBC5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16" w:type="dxa"/>
            <w:shd w:val="clear" w:color="auto" w:fill="CCCCCC"/>
            <w:vAlign w:val="center"/>
          </w:tcPr>
          <w:p w14:paraId="29D8D97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03CB8827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4C33FB30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013839D5" w14:textId="77777777" w:rsidR="002030F0" w:rsidRPr="00877F0E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C_ADDR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50F48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6533E48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289013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D0133A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2227C49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AACD74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34BA5330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232ECFA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66B9FE1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0856DA2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6FC03C8" w14:textId="131D60BF" w:rsidR="002030F0" w:rsidRPr="002E6739" w:rsidRDefault="006E480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2030F0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D29BB9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50D6E1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3F45159D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585AF6C9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100F3A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6B162DEE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4CECE6F7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376573F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A1E833A" w14:textId="6CFC9D93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0F9D204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9EB7C2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7A071838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7D3908B0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0AA24308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3355759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708CD84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66510A81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4E0CEF6C" w14:textId="5F221C50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149E60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0AE55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1C0E624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EDC0B16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C5F31F5" w14:textId="77777777" w:rsidTr="00C64B90">
        <w:trPr>
          <w:trHeight w:val="283"/>
          <w:jc w:val="center"/>
        </w:trPr>
        <w:tc>
          <w:tcPr>
            <w:tcW w:w="529" w:type="dxa"/>
            <w:shd w:val="clear" w:color="auto" w:fill="auto"/>
            <w:vAlign w:val="center"/>
          </w:tcPr>
          <w:p w14:paraId="0DF23D16" w14:textId="77777777" w:rsidR="002030F0" w:rsidRPr="002E6739" w:rsidRDefault="002030F0" w:rsidP="00465D72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1" w:type="dxa"/>
            <w:shd w:val="clear" w:color="auto" w:fill="auto"/>
            <w:vAlign w:val="center"/>
          </w:tcPr>
          <w:p w14:paraId="211E2ACB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815" w:type="dxa"/>
            <w:shd w:val="clear" w:color="auto" w:fill="auto"/>
            <w:vAlign w:val="center"/>
          </w:tcPr>
          <w:p w14:paraId="1D5C7142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7E71BDB3" w14:textId="69A3701C" w:rsidR="002030F0" w:rsidRDefault="002030F0" w:rsidP="006E48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C877C3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24B5B52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4" w:type="dxa"/>
            <w:shd w:val="clear" w:color="auto" w:fill="auto"/>
            <w:vAlign w:val="center"/>
          </w:tcPr>
          <w:p w14:paraId="69F4862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16" w:type="dxa"/>
            <w:shd w:val="clear" w:color="auto" w:fill="auto"/>
            <w:vAlign w:val="center"/>
          </w:tcPr>
          <w:p w14:paraId="64CB0A83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F5C76D" w14:textId="1C49254A" w:rsidR="002030F0" w:rsidRDefault="002030F0" w:rsidP="002030F0">
      <w:pPr>
        <w:pStyle w:val="2"/>
        <w:rPr>
          <w:rFonts w:hint="eastAsia"/>
        </w:rPr>
      </w:pPr>
      <w:bookmarkStart w:id="13" w:name="_Toc416766384"/>
      <w:r>
        <w:rPr>
          <w:rFonts w:hint="eastAsia"/>
        </w:rPr>
        <w:t>SYS_TENANT_</w:t>
      </w:r>
      <w:r w:rsidR="00AA3E93">
        <w:rPr>
          <w:rFonts w:hint="eastAsia"/>
        </w:rPr>
        <w:t>R</w:t>
      </w:r>
      <w:r w:rsidR="00AA3E93">
        <w:t>_PRO</w:t>
      </w:r>
      <w:r>
        <w:t>F</w:t>
      </w:r>
      <w:r w:rsidR="00AA3E93">
        <w:t>E</w:t>
      </w:r>
      <w:r>
        <w:t xml:space="preserve">SSION </w:t>
      </w:r>
      <w:r w:rsidR="00F74432">
        <w:t>评审机构评审</w:t>
      </w:r>
      <w:r>
        <w:rPr>
          <w:rFonts w:hint="eastAsia"/>
        </w:rPr>
        <w:t>专业表</w:t>
      </w:r>
      <w:bookmarkEnd w:id="13"/>
    </w:p>
    <w:p w14:paraId="4FF07B1C" w14:textId="77777777" w:rsidR="002030F0" w:rsidRPr="00E250A5" w:rsidRDefault="002030F0" w:rsidP="002030F0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7AFCB32" w14:textId="6564D93B" w:rsidR="002030F0" w:rsidRPr="00CC31BA" w:rsidRDefault="002030F0" w:rsidP="002030F0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F74432">
        <w:rPr>
          <w:rFonts w:hint="eastAsia"/>
        </w:rPr>
        <w:t>评审机构评审</w:t>
      </w:r>
      <w:r>
        <w:rPr>
          <w:rFonts w:hint="eastAsia"/>
        </w:rPr>
        <w:t>的专业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2030F0" w14:paraId="0DCBF3D5" w14:textId="77777777" w:rsidTr="00AC2406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0E1317D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0D85F19E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6692E67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C9FE8DA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DB4BE9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69FFDCE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17CA590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8C6CDA4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030F0" w14:paraId="5DE70A86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6B99D3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8F8FD9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32607DC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50879FC" w14:textId="796A5F61" w:rsidR="002030F0" w:rsidRPr="002E6739" w:rsidRDefault="00AC2406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13C8427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A68A36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5510FC6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7AEF483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030F0" w14:paraId="56C1212E" w14:textId="77777777" w:rsidTr="00AC2406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038B94B8" w14:textId="77777777" w:rsidR="002030F0" w:rsidRPr="002E6739" w:rsidRDefault="002030F0" w:rsidP="00465D72">
            <w:pPr>
              <w:numPr>
                <w:ilvl w:val="0"/>
                <w:numId w:val="3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CD508C0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33BD602E" w14:textId="77777777" w:rsidR="002030F0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1F818F" w14:textId="40971462" w:rsidR="002030F0" w:rsidRDefault="007010E2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AB9EAF1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70EE5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78354E2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345C5F4F" w14:textId="77777777" w:rsidR="002030F0" w:rsidRPr="002E6739" w:rsidRDefault="002030F0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753F639" w14:textId="4A22C67D" w:rsidR="00C73BC5" w:rsidRDefault="002030F0" w:rsidP="00357534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5FC8D8F4" w14:textId="081F9949" w:rsidR="008328A2" w:rsidRDefault="008328A2" w:rsidP="008328A2">
      <w:pPr>
        <w:pStyle w:val="2"/>
        <w:rPr>
          <w:rFonts w:hint="eastAsia"/>
        </w:rPr>
      </w:pPr>
      <w:bookmarkStart w:id="14" w:name="_Toc416766385"/>
      <w:r>
        <w:rPr>
          <w:rFonts w:hint="eastAsia"/>
        </w:rPr>
        <w:t>SYS_T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_G</w:t>
      </w:r>
      <w:r>
        <w:t xml:space="preserve"> </w:t>
      </w:r>
      <w:r>
        <w:rPr>
          <w:rFonts w:hint="eastAsia"/>
        </w:rPr>
        <w:t>政府租户表</w:t>
      </w:r>
      <w:bookmarkEnd w:id="14"/>
    </w:p>
    <w:p w14:paraId="3737E70D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76A7B277" w14:textId="65A99B91" w:rsidR="008328A2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政府机构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p w14:paraId="1A7669C8" w14:textId="44290525" w:rsidR="008328A2" w:rsidRPr="00CC31BA" w:rsidRDefault="008328A2" w:rsidP="008328A2">
      <w:pPr>
        <w:numPr>
          <w:ilvl w:val="0"/>
          <w:numId w:val="29"/>
        </w:numPr>
        <w:ind w:firstLineChars="0"/>
        <w:rPr>
          <w:rFonts w:hint="eastAsia"/>
        </w:rPr>
      </w:pPr>
      <w:r>
        <w:t>、表名最后一个</w:t>
      </w:r>
      <w:r>
        <w:t>“G”</w:t>
      </w:r>
      <w:r>
        <w:t>为</w:t>
      </w:r>
      <w:r>
        <w:t>“</w:t>
      </w:r>
      <w:r w:rsidRPr="008328A2">
        <w:rPr>
          <w:rFonts w:hint="eastAsia"/>
        </w:rPr>
        <w:t>GOVERNMENT</w:t>
      </w:r>
      <w:r>
        <w:t>”</w:t>
      </w:r>
      <w:r>
        <w:t>的简写。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7"/>
        <w:gridCol w:w="1636"/>
        <w:gridCol w:w="1784"/>
        <w:gridCol w:w="1683"/>
        <w:gridCol w:w="463"/>
        <w:gridCol w:w="446"/>
        <w:gridCol w:w="1343"/>
        <w:gridCol w:w="2667"/>
      </w:tblGrid>
      <w:tr w:rsidR="008328A2" w14:paraId="0B08E1F0" w14:textId="77777777" w:rsidTr="00AC2406">
        <w:trPr>
          <w:jc w:val="center"/>
        </w:trPr>
        <w:tc>
          <w:tcPr>
            <w:tcW w:w="527" w:type="dxa"/>
            <w:shd w:val="clear" w:color="auto" w:fill="CCCCCC"/>
            <w:vAlign w:val="center"/>
          </w:tcPr>
          <w:p w14:paraId="4BC4DC8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5A4CC3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4" w:type="dxa"/>
            <w:shd w:val="clear" w:color="auto" w:fill="CCCCCC"/>
            <w:vAlign w:val="center"/>
          </w:tcPr>
          <w:p w14:paraId="4DEFB9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0BD801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E7998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FFA434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3" w:type="dxa"/>
            <w:shd w:val="clear" w:color="auto" w:fill="CCCCCC"/>
            <w:vAlign w:val="center"/>
          </w:tcPr>
          <w:p w14:paraId="4EF3378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3A6A4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6B855309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ED05A2C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A204DB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51FF2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B76D2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FE3BBD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EAA5A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43" w:type="dxa"/>
            <w:shd w:val="clear" w:color="auto" w:fill="auto"/>
            <w:vAlign w:val="center"/>
          </w:tcPr>
          <w:p w14:paraId="2863DAC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9CD140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41105B8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8645916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A61A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5413A8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6E43DA" w14:textId="466CF032" w:rsidR="008328A2" w:rsidRPr="002E6739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B2DC5A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6039D9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3C247A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F42E32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1AF465DF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6C15204F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18566F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</w:t>
            </w:r>
            <w:r w:rsidRPr="00633A21"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5CB094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9301848" w14:textId="7F6D968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202A3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E016D2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7C663B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0EB38F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12B560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2CF4DA34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863CD9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D2E56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0B6BE0A" w14:textId="40DA38BF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A54C8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975375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0D9319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7513D9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3E60F35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5352CECA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AD3EB8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S_CITY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F008E1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356CFBB" w14:textId="279B7B35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6C238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9CEAB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55E4FF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D32E0C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BD030C6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BE220B9" w14:textId="77777777" w:rsidR="008328A2" w:rsidRPr="002E6739" w:rsidRDefault="008328A2" w:rsidP="0053319E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D0E231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264E0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3086295" w14:textId="70F5624A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BADFA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3229D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22105C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A7E38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见地区信息表</w:t>
            </w:r>
          </w:p>
        </w:tc>
      </w:tr>
      <w:tr w:rsidR="008328A2" w14:paraId="302B8FE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CEBCC08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CFF4047" w14:textId="77777777" w:rsidR="008328A2" w:rsidRPr="006E12A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COUNTY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751907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县市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1F6F82" w14:textId="2F49A067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4059F0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6B1957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5C102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887E36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B2E3642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23D6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8F46F3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t>C_ADDR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345B7A1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8319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42D77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B504B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625CA16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6A96256" w14:textId="7A654DA8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48D6FF83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36E48AF2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8B341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0FDB1E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4225E5F" w14:textId="22079154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58B4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B0FA96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42E3913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F46C3E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A2B71CD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7B152911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D5614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60163B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5B409E" w14:textId="35E20A26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DCABEC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6056F7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1991472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6260E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DFAAEE4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4FB9AC33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10FFB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C_FAX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7D2FD7E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F79BB0A" w14:textId="535AD2E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C09427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4825F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7CE5B1C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2E1DD7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1D7270E" w14:textId="77777777" w:rsidTr="00AC2406">
        <w:trPr>
          <w:jc w:val="center"/>
        </w:trPr>
        <w:tc>
          <w:tcPr>
            <w:tcW w:w="527" w:type="dxa"/>
            <w:shd w:val="clear" w:color="auto" w:fill="auto"/>
            <w:vAlign w:val="center"/>
          </w:tcPr>
          <w:p w14:paraId="151460A9" w14:textId="77777777" w:rsidR="008328A2" w:rsidRPr="002E6739" w:rsidRDefault="008328A2" w:rsidP="0053319E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9CCE26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C_ZIP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5415527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邮政编码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08A386" w14:textId="4279DF3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37629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72E099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3" w:type="dxa"/>
            <w:shd w:val="clear" w:color="auto" w:fill="auto"/>
            <w:vAlign w:val="center"/>
          </w:tcPr>
          <w:p w14:paraId="3C33C71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68BAE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D30334" w14:textId="3DF06265" w:rsidR="008328A2" w:rsidRDefault="008328A2" w:rsidP="008328A2">
      <w:pPr>
        <w:pStyle w:val="2"/>
        <w:rPr>
          <w:rFonts w:hint="eastAsia"/>
        </w:rPr>
      </w:pPr>
      <w:bookmarkStart w:id="15" w:name="_Toc416766386"/>
      <w:r>
        <w:rPr>
          <w:rFonts w:hint="eastAsia"/>
        </w:rPr>
        <w:t>SYS_TENANT</w:t>
      </w:r>
      <w:r>
        <w:t>_</w:t>
      </w:r>
      <w:r w:rsidR="00D56DED">
        <w:t>G</w:t>
      </w:r>
      <w:r>
        <w:t>_</w:t>
      </w:r>
      <w:r>
        <w:rPr>
          <w:rFonts w:hint="eastAsia"/>
        </w:rPr>
        <w:t>USER</w:t>
      </w:r>
      <w:r w:rsidR="00877E43">
        <w:t xml:space="preserve"> </w:t>
      </w:r>
      <w:r w:rsidR="00D56DED">
        <w:rPr>
          <w:rFonts w:hint="eastAsia"/>
        </w:rPr>
        <w:t>政府用户</w:t>
      </w:r>
      <w:r>
        <w:rPr>
          <w:rFonts w:hint="eastAsia"/>
        </w:rPr>
        <w:t>表</w:t>
      </w:r>
      <w:bookmarkEnd w:id="15"/>
    </w:p>
    <w:p w14:paraId="552EC133" w14:textId="77777777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B69D29" w14:textId="5B57741B" w:rsidR="008328A2" w:rsidRPr="00E250A5" w:rsidRDefault="008328A2" w:rsidP="008328A2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D56DED">
        <w:rPr>
          <w:rFonts w:hint="eastAsia"/>
        </w:rPr>
        <w:t>政府用户</w:t>
      </w:r>
      <w:r>
        <w:rPr>
          <w:rFonts w:hint="eastAsia"/>
        </w:rPr>
        <w:t>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3"/>
        <w:gridCol w:w="1816"/>
        <w:gridCol w:w="1736"/>
        <w:gridCol w:w="1683"/>
        <w:gridCol w:w="461"/>
        <w:gridCol w:w="445"/>
        <w:gridCol w:w="1310"/>
        <w:gridCol w:w="2585"/>
      </w:tblGrid>
      <w:tr w:rsidR="008328A2" w14:paraId="21990CA5" w14:textId="77777777" w:rsidTr="00E22C1A">
        <w:trPr>
          <w:jc w:val="center"/>
        </w:trPr>
        <w:tc>
          <w:tcPr>
            <w:tcW w:w="513" w:type="dxa"/>
            <w:shd w:val="clear" w:color="auto" w:fill="CCCCCC"/>
            <w:vAlign w:val="center"/>
          </w:tcPr>
          <w:p w14:paraId="61B833B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CCCCCC"/>
            <w:vAlign w:val="center"/>
          </w:tcPr>
          <w:p w14:paraId="72A4DD3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9C6F90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14CFD3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219B78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47B1A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10" w:type="dxa"/>
            <w:shd w:val="clear" w:color="auto" w:fill="CCCCCC"/>
            <w:vAlign w:val="center"/>
          </w:tcPr>
          <w:p w14:paraId="61BA4A7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85" w:type="dxa"/>
            <w:shd w:val="clear" w:color="auto" w:fill="CCCCCC"/>
            <w:vAlign w:val="center"/>
          </w:tcPr>
          <w:p w14:paraId="42C884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328A2" w14:paraId="4F1886F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A1C8DDE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47B4B6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9095CE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3DEEB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FB084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278FE3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76BDFBF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17921F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78B046B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AFDF51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BB1356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85A583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CF6AE1E" w14:textId="55C763C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E82659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B80A155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BA12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D5CADF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11FB48C9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B3575E1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CF81FF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5F012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A7182" w14:textId="396BD241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13E14CC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54B9C9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C2A0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58B74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323AC04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0240C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20B0C4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E1EB0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03894C" w14:textId="28BA0479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CB7035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40845E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C6E56D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6006E247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CDAC26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A8AD05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0A67B75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T_BIRTH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10FE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FC38A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81593B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ED1A14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3B254F6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162F84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CA19D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F61061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833995D" w14:textId="77777777" w:rsidR="008328A2" w:rsidRPr="00877F0E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E8F6C0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307AA5" w14:textId="7D3036E4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1DE02E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D23290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8E9866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01D4EE64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74D5C5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44D3634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61253A1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C33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3D6F47" w14:textId="7F36A7C8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0E29A1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03E06A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692D5AA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A1BCB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0D9597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DDBCF1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4A497C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_POSITION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95F487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76CE124" w14:textId="2F754DDC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6705F3F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A6D85C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6B0FEF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F3289B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0E2AF3C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6CC595DC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3131D5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C_RESUME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F58AB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工作简历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7A9F0D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D888E5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C988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008981F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4B9F4C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7AFE2FA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74EC6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F5B2D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C_SCHOOL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DB6CD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毕业学校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EBB34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3B485F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28DA60E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6F28637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B7CBA26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80D32A2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475F5A7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C5DCA2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520323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34880E" w14:textId="29D4D7DD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D5473F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BF11CA6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BE4F14F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90A37D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56F219F8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D5C508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398A6FE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C84106">
              <w:rPr>
                <w:rFonts w:hint="eastAsia"/>
                <w:sz w:val="18"/>
                <w:szCs w:val="18"/>
              </w:rPr>
              <w:t>EDUCATION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EF3225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学历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7868E0" w14:textId="2BCE8320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465C1EFC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71D7992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0CDAF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0DD59CE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23409C9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0DB3230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4210EE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345F8A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E62049A" w14:textId="2D3C5489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157562B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E91A1B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3F69BA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36BD9D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FF71565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00C49598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0AB8CF0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S_DEGREE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4A86D1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622C4AC" w14:textId="25FE88A2" w:rsidR="008328A2" w:rsidRPr="002E6739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5EDFDA4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C5CB94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5B1FDB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702C5649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6191372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74FCACAA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1C78E20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841283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721FA" w14:textId="255FBF98" w:rsidR="008328A2" w:rsidRDefault="00AC2406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76F4D5D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F79E95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D8BA4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585" w:type="dxa"/>
            <w:shd w:val="clear" w:color="auto" w:fill="auto"/>
            <w:vAlign w:val="center"/>
          </w:tcPr>
          <w:p w14:paraId="711F872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328A2" w14:paraId="3526300A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AFD34AD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7EDA8718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07D910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320713" w14:textId="2C18BFDC" w:rsidR="008328A2" w:rsidRDefault="007010E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6462097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B5D460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445365A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4E6FE161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7E84FFB3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150DB565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49F49B4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7F6372E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BAFBC9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2FE40298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444B1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2C01DBAB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5E5503F0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8328A2" w14:paraId="330AF210" w14:textId="77777777" w:rsidTr="00E22C1A">
        <w:trPr>
          <w:trHeight w:val="20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F527D59" w14:textId="77777777" w:rsidR="008328A2" w:rsidRPr="002E6739" w:rsidRDefault="008328A2" w:rsidP="0053319E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16" w:type="dxa"/>
            <w:shd w:val="clear" w:color="auto" w:fill="auto"/>
            <w:vAlign w:val="center"/>
          </w:tcPr>
          <w:p w14:paraId="2A9F9AF9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808FB8D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A739CD" w14:textId="3D41A951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79611E53" w14:textId="77777777" w:rsidR="008328A2" w:rsidRPr="002E6739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DD5407A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14:paraId="19175892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85" w:type="dxa"/>
            <w:shd w:val="clear" w:color="auto" w:fill="auto"/>
            <w:vAlign w:val="center"/>
          </w:tcPr>
          <w:p w14:paraId="2FADA11F" w14:textId="77777777" w:rsidR="008328A2" w:rsidRDefault="008328A2" w:rsidP="00533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7B19C8D6" w14:textId="4B1B7688" w:rsidR="00877F0E" w:rsidRDefault="00877F0E" w:rsidP="00877F0E">
      <w:pPr>
        <w:pStyle w:val="2"/>
        <w:rPr>
          <w:rFonts w:hint="eastAsia"/>
        </w:rPr>
      </w:pPr>
      <w:bookmarkStart w:id="16" w:name="_Toc416766387"/>
      <w:r>
        <w:rPr>
          <w:rFonts w:hint="eastAsia"/>
        </w:rPr>
        <w:t xml:space="preserve">SYS_USER </w:t>
      </w:r>
      <w:r w:rsidR="006E4800">
        <w:t>系统</w:t>
      </w:r>
      <w:r w:rsidR="006E4800">
        <w:rPr>
          <w:rFonts w:hint="eastAsia"/>
        </w:rPr>
        <w:t>用户</w:t>
      </w:r>
      <w:r>
        <w:rPr>
          <w:rFonts w:hint="eastAsia"/>
        </w:rPr>
        <w:t>信息表</w:t>
      </w:r>
      <w:bookmarkEnd w:id="16"/>
    </w:p>
    <w:p w14:paraId="273ABBAB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33E67C4" w14:textId="77777777" w:rsidR="00877F0E" w:rsidRPr="00E250A5" w:rsidRDefault="00877F0E" w:rsidP="00877F0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本表用来保存用户的基本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789"/>
        <w:gridCol w:w="1683"/>
        <w:gridCol w:w="463"/>
        <w:gridCol w:w="446"/>
        <w:gridCol w:w="1346"/>
        <w:gridCol w:w="2671"/>
      </w:tblGrid>
      <w:tr w:rsidR="00877F0E" w14:paraId="653EDD2F" w14:textId="77777777" w:rsidTr="0045495D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5C1F791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3E75F5C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9" w:type="dxa"/>
            <w:shd w:val="clear" w:color="auto" w:fill="CCCCCC"/>
            <w:vAlign w:val="center"/>
          </w:tcPr>
          <w:p w14:paraId="4E62752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23583A2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4A079A3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20B525CD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6" w:type="dxa"/>
            <w:shd w:val="clear" w:color="auto" w:fill="CCCCCC"/>
            <w:vAlign w:val="center"/>
          </w:tcPr>
          <w:p w14:paraId="6077E4D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71" w:type="dxa"/>
            <w:shd w:val="clear" w:color="auto" w:fill="CCCCCC"/>
            <w:vAlign w:val="center"/>
          </w:tcPr>
          <w:p w14:paraId="7291FA5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77F0E" w14:paraId="0487BBA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7B849CA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3F38B9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13E3AEE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677C99" w14:textId="77777777" w:rsidR="00877F0E" w:rsidRPr="002E6739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C23E60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83B87E9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ED9BD80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47B8C2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4FA9580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9E41C11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F156FA0" w14:textId="54A918BC" w:rsidR="00877F0E" w:rsidRPr="00877F0E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P</w:t>
            </w:r>
            <w:r w:rsidR="00877F0E">
              <w:t>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468107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74D4A33" w14:textId="3CFFFAEB" w:rsidR="00877F0E" w:rsidRDefault="0045495D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24689C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CDF99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EED1CA7" w14:textId="0F2A3A1F" w:rsidR="00877F0E" w:rsidRPr="002E6739" w:rsidRDefault="00791991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097103BE" w14:textId="7626D450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D72" w14:paraId="7686FC5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687DF15" w14:textId="77777777" w:rsidR="00465D72" w:rsidRPr="002E6739" w:rsidRDefault="00465D72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85EB04" w14:textId="56F6BE2B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S_SEX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D95CFBF" w14:textId="3D619A9D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4F9D51" w14:textId="2D966AE4" w:rsidR="00465D72" w:rsidRDefault="007010E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452F87A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E13482B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4C49062" w14:textId="77777777" w:rsidR="00465D72" w:rsidRPr="002E6739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3E3D59F" w14:textId="77777777" w:rsidR="00465D72" w:rsidRDefault="00465D72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B99246F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EA2F3BD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C6D626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B6564A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D36D4E" w14:textId="4E908477" w:rsidR="00877F0E" w:rsidRPr="002E6739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9150ED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7E84A11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56E4BD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63602C8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7944A7C5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D17BE05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2E19DDB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C_MOBILE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471C4C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B980268" w14:textId="709C4A60" w:rsidR="00877F0E" w:rsidRPr="002E6739" w:rsidRDefault="000C1C63" w:rsidP="00465D7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1A11503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B00DFF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C15DDC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DEA1C18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77F0E" w14:paraId="3AD493E7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E535B6" w14:textId="77777777" w:rsidR="00877F0E" w:rsidRPr="002E6739" w:rsidRDefault="00877F0E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94A7EC7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C_TEL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9EE7534" w14:textId="77777777" w:rsidR="00877F0E" w:rsidRDefault="00E0260A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</w:t>
            </w:r>
            <w:r w:rsidR="00877F0E"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132EB8" w14:textId="07B5A031" w:rsidR="00877F0E" w:rsidRDefault="000C1C63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</w:t>
            </w:r>
            <w:r w:rsidR="00E0260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6F43916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3EDE94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0EDA897" w14:textId="77777777" w:rsidR="00877F0E" w:rsidRPr="002E6739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8694DA5" w14:textId="77777777" w:rsidR="00877F0E" w:rsidRDefault="00877F0E" w:rsidP="0012223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260A" w14:paraId="242C0A91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83AC583" w14:textId="77777777" w:rsidR="00E0260A" w:rsidRPr="002E6739" w:rsidRDefault="00E0260A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1B7D5BB" w14:textId="1B00173D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48F480B" w14:textId="5B411523" w:rsidR="00E0260A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CB910E" w14:textId="01CA00E2" w:rsidR="00E0260A" w:rsidRDefault="0045495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788B5BB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2B09324" w14:textId="77777777" w:rsidR="00E0260A" w:rsidRPr="002E6739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1B097524" w14:textId="62048303" w:rsidR="00E0260A" w:rsidRDefault="00791991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4DFAE3C" w14:textId="26833D34" w:rsidR="00E0260A" w:rsidRDefault="00E0260A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bookmarkStart w:id="17" w:name="_Toc301132091"/>
      </w:tr>
      <w:tr w:rsidR="00F55E6D" w14:paraId="24A07CAA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2F159A2" w14:textId="77777777" w:rsidR="00F55E6D" w:rsidRPr="002E6739" w:rsidRDefault="00F55E6D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0085553" w14:textId="1823E426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ABE10D7" w14:textId="6D82EF7B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8F114" w14:textId="63116116" w:rsidR="00F55E6D" w:rsidRDefault="007010E2" w:rsidP="000C1C6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E657889" w14:textId="77777777" w:rsidR="00F55E6D" w:rsidRPr="002E6739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5CE0BAB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CA2682C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D836402" w14:textId="77777777" w:rsidR="00F55E6D" w:rsidRDefault="00F55E6D" w:rsidP="00E026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17DEC32C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C702D75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68CD831" w14:textId="42DBE7A0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C_PASSWD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44E9EDB" w14:textId="0951CACE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730DCDF" w14:textId="2B98D8F6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6258E5">
              <w:rPr>
                <w:sz w:val="18"/>
                <w:szCs w:val="18"/>
              </w:rPr>
              <w:t>50</w:t>
            </w:r>
            <w:r w:rsidR="001F5A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964263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7D8E9C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6D4A47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56B5CF4E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4388EEAE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4B9799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03B288" w14:textId="5DBE3288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T_LOGIN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E4DF1B" w14:textId="64A56E7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最后登录时间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4FBE29" w14:textId="7123D10A" w:rsidR="001F5A93" w:rsidRDefault="000C1C6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3F234E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3A3D3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94AD3D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6AF0613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  <w:tr w:rsidR="001F5A93" w14:paraId="6587E744" w14:textId="77777777" w:rsidTr="0045495D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EA50EEB" w14:textId="77777777" w:rsidR="001F5A93" w:rsidRPr="002E6739" w:rsidRDefault="001F5A93" w:rsidP="00EB48E7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D3A01AB" w14:textId="38466EE4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C_IP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55EF514" w14:textId="0118F6C6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最后登陆</w:t>
            </w:r>
            <w:r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ECF921" w14:textId="35BFCA85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VARCHAR(15)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C1E19F0" w14:textId="77777777" w:rsidR="001F5A93" w:rsidRPr="002E6739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9D5F9CF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DD4A1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46F8682" w14:textId="77777777" w:rsidR="001F5A93" w:rsidRDefault="001F5A93" w:rsidP="001F5A9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Style w:val="af9"/>
                <w:rFonts w:hint="eastAsia"/>
              </w:rPr>
            </w:pPr>
          </w:p>
        </w:tc>
      </w:tr>
    </w:tbl>
    <w:p w14:paraId="387D408A" w14:textId="77777777" w:rsidR="00024ECA" w:rsidRDefault="00024ECA" w:rsidP="00024ECA">
      <w:pPr>
        <w:ind w:firstLine="460"/>
        <w:rPr>
          <w:rFonts w:hint="eastAsia"/>
        </w:rPr>
      </w:pPr>
      <w:bookmarkStart w:id="18" w:name="_Toc301132093"/>
      <w:bookmarkEnd w:id="17"/>
    </w:p>
    <w:p w14:paraId="3821C6C6" w14:textId="77777777" w:rsidR="00024ECA" w:rsidRDefault="00024ECA" w:rsidP="00024ECA">
      <w:pPr>
        <w:pStyle w:val="2"/>
        <w:rPr>
          <w:rFonts w:hint="eastAsia"/>
        </w:rPr>
      </w:pPr>
      <w:bookmarkStart w:id="19" w:name="_Toc416766388"/>
      <w:r>
        <w:rPr>
          <w:rFonts w:hint="eastAsia"/>
        </w:rPr>
        <w:t xml:space="preserve">SYS_AUDIT_LOG </w:t>
      </w:r>
      <w:r>
        <w:rPr>
          <w:rFonts w:hint="eastAsia"/>
        </w:rPr>
        <w:t>系统日志</w:t>
      </w:r>
      <w:bookmarkEnd w:id="18"/>
      <w:r>
        <w:rPr>
          <w:rFonts w:hint="eastAsia"/>
        </w:rPr>
        <w:t>表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024ECA" w:rsidRPr="002E6739" w14:paraId="371EC097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02D36F3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45DC622" w14:textId="30D1C1C9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C86A839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4F0611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8E05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53684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FD57E7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C612D9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24ECA" w:rsidRPr="002E6739" w14:paraId="64BF624E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CF265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2FDB38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9DC8A6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539FF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7EE38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1EB57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C7A89E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408E82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ED3D75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D2B3C6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EB81A4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7D3C7E5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2A849F9" w14:textId="77777777" w:rsidR="00024ECA" w:rsidRDefault="00063046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</w:t>
            </w:r>
            <w:r w:rsidR="00024ECA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D2AAE9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979E971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4FD929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EEE162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2F66972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FF80468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8CDFCA5" w14:textId="10A84E17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24ECA">
              <w:rPr>
                <w:rFonts w:hint="eastAsia"/>
                <w:sz w:val="18"/>
                <w:szCs w:val="18"/>
              </w:rPr>
              <w:t>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1623150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F0AAF10" w14:textId="6E83E88F" w:rsidR="00024ECA" w:rsidRDefault="0045495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7EAF35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B856A07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417532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239D32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024ECA" w:rsidRPr="002E6739" w14:paraId="3D4C20C5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DC06831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969D0CE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B7C40BB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8CC343A" w14:textId="522652E9" w:rsidR="00024ECA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FC7D4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D5F997C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9011D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D089515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601B888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C91ECC0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5344AA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220DEC1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20E7624" w14:textId="543FD39C" w:rsidR="00024ECA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</w:t>
            </w:r>
            <w:r w:rsidR="00024ECA"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FD72FCD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D519486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DBBDCB3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B0EC154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24ECA" w:rsidRPr="002E6739" w14:paraId="5AB643A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B52B603" w14:textId="77777777" w:rsidR="00024ECA" w:rsidRPr="002E6739" w:rsidRDefault="00024ECA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1D3F52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0130967" w14:textId="77777777" w:rsidR="00024ECA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5C7B60" w14:textId="77777777" w:rsidR="00024ECA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7F5EC3E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074BC40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9669FCB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0CFF98" w14:textId="77777777" w:rsidR="00024ECA" w:rsidRPr="002E6739" w:rsidRDefault="00024ECA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3126BF11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23BEE3F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02FB9C2" w14:textId="5F7648B9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1F61D46" w14:textId="363B8C85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CDB914" w14:textId="0D9F9DAE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4422C61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9AD563D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9D22333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D9D287B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70A1" w:rsidRPr="002E6739" w14:paraId="558A9CB9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B8201D" w14:textId="77777777" w:rsidR="00C770A1" w:rsidRPr="002E6739" w:rsidRDefault="00C770A1" w:rsidP="008B49A6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B4E3FC" w14:textId="57D0C4EF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D9B004E" w14:textId="3B22691C" w:rsidR="00C770A1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678E4B" w14:textId="0E6A7103" w:rsidR="00C770A1" w:rsidRDefault="00C770A1" w:rsidP="00C770A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5CACAE8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D70345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A53180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68E79F" w14:textId="77777777" w:rsidR="00C770A1" w:rsidRPr="002E6739" w:rsidRDefault="00C770A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4F65C5" w14:textId="77777777" w:rsidR="00024ECA" w:rsidRDefault="00024ECA" w:rsidP="00024ECA">
      <w:pPr>
        <w:ind w:firstLine="460"/>
        <w:rPr>
          <w:rFonts w:hint="eastAsia"/>
        </w:rPr>
      </w:pPr>
      <w:bookmarkStart w:id="20" w:name="_Toc301132094"/>
    </w:p>
    <w:p w14:paraId="790B757A" w14:textId="6EC6C7A4" w:rsidR="00294624" w:rsidRDefault="00294624" w:rsidP="00294624">
      <w:pPr>
        <w:pStyle w:val="2"/>
        <w:rPr>
          <w:rFonts w:hint="eastAsia"/>
        </w:rPr>
      </w:pPr>
      <w:bookmarkStart w:id="21" w:name="_Toc416766389"/>
      <w:bookmarkEnd w:id="20"/>
      <w:r>
        <w:rPr>
          <w:rFonts w:hint="eastAsia"/>
        </w:rPr>
        <w:t>SYS_PARA</w:t>
      </w:r>
      <w:r>
        <w:t>_SINGLE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单值表</w:t>
      </w:r>
      <w:bookmarkEnd w:id="21"/>
    </w:p>
    <w:p w14:paraId="47A6B4D8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1748F1E" w14:textId="2046D4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本表用来保存一对一的单值参数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294624" w14:paraId="6365FB93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FA36B22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4B51CD2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1C37DD75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637A34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3F7EAE9C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79FD60C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8767E6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4DCBDB1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E3F04C8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02CCCCD" w14:textId="77777777" w:rsidR="00BF2BEE" w:rsidRPr="002E6739" w:rsidRDefault="00BF2BEE" w:rsidP="00AC2406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1B9900A" w14:textId="146062BA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06D7B8FC" w14:textId="0CB92352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1CE05DDC" w14:textId="50283D34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667D913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A39ECEF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B437EDE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0766CFD0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35829935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5A713328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43C46FEE" w14:textId="005858EC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206D49A" w14:textId="41F94A3A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B16FB4D" w14:textId="3008F2F2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BB38D43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23F50C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0BC64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58C26AA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0309DA57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6E3C487D" w14:textId="77777777" w:rsidR="00294624" w:rsidRPr="002E6739" w:rsidRDefault="00294624" w:rsidP="00294624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9B5D322" w14:textId="305DD507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6F716C3B" w14:textId="2947D723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D520C11" w14:textId="442258B6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7FA5D318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7A047B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EC0507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4B89DDAC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0A00B1" w14:textId="77777777" w:rsidR="00294624" w:rsidRPr="001F5A93" w:rsidRDefault="00294624" w:rsidP="00294624">
      <w:pPr>
        <w:ind w:firstLine="460"/>
        <w:rPr>
          <w:rFonts w:hint="eastAsia"/>
        </w:rPr>
      </w:pPr>
    </w:p>
    <w:p w14:paraId="0CC68007" w14:textId="30762BED" w:rsidR="001F5A93" w:rsidRDefault="001F5A93">
      <w:pPr>
        <w:pStyle w:val="2"/>
        <w:rPr>
          <w:rFonts w:hint="eastAsia"/>
        </w:rPr>
      </w:pPr>
      <w:bookmarkStart w:id="22" w:name="_Toc416766390"/>
      <w:r>
        <w:rPr>
          <w:rFonts w:hint="eastAsia"/>
        </w:rPr>
        <w:t>SYS_PARA</w:t>
      </w:r>
      <w:r>
        <w:t>_</w:t>
      </w:r>
      <w:r w:rsidR="00294624">
        <w:t>MULTI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多值表</w:t>
      </w:r>
      <w:bookmarkEnd w:id="22"/>
    </w:p>
    <w:p w14:paraId="52DC7E7B" w14:textId="77777777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FED1D5B" w14:textId="263B3170" w:rsidR="001F5A93" w:rsidRPr="00E250A5" w:rsidRDefault="001F5A93" w:rsidP="001F5A93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</w:t>
      </w:r>
      <w:r w:rsidR="00294624">
        <w:rPr>
          <w:rFonts w:hint="eastAsia"/>
        </w:rPr>
        <w:t>一对多的参数值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23"/>
        <w:gridCol w:w="1795"/>
        <w:gridCol w:w="1656"/>
        <w:gridCol w:w="464"/>
        <w:gridCol w:w="447"/>
        <w:gridCol w:w="1350"/>
        <w:gridCol w:w="2691"/>
      </w:tblGrid>
      <w:tr w:rsidR="001F5A93" w14:paraId="6F3B254C" w14:textId="77777777" w:rsidTr="007010E2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768C22BE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791DC86F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95" w:type="dxa"/>
            <w:shd w:val="clear" w:color="auto" w:fill="CCCCCC"/>
            <w:vAlign w:val="center"/>
          </w:tcPr>
          <w:p w14:paraId="069F3C7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56" w:type="dxa"/>
            <w:shd w:val="clear" w:color="auto" w:fill="CCCCCC"/>
            <w:vAlign w:val="center"/>
          </w:tcPr>
          <w:p w14:paraId="25DE871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64F1D84B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2D03AC02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50" w:type="dxa"/>
            <w:shd w:val="clear" w:color="auto" w:fill="CCCCCC"/>
            <w:vAlign w:val="center"/>
          </w:tcPr>
          <w:p w14:paraId="00EA9EC0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91" w:type="dxa"/>
            <w:shd w:val="clear" w:color="auto" w:fill="CCCCCC"/>
            <w:vAlign w:val="center"/>
          </w:tcPr>
          <w:p w14:paraId="43D8CCF1" w14:textId="77777777" w:rsidR="001F5A93" w:rsidRPr="002E6739" w:rsidRDefault="001F5A93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2BEE" w14:paraId="08F41C9B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C326001" w14:textId="77777777" w:rsidR="00BF2BEE" w:rsidRPr="002E6739" w:rsidRDefault="00BF2BEE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399EF0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33742308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970BFED" w14:textId="282BA16B" w:rsidR="00BF2BEE" w:rsidRPr="002E6739" w:rsidRDefault="007010E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57FAEA7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5C286A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874BFD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17B0ED1" w14:textId="77777777" w:rsidR="00BF2BEE" w:rsidRPr="002E6739" w:rsidRDefault="00BF2BEE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559EC30A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B12C18E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998429F" w14:textId="5305DA3E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C_CODE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5140A607" w14:textId="62F1007D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82E3355" w14:textId="46C611CB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F742715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60C3D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9A6EAE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2594B98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294624" w14:paraId="26BA40DE" w14:textId="77777777" w:rsidTr="007010E2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46AD43A7" w14:textId="77777777" w:rsidR="00294624" w:rsidRPr="002E6739" w:rsidRDefault="00294624" w:rsidP="007010E2">
            <w:pPr>
              <w:numPr>
                <w:ilvl w:val="0"/>
                <w:numId w:val="5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0094287" w14:textId="63461DD9" w:rsidR="00294624" w:rsidRPr="00877F0E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95" w:type="dxa"/>
            <w:shd w:val="clear" w:color="auto" w:fill="auto"/>
            <w:vAlign w:val="center"/>
          </w:tcPr>
          <w:p w14:paraId="7E49D4E2" w14:textId="139A8EA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78E9DF" w14:textId="04BA5449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6B0FCBC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EDC81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C5B375B" w14:textId="77777777" w:rsidR="00294624" w:rsidRPr="002E6739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14:paraId="126779D9" w14:textId="77777777" w:rsidR="00294624" w:rsidRDefault="00294624" w:rsidP="0029462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83436C" w14:textId="77777777" w:rsidR="00294624" w:rsidRPr="001F5A93" w:rsidRDefault="00294624" w:rsidP="00294624">
      <w:pPr>
        <w:ind w:firstLine="460"/>
        <w:rPr>
          <w:rFonts w:hint="eastAsia"/>
        </w:rPr>
      </w:pPr>
    </w:p>
    <w:p w14:paraId="3CE111D1" w14:textId="53A16A91" w:rsidR="00294624" w:rsidRDefault="00294624" w:rsidP="00294624">
      <w:pPr>
        <w:pStyle w:val="2"/>
        <w:rPr>
          <w:rFonts w:hint="eastAsia"/>
        </w:rPr>
      </w:pPr>
      <w:bookmarkStart w:id="23" w:name="_Toc416766391"/>
      <w:r>
        <w:rPr>
          <w:rFonts w:hint="eastAsia"/>
        </w:rPr>
        <w:t>SYS_PARA</w:t>
      </w:r>
      <w:r>
        <w:t>_TREE</w:t>
      </w:r>
      <w:r>
        <w:rPr>
          <w:rFonts w:hint="eastAsia"/>
        </w:rPr>
        <w:t xml:space="preserve"> </w:t>
      </w:r>
      <w:r>
        <w:rPr>
          <w:rFonts w:hint="eastAsia"/>
        </w:rPr>
        <w:t>系统参数</w:t>
      </w:r>
      <w:r>
        <w:rPr>
          <w:rFonts w:hint="eastAsia"/>
        </w:rPr>
        <w:t>_</w:t>
      </w:r>
      <w:r>
        <w:rPr>
          <w:rFonts w:hint="eastAsia"/>
        </w:rPr>
        <w:t>树状表</w:t>
      </w:r>
      <w:bookmarkEnd w:id="23"/>
    </w:p>
    <w:p w14:paraId="217541C4" w14:textId="77777777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2A68B094" w14:textId="3BB1AE6E" w:rsidR="00294624" w:rsidRPr="00E250A5" w:rsidRDefault="00294624" w:rsidP="00294624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本表用来保存树状的参数值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2"/>
        <w:gridCol w:w="1623"/>
        <w:gridCol w:w="1764"/>
        <w:gridCol w:w="1761"/>
        <w:gridCol w:w="463"/>
        <w:gridCol w:w="447"/>
        <w:gridCol w:w="1329"/>
        <w:gridCol w:w="2640"/>
      </w:tblGrid>
      <w:tr w:rsidR="00294624" w14:paraId="35196C3C" w14:textId="77777777" w:rsidTr="007010E2">
        <w:trPr>
          <w:jc w:val="center"/>
        </w:trPr>
        <w:tc>
          <w:tcPr>
            <w:tcW w:w="522" w:type="dxa"/>
            <w:shd w:val="clear" w:color="auto" w:fill="CCCCCC"/>
            <w:vAlign w:val="center"/>
          </w:tcPr>
          <w:p w14:paraId="0D4AF656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CCCCCC"/>
            <w:vAlign w:val="center"/>
          </w:tcPr>
          <w:p w14:paraId="0FD8E92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4" w:type="dxa"/>
            <w:shd w:val="clear" w:color="auto" w:fill="CCCCCC"/>
            <w:vAlign w:val="center"/>
          </w:tcPr>
          <w:p w14:paraId="0F765C6F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4AC4D62E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7C5983F7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11289218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29" w:type="dxa"/>
            <w:shd w:val="clear" w:color="auto" w:fill="CCCCCC"/>
            <w:vAlign w:val="center"/>
          </w:tcPr>
          <w:p w14:paraId="5C7963D4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40" w:type="dxa"/>
            <w:shd w:val="clear" w:color="auto" w:fill="CCCCCC"/>
            <w:vAlign w:val="center"/>
          </w:tcPr>
          <w:p w14:paraId="37F7B64D" w14:textId="77777777" w:rsidR="00294624" w:rsidRPr="002E6739" w:rsidRDefault="0029462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010E2" w14:paraId="29502E52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59FF7B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6AAE8AD" w14:textId="30F4B63D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5AD0A44" w14:textId="17875CF9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A6FAF3D" w14:textId="601EE641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9A29D8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E818913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A74799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16A627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942D80B" w14:textId="77777777" w:rsidTr="00E409E8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DA4A278" w14:textId="77777777" w:rsidR="007010E2" w:rsidRPr="002E6739" w:rsidRDefault="007010E2" w:rsidP="00E409E8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1FF9A71E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478CF55A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5AD542B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829A42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E64CF5C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5C73E026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646B08F0" w14:textId="77777777" w:rsidR="007010E2" w:rsidRPr="002E6739" w:rsidRDefault="007010E2" w:rsidP="00E409E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584F990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B26618D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A7918BD" w14:textId="0F020072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2B7058C" w14:textId="5AD7C90A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5C7B24" w14:textId="2348643E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0ECDF29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39DB8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38A75CE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07A4CCC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77768CBE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040DD762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20C8B0B" w14:textId="77777777" w:rsidR="007010E2" w:rsidRPr="00877F0E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563EE090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539DDA9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F9851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A72D3DD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42369456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42E572EB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010E2" w14:paraId="3757CF2C" w14:textId="77777777" w:rsidTr="007010E2">
        <w:trPr>
          <w:jc w:val="center"/>
        </w:trPr>
        <w:tc>
          <w:tcPr>
            <w:tcW w:w="522" w:type="dxa"/>
            <w:shd w:val="clear" w:color="auto" w:fill="auto"/>
            <w:vAlign w:val="center"/>
          </w:tcPr>
          <w:p w14:paraId="26308874" w14:textId="77777777" w:rsidR="007010E2" w:rsidRPr="002E6739" w:rsidRDefault="007010E2" w:rsidP="007010E2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2EEF9FDC" w14:textId="0C9744C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C_PATH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9D48CF8" w14:textId="01A9CEB1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A30DBF7" w14:textId="1CD6AFE3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F734C5A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544E651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29" w:type="dxa"/>
            <w:shd w:val="clear" w:color="auto" w:fill="auto"/>
            <w:vAlign w:val="center"/>
          </w:tcPr>
          <w:p w14:paraId="6F44B885" w14:textId="77777777" w:rsidR="007010E2" w:rsidRPr="002E6739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14:paraId="3A67B356" w14:textId="77777777" w:rsidR="007010E2" w:rsidRDefault="007010E2" w:rsidP="007010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5EBB0" w14:textId="77777777" w:rsidR="001F5A93" w:rsidRPr="001F5A93" w:rsidRDefault="001F5A93" w:rsidP="001F5A93">
      <w:pPr>
        <w:ind w:firstLine="460"/>
        <w:rPr>
          <w:rFonts w:hint="eastAsia"/>
        </w:rPr>
      </w:pPr>
    </w:p>
    <w:p w14:paraId="7EF6BE6A" w14:textId="0F490A32" w:rsidR="00EF63FA" w:rsidRDefault="00EF63FA" w:rsidP="00EF63FA">
      <w:pPr>
        <w:pStyle w:val="2"/>
        <w:rPr>
          <w:rFonts w:hint="eastAsia"/>
        </w:rPr>
      </w:pPr>
      <w:bookmarkStart w:id="24" w:name="_Toc416766392"/>
      <w:r>
        <w:rPr>
          <w:rFonts w:hint="eastAsia"/>
        </w:rPr>
        <w:t>SYS_PARA_</w:t>
      </w:r>
      <w:r>
        <w:t>AREA</w:t>
      </w:r>
      <w:r>
        <w:rPr>
          <w:rFonts w:hint="eastAsia"/>
        </w:rPr>
        <w:t xml:space="preserve"> </w:t>
      </w:r>
      <w:r>
        <w:rPr>
          <w:rFonts w:hint="eastAsia"/>
        </w:rPr>
        <w:t>地区信息表</w:t>
      </w:r>
      <w:bookmarkEnd w:id="24"/>
    </w:p>
    <w:p w14:paraId="5AF3E76F" w14:textId="343856EA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5A028223" w14:textId="22B26DFE" w:rsidR="00EF63FA" w:rsidRPr="00E250A5" w:rsidRDefault="00EF63FA" w:rsidP="00EF63F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本表用来保存地区信息</w:t>
      </w:r>
      <w:r w:rsidR="00294624">
        <w:rPr>
          <w:rFonts w:hint="eastAsia"/>
        </w:rPr>
        <w:t>，考虑到可能使用较频繁，所以单独从树状表抽取出来。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8"/>
        <w:gridCol w:w="1630"/>
        <w:gridCol w:w="1813"/>
        <w:gridCol w:w="1583"/>
        <w:gridCol w:w="464"/>
        <w:gridCol w:w="447"/>
        <w:gridCol w:w="1362"/>
        <w:gridCol w:w="2722"/>
      </w:tblGrid>
      <w:tr w:rsidR="00EF63FA" w14:paraId="23F12F55" w14:textId="77777777" w:rsidTr="00DB7E53">
        <w:trPr>
          <w:jc w:val="center"/>
        </w:trPr>
        <w:tc>
          <w:tcPr>
            <w:tcW w:w="528" w:type="dxa"/>
            <w:shd w:val="clear" w:color="auto" w:fill="CCCCCC"/>
            <w:vAlign w:val="center"/>
          </w:tcPr>
          <w:p w14:paraId="2D475960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CCCCCC"/>
            <w:vAlign w:val="center"/>
          </w:tcPr>
          <w:p w14:paraId="253C777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13" w:type="dxa"/>
            <w:shd w:val="clear" w:color="auto" w:fill="CCCCCC"/>
            <w:vAlign w:val="center"/>
          </w:tcPr>
          <w:p w14:paraId="1BC0D86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83" w:type="dxa"/>
            <w:shd w:val="clear" w:color="auto" w:fill="CCCCCC"/>
            <w:vAlign w:val="center"/>
          </w:tcPr>
          <w:p w14:paraId="503B4AD3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4" w:type="dxa"/>
            <w:shd w:val="clear" w:color="auto" w:fill="CCCCCC"/>
            <w:vAlign w:val="center"/>
          </w:tcPr>
          <w:p w14:paraId="0DB26536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FE172F4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62" w:type="dxa"/>
            <w:shd w:val="clear" w:color="auto" w:fill="CCCCCC"/>
            <w:vAlign w:val="center"/>
          </w:tcPr>
          <w:p w14:paraId="5703C62B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22" w:type="dxa"/>
            <w:shd w:val="clear" w:color="auto" w:fill="CCCCCC"/>
            <w:vAlign w:val="center"/>
          </w:tcPr>
          <w:p w14:paraId="46D63D0E" w14:textId="77777777" w:rsidR="00EF63FA" w:rsidRPr="002E6739" w:rsidRDefault="00EF63FA" w:rsidP="00DB7E5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15C43" w14:paraId="14BF6E67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6B1A345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17D194A4" w14:textId="6D113493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5E4013BE" w14:textId="46F682B8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B425AC1" w14:textId="2E0AE63D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1BA08C2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792EBA64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0B18DE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69ECA31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5BC99844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4FEA620C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C04451" w14:textId="732F6D4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C_VALUE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0409CF17" w14:textId="7D8022B1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075A5BFB" w14:textId="37BFE1B4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0876F9F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6D1EC8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E6B8847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E57DD18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D12E9" w14:paraId="160CCE80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37885CDD" w14:textId="77777777" w:rsidR="00BD12E9" w:rsidRPr="002E6739" w:rsidRDefault="00BD12E9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055F6E65" w14:textId="045AB6DB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C_PY_CODE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391ABF94" w14:textId="75437070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拼音</w:t>
            </w:r>
            <w:r>
              <w:rPr>
                <w:sz w:val="18"/>
                <w:szCs w:val="18"/>
              </w:rPr>
              <w:t>缩写编码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52347505" w14:textId="4C61F3DA" w:rsidR="00BD12E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417A1C01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4912E61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50ACF4D0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1638A489" w14:textId="77777777" w:rsidR="00BD12E9" w:rsidRPr="002E6739" w:rsidRDefault="00BD12E9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15C43" w14:paraId="0BF323AE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0EFB2C87" w14:textId="77777777" w:rsidR="00A15C43" w:rsidRPr="002E6739" w:rsidRDefault="00A15C43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54E7F8FB" w14:textId="2DE38D48" w:rsidR="00A15C43" w:rsidRPr="00877F0E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R_PARENT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62478907" w14:textId="2D48451F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父级编号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6D60B532" w14:textId="6CB00A38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32142F55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B68A692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8CB0EF3" w14:textId="77777777" w:rsidR="00A15C43" w:rsidRPr="002E6739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710946EF" w14:textId="77777777" w:rsidR="00A15C43" w:rsidRDefault="00A15C43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04151" w14:paraId="7881826A" w14:textId="77777777" w:rsidTr="00DB7E53">
        <w:trPr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1D497285" w14:textId="77777777" w:rsidR="00304151" w:rsidRPr="002E6739" w:rsidRDefault="00304151" w:rsidP="00A15C4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5BB16E2" w14:textId="44ED7C4C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597869">
              <w:t>_</w:t>
            </w:r>
            <w:r>
              <w:t>LEVEL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1569A948" w14:textId="3708D59E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层级</w:t>
            </w:r>
          </w:p>
        </w:tc>
        <w:tc>
          <w:tcPr>
            <w:tcW w:w="1583" w:type="dxa"/>
            <w:shd w:val="clear" w:color="auto" w:fill="auto"/>
            <w:vAlign w:val="center"/>
          </w:tcPr>
          <w:p w14:paraId="118FE615" w14:textId="68F7DB59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4" w:type="dxa"/>
            <w:shd w:val="clear" w:color="auto" w:fill="auto"/>
            <w:vAlign w:val="center"/>
          </w:tcPr>
          <w:p w14:paraId="587A6C93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BA41F0A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247A218" w14:textId="77777777" w:rsidR="00304151" w:rsidRPr="002E6739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61223614" w14:textId="77777777" w:rsidR="00304151" w:rsidRDefault="00304151" w:rsidP="00A15C4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2783C65" w14:textId="77777777" w:rsidR="00BF6356" w:rsidRDefault="00BF6356" w:rsidP="00BF6356">
      <w:pPr>
        <w:ind w:firstLine="460"/>
        <w:rPr>
          <w:rFonts w:hint="eastAsia"/>
        </w:rPr>
      </w:pPr>
    </w:p>
    <w:p w14:paraId="7DA572A5" w14:textId="3996B6D4" w:rsidR="00BF6356" w:rsidRDefault="00BF6356" w:rsidP="00BF6356">
      <w:pPr>
        <w:pStyle w:val="2"/>
        <w:spacing w:before="31"/>
        <w:rPr>
          <w:rFonts w:hint="eastAsia"/>
        </w:rPr>
      </w:pPr>
      <w:bookmarkStart w:id="25" w:name="_Toc416766393"/>
      <w:r>
        <w:rPr>
          <w:rFonts w:hint="eastAsia"/>
        </w:rPr>
        <w:t>SSM_</w:t>
      </w:r>
      <w:r>
        <w:t>TENANT</w:t>
      </w:r>
      <w:r>
        <w:rPr>
          <w:rFonts w:hint="eastAsia"/>
        </w:rPr>
        <w:t xml:space="preserve">_LOG </w:t>
      </w:r>
      <w:r>
        <w:rPr>
          <w:rFonts w:hint="eastAsia"/>
        </w:rPr>
        <w:t>日志表</w:t>
      </w:r>
      <w:bookmarkEnd w:id="25"/>
    </w:p>
    <w:p w14:paraId="4F2C123C" w14:textId="77777777" w:rsidR="00BF6356" w:rsidRPr="00E250A5" w:rsidRDefault="00BF6356" w:rsidP="00BF6356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8C47005" w14:textId="36FA4355" w:rsidR="00BF6356" w:rsidRDefault="00BF6356" w:rsidP="00BF6356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本表用来保存租户的日志，每个租户单独建表，加上租户编号做后缀。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F6356" w:rsidRPr="002E6739" w14:paraId="5889BA4A" w14:textId="77777777" w:rsidTr="0045495D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64BFB4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BF3AE8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E7A714A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59095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4C7FFF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7B434E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75F1B9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6B1A81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F6356" w:rsidRPr="002E6739" w14:paraId="3AD5784D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C9D79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F1F6B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992701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操作用户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E329C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2C58D34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FC6F7A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F17B3E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B5EB1B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4341E092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A74F73E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43DD41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S_USER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2FF97DB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718A4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8D34201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B97E346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CF6D62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481D12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146EEC96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151103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DE8CDC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72B080F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E10D34" w14:textId="4F1B9205" w:rsidR="00BF6356" w:rsidRDefault="0045495D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CC450FE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63F69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FF7E2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3B0E5D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: LOG_TYPE</w:t>
            </w:r>
          </w:p>
        </w:tc>
      </w:tr>
      <w:tr w:rsidR="00BF6356" w:rsidRPr="002E6739" w14:paraId="3287C953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E76EACA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31A3F5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0FCE57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日志类型名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0FBDF8B" w14:textId="6E572927" w:rsidR="00BF6356" w:rsidRDefault="007010E2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9BBC51D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385DFC5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1E67A89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1F797D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38CE16D7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4348E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651626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B399729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日志描述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B68D622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VARCHAR(500)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FEBD92C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5F772E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0FF125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470071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5D4C7C30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54F0321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37FEB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C_DATA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6330095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日志数据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AA08A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F1AD52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370BF0B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75DDC7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6DFA86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0EFDE4F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A45388B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C97170C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IP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B5BE613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964204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26F687F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708B033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35C42C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579E917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F6356" w:rsidRPr="002E6739" w14:paraId="78E4DC34" w14:textId="77777777" w:rsidTr="0045495D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D307D6D" w14:textId="77777777" w:rsidR="00BF6356" w:rsidRPr="002E6739" w:rsidRDefault="00BF6356" w:rsidP="00454A0C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8489AD7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C_CLIENT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68CE38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客户端信息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3BC2951" w14:textId="77777777" w:rsidR="00BF6356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489BC48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08BDF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16BB1B2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8CF020" w14:textId="77777777" w:rsidR="00BF6356" w:rsidRPr="002E6739" w:rsidRDefault="00BF635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2191A" w14:textId="3D6ABB1F" w:rsidR="001D3EF8" w:rsidRDefault="001D3EF8" w:rsidP="001D3EF8">
      <w:pPr>
        <w:pStyle w:val="2"/>
        <w:spacing w:before="31"/>
        <w:rPr>
          <w:rFonts w:hint="eastAsia"/>
        </w:rPr>
      </w:pPr>
      <w:bookmarkStart w:id="26" w:name="_Toc416766394"/>
      <w:r>
        <w:rPr>
          <w:rFonts w:hint="eastAsia"/>
        </w:rPr>
        <w:t>S</w:t>
      </w:r>
      <w:r>
        <w:t>SM</w:t>
      </w:r>
      <w:r>
        <w:rPr>
          <w:rFonts w:hint="eastAsia"/>
        </w:rPr>
        <w:t>_T</w:t>
      </w:r>
      <w:r>
        <w:t>E</w:t>
      </w:r>
      <w:r>
        <w:rPr>
          <w:rFonts w:hint="eastAsia"/>
        </w:rPr>
        <w:t>N</w:t>
      </w:r>
      <w:r>
        <w:t>ANT</w:t>
      </w:r>
      <w:r>
        <w:rPr>
          <w:rFonts w:hint="eastAsia"/>
        </w:rPr>
        <w:t>_E_STAN</w:t>
      </w:r>
      <w:r>
        <w:t xml:space="preserve">DARD </w:t>
      </w:r>
      <w:r>
        <w:rPr>
          <w:rFonts w:hint="eastAsia"/>
        </w:rPr>
        <w:t>企业达标情况表</w:t>
      </w:r>
      <w:bookmarkEnd w:id="26"/>
    </w:p>
    <w:p w14:paraId="2539CEAB" w14:textId="77777777" w:rsidR="001D3EF8" w:rsidRPr="00E250A5" w:rsidRDefault="001D3EF8" w:rsidP="001D3EF8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5BA2FE4" w14:textId="77777777" w:rsidR="001D3EF8" w:rsidRPr="00CC31BA" w:rsidRDefault="001D3EF8" w:rsidP="001D3EF8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本表用来保存企业的达标情况。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3"/>
        <w:gridCol w:w="1636"/>
        <w:gridCol w:w="1786"/>
        <w:gridCol w:w="1683"/>
        <w:gridCol w:w="463"/>
        <w:gridCol w:w="446"/>
        <w:gridCol w:w="1344"/>
        <w:gridCol w:w="2668"/>
      </w:tblGrid>
      <w:tr w:rsidR="001D3EF8" w14:paraId="44299451" w14:textId="77777777" w:rsidTr="0045495D">
        <w:trPr>
          <w:jc w:val="center"/>
        </w:trPr>
        <w:tc>
          <w:tcPr>
            <w:tcW w:w="523" w:type="dxa"/>
            <w:shd w:val="clear" w:color="auto" w:fill="CCCCCC"/>
            <w:vAlign w:val="center"/>
          </w:tcPr>
          <w:p w14:paraId="42CC1964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2AF6E9D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86" w:type="dxa"/>
            <w:shd w:val="clear" w:color="auto" w:fill="CCCCCC"/>
            <w:vAlign w:val="center"/>
          </w:tcPr>
          <w:p w14:paraId="5D74E4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8737E9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31CCC7CB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819752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44" w:type="dxa"/>
            <w:shd w:val="clear" w:color="auto" w:fill="CCCCCC"/>
            <w:vAlign w:val="center"/>
          </w:tcPr>
          <w:p w14:paraId="23B08B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8" w:type="dxa"/>
            <w:shd w:val="clear" w:color="auto" w:fill="CCCCCC"/>
            <w:vAlign w:val="center"/>
          </w:tcPr>
          <w:p w14:paraId="46E46CA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D3EF8" w14:paraId="0C1AB24F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1D44D8CB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53DA2E8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589FA33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F44E4B8" w14:textId="5AC0443E" w:rsidR="001D3EF8" w:rsidRDefault="0045495D" w:rsidP="00F31DA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075717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A4C4BA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91BF654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10C5B76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</w:t>
            </w:r>
            <w:r>
              <w:rPr>
                <w:rFonts w:hint="eastAsia"/>
                <w:sz w:val="18"/>
                <w:szCs w:val="18"/>
              </w:rPr>
              <w:t>E_</w:t>
            </w:r>
            <w:r>
              <w:rPr>
                <w:sz w:val="18"/>
                <w:szCs w:val="18"/>
              </w:rPr>
              <w:t>LEVEL</w:t>
            </w:r>
          </w:p>
        </w:tc>
      </w:tr>
      <w:tr w:rsidR="001D3EF8" w14:paraId="2D4AD493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77372EC7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B0A7D5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6E12A9"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7C76F539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达标等级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AAA999E" w14:textId="5AA2F357" w:rsidR="001D3EF8" w:rsidRDefault="007010E2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DD443CC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339DD9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DF807F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5F57259D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7E12FA0E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2AC9CB65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1A8C99D1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T_EXAMINE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1EF59C47" w14:textId="77777777" w:rsidR="001D3EF8" w:rsidRPr="006E12A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790FDB" w14:textId="6ED21AAE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2622A02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AF28CAF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060BD617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0F20F2E5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3EF8" w14:paraId="304C2848" w14:textId="77777777" w:rsidTr="0045495D">
        <w:trPr>
          <w:jc w:val="center"/>
        </w:trPr>
        <w:tc>
          <w:tcPr>
            <w:tcW w:w="523" w:type="dxa"/>
            <w:shd w:val="clear" w:color="auto" w:fill="auto"/>
            <w:vAlign w:val="center"/>
          </w:tcPr>
          <w:p w14:paraId="390FD423" w14:textId="77777777" w:rsidR="001D3EF8" w:rsidRPr="002E6739" w:rsidRDefault="001D3EF8" w:rsidP="00454A0C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F4A0FAB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NEXT</w:t>
            </w:r>
          </w:p>
        </w:tc>
        <w:tc>
          <w:tcPr>
            <w:tcW w:w="1786" w:type="dxa"/>
            <w:shd w:val="clear" w:color="auto" w:fill="auto"/>
            <w:vAlign w:val="center"/>
          </w:tcPr>
          <w:p w14:paraId="4747DB80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E12A9">
              <w:rPr>
                <w:rFonts w:hint="eastAsia"/>
                <w:sz w:val="18"/>
                <w:szCs w:val="18"/>
              </w:rPr>
              <w:t>下次复审时间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ABCA92C" w14:textId="5D39006C" w:rsidR="001D3EF8" w:rsidRDefault="00F31DA4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2B2D780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2020D29" w14:textId="77777777" w:rsidR="001D3EF8" w:rsidRPr="002E6739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  <w:vAlign w:val="center"/>
          </w:tcPr>
          <w:p w14:paraId="63BFB88E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8" w:type="dxa"/>
            <w:shd w:val="clear" w:color="auto" w:fill="auto"/>
            <w:vAlign w:val="center"/>
          </w:tcPr>
          <w:p w14:paraId="4D18178C" w14:textId="77777777" w:rsidR="001D3EF8" w:rsidRDefault="001D3EF8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AAE5BF" w14:textId="11DCDBBC" w:rsidR="001A1634" w:rsidRDefault="001D3EF8" w:rsidP="001A1634">
      <w:pPr>
        <w:pStyle w:val="2"/>
        <w:rPr>
          <w:rFonts w:hint="eastAsia"/>
        </w:rPr>
      </w:pPr>
      <w:bookmarkStart w:id="27" w:name="_Toc416766395"/>
      <w:r>
        <w:rPr>
          <w:rFonts w:hint="eastAsia"/>
        </w:rPr>
        <w:t>SSM</w:t>
      </w:r>
      <w:r w:rsidR="001A1634">
        <w:t>_NOTICE</w:t>
      </w:r>
      <w:r w:rsidR="001A1634">
        <w:rPr>
          <w:rFonts w:hint="eastAsia"/>
        </w:rPr>
        <w:t xml:space="preserve"> </w:t>
      </w:r>
      <w:r w:rsidR="001A1634">
        <w:rPr>
          <w:rFonts w:hint="eastAsia"/>
        </w:rPr>
        <w:t>通知公告表</w:t>
      </w:r>
      <w:bookmarkEnd w:id="27"/>
    </w:p>
    <w:p w14:paraId="573CA355" w14:textId="77777777" w:rsidR="0046792A" w:rsidRPr="00E250A5" w:rsidRDefault="0046792A" w:rsidP="0046792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C52D0A4" w14:textId="77777777" w:rsidR="0046792A" w:rsidRDefault="0046792A" w:rsidP="0046792A">
      <w:pPr>
        <w:numPr>
          <w:ilvl w:val="0"/>
          <w:numId w:val="30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附件通过</w:t>
      </w:r>
      <w:r w:rsidR="004C4B5C">
        <w:rPr>
          <w:rFonts w:hint="eastAsia"/>
        </w:rPr>
        <w:t>从</w:t>
      </w:r>
      <w:r>
        <w:rPr>
          <w:rFonts w:hint="eastAsia"/>
        </w:rPr>
        <w:t>统一的附件表中查询</w:t>
      </w:r>
      <w:r w:rsidR="004C4B5C">
        <w:rPr>
          <w:rFonts w:hint="eastAsia"/>
        </w:rPr>
        <w:t>相关的附件信息</w:t>
      </w:r>
      <w:r w:rsidRPr="00E250A5">
        <w:rPr>
          <w:rFonts w:hint="eastAsia"/>
        </w:rPr>
        <w:t>。</w:t>
      </w:r>
    </w:p>
    <w:p w14:paraId="201AF879" w14:textId="77777777" w:rsidR="0046792A" w:rsidRPr="0046792A" w:rsidRDefault="004C4B5C" w:rsidP="0046792A">
      <w:pPr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、已阅人员从统一的</w:t>
      </w:r>
      <w:r>
        <w:t>接收</w:t>
      </w:r>
      <w:r>
        <w:rPr>
          <w:rFonts w:hint="eastAsia"/>
        </w:rPr>
        <w:t>人员表中通过阅读状态查询。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1A1634" w:rsidRPr="002E6739" w14:paraId="69F7A249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5BB0C1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3CB381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634194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7BBB9B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7CFE53D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D9A2D8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D0674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C162E3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A1634" w:rsidRPr="002E6739" w14:paraId="2720562F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C19AE19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038DE48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TITLE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0B44AE6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FAA0B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991DFC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C42B384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5EDA56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8EFEB3C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0020E6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E970671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DEEDD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568A2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FEAD1E" w14:textId="77777777" w:rsidR="001A1634" w:rsidRDefault="00823597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4444585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A2BCF30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DB85667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3D791D3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0F56C5B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9EFCC47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F7C9C7B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BEGIN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A8BF678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7B46FD" w14:textId="0B5B9F77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25F393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A23D77E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C0EB9B1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BF69FA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A1634" w:rsidRPr="002E6739" w14:paraId="1FEE85D5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EEC02B5" w14:textId="77777777" w:rsidR="001A1634" w:rsidRPr="002E6739" w:rsidRDefault="001A1634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F308B96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T_END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467A4F3" w14:textId="77777777" w:rsidR="001A1634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生效时间止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2FE59B" w14:textId="69E04EB9" w:rsidR="001A1634" w:rsidRDefault="00F31D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388314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AD7D6BF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648C2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A321F7A" w14:textId="77777777" w:rsidR="001A1634" w:rsidRPr="002E6739" w:rsidRDefault="001A163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3597" w:rsidRPr="002E6739" w14:paraId="31505B4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C90EF2F" w14:textId="77777777" w:rsidR="00823597" w:rsidRPr="002E6739" w:rsidRDefault="00823597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F349764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823597">
              <w:rPr>
                <w:rFonts w:hint="eastAsia"/>
                <w:sz w:val="18"/>
                <w:szCs w:val="18"/>
              </w:rPr>
              <w:t>_</w:t>
            </w:r>
            <w:r w:rsidR="00823597">
              <w:rPr>
                <w:sz w:val="18"/>
                <w:szCs w:val="18"/>
              </w:rPr>
              <w:t>READER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A0D5CF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已阅人数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7310D" w14:textId="77777777" w:rsidR="00823597" w:rsidRDefault="004C4B5C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61AB2B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5F07CBE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5EE6310" w14:textId="77777777" w:rsidR="00823597" w:rsidRPr="002E6739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55B0EB7" w14:textId="77777777" w:rsidR="00823597" w:rsidRDefault="00823597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11B92D0B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DC3402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805CAC" w14:textId="619EBB6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5702A4C" w14:textId="16DDF13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B136A2C" w14:textId="15DFF17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2DCD52E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CEB0C39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0409743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8F7B3CA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2ECACA5A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2D48EDE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4F79ADF8" w14:textId="0796F326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041CD">
              <w:rPr>
                <w:rFonts w:hint="eastAsia"/>
                <w:sz w:val="18"/>
                <w:szCs w:val="18"/>
              </w:rPr>
              <w:t>S_PUBLIC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A13DC56" w14:textId="5B7AF8B5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发布人名称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F88F88" w14:textId="3A0E9A4F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8A7286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FC5C2A5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0C91BDF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E3EEB03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041CD" w:rsidRPr="002E6739" w14:paraId="48B18F2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8B2CF32" w14:textId="77777777" w:rsidR="00D041CD" w:rsidRPr="002E6739" w:rsidRDefault="00D041CD" w:rsidP="008B49A6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EC39BEF" w14:textId="4743FA23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Pr="00D041CD">
              <w:rPr>
                <w:rFonts w:hint="eastAsia"/>
                <w:sz w:val="18"/>
                <w:szCs w:val="18"/>
              </w:rPr>
              <w:t>_PUBLIC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14219E2" w14:textId="2FD65AA0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E7C8E5" w14:textId="5D42930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A12D236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F170D01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25A995D" w14:textId="77777777" w:rsidR="00D041CD" w:rsidRPr="002E6739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8BA2886" w14:textId="77777777" w:rsidR="00D041CD" w:rsidRDefault="00D041CD" w:rsidP="00B9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4945" w14:textId="5E0F5493" w:rsidR="00A86AA2" w:rsidRDefault="00A86AA2" w:rsidP="00A86AA2">
      <w:pPr>
        <w:ind w:firstLine="460"/>
        <w:rPr>
          <w:rFonts w:hint="eastAsia"/>
        </w:rPr>
      </w:pPr>
    </w:p>
    <w:p w14:paraId="5569C8C9" w14:textId="03EF4B33" w:rsidR="00A86AA2" w:rsidRDefault="001D3EF8" w:rsidP="00A86AA2">
      <w:pPr>
        <w:pStyle w:val="2"/>
        <w:rPr>
          <w:rFonts w:hint="eastAsia"/>
        </w:rPr>
      </w:pPr>
      <w:bookmarkStart w:id="28" w:name="_Toc416766396"/>
      <w:r>
        <w:rPr>
          <w:rFonts w:hint="eastAsia"/>
        </w:rPr>
        <w:t>SSM</w:t>
      </w:r>
      <w:r w:rsidR="00A86AA2">
        <w:t>_NOTICE_COMMENTS</w:t>
      </w:r>
      <w:r w:rsidR="00A86AA2">
        <w:rPr>
          <w:rFonts w:hint="eastAsia"/>
        </w:rPr>
        <w:t xml:space="preserve"> </w:t>
      </w:r>
      <w:r w:rsidR="00A86AA2">
        <w:rPr>
          <w:rFonts w:hint="eastAsia"/>
        </w:rPr>
        <w:t>通知公告评论表</w:t>
      </w:r>
      <w:bookmarkEnd w:id="2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A86AA2" w:rsidRPr="002E6739" w14:paraId="7270148E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648B67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E8BC45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2F8661F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E727A4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8CA709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4DB5B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541AA3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732BCD4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86AA2" w:rsidRPr="002E6739" w14:paraId="7CFF7AA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D18917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1851AC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R_NOTICE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A616C4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通知公告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683E9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D93BB8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78E25C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34B0C51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12469E6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4EB9531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011AAF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0D9A704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8E92F1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BFD806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ECF3C2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43026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8BEF9C9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18176D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86AA2" w:rsidRPr="002E6739" w14:paraId="5937150E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6B4DD7D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3A1D93A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R_COMMENTS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3177797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6539673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FBF9544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33CE3A3B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99CABD3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A786E94" w14:textId="77777777" w:rsidR="00A86AA2" w:rsidRPr="002E6739" w:rsidRDefault="004C4B5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备用，暂不处理</w:t>
            </w:r>
          </w:p>
        </w:tc>
      </w:tr>
      <w:tr w:rsidR="00A86AA2" w:rsidRPr="002E6739" w14:paraId="59323229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12FAC81" w14:textId="77777777" w:rsidR="00A86AA2" w:rsidRPr="002E6739" w:rsidRDefault="00A86AA2" w:rsidP="004C4B5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CF9925B" w14:textId="0F4FEBEF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A86AA2">
              <w:rPr>
                <w:rFonts w:hint="eastAsia"/>
                <w:sz w:val="18"/>
                <w:szCs w:val="18"/>
              </w:rPr>
              <w:t>_</w:t>
            </w:r>
            <w:r w:rsidR="00A86AA2">
              <w:rPr>
                <w:sz w:val="18"/>
                <w:szCs w:val="18"/>
              </w:rPr>
              <w:t>AUDIT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D705718" w14:textId="77777777" w:rsidR="00A86AA2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是否已审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9CA09BD" w14:textId="2DB651A7" w:rsidR="00A86AA2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6E45F38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225ACBA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A603D0E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291301A0" w14:textId="77777777" w:rsidR="00A86AA2" w:rsidRPr="002E6739" w:rsidRDefault="00A86AA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已审；</w:t>
            </w:r>
            <w:r>
              <w:rPr>
                <w:rFonts w:hint="eastAsia"/>
                <w:sz w:val="18"/>
                <w:szCs w:val="18"/>
              </w:rPr>
              <w:t>0:</w:t>
            </w:r>
            <w:r>
              <w:rPr>
                <w:rFonts w:hint="eastAsia"/>
                <w:sz w:val="18"/>
                <w:szCs w:val="18"/>
              </w:rPr>
              <w:t>未审</w:t>
            </w:r>
          </w:p>
        </w:tc>
      </w:tr>
    </w:tbl>
    <w:p w14:paraId="75BB4355" w14:textId="77777777" w:rsidR="00A86AA2" w:rsidRDefault="00A86AA2" w:rsidP="00A86AA2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14:paraId="6EC32BBE" w14:textId="2CCA72A6" w:rsidR="00415679" w:rsidRDefault="001D3EF8" w:rsidP="00415679">
      <w:pPr>
        <w:pStyle w:val="2"/>
        <w:rPr>
          <w:rFonts w:hint="eastAsia"/>
        </w:rPr>
      </w:pPr>
      <w:bookmarkStart w:id="29" w:name="_Toc416766397"/>
      <w:r>
        <w:rPr>
          <w:rFonts w:hint="eastAsia"/>
        </w:rPr>
        <w:t>SSM</w:t>
      </w:r>
      <w:r w:rsidR="00415679">
        <w:t>_</w:t>
      </w:r>
      <w:r w:rsidR="00861D09">
        <w:t>KNOWLEDGE_SORT</w:t>
      </w:r>
      <w:r w:rsidR="00415679">
        <w:rPr>
          <w:rFonts w:hint="eastAsia"/>
        </w:rPr>
        <w:t xml:space="preserve"> </w:t>
      </w:r>
      <w:r w:rsidR="00861D09">
        <w:rPr>
          <w:rFonts w:hint="eastAsia"/>
        </w:rPr>
        <w:t>知识库分类</w:t>
      </w:r>
      <w:r w:rsidR="00415679">
        <w:rPr>
          <w:rFonts w:hint="eastAsia"/>
        </w:rPr>
        <w:t>表</w:t>
      </w:r>
      <w:bookmarkEnd w:id="2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415679" w:rsidRPr="002E6739" w14:paraId="5AD63AB4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071FF2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0554611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6DD30B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4610C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CFF9770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4616D0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8A1122A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642C6EC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15679" w:rsidRPr="002E6739" w14:paraId="741F2FF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796E59A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F3397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61D09"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7F028A6" w14:textId="77777777" w:rsidR="0041567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3545EC5" w14:textId="1069FA74" w:rsidR="00415679" w:rsidRPr="002E6739" w:rsidRDefault="007010E2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56C465B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77ECF29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6DE32C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54F0928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15679" w:rsidRPr="002E6739" w14:paraId="67847CD6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B7F772F" w14:textId="77777777" w:rsidR="00415679" w:rsidRPr="002E6739" w:rsidRDefault="00415679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40C344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R_PARENT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333F0294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上级分类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52BFBC" w14:textId="77777777" w:rsidR="0041567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8924C36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82A74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6259468E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5F4B305" w14:textId="77777777" w:rsidR="00415679" w:rsidRPr="002E6739" w:rsidRDefault="004156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54A0C" w:rsidRPr="002E6739" w14:paraId="78DB908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CC069F" w14:textId="77777777" w:rsidR="00454A0C" w:rsidRPr="002E6739" w:rsidRDefault="00454A0C" w:rsidP="008B49A6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626EF61" w14:textId="1A454B37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C_PATH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EBA5279" w14:textId="22B22DDF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FADE12" w14:textId="735A647D" w:rsidR="00454A0C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1F264AE2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137AA0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553FA48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1B571CD" w14:textId="77777777" w:rsidR="00454A0C" w:rsidRPr="002E6739" w:rsidRDefault="00454A0C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B61C85" w14:textId="77777777" w:rsidR="00861D09" w:rsidRDefault="00861D09" w:rsidP="00861D09">
      <w:pPr>
        <w:ind w:firstLineChars="0" w:firstLine="0"/>
        <w:rPr>
          <w:rFonts w:hint="eastAsia"/>
        </w:rPr>
      </w:pPr>
      <w:r>
        <w:tab/>
      </w:r>
    </w:p>
    <w:p w14:paraId="4571010B" w14:textId="3E94E73A" w:rsidR="00861D09" w:rsidRDefault="001D3EF8" w:rsidP="00861D09">
      <w:pPr>
        <w:pStyle w:val="2"/>
        <w:rPr>
          <w:rFonts w:hint="eastAsia"/>
        </w:rPr>
      </w:pPr>
      <w:bookmarkStart w:id="30" w:name="_Toc416766398"/>
      <w:r>
        <w:rPr>
          <w:rFonts w:hint="eastAsia"/>
        </w:rPr>
        <w:t>SSM</w:t>
      </w:r>
      <w:r w:rsidR="00861D09">
        <w:t>_KNOWLEDGE_FILE</w:t>
      </w:r>
      <w:r w:rsidR="00861D09">
        <w:rPr>
          <w:rFonts w:hint="eastAsia"/>
        </w:rPr>
        <w:t xml:space="preserve"> </w:t>
      </w:r>
      <w:r w:rsidR="00861D09">
        <w:rPr>
          <w:rFonts w:hint="eastAsia"/>
        </w:rPr>
        <w:t>知识库文件表</w:t>
      </w:r>
      <w:bookmarkEnd w:id="3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861D09" w:rsidRPr="002E6739" w14:paraId="42A2ADFA" w14:textId="77777777" w:rsidTr="008B49A6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B41DDF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ECED7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45F234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D86ED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2051F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4F47AB8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214BB7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06876D0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61D09" w:rsidRPr="002E6739" w14:paraId="6BF5D28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5F9344C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4584616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7985AB35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805FBC7" w14:textId="328C7F92" w:rsidR="00861D09" w:rsidRPr="002E6739" w:rsidRDefault="007010E2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898CDF2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59218FC9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795E7CF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CEAEF94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304430DD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5099CBF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731F388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588279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8921C2B" w14:textId="77777777" w:rsidR="00861D0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84F9103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2F7AEF71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A40833E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7F7960D" w14:textId="77777777" w:rsidR="00861D09" w:rsidRPr="002E6739" w:rsidRDefault="00861D0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4CFCF993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3135458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57978770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S_SORT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B33BADD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分类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948EB2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0331768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315DB54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288C0ABF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1F850426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1D08BDF0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FF5917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22099548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64B0C166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BF84284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00)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E1CA157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B6642ED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D223A0A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6519777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61D09" w:rsidRPr="002E6739" w14:paraId="0C6A1E5C" w14:textId="77777777" w:rsidTr="008B49A6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736B7262" w14:textId="77777777" w:rsidR="00861D09" w:rsidRPr="002E6739" w:rsidRDefault="00861D09" w:rsidP="008B49A6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7C0FFD6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T_DATE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C795687" w14:textId="77777777" w:rsidR="00861D0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F92122" w14:textId="10A5EC10" w:rsidR="00861D09" w:rsidRDefault="004A30DB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178CFA5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72C2D2EB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722636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D4B4A31" w14:textId="77777777" w:rsidR="00861D09" w:rsidRPr="002E6739" w:rsidRDefault="00861D09" w:rsidP="00861D0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B59C1" w14:textId="77777777" w:rsidR="00861D09" w:rsidRDefault="00861D09" w:rsidP="00861D09">
      <w:pPr>
        <w:ind w:firstLine="460"/>
        <w:rPr>
          <w:rFonts w:hint="eastAsia"/>
        </w:rPr>
      </w:pPr>
    </w:p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2B648ACD" w14:textId="77777777" w:rsidR="00024ECA" w:rsidRDefault="00024ECA" w:rsidP="00024ECA">
      <w:pPr>
        <w:ind w:firstLine="460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1" w:name="_Toc416766399"/>
      <w:r>
        <w:rPr>
          <w:rFonts w:hint="eastAsia"/>
        </w:rPr>
        <w:t>视图设计</w:t>
      </w:r>
      <w:bookmarkEnd w:id="31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2" w:name="_Toc416766400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2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75DE0" w14:textId="77777777" w:rsidR="00461735" w:rsidRDefault="00461735">
      <w:pPr>
        <w:ind w:firstLine="460"/>
        <w:rPr>
          <w:rFonts w:hint="eastAsia"/>
        </w:rPr>
      </w:pPr>
    </w:p>
    <w:p w14:paraId="38B92EE5" w14:textId="77777777" w:rsidR="00461735" w:rsidRDefault="00461735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0D4CC8D3" w14:textId="77777777" w:rsidR="00461735" w:rsidRDefault="00461735">
      <w:pPr>
        <w:ind w:firstLine="460"/>
        <w:rPr>
          <w:rFonts w:hint="eastAsia"/>
        </w:rPr>
      </w:pPr>
    </w:p>
    <w:p w14:paraId="55C0FA47" w14:textId="77777777" w:rsidR="00461735" w:rsidRDefault="00461735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AC2406" w:rsidRDefault="00AC2406" w:rsidP="006E0D73">
    <w:pPr>
      <w:pStyle w:val="aa"/>
      <w:ind w:firstLine="400"/>
      <w:rPr>
        <w:rFonts w:hint="eastAsia"/>
      </w:rPr>
    </w:pPr>
  </w:p>
  <w:p w14:paraId="5E3F9B38" w14:textId="77777777" w:rsidR="00AC2406" w:rsidRDefault="00AC2406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AC2406" w:rsidRDefault="00AC2406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AC2406" w:rsidRDefault="00AC2406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9C2CA" w14:textId="77777777" w:rsidR="00461735" w:rsidRDefault="00461735" w:rsidP="003F7EFF">
      <w:pPr>
        <w:ind w:firstLine="460"/>
        <w:rPr>
          <w:rFonts w:hint="eastAsia"/>
        </w:rPr>
      </w:pPr>
    </w:p>
    <w:p w14:paraId="2DE26AB1" w14:textId="77777777" w:rsidR="00461735" w:rsidRDefault="00461735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15961187" w14:textId="77777777" w:rsidR="00461735" w:rsidRDefault="00461735">
      <w:pPr>
        <w:ind w:firstLine="460"/>
        <w:rPr>
          <w:rFonts w:hint="eastAsia"/>
        </w:rPr>
      </w:pPr>
    </w:p>
    <w:p w14:paraId="392B33CC" w14:textId="77777777" w:rsidR="00461735" w:rsidRDefault="00461735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AC2406" w:rsidRDefault="00AC2406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AC2406" w:rsidRDefault="00AC2406" w:rsidP="00107825">
    <w:pPr>
      <w:ind w:firstLine="460"/>
      <w:rPr>
        <w:rFonts w:hint="eastAsia"/>
      </w:rPr>
    </w:pPr>
  </w:p>
  <w:p w14:paraId="54973B2A" w14:textId="77777777" w:rsidR="00AC2406" w:rsidRPr="00E97C2E" w:rsidRDefault="00AC2406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AC2406" w:rsidRDefault="00AC2406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5D0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395B2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6131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5DA7BC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7">
    <w:nsid w:val="17A725D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331315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F5E11E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900DC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2A580A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2C127068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E2B54D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D709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521E2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A1CD5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845FD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3D581C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3D761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8">
    <w:nsid w:val="49EA4C8E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0">
    <w:nsid w:val="52BA6F5A"/>
    <w:multiLevelType w:val="hybridMultilevel"/>
    <w:tmpl w:val="408207C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826831"/>
    <w:multiLevelType w:val="hybridMultilevel"/>
    <w:tmpl w:val="5176A7C8"/>
    <w:lvl w:ilvl="0" w:tplc="04047FEE">
      <w:start w:val="1"/>
      <w:numFmt w:val="decimal"/>
      <w:lvlText w:val="%1、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2">
    <w:nsid w:val="58B318F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CD6EA6"/>
    <w:multiLevelType w:val="hybridMultilevel"/>
    <w:tmpl w:val="0C2686A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DF30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41FFB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1B47D1A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5C2524"/>
    <w:multiLevelType w:val="hybridMultilevel"/>
    <w:tmpl w:val="5AD86B8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3B55B3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57B6774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6C62BE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DC676B"/>
    <w:multiLevelType w:val="hybridMultilevel"/>
    <w:tmpl w:val="C17EA39C"/>
    <w:lvl w:ilvl="0" w:tplc="661A8A1C">
      <w:start w:val="1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42">
    <w:nsid w:val="71BD2AAD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3">
    <w:nsid w:val="7246445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31E067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>
    <w:nsid w:val="77A37489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A38153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B3F696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3349CC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4"/>
  </w:num>
  <w:num w:numId="3">
    <w:abstractNumId w:val="45"/>
  </w:num>
  <w:num w:numId="4">
    <w:abstractNumId w:val="26"/>
  </w:num>
  <w:num w:numId="5">
    <w:abstractNumId w:val="29"/>
  </w:num>
  <w:num w:numId="6">
    <w:abstractNumId w:val="9"/>
  </w:num>
  <w:num w:numId="7">
    <w:abstractNumId w:val="25"/>
  </w:num>
  <w:num w:numId="8">
    <w:abstractNumId w:val="22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0"/>
  </w:num>
  <w:num w:numId="14">
    <w:abstractNumId w:val="2"/>
  </w:num>
  <w:num w:numId="15">
    <w:abstractNumId w:val="10"/>
  </w:num>
  <w:num w:numId="16">
    <w:abstractNumId w:val="19"/>
  </w:num>
  <w:num w:numId="17">
    <w:abstractNumId w:val="43"/>
  </w:num>
  <w:num w:numId="18">
    <w:abstractNumId w:val="23"/>
  </w:num>
  <w:num w:numId="19">
    <w:abstractNumId w:val="15"/>
  </w:num>
  <w:num w:numId="20">
    <w:abstractNumId w:val="16"/>
  </w:num>
  <w:num w:numId="21">
    <w:abstractNumId w:val="35"/>
  </w:num>
  <w:num w:numId="22">
    <w:abstractNumId w:val="7"/>
  </w:num>
  <w:num w:numId="23">
    <w:abstractNumId w:val="20"/>
  </w:num>
  <w:num w:numId="24">
    <w:abstractNumId w:val="24"/>
  </w:num>
  <w:num w:numId="25">
    <w:abstractNumId w:val="49"/>
  </w:num>
  <w:num w:numId="26">
    <w:abstractNumId w:val="13"/>
  </w:num>
  <w:num w:numId="27">
    <w:abstractNumId w:val="28"/>
  </w:num>
  <w:num w:numId="28">
    <w:abstractNumId w:val="8"/>
  </w:num>
  <w:num w:numId="29">
    <w:abstractNumId w:val="1"/>
  </w:num>
  <w:num w:numId="30">
    <w:abstractNumId w:val="42"/>
  </w:num>
  <w:num w:numId="31">
    <w:abstractNumId w:val="32"/>
  </w:num>
  <w:num w:numId="32">
    <w:abstractNumId w:val="41"/>
  </w:num>
  <w:num w:numId="33">
    <w:abstractNumId w:val="31"/>
  </w:num>
  <w:num w:numId="34">
    <w:abstractNumId w:val="39"/>
  </w:num>
  <w:num w:numId="35">
    <w:abstractNumId w:val="33"/>
  </w:num>
  <w:num w:numId="36">
    <w:abstractNumId w:val="11"/>
  </w:num>
  <w:num w:numId="37">
    <w:abstractNumId w:val="17"/>
  </w:num>
  <w:num w:numId="38">
    <w:abstractNumId w:val="5"/>
  </w:num>
  <w:num w:numId="39">
    <w:abstractNumId w:val="3"/>
  </w:num>
  <w:num w:numId="40">
    <w:abstractNumId w:val="46"/>
  </w:num>
  <w:num w:numId="41">
    <w:abstractNumId w:val="37"/>
  </w:num>
  <w:num w:numId="42">
    <w:abstractNumId w:val="48"/>
  </w:num>
  <w:num w:numId="43">
    <w:abstractNumId w:val="40"/>
  </w:num>
  <w:num w:numId="44">
    <w:abstractNumId w:val="21"/>
  </w:num>
  <w:num w:numId="45">
    <w:abstractNumId w:val="34"/>
  </w:num>
  <w:num w:numId="46">
    <w:abstractNumId w:val="44"/>
  </w:num>
  <w:num w:numId="47">
    <w:abstractNumId w:val="38"/>
  </w:num>
  <w:num w:numId="48">
    <w:abstractNumId w:val="47"/>
  </w:num>
  <w:num w:numId="49">
    <w:abstractNumId w:val="36"/>
  </w:num>
  <w:num w:numId="50">
    <w:abstractNumId w:val="3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3FC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CC1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86E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151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144B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735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21B5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9786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D98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5DD3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2E9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797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69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B2A5F0-6567-42FD-B906-DF1ECAFA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23</TotalTime>
  <Pages>1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17</cp:revision>
  <dcterms:created xsi:type="dcterms:W3CDTF">2015-04-16T07:32:00Z</dcterms:created>
  <dcterms:modified xsi:type="dcterms:W3CDTF">2015-05-12T02:29:00Z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